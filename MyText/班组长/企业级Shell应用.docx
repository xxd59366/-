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4"/>
        <w:rPr>
          <w:rFonts w:hint="default"/>
          <w:lang w:eastAsia="zh-CN"/>
        </w:rPr>
      </w:pPr>
      <w:r>
        <w:rPr>
          <w:rFonts w:hint="default"/>
          <w:lang w:eastAsia="zh-CN"/>
        </w:rPr>
        <w:t>企业级Shell应用</w:t>
      </w:r>
    </w:p>
    <w:p>
      <w:pPr>
        <w:pStyle w:val="38"/>
        <w:rPr>
          <w:rFonts w:hint="default"/>
          <w:lang w:eastAsia="zh-CN"/>
        </w:rPr>
      </w:pPr>
      <w:r>
        <w:rPr>
          <w:rFonts w:hint="default"/>
          <w:lang w:eastAsia="zh-CN"/>
        </w:rPr>
        <w:t>命令知多少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内部命令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集成在bash的命令是内部命令。内部命令依赖于shell类型。内部命令依赖于shell类型。这些命令由shell程序识别并在shell程序内部完成运行。通常在linux系统加载运行时shell就被加载并驻留在系统内存中。内部命令是写在bash源码中的,其执行速度比外部命令快, 因为解析内部命令shell不需要创建子进程。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enable管理内部命令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· 显示内部命令: enable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· 显示全部内部命令: enable -a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· 禁用内部命令: enable -n cd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· 启用内部命令: enable cd 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系统先检查内部命令状态, 如果打开, 使用内部命令, 如果未打开, 使用外部命令</w:t>
      </w: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查看内部命令相关参数: help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外部命令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外部命令是在bash之外额外安装的, 在文件系统路径$PATH有对应的可执行程序文件, 就是外部命令。在系统加载时并不随系统一起被加载到内存中, 而是在需要时才将其调用内存。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命令别名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· 在管理和维护Linux系统的过程中, 将会使用大量命令, 有一些很长的命令或用法经常被调用到, 重复而频繁地输入某个很长的命令或用法是不可取的。这时可以使用命令别名功能将这个过程简单化。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hash</w:t>
      </w:r>
    </w:p>
    <w:p>
      <w:pPr>
        <w:numPr>
          <w:ilvl w:val="0"/>
          <w:numId w:val="0"/>
        </w:numPr>
        <w:tabs>
          <w:tab w:val="clear" w:pos="0"/>
          <w:tab w:val="clear" w:pos="397"/>
          <w:tab w:val="clear" w:pos="794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· 系统初始hash表为空, 当外部命令执行时, 默认会从PATH路径下寻找该命令, 找到后会将这条命令记录到hash表中, 再使用该命令时, shell解释器会首先查看hash表, 存在则执行, 不存在则去PATH路径下寻找,利用hash缓存表可大大提高命令的调用效率。</w:t>
      </w:r>
    </w:p>
    <w:p>
      <w:pPr>
        <w:widowControl w:val="0"/>
        <w:numPr>
          <w:ilvl w:val="0"/>
          <w:numId w:val="0"/>
        </w:numPr>
        <w:tabs>
          <w:tab w:val="clear" w:pos="0"/>
          <w:tab w:val="clear" w:pos="397"/>
          <w:tab w:val="clear" w:pos="794"/>
        </w:tabs>
        <w:jc w:val="both"/>
        <w:rPr>
          <w:rFonts w:hint="default"/>
          <w:lang w:eastAsia="zh-CN"/>
        </w:rPr>
      </w:pP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·  function: 函数是存在内存里的一组代码的命名元素。 函数创建于脚本运行环境之中, 并且可以执行。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复合命令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· 在shell中指循环, 判断, 分支, 选择的表达式命令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8"/>
        <w:rPr>
          <w:rFonts w:hint="default"/>
          <w:lang w:eastAsia="zh-CN"/>
        </w:rPr>
      </w:pPr>
      <w:r>
        <w:rPr>
          <w:rFonts w:hint="default"/>
          <w:lang w:eastAsia="zh-CN"/>
        </w:rPr>
        <w:t>命令优先级</w:t>
      </w:r>
    </w:p>
    <w:p>
      <w:pPr>
        <w:pStyle w:val="32"/>
        <w:rPr>
          <w:rFonts w:hint="default"/>
          <w:lang w:eastAsia="zh-CN"/>
        </w:rPr>
      </w:pPr>
      <w:r>
        <w:t>获取一个命令的优先级别</w:t>
      </w:r>
    </w:p>
    <w:p>
      <w:pPr/>
      <w:r>
        <w:t>alias</w:t>
      </w:r>
    </w:p>
    <w:p>
      <w:pPr>
        <w:ind w:firstLine="420" w:firstLineChars="0"/>
      </w:pPr>
      <w:r>
        <w:t>compound commands</w:t>
      </w:r>
    </w:p>
    <w:p>
      <w:pPr>
        <w:ind w:left="420" w:leftChars="0" w:firstLine="420" w:firstLineChars="0"/>
      </w:pPr>
      <w:r>
        <w:t>function</w:t>
      </w:r>
    </w:p>
    <w:p>
      <w:pPr>
        <w:ind w:left="840" w:leftChars="0" w:firstLine="420" w:firstLineChars="0"/>
      </w:pPr>
      <w:r>
        <w:t>build_in</w:t>
      </w:r>
    </w:p>
    <w:p>
      <w:pPr>
        <w:ind w:left="1260" w:leftChars="0" w:firstLine="420" w:firstLineChars="0"/>
      </w:pPr>
      <w:r>
        <w:t>hash</w:t>
      </w:r>
    </w:p>
    <w:p>
      <w:pPr>
        <w:ind w:left="1680" w:leftChars="0" w:firstLine="420" w:firstLineChars="0"/>
      </w:pPr>
      <w:r>
        <w:t>$PATH</w:t>
      </w:r>
    </w:p>
    <w:p>
      <w:pPr>
        <w:ind w:left="2100" w:leftChars="0" w:firstLine="420" w:firstLineChars="0"/>
      </w:pPr>
      <w:r>
        <w:t>error: command not found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hash操作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[root@ansible ~]# hash -p /usr/bin/ls echo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[root@ansible ~]# enable -n echo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[root@ansible ~]# echo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ansible.cfg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 hadoop.yml   register.yml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with_items.yml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ansible_soft.tar.xz  include.yml  useradd.retry     with_nested.retry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apache.yml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 ping.yml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useradd.yml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with_nested.yml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hadoop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 plj.yml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with_items.retry  xxoo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命令的解析顺序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分隔成记号: 双引号 ==&gt; 6, 单引号 ==&gt; 11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检测第一个非关键字: 开放的关键字 | 其他关键字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检测第一个记号是不是别名: 是 ==&gt; 扩展别名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大括号扩展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符号扩展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参数扩展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命令替换(嵌套命令行处理)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算术扩展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单词分割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路径名扩展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命令查询: 函数, 内置命令, 可执行文件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运行命令: eval ==&gt; 将参数带入下一个命令</w:t>
      </w:r>
    </w:p>
    <w:p>
      <w:pPr>
        <w:pStyle w:val="38"/>
        <w:rPr>
          <w:rFonts w:hint="default"/>
          <w:lang w:eastAsia="zh-CN"/>
        </w:rPr>
      </w:pPr>
      <w:r>
        <w:rPr>
          <w:rFonts w:hint="default"/>
          <w:lang w:eastAsia="zh-CN"/>
        </w:rPr>
        <w:t>命令行步骤</w:t>
      </w:r>
    </w:p>
    <w:p>
      <w:pPr>
        <w:pStyle w:val="32"/>
      </w:pPr>
      <w:r>
        <w:t>概述</w:t>
      </w:r>
    </w:p>
    <w:p>
      <w:r>
        <w:t>Shell从标准输入或脚本中读取的每一行称为一个管道行, 它包含一个或多个由0个或多个管道字符(|)分隔的命令。对每个管道行, 进行12个步骤的处理。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步骤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将命令行分成由固定元字符集分隔的记号: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SPACE, TAB, NEWLINE, ;, (, ), &lt;, &gt;, | ,&amp;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记号类型包括单词, 关键字, I/O重定向符号和分号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检测每个命令的第一个记号, 查看是否为不带引号或反斜线的关键字。如果是一个开放的关键字, 如 if和其他控制结构起始字符串, function, {或(, 则命令实际上为一复合命令。shell在内部对复合命令进行处理, 读取下一个命令, 并重复这一过程。如果关键字不是符合命令起始字符串(如then等一个控制结构中间出现的关键字), 则给出语法错误信号。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依据别名列表检查每个命令的第一个关键字。如果找到相应匹配, 则替换其别名定义, 并退回第一步, 否则进入第4步。该策略允许递归别名, 还允许定义关键字别名。如alias procedure=function.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执行大括号扩展, 例如a{b,c}编程ab ac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如果~位于单词开头, 用$HOME替换~。使用user的主目录替换~user。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对任何以符号$开头的表达式执行参数(变量)的替换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t>对形式$(string)的表达式进行命令替换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这里是嵌套的命令行处理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计算形式为$((string))的算术表达式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把行的参数, 命令和算是替换部分再次分成单词, 这次它使用$IFS中的字符做成分隔符而不是步骤1的元字符集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对出现* , ? ,[ , / ,]对执行路径名扩展, 也称为通配符扩展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按命令优先级表(跳过别名), 进行命令查询</w:t>
      </w:r>
    </w:p>
    <w:p>
      <w:pPr>
        <w:numPr>
          <w:ilvl w:val="0"/>
          <w:numId w:val="9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设置完I/O重定向和其他操作后执行该命令</w:t>
      </w:r>
    </w:p>
    <w:p>
      <w:pPr>
        <w:pStyle w:val="32"/>
        <w:rPr>
          <w:rFonts w:hint="default"/>
          <w:lang w:eastAsia="zh-CN"/>
        </w:rPr>
      </w:pPr>
      <w:r>
        <w:rPr>
          <w:rFonts w:hint="default"/>
          <w:lang w:eastAsia="zh-CN"/>
        </w:rPr>
        <w:t>关于引用</w:t>
      </w:r>
    </w:p>
    <w:p>
      <w:pPr>
        <w:numPr>
          <w:ilvl w:val="0"/>
          <w:numId w:val="10"/>
        </w:numPr>
      </w:pPr>
      <w:r>
        <w:t>单引号跳过了前10个步骤, 不能在单引号里放单引号</w:t>
      </w:r>
    </w:p>
    <w:p>
      <w:pPr>
        <w:numPr>
          <w:ilvl w:val="0"/>
          <w:numId w:val="10"/>
        </w:numPr>
      </w:pPr>
      <w:r>
        <w:t>双引号跳过了步骤1-5, 步骤9-10, 也就是说, 只处理6-8个步骤。也就是说, 双引号忽略了管道符, 别名, ~替换, 通配符扩展, 和通过分隔符分裂成单词</w:t>
      </w:r>
    </w:p>
    <w:p>
      <w:pPr>
        <w:numPr>
          <w:numId w:val="0"/>
        </w:numPr>
      </w:pPr>
      <w:r>
        <w:t>双引号里的单引号没有作用, 但双引号允许参数替换, 命令替换和算术表达式求值。可以在双引号里包含双引号, 方式是加上转义符"\", 还不许转移$, `, /。</w:t>
      </w:r>
    </w:p>
    <w:p>
      <w:pPr>
        <w:numPr>
          <w:ilvl w:val="0"/>
          <w:numId w:val="10"/>
        </w:numPr>
      </w:pPr>
      <w:r>
        <w:rPr>
          <w:rFonts w:hint="eastAsia"/>
        </w:rPr>
        <w:t>&lt;&lt;&lt;把后面的字符串读入</w:t>
      </w:r>
      <w:bookmarkStart w:id="0" w:name="_GoBack"/>
      <w:bookmarkEnd w:id="0"/>
    </w:p>
    <w:p>
      <w:pPr>
        <w:pStyle w:val="32"/>
        <w:rPr>
          <w:rFonts w:hint="default"/>
          <w:lang w:eastAsia="zh-CN"/>
        </w:rPr>
      </w:pPr>
      <w:r>
        <w:t>Web备份脚本</w:t>
      </w:r>
    </w:p>
    <w:p>
      <w:r>
        <w:drawing>
          <wp:inline distT="0" distB="0" distL="114300" distR="114300">
            <wp:extent cx="4114165" cy="30568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1765" cy="9334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8990" cy="19335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2866390" cy="8953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">
    <w:altName w:val="宋体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18929687">
    <w:nsid w:val="B9E71717"/>
    <w:multiLevelType w:val="singleLevel"/>
    <w:tmpl w:val="B9E71717"/>
    <w:lvl w:ilvl="0" w:tentative="1">
      <w:start w:val="1"/>
      <w:numFmt w:val="decimal"/>
      <w:pStyle w:val="29"/>
      <w:lvlText w:val="%1)"/>
      <w:lvlJc w:val="left"/>
      <w:pPr>
        <w:tabs>
          <w:tab w:val="left" w:pos="397"/>
        </w:tabs>
        <w:ind w:left="170" w:firstLine="227"/>
      </w:pPr>
      <w:rPr>
        <w:rFonts w:hint="default"/>
      </w:rPr>
    </w:lvl>
  </w:abstractNum>
  <w:abstractNum w:abstractNumId="3805750286">
    <w:nsid w:val="E2D7240E"/>
    <w:multiLevelType w:val="singleLevel"/>
    <w:tmpl w:val="E2D7240E"/>
    <w:lvl w:ilvl="0" w:tentative="1">
      <w:start w:val="1"/>
      <w:numFmt w:val="lowerLetter"/>
      <w:pStyle w:val="30"/>
      <w:lvlText w:val="%1."/>
      <w:lvlJc w:val="left"/>
      <w:pPr>
        <w:tabs>
          <w:tab w:val="left" w:pos="794"/>
        </w:tabs>
        <w:ind w:left="0" w:firstLine="794"/>
      </w:pPr>
      <w:rPr>
        <w:rFonts w:hint="default"/>
      </w:rPr>
    </w:lvl>
  </w:abstractNum>
  <w:abstractNum w:abstractNumId="1559781563">
    <w:nsid w:val="5CF860BB"/>
    <w:multiLevelType w:val="multilevel"/>
    <w:tmpl w:val="5CF860BB"/>
    <w:lvl w:ilvl="0" w:tentative="1">
      <w:start w:val="1"/>
      <w:numFmt w:val="chineseCounting"/>
      <w:suff w:val="space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1">
      <w:start w:val="1"/>
      <w:numFmt w:val="decimal"/>
      <w:suff w:val="space"/>
      <w:lvlText w:val="%2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1">
      <w:start w:val="1"/>
      <w:numFmt w:val="none"/>
      <w:pStyle w:val="6"/>
      <w:suff w:val="nothing"/>
      <w:lvlText w:val="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1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1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1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1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1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1">
      <w:start w:val="1"/>
      <w:numFmt w:val="none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abstractNum w:abstractNumId="3330092473">
    <w:nsid w:val="C67D2DB9"/>
    <w:multiLevelType w:val="singleLevel"/>
    <w:tmpl w:val="C67D2DB9"/>
    <w:lvl w:ilvl="0" w:tentative="1">
      <w:start w:val="1"/>
      <w:numFmt w:val="decimal"/>
      <w:pStyle w:val="35"/>
      <w:lvlText w:val="*%1."/>
      <w:lvlJc w:val="left"/>
      <w:pPr>
        <w:tabs>
          <w:tab w:val="left" w:pos="0"/>
        </w:tabs>
        <w:ind w:left="0" w:firstLine="0"/>
      </w:pPr>
      <w:rPr>
        <w:rFonts w:hint="default" w:ascii="微软雅黑" w:hAnsi="微软雅黑" w:eastAsia="微软雅黑" w:cs="微软雅黑"/>
        <w:sz w:val="21"/>
        <w:szCs w:val="21"/>
      </w:rPr>
    </w:lvl>
  </w:abstractNum>
  <w:abstractNum w:abstractNumId="1559781821">
    <w:nsid w:val="5CF861BD"/>
    <w:multiLevelType w:val="multilevel"/>
    <w:tmpl w:val="5CF861BD"/>
    <w:lvl w:ilvl="0" w:tentative="1">
      <w:start w:val="1"/>
      <w:numFmt w:val="none"/>
      <w:pStyle w:val="34"/>
      <w:suff w:val="nothing"/>
      <w:lvlText w:val="%1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1">
      <w:start w:val="1"/>
      <w:numFmt w:val="chineseCounting"/>
      <w:pStyle w:val="38"/>
      <w:suff w:val="space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1">
      <w:start w:val="1"/>
      <w:numFmt w:val="decimal"/>
      <w:pStyle w:val="32"/>
      <w:suff w:val="space"/>
      <w:lvlText w:val="%3.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3" w:tentative="1">
      <w:start w:val="1"/>
      <w:numFmt w:val="none"/>
      <w:pStyle w:val="7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1">
      <w:start w:val="1"/>
      <w:numFmt w:val="none"/>
      <w:pStyle w:val="8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1">
      <w:start w:val="1"/>
      <w:numFmt w:val="none"/>
      <w:pStyle w:val="9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1">
      <w:start w:val="1"/>
      <w:numFmt w:val="none"/>
      <w:pStyle w:val="10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1">
      <w:start w:val="1"/>
      <w:numFmt w:val="none"/>
      <w:pStyle w:val="11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  <w:lvl w:ilvl="8" w:tentative="1">
      <w:start w:val="1"/>
      <w:numFmt w:val="none"/>
      <w:pStyle w:val="12"/>
      <w:suff w:val="nothing"/>
      <w:lvlText w:val=""/>
      <w:lvlJc w:val="left"/>
      <w:pPr>
        <w:ind w:left="0" w:firstLine="402"/>
      </w:pPr>
      <w:rPr>
        <w:rFonts w:hint="eastAsia" w:ascii="宋体" w:hAnsi="宋体" w:eastAsia="宋体" w:cs="宋体"/>
      </w:rPr>
    </w:lvl>
  </w:abstractNum>
  <w:abstractNum w:abstractNumId="1561116316">
    <w:nsid w:val="5D0CBE9C"/>
    <w:multiLevelType w:val="singleLevel"/>
    <w:tmpl w:val="5D0CBE9C"/>
    <w:lvl w:ilvl="0" w:tentative="1">
      <w:start w:val="1"/>
      <w:numFmt w:val="decimal"/>
      <w:suff w:val="space"/>
      <w:lvlText w:val="%1)"/>
      <w:lvlJc w:val="left"/>
    </w:lvl>
  </w:abstractNum>
  <w:abstractNum w:abstractNumId="1561117057">
    <w:nsid w:val="5D0CC181"/>
    <w:multiLevelType w:val="singleLevel"/>
    <w:tmpl w:val="5D0CC181"/>
    <w:lvl w:ilvl="0" w:tentative="1">
      <w:start w:val="1"/>
      <w:numFmt w:val="decimal"/>
      <w:suff w:val="space"/>
      <w:lvlText w:val="%1)"/>
      <w:lvlJc w:val="left"/>
    </w:lvl>
  </w:abstractNum>
  <w:abstractNum w:abstractNumId="1561120073">
    <w:nsid w:val="5D0CCD49"/>
    <w:multiLevelType w:val="singleLevel"/>
    <w:tmpl w:val="5D0CCD49"/>
    <w:lvl w:ilvl="0" w:tentative="1">
      <w:start w:val="1"/>
      <w:numFmt w:val="decimal"/>
      <w:suff w:val="space"/>
      <w:lvlText w:val="%1)"/>
      <w:lvlJc w:val="left"/>
    </w:lvl>
  </w:abstractNum>
  <w:abstractNum w:abstractNumId="1561119301">
    <w:nsid w:val="5D0CCA45"/>
    <w:multiLevelType w:val="singleLevel"/>
    <w:tmpl w:val="5D0CCA45"/>
    <w:lvl w:ilvl="0" w:tentative="1">
      <w:start w:val="1"/>
      <w:numFmt w:val="decimal"/>
      <w:suff w:val="space"/>
      <w:lvlText w:val="%1)"/>
      <w:lvlJc w:val="left"/>
    </w:lvl>
  </w:abstractNum>
  <w:abstractNum w:abstractNumId="1561121205">
    <w:nsid w:val="5D0CD1B5"/>
    <w:multiLevelType w:val="singleLevel"/>
    <w:tmpl w:val="5D0CD1B5"/>
    <w:lvl w:ilvl="0" w:tentative="1">
      <w:start w:val="1"/>
      <w:numFmt w:val="decimal"/>
      <w:suff w:val="space"/>
      <w:lvlText w:val="%1)"/>
      <w:lvlJc w:val="left"/>
    </w:lvl>
  </w:abstractNum>
  <w:num w:numId="1">
    <w:abstractNumId w:val="1559781563"/>
  </w:num>
  <w:num w:numId="2">
    <w:abstractNumId w:val="1559781821"/>
  </w:num>
  <w:num w:numId="3">
    <w:abstractNumId w:val="3118929687"/>
  </w:num>
  <w:num w:numId="4">
    <w:abstractNumId w:val="3805750286"/>
  </w:num>
  <w:num w:numId="5">
    <w:abstractNumId w:val="3330092473"/>
  </w:num>
  <w:num w:numId="6">
    <w:abstractNumId w:val="1561116316"/>
  </w:num>
  <w:num w:numId="7">
    <w:abstractNumId w:val="1561117057"/>
  </w:num>
  <w:num w:numId="8">
    <w:abstractNumId w:val="1561119301"/>
  </w:num>
  <w:num w:numId="9">
    <w:abstractNumId w:val="1561120073"/>
  </w:num>
  <w:num w:numId="10">
    <w:abstractNumId w:val="1561121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1D50"/>
    <w:rsid w:val="00026CAC"/>
    <w:rsid w:val="000472D5"/>
    <w:rsid w:val="001916C3"/>
    <w:rsid w:val="00227FB1"/>
    <w:rsid w:val="002458B5"/>
    <w:rsid w:val="00286F5D"/>
    <w:rsid w:val="002A7B50"/>
    <w:rsid w:val="00446676"/>
    <w:rsid w:val="004C5FC4"/>
    <w:rsid w:val="00505115"/>
    <w:rsid w:val="005330B9"/>
    <w:rsid w:val="0053512E"/>
    <w:rsid w:val="00631F4A"/>
    <w:rsid w:val="006F47A6"/>
    <w:rsid w:val="00724B64"/>
    <w:rsid w:val="00792AC0"/>
    <w:rsid w:val="00797020"/>
    <w:rsid w:val="007A06DE"/>
    <w:rsid w:val="00853223"/>
    <w:rsid w:val="008B5BF9"/>
    <w:rsid w:val="009377F8"/>
    <w:rsid w:val="009547D5"/>
    <w:rsid w:val="009E5287"/>
    <w:rsid w:val="00A85C57"/>
    <w:rsid w:val="00AF556B"/>
    <w:rsid w:val="00C71C8C"/>
    <w:rsid w:val="00C80EA5"/>
    <w:rsid w:val="00CD36D1"/>
    <w:rsid w:val="00DC50FF"/>
    <w:rsid w:val="00E23DE7"/>
    <w:rsid w:val="00E4217C"/>
    <w:rsid w:val="00ED2A97"/>
    <w:rsid w:val="00ED493E"/>
    <w:rsid w:val="00F04088"/>
    <w:rsid w:val="01024108"/>
    <w:rsid w:val="0109783B"/>
    <w:rsid w:val="010A63CA"/>
    <w:rsid w:val="01177E56"/>
    <w:rsid w:val="011D05F0"/>
    <w:rsid w:val="0122255E"/>
    <w:rsid w:val="012F0BFC"/>
    <w:rsid w:val="01466EA8"/>
    <w:rsid w:val="0156125B"/>
    <w:rsid w:val="015D664E"/>
    <w:rsid w:val="015E0887"/>
    <w:rsid w:val="015F1621"/>
    <w:rsid w:val="01683E4A"/>
    <w:rsid w:val="017B3E51"/>
    <w:rsid w:val="019B3455"/>
    <w:rsid w:val="01AB7DD4"/>
    <w:rsid w:val="01AD32AB"/>
    <w:rsid w:val="01AE1FAD"/>
    <w:rsid w:val="01C053AE"/>
    <w:rsid w:val="01C47536"/>
    <w:rsid w:val="01C50C34"/>
    <w:rsid w:val="01C9000E"/>
    <w:rsid w:val="01CE7EFE"/>
    <w:rsid w:val="01E31542"/>
    <w:rsid w:val="02027F9B"/>
    <w:rsid w:val="02182FE8"/>
    <w:rsid w:val="022B228C"/>
    <w:rsid w:val="023554BC"/>
    <w:rsid w:val="024E6E7D"/>
    <w:rsid w:val="0250132D"/>
    <w:rsid w:val="02601281"/>
    <w:rsid w:val="02617FA7"/>
    <w:rsid w:val="0269082D"/>
    <w:rsid w:val="027B5629"/>
    <w:rsid w:val="02832CF0"/>
    <w:rsid w:val="028572B1"/>
    <w:rsid w:val="02863CDC"/>
    <w:rsid w:val="028A091D"/>
    <w:rsid w:val="028B75C8"/>
    <w:rsid w:val="028D2CF0"/>
    <w:rsid w:val="029246D4"/>
    <w:rsid w:val="02936C92"/>
    <w:rsid w:val="02A50DF1"/>
    <w:rsid w:val="02A86B63"/>
    <w:rsid w:val="02B40541"/>
    <w:rsid w:val="02C87307"/>
    <w:rsid w:val="02DD6018"/>
    <w:rsid w:val="02DE277F"/>
    <w:rsid w:val="02E91992"/>
    <w:rsid w:val="02F751F9"/>
    <w:rsid w:val="02FD203D"/>
    <w:rsid w:val="02FF177B"/>
    <w:rsid w:val="03026A25"/>
    <w:rsid w:val="0315028A"/>
    <w:rsid w:val="031678A9"/>
    <w:rsid w:val="031D00F8"/>
    <w:rsid w:val="031F5E79"/>
    <w:rsid w:val="03207A4B"/>
    <w:rsid w:val="03224AFB"/>
    <w:rsid w:val="0334168F"/>
    <w:rsid w:val="0337406E"/>
    <w:rsid w:val="033A233E"/>
    <w:rsid w:val="0340377F"/>
    <w:rsid w:val="03406F22"/>
    <w:rsid w:val="034D6AB2"/>
    <w:rsid w:val="03627FB1"/>
    <w:rsid w:val="036703ED"/>
    <w:rsid w:val="036E6E8C"/>
    <w:rsid w:val="0386507D"/>
    <w:rsid w:val="039521A1"/>
    <w:rsid w:val="03981A64"/>
    <w:rsid w:val="03986868"/>
    <w:rsid w:val="039B1870"/>
    <w:rsid w:val="039E7243"/>
    <w:rsid w:val="03B133E5"/>
    <w:rsid w:val="03B369E3"/>
    <w:rsid w:val="03BE7AA4"/>
    <w:rsid w:val="03CD0DB2"/>
    <w:rsid w:val="03DC594F"/>
    <w:rsid w:val="03E05400"/>
    <w:rsid w:val="03E1223A"/>
    <w:rsid w:val="03EB1365"/>
    <w:rsid w:val="03EC5CE0"/>
    <w:rsid w:val="03ED047E"/>
    <w:rsid w:val="03FE08D2"/>
    <w:rsid w:val="04054641"/>
    <w:rsid w:val="0410642C"/>
    <w:rsid w:val="04184D27"/>
    <w:rsid w:val="04194C28"/>
    <w:rsid w:val="041F485F"/>
    <w:rsid w:val="04321ED4"/>
    <w:rsid w:val="04396711"/>
    <w:rsid w:val="043C6D64"/>
    <w:rsid w:val="043D7AC6"/>
    <w:rsid w:val="043F756F"/>
    <w:rsid w:val="044760FF"/>
    <w:rsid w:val="045D44F2"/>
    <w:rsid w:val="046C485D"/>
    <w:rsid w:val="047507FE"/>
    <w:rsid w:val="048738A4"/>
    <w:rsid w:val="048C4087"/>
    <w:rsid w:val="048C67D6"/>
    <w:rsid w:val="049D0326"/>
    <w:rsid w:val="04A0331A"/>
    <w:rsid w:val="04A454F6"/>
    <w:rsid w:val="04B6695A"/>
    <w:rsid w:val="04B914E8"/>
    <w:rsid w:val="04E26ADD"/>
    <w:rsid w:val="04E81254"/>
    <w:rsid w:val="04ED400D"/>
    <w:rsid w:val="04F524BF"/>
    <w:rsid w:val="05065D30"/>
    <w:rsid w:val="050959CD"/>
    <w:rsid w:val="050D7EEF"/>
    <w:rsid w:val="0511473C"/>
    <w:rsid w:val="051204F8"/>
    <w:rsid w:val="051242AA"/>
    <w:rsid w:val="05127A63"/>
    <w:rsid w:val="05182ED9"/>
    <w:rsid w:val="052165FC"/>
    <w:rsid w:val="05240189"/>
    <w:rsid w:val="052E1CB6"/>
    <w:rsid w:val="05367FAF"/>
    <w:rsid w:val="053A6DD7"/>
    <w:rsid w:val="05455597"/>
    <w:rsid w:val="05516D10"/>
    <w:rsid w:val="055D4EC2"/>
    <w:rsid w:val="05624ECD"/>
    <w:rsid w:val="057A77B0"/>
    <w:rsid w:val="057E2E90"/>
    <w:rsid w:val="05A239A9"/>
    <w:rsid w:val="05BB46ED"/>
    <w:rsid w:val="05C43EFF"/>
    <w:rsid w:val="05CA505E"/>
    <w:rsid w:val="05CA7D92"/>
    <w:rsid w:val="05CF569B"/>
    <w:rsid w:val="05DC556E"/>
    <w:rsid w:val="05E3175C"/>
    <w:rsid w:val="05E57BC1"/>
    <w:rsid w:val="05ED5030"/>
    <w:rsid w:val="05F14B65"/>
    <w:rsid w:val="05F31545"/>
    <w:rsid w:val="06197B4A"/>
    <w:rsid w:val="062A5791"/>
    <w:rsid w:val="062A6242"/>
    <w:rsid w:val="062B4022"/>
    <w:rsid w:val="062C3A9D"/>
    <w:rsid w:val="062C69B4"/>
    <w:rsid w:val="06402FCC"/>
    <w:rsid w:val="064704E8"/>
    <w:rsid w:val="065805DB"/>
    <w:rsid w:val="0658463D"/>
    <w:rsid w:val="06611150"/>
    <w:rsid w:val="0662344E"/>
    <w:rsid w:val="06727104"/>
    <w:rsid w:val="067626F0"/>
    <w:rsid w:val="067C2E96"/>
    <w:rsid w:val="067D7289"/>
    <w:rsid w:val="067F7608"/>
    <w:rsid w:val="069D3CE2"/>
    <w:rsid w:val="06A110E1"/>
    <w:rsid w:val="06A2460C"/>
    <w:rsid w:val="06A52210"/>
    <w:rsid w:val="06A71AFA"/>
    <w:rsid w:val="06A966E1"/>
    <w:rsid w:val="06AF2180"/>
    <w:rsid w:val="06AF2B98"/>
    <w:rsid w:val="06BA7476"/>
    <w:rsid w:val="06BE6B15"/>
    <w:rsid w:val="06C2136E"/>
    <w:rsid w:val="06C516C2"/>
    <w:rsid w:val="06C81A4D"/>
    <w:rsid w:val="06D868B0"/>
    <w:rsid w:val="06ED265A"/>
    <w:rsid w:val="06EE6D8B"/>
    <w:rsid w:val="06EF70D6"/>
    <w:rsid w:val="06F0602D"/>
    <w:rsid w:val="06FF7CCB"/>
    <w:rsid w:val="07004286"/>
    <w:rsid w:val="07023DCE"/>
    <w:rsid w:val="0703194E"/>
    <w:rsid w:val="07073FF3"/>
    <w:rsid w:val="071134A0"/>
    <w:rsid w:val="071B052F"/>
    <w:rsid w:val="07232F4E"/>
    <w:rsid w:val="07251B1B"/>
    <w:rsid w:val="072D6ADE"/>
    <w:rsid w:val="072E4143"/>
    <w:rsid w:val="074D0684"/>
    <w:rsid w:val="076D020A"/>
    <w:rsid w:val="07723B46"/>
    <w:rsid w:val="07732652"/>
    <w:rsid w:val="07766C2D"/>
    <w:rsid w:val="077C62D2"/>
    <w:rsid w:val="07806526"/>
    <w:rsid w:val="078338DC"/>
    <w:rsid w:val="07917859"/>
    <w:rsid w:val="07962722"/>
    <w:rsid w:val="07A609E3"/>
    <w:rsid w:val="07AD7166"/>
    <w:rsid w:val="07AD7B75"/>
    <w:rsid w:val="07B65B70"/>
    <w:rsid w:val="07B72864"/>
    <w:rsid w:val="07B96349"/>
    <w:rsid w:val="07C3065B"/>
    <w:rsid w:val="07C37E63"/>
    <w:rsid w:val="07CB3CEE"/>
    <w:rsid w:val="07D228D2"/>
    <w:rsid w:val="07D70453"/>
    <w:rsid w:val="07DC3368"/>
    <w:rsid w:val="07E365D4"/>
    <w:rsid w:val="07E50DDC"/>
    <w:rsid w:val="07F6E968"/>
    <w:rsid w:val="07F76E9B"/>
    <w:rsid w:val="07FE723A"/>
    <w:rsid w:val="07FF0EA5"/>
    <w:rsid w:val="080626CD"/>
    <w:rsid w:val="080B0F9F"/>
    <w:rsid w:val="080B193A"/>
    <w:rsid w:val="080D2A6F"/>
    <w:rsid w:val="08185CF0"/>
    <w:rsid w:val="081F3286"/>
    <w:rsid w:val="08217E11"/>
    <w:rsid w:val="08293D7A"/>
    <w:rsid w:val="08481373"/>
    <w:rsid w:val="08497000"/>
    <w:rsid w:val="08547A24"/>
    <w:rsid w:val="085878CA"/>
    <w:rsid w:val="085C1CF5"/>
    <w:rsid w:val="086205B3"/>
    <w:rsid w:val="086220FC"/>
    <w:rsid w:val="086731D3"/>
    <w:rsid w:val="08704708"/>
    <w:rsid w:val="087A5849"/>
    <w:rsid w:val="08801555"/>
    <w:rsid w:val="08811B19"/>
    <w:rsid w:val="088661FB"/>
    <w:rsid w:val="08881AD6"/>
    <w:rsid w:val="088971BB"/>
    <w:rsid w:val="08A4080D"/>
    <w:rsid w:val="08BC7F4A"/>
    <w:rsid w:val="08C56268"/>
    <w:rsid w:val="08DD2ECA"/>
    <w:rsid w:val="08ED1D86"/>
    <w:rsid w:val="08F27E2C"/>
    <w:rsid w:val="08FE30D8"/>
    <w:rsid w:val="090638CA"/>
    <w:rsid w:val="090949C2"/>
    <w:rsid w:val="090B7B27"/>
    <w:rsid w:val="09204AEA"/>
    <w:rsid w:val="09235207"/>
    <w:rsid w:val="09243900"/>
    <w:rsid w:val="09403D5A"/>
    <w:rsid w:val="09464C0D"/>
    <w:rsid w:val="094C62DE"/>
    <w:rsid w:val="094F1740"/>
    <w:rsid w:val="09533480"/>
    <w:rsid w:val="09544EE4"/>
    <w:rsid w:val="095F120B"/>
    <w:rsid w:val="09714DEC"/>
    <w:rsid w:val="09A35357"/>
    <w:rsid w:val="09B0347F"/>
    <w:rsid w:val="09B3419B"/>
    <w:rsid w:val="09B85F58"/>
    <w:rsid w:val="09C65111"/>
    <w:rsid w:val="09C74CEC"/>
    <w:rsid w:val="09CA6C42"/>
    <w:rsid w:val="09CC27F4"/>
    <w:rsid w:val="09CC2F69"/>
    <w:rsid w:val="09D00F3D"/>
    <w:rsid w:val="09D05C2A"/>
    <w:rsid w:val="09D3643A"/>
    <w:rsid w:val="09DA6AC6"/>
    <w:rsid w:val="09E51D02"/>
    <w:rsid w:val="09E76C1C"/>
    <w:rsid w:val="09EA03B3"/>
    <w:rsid w:val="09F67470"/>
    <w:rsid w:val="0A053F25"/>
    <w:rsid w:val="0A087AFF"/>
    <w:rsid w:val="0A142BDD"/>
    <w:rsid w:val="0A156105"/>
    <w:rsid w:val="0A1E4379"/>
    <w:rsid w:val="0A1E6BA2"/>
    <w:rsid w:val="0A24640B"/>
    <w:rsid w:val="0A293105"/>
    <w:rsid w:val="0A2D16BF"/>
    <w:rsid w:val="0A322913"/>
    <w:rsid w:val="0A3E78E1"/>
    <w:rsid w:val="0A442D06"/>
    <w:rsid w:val="0A4A1353"/>
    <w:rsid w:val="0A534808"/>
    <w:rsid w:val="0A581143"/>
    <w:rsid w:val="0A5A624C"/>
    <w:rsid w:val="0A6F7A76"/>
    <w:rsid w:val="0A701AC7"/>
    <w:rsid w:val="0A8A3B98"/>
    <w:rsid w:val="0A9B65D9"/>
    <w:rsid w:val="0AA80E75"/>
    <w:rsid w:val="0ACA5F46"/>
    <w:rsid w:val="0ACB5E0B"/>
    <w:rsid w:val="0ACE6C8A"/>
    <w:rsid w:val="0AD4428C"/>
    <w:rsid w:val="0AD81D85"/>
    <w:rsid w:val="0AE03676"/>
    <w:rsid w:val="0AE308E9"/>
    <w:rsid w:val="0AE75581"/>
    <w:rsid w:val="0AE81975"/>
    <w:rsid w:val="0AEB356A"/>
    <w:rsid w:val="0AF106D4"/>
    <w:rsid w:val="0AF9353E"/>
    <w:rsid w:val="0AFC3E0A"/>
    <w:rsid w:val="0AFD0D1D"/>
    <w:rsid w:val="0AFD0FFE"/>
    <w:rsid w:val="0B077650"/>
    <w:rsid w:val="0B0C501A"/>
    <w:rsid w:val="0B0D0A89"/>
    <w:rsid w:val="0B0F214C"/>
    <w:rsid w:val="0B14128A"/>
    <w:rsid w:val="0B1D04D7"/>
    <w:rsid w:val="0B1D336D"/>
    <w:rsid w:val="0B2B29CE"/>
    <w:rsid w:val="0B2D51DC"/>
    <w:rsid w:val="0B2F45FB"/>
    <w:rsid w:val="0B31222A"/>
    <w:rsid w:val="0B4219DD"/>
    <w:rsid w:val="0B46373A"/>
    <w:rsid w:val="0B467BF2"/>
    <w:rsid w:val="0B4E5FFA"/>
    <w:rsid w:val="0B506029"/>
    <w:rsid w:val="0B565AC4"/>
    <w:rsid w:val="0B601475"/>
    <w:rsid w:val="0B6141A3"/>
    <w:rsid w:val="0B62222C"/>
    <w:rsid w:val="0B693541"/>
    <w:rsid w:val="0B771C70"/>
    <w:rsid w:val="0B845956"/>
    <w:rsid w:val="0B8D39F8"/>
    <w:rsid w:val="0B9A5E2B"/>
    <w:rsid w:val="0BA1525E"/>
    <w:rsid w:val="0BB55000"/>
    <w:rsid w:val="0BB73D35"/>
    <w:rsid w:val="0BBC5263"/>
    <w:rsid w:val="0BC726C3"/>
    <w:rsid w:val="0BDF7F9E"/>
    <w:rsid w:val="0BE5173F"/>
    <w:rsid w:val="0BF12608"/>
    <w:rsid w:val="0BF3678A"/>
    <w:rsid w:val="0BFD2B3C"/>
    <w:rsid w:val="0C0255FC"/>
    <w:rsid w:val="0C122F6E"/>
    <w:rsid w:val="0C1845DD"/>
    <w:rsid w:val="0C2966CA"/>
    <w:rsid w:val="0C3211FA"/>
    <w:rsid w:val="0C51078A"/>
    <w:rsid w:val="0C563F64"/>
    <w:rsid w:val="0C6C0963"/>
    <w:rsid w:val="0C7A1EB0"/>
    <w:rsid w:val="0C864852"/>
    <w:rsid w:val="0C8D1B44"/>
    <w:rsid w:val="0C922BE4"/>
    <w:rsid w:val="0C964C0F"/>
    <w:rsid w:val="0CA047B4"/>
    <w:rsid w:val="0CA063E6"/>
    <w:rsid w:val="0CB44621"/>
    <w:rsid w:val="0CB5429B"/>
    <w:rsid w:val="0CBA30D0"/>
    <w:rsid w:val="0CC17DCB"/>
    <w:rsid w:val="0CC92F2D"/>
    <w:rsid w:val="0CCE00BD"/>
    <w:rsid w:val="0CEC6752"/>
    <w:rsid w:val="0CF26849"/>
    <w:rsid w:val="0CF36D55"/>
    <w:rsid w:val="0CF72F78"/>
    <w:rsid w:val="0CFC1F8E"/>
    <w:rsid w:val="0CFF2B73"/>
    <w:rsid w:val="0D044C93"/>
    <w:rsid w:val="0D097E2E"/>
    <w:rsid w:val="0D17254D"/>
    <w:rsid w:val="0D212D87"/>
    <w:rsid w:val="0D247D25"/>
    <w:rsid w:val="0D2819B6"/>
    <w:rsid w:val="0D2B2B0E"/>
    <w:rsid w:val="0D2F6613"/>
    <w:rsid w:val="0D355078"/>
    <w:rsid w:val="0D40602D"/>
    <w:rsid w:val="0D53221C"/>
    <w:rsid w:val="0D532BBC"/>
    <w:rsid w:val="0D580865"/>
    <w:rsid w:val="0D6207C4"/>
    <w:rsid w:val="0D623707"/>
    <w:rsid w:val="0D66450D"/>
    <w:rsid w:val="0D66645A"/>
    <w:rsid w:val="0D671366"/>
    <w:rsid w:val="0D70240B"/>
    <w:rsid w:val="0D725995"/>
    <w:rsid w:val="0D780E84"/>
    <w:rsid w:val="0D8044F9"/>
    <w:rsid w:val="0D806E14"/>
    <w:rsid w:val="0D8772B6"/>
    <w:rsid w:val="0D884F6F"/>
    <w:rsid w:val="0D8C43D0"/>
    <w:rsid w:val="0D8E4F53"/>
    <w:rsid w:val="0D8F6DA6"/>
    <w:rsid w:val="0D9A6C08"/>
    <w:rsid w:val="0DA01474"/>
    <w:rsid w:val="0DB35A17"/>
    <w:rsid w:val="0DBA4ED2"/>
    <w:rsid w:val="0DC40340"/>
    <w:rsid w:val="0DC5574C"/>
    <w:rsid w:val="0DD2775E"/>
    <w:rsid w:val="0DDE6D64"/>
    <w:rsid w:val="0DE0683E"/>
    <w:rsid w:val="0DE25B71"/>
    <w:rsid w:val="0DE65D72"/>
    <w:rsid w:val="0DE97F36"/>
    <w:rsid w:val="0E000DCF"/>
    <w:rsid w:val="0E1B0CDB"/>
    <w:rsid w:val="0E1E026A"/>
    <w:rsid w:val="0E1E45DD"/>
    <w:rsid w:val="0E20049C"/>
    <w:rsid w:val="0E217126"/>
    <w:rsid w:val="0E2329B7"/>
    <w:rsid w:val="0E2A6E70"/>
    <w:rsid w:val="0E3025B9"/>
    <w:rsid w:val="0E357BCC"/>
    <w:rsid w:val="0E375715"/>
    <w:rsid w:val="0E421A39"/>
    <w:rsid w:val="0E426632"/>
    <w:rsid w:val="0E4355D5"/>
    <w:rsid w:val="0E4E4A45"/>
    <w:rsid w:val="0E502DBD"/>
    <w:rsid w:val="0E641CF4"/>
    <w:rsid w:val="0E680C46"/>
    <w:rsid w:val="0E744BD6"/>
    <w:rsid w:val="0E9450E3"/>
    <w:rsid w:val="0E9620B9"/>
    <w:rsid w:val="0E9B7A36"/>
    <w:rsid w:val="0EA505F2"/>
    <w:rsid w:val="0EA719FA"/>
    <w:rsid w:val="0EAC6C0F"/>
    <w:rsid w:val="0EB15B54"/>
    <w:rsid w:val="0EBE36CB"/>
    <w:rsid w:val="0EBF3EEA"/>
    <w:rsid w:val="0ECC5F8A"/>
    <w:rsid w:val="0ED56CC3"/>
    <w:rsid w:val="0EE2221F"/>
    <w:rsid w:val="0EEB17E3"/>
    <w:rsid w:val="0EEC34A8"/>
    <w:rsid w:val="0EF6703C"/>
    <w:rsid w:val="0EF9041A"/>
    <w:rsid w:val="0EF94721"/>
    <w:rsid w:val="0EFC3A7B"/>
    <w:rsid w:val="0F00708D"/>
    <w:rsid w:val="0F094B85"/>
    <w:rsid w:val="0F0A4C7B"/>
    <w:rsid w:val="0F0B76E9"/>
    <w:rsid w:val="0F0E3F5A"/>
    <w:rsid w:val="0F37B48E"/>
    <w:rsid w:val="0F553610"/>
    <w:rsid w:val="0F595F66"/>
    <w:rsid w:val="0F662B62"/>
    <w:rsid w:val="0F6C76C0"/>
    <w:rsid w:val="0F71647E"/>
    <w:rsid w:val="0F7646C9"/>
    <w:rsid w:val="0F765112"/>
    <w:rsid w:val="0F834C86"/>
    <w:rsid w:val="0F9F05E1"/>
    <w:rsid w:val="0FA35153"/>
    <w:rsid w:val="0FA526D0"/>
    <w:rsid w:val="0FAE4B90"/>
    <w:rsid w:val="0FBE3A3C"/>
    <w:rsid w:val="0FBE608D"/>
    <w:rsid w:val="0FC11254"/>
    <w:rsid w:val="0FC15569"/>
    <w:rsid w:val="0FC731E9"/>
    <w:rsid w:val="0FD410E3"/>
    <w:rsid w:val="0FDC81FC"/>
    <w:rsid w:val="0FE915F4"/>
    <w:rsid w:val="0FEE5510"/>
    <w:rsid w:val="0FF848CC"/>
    <w:rsid w:val="1009648D"/>
    <w:rsid w:val="10107556"/>
    <w:rsid w:val="10120E39"/>
    <w:rsid w:val="101D67FF"/>
    <w:rsid w:val="103F035E"/>
    <w:rsid w:val="10401FC7"/>
    <w:rsid w:val="10411CC1"/>
    <w:rsid w:val="10427B98"/>
    <w:rsid w:val="105A22F6"/>
    <w:rsid w:val="105E792C"/>
    <w:rsid w:val="106D7BCE"/>
    <w:rsid w:val="10702738"/>
    <w:rsid w:val="10753DE9"/>
    <w:rsid w:val="1088381A"/>
    <w:rsid w:val="108D675A"/>
    <w:rsid w:val="10926F18"/>
    <w:rsid w:val="10A14C98"/>
    <w:rsid w:val="10A451B3"/>
    <w:rsid w:val="10AC359C"/>
    <w:rsid w:val="10AF6C62"/>
    <w:rsid w:val="10BD60AC"/>
    <w:rsid w:val="10C96923"/>
    <w:rsid w:val="10CA55FE"/>
    <w:rsid w:val="10CE401F"/>
    <w:rsid w:val="10DC4D14"/>
    <w:rsid w:val="10DC6E46"/>
    <w:rsid w:val="10E57E4D"/>
    <w:rsid w:val="10F9751D"/>
    <w:rsid w:val="110F0493"/>
    <w:rsid w:val="111573EA"/>
    <w:rsid w:val="111843E1"/>
    <w:rsid w:val="111D2C77"/>
    <w:rsid w:val="11376B53"/>
    <w:rsid w:val="113C1DA3"/>
    <w:rsid w:val="114510F3"/>
    <w:rsid w:val="114C6A44"/>
    <w:rsid w:val="11677EC2"/>
    <w:rsid w:val="117625ED"/>
    <w:rsid w:val="117A65CA"/>
    <w:rsid w:val="118065CB"/>
    <w:rsid w:val="118441AF"/>
    <w:rsid w:val="118466C8"/>
    <w:rsid w:val="11904FD5"/>
    <w:rsid w:val="119A2EBF"/>
    <w:rsid w:val="119D0CDC"/>
    <w:rsid w:val="11A31CE8"/>
    <w:rsid w:val="11B80DA7"/>
    <w:rsid w:val="11C2438F"/>
    <w:rsid w:val="11CA5E24"/>
    <w:rsid w:val="11D30E87"/>
    <w:rsid w:val="11DD03D1"/>
    <w:rsid w:val="11DF2BFC"/>
    <w:rsid w:val="11E20219"/>
    <w:rsid w:val="11E50743"/>
    <w:rsid w:val="11F01FF3"/>
    <w:rsid w:val="11F54C8F"/>
    <w:rsid w:val="11F81014"/>
    <w:rsid w:val="11FD260B"/>
    <w:rsid w:val="11FD3D35"/>
    <w:rsid w:val="120834C5"/>
    <w:rsid w:val="120C1142"/>
    <w:rsid w:val="120D71CA"/>
    <w:rsid w:val="12141AF7"/>
    <w:rsid w:val="122062AC"/>
    <w:rsid w:val="122A100B"/>
    <w:rsid w:val="123B227B"/>
    <w:rsid w:val="123B3D9B"/>
    <w:rsid w:val="123F653D"/>
    <w:rsid w:val="123F6D88"/>
    <w:rsid w:val="124944CB"/>
    <w:rsid w:val="124D4853"/>
    <w:rsid w:val="1255625A"/>
    <w:rsid w:val="125643F8"/>
    <w:rsid w:val="125E779F"/>
    <w:rsid w:val="12614472"/>
    <w:rsid w:val="12622443"/>
    <w:rsid w:val="126255ED"/>
    <w:rsid w:val="126F558F"/>
    <w:rsid w:val="127613AE"/>
    <w:rsid w:val="12772072"/>
    <w:rsid w:val="127840ED"/>
    <w:rsid w:val="12820BA2"/>
    <w:rsid w:val="1285137D"/>
    <w:rsid w:val="12852F10"/>
    <w:rsid w:val="128C286C"/>
    <w:rsid w:val="1290608A"/>
    <w:rsid w:val="12936D2E"/>
    <w:rsid w:val="129B18C1"/>
    <w:rsid w:val="12A86744"/>
    <w:rsid w:val="12AA485A"/>
    <w:rsid w:val="12B74945"/>
    <w:rsid w:val="12BD1FF4"/>
    <w:rsid w:val="12C05E64"/>
    <w:rsid w:val="12C65A8B"/>
    <w:rsid w:val="12CA0ED9"/>
    <w:rsid w:val="12CC5055"/>
    <w:rsid w:val="12D11752"/>
    <w:rsid w:val="12D908C3"/>
    <w:rsid w:val="12D95E9D"/>
    <w:rsid w:val="12E31BD5"/>
    <w:rsid w:val="13172968"/>
    <w:rsid w:val="1337503B"/>
    <w:rsid w:val="133F33CC"/>
    <w:rsid w:val="133F7DC5"/>
    <w:rsid w:val="13554510"/>
    <w:rsid w:val="135902BB"/>
    <w:rsid w:val="136B575B"/>
    <w:rsid w:val="136F7762"/>
    <w:rsid w:val="13702787"/>
    <w:rsid w:val="137C19D0"/>
    <w:rsid w:val="13922AAA"/>
    <w:rsid w:val="13A61B46"/>
    <w:rsid w:val="13A9027C"/>
    <w:rsid w:val="13B20266"/>
    <w:rsid w:val="13B73395"/>
    <w:rsid w:val="13BB5F8C"/>
    <w:rsid w:val="13BD67B1"/>
    <w:rsid w:val="13BF2437"/>
    <w:rsid w:val="13BF2CFC"/>
    <w:rsid w:val="13C1790E"/>
    <w:rsid w:val="13C54C74"/>
    <w:rsid w:val="13C76DCB"/>
    <w:rsid w:val="13CE0BED"/>
    <w:rsid w:val="13CF68A9"/>
    <w:rsid w:val="13DA47CD"/>
    <w:rsid w:val="13E04A64"/>
    <w:rsid w:val="13EF2585"/>
    <w:rsid w:val="13FB15CA"/>
    <w:rsid w:val="13FC39E4"/>
    <w:rsid w:val="140C5560"/>
    <w:rsid w:val="14161AB0"/>
    <w:rsid w:val="141B1A18"/>
    <w:rsid w:val="141B64EC"/>
    <w:rsid w:val="14211AA8"/>
    <w:rsid w:val="142341A5"/>
    <w:rsid w:val="142D2494"/>
    <w:rsid w:val="14430C62"/>
    <w:rsid w:val="14560C8E"/>
    <w:rsid w:val="14673FCE"/>
    <w:rsid w:val="147E6663"/>
    <w:rsid w:val="1480716C"/>
    <w:rsid w:val="1481065B"/>
    <w:rsid w:val="148425A0"/>
    <w:rsid w:val="149C7444"/>
    <w:rsid w:val="14A16BA5"/>
    <w:rsid w:val="14A30BD3"/>
    <w:rsid w:val="14AE0A62"/>
    <w:rsid w:val="14AF40EC"/>
    <w:rsid w:val="14B5189D"/>
    <w:rsid w:val="14C60C1B"/>
    <w:rsid w:val="14C8328A"/>
    <w:rsid w:val="14CC5FBE"/>
    <w:rsid w:val="14CE57CC"/>
    <w:rsid w:val="14E33DC4"/>
    <w:rsid w:val="14E467FC"/>
    <w:rsid w:val="14EE12DE"/>
    <w:rsid w:val="14EF0F32"/>
    <w:rsid w:val="14F41D99"/>
    <w:rsid w:val="14FE2E14"/>
    <w:rsid w:val="150A2119"/>
    <w:rsid w:val="151837A0"/>
    <w:rsid w:val="151C7372"/>
    <w:rsid w:val="15242721"/>
    <w:rsid w:val="15290220"/>
    <w:rsid w:val="153D4E5D"/>
    <w:rsid w:val="153F1C58"/>
    <w:rsid w:val="15401501"/>
    <w:rsid w:val="154B24DB"/>
    <w:rsid w:val="15532AB9"/>
    <w:rsid w:val="155854CF"/>
    <w:rsid w:val="15681376"/>
    <w:rsid w:val="15782A10"/>
    <w:rsid w:val="158D73DB"/>
    <w:rsid w:val="158F24A8"/>
    <w:rsid w:val="15922F02"/>
    <w:rsid w:val="159E24CA"/>
    <w:rsid w:val="15A66A44"/>
    <w:rsid w:val="15B377C7"/>
    <w:rsid w:val="15B50B01"/>
    <w:rsid w:val="15BF781B"/>
    <w:rsid w:val="15C41C64"/>
    <w:rsid w:val="15CF343A"/>
    <w:rsid w:val="15E65FF2"/>
    <w:rsid w:val="15E958B1"/>
    <w:rsid w:val="15EF19E7"/>
    <w:rsid w:val="15EF3239"/>
    <w:rsid w:val="15F043D3"/>
    <w:rsid w:val="15F67390"/>
    <w:rsid w:val="15F94851"/>
    <w:rsid w:val="15FA28D7"/>
    <w:rsid w:val="16004587"/>
    <w:rsid w:val="160C5C67"/>
    <w:rsid w:val="16110B84"/>
    <w:rsid w:val="1612207B"/>
    <w:rsid w:val="16140A2B"/>
    <w:rsid w:val="16190B1A"/>
    <w:rsid w:val="16206D88"/>
    <w:rsid w:val="162F08B0"/>
    <w:rsid w:val="1639685B"/>
    <w:rsid w:val="163C65C2"/>
    <w:rsid w:val="166C2F4B"/>
    <w:rsid w:val="168948FA"/>
    <w:rsid w:val="16A030FD"/>
    <w:rsid w:val="16B23D8C"/>
    <w:rsid w:val="16BB075D"/>
    <w:rsid w:val="16C00532"/>
    <w:rsid w:val="16C12F5F"/>
    <w:rsid w:val="16C30543"/>
    <w:rsid w:val="16C74D19"/>
    <w:rsid w:val="16CA4046"/>
    <w:rsid w:val="16CD0AA4"/>
    <w:rsid w:val="16CD35B2"/>
    <w:rsid w:val="16DB795D"/>
    <w:rsid w:val="16EB5EC9"/>
    <w:rsid w:val="16F705B9"/>
    <w:rsid w:val="16F80C73"/>
    <w:rsid w:val="16F97558"/>
    <w:rsid w:val="16FB7FEB"/>
    <w:rsid w:val="16FF23EC"/>
    <w:rsid w:val="17086548"/>
    <w:rsid w:val="170A1A68"/>
    <w:rsid w:val="1719702B"/>
    <w:rsid w:val="171B2326"/>
    <w:rsid w:val="171C6E95"/>
    <w:rsid w:val="172B0DE8"/>
    <w:rsid w:val="172E4878"/>
    <w:rsid w:val="173827EF"/>
    <w:rsid w:val="173C619C"/>
    <w:rsid w:val="17506A88"/>
    <w:rsid w:val="17536A07"/>
    <w:rsid w:val="17555CE6"/>
    <w:rsid w:val="17687637"/>
    <w:rsid w:val="176F6ACE"/>
    <w:rsid w:val="177418D7"/>
    <w:rsid w:val="17742759"/>
    <w:rsid w:val="177BC7B4"/>
    <w:rsid w:val="1780240D"/>
    <w:rsid w:val="17A00E3A"/>
    <w:rsid w:val="17A8408E"/>
    <w:rsid w:val="17A87741"/>
    <w:rsid w:val="17AA20E1"/>
    <w:rsid w:val="17B8719D"/>
    <w:rsid w:val="17CC4B4D"/>
    <w:rsid w:val="17CD7E7A"/>
    <w:rsid w:val="17CE6678"/>
    <w:rsid w:val="17D13B9A"/>
    <w:rsid w:val="17D8080E"/>
    <w:rsid w:val="17D82ADD"/>
    <w:rsid w:val="17ED54BD"/>
    <w:rsid w:val="17F171A0"/>
    <w:rsid w:val="180067D4"/>
    <w:rsid w:val="18033D9A"/>
    <w:rsid w:val="180524F2"/>
    <w:rsid w:val="18060B63"/>
    <w:rsid w:val="180723F2"/>
    <w:rsid w:val="18090AF3"/>
    <w:rsid w:val="180E00EE"/>
    <w:rsid w:val="181A0FA7"/>
    <w:rsid w:val="181F7641"/>
    <w:rsid w:val="182222DE"/>
    <w:rsid w:val="18330773"/>
    <w:rsid w:val="18372339"/>
    <w:rsid w:val="183D1F2D"/>
    <w:rsid w:val="18402EC9"/>
    <w:rsid w:val="18411540"/>
    <w:rsid w:val="18413EBE"/>
    <w:rsid w:val="1845314A"/>
    <w:rsid w:val="184652E2"/>
    <w:rsid w:val="18481DA7"/>
    <w:rsid w:val="184A5625"/>
    <w:rsid w:val="18537819"/>
    <w:rsid w:val="18834625"/>
    <w:rsid w:val="18875E31"/>
    <w:rsid w:val="188B46CC"/>
    <w:rsid w:val="18996270"/>
    <w:rsid w:val="18AA7D6D"/>
    <w:rsid w:val="18E278EA"/>
    <w:rsid w:val="18F16AB7"/>
    <w:rsid w:val="18F222CF"/>
    <w:rsid w:val="18F96C90"/>
    <w:rsid w:val="18FA0F27"/>
    <w:rsid w:val="18FA616D"/>
    <w:rsid w:val="18FD1860"/>
    <w:rsid w:val="19045491"/>
    <w:rsid w:val="19047A36"/>
    <w:rsid w:val="190D6B8D"/>
    <w:rsid w:val="192318EF"/>
    <w:rsid w:val="19291BA1"/>
    <w:rsid w:val="192B2509"/>
    <w:rsid w:val="19387051"/>
    <w:rsid w:val="194962A1"/>
    <w:rsid w:val="195060A5"/>
    <w:rsid w:val="195725D7"/>
    <w:rsid w:val="195736BA"/>
    <w:rsid w:val="196C4551"/>
    <w:rsid w:val="196C4970"/>
    <w:rsid w:val="196F56F5"/>
    <w:rsid w:val="197342C7"/>
    <w:rsid w:val="197550EE"/>
    <w:rsid w:val="197924A1"/>
    <w:rsid w:val="197A7926"/>
    <w:rsid w:val="197B7B0D"/>
    <w:rsid w:val="1986350D"/>
    <w:rsid w:val="199D2982"/>
    <w:rsid w:val="19A13591"/>
    <w:rsid w:val="19B36FB9"/>
    <w:rsid w:val="19B73281"/>
    <w:rsid w:val="19BB33DD"/>
    <w:rsid w:val="19CB6DF9"/>
    <w:rsid w:val="19D04E5B"/>
    <w:rsid w:val="19DA77E8"/>
    <w:rsid w:val="19E2267D"/>
    <w:rsid w:val="19E3212D"/>
    <w:rsid w:val="19E4700B"/>
    <w:rsid w:val="19E4715B"/>
    <w:rsid w:val="1A0B654C"/>
    <w:rsid w:val="1A1A0151"/>
    <w:rsid w:val="1A220651"/>
    <w:rsid w:val="1A2456AC"/>
    <w:rsid w:val="1A2E18DE"/>
    <w:rsid w:val="1A3011F9"/>
    <w:rsid w:val="1A324CAB"/>
    <w:rsid w:val="1A39439D"/>
    <w:rsid w:val="1A394BD6"/>
    <w:rsid w:val="1A445657"/>
    <w:rsid w:val="1A446493"/>
    <w:rsid w:val="1A5079F4"/>
    <w:rsid w:val="1A6D7EE3"/>
    <w:rsid w:val="1A754D2E"/>
    <w:rsid w:val="1A7B5433"/>
    <w:rsid w:val="1A7D6E80"/>
    <w:rsid w:val="1A7F4D9B"/>
    <w:rsid w:val="1A8E11EC"/>
    <w:rsid w:val="1A940BC3"/>
    <w:rsid w:val="1A963471"/>
    <w:rsid w:val="1A9C4C0E"/>
    <w:rsid w:val="1AAD15A4"/>
    <w:rsid w:val="1AAE6728"/>
    <w:rsid w:val="1AAF52B8"/>
    <w:rsid w:val="1AB364A1"/>
    <w:rsid w:val="1ABB7837"/>
    <w:rsid w:val="1ABF596B"/>
    <w:rsid w:val="1AC9710E"/>
    <w:rsid w:val="1AD06B06"/>
    <w:rsid w:val="1AD53088"/>
    <w:rsid w:val="1AD66B39"/>
    <w:rsid w:val="1AD9376A"/>
    <w:rsid w:val="1AEF703A"/>
    <w:rsid w:val="1B012134"/>
    <w:rsid w:val="1B043B23"/>
    <w:rsid w:val="1B05535F"/>
    <w:rsid w:val="1B085B28"/>
    <w:rsid w:val="1B110615"/>
    <w:rsid w:val="1B13637D"/>
    <w:rsid w:val="1B160DB0"/>
    <w:rsid w:val="1B1A34BB"/>
    <w:rsid w:val="1B3C57D1"/>
    <w:rsid w:val="1B4729BA"/>
    <w:rsid w:val="1B4757F3"/>
    <w:rsid w:val="1B5D7899"/>
    <w:rsid w:val="1B666E0B"/>
    <w:rsid w:val="1B7B7DB3"/>
    <w:rsid w:val="1B7F08FE"/>
    <w:rsid w:val="1B810DDF"/>
    <w:rsid w:val="1BAF75F5"/>
    <w:rsid w:val="1BB75F2C"/>
    <w:rsid w:val="1BB87545"/>
    <w:rsid w:val="1BBB1A34"/>
    <w:rsid w:val="1BBDE4B6"/>
    <w:rsid w:val="1BBF5845"/>
    <w:rsid w:val="1BCB1947"/>
    <w:rsid w:val="1BCE56FE"/>
    <w:rsid w:val="1BD8710E"/>
    <w:rsid w:val="1BE172F6"/>
    <w:rsid w:val="1BEB4674"/>
    <w:rsid w:val="1BF95693"/>
    <w:rsid w:val="1C114F49"/>
    <w:rsid w:val="1C242EF4"/>
    <w:rsid w:val="1C305701"/>
    <w:rsid w:val="1C3A5AF4"/>
    <w:rsid w:val="1C3D0A36"/>
    <w:rsid w:val="1C403442"/>
    <w:rsid w:val="1C431C71"/>
    <w:rsid w:val="1C48441B"/>
    <w:rsid w:val="1C5435C0"/>
    <w:rsid w:val="1C546429"/>
    <w:rsid w:val="1C547C91"/>
    <w:rsid w:val="1C562236"/>
    <w:rsid w:val="1C57227C"/>
    <w:rsid w:val="1C587FCF"/>
    <w:rsid w:val="1C5B7CCC"/>
    <w:rsid w:val="1C611D20"/>
    <w:rsid w:val="1C6E30A8"/>
    <w:rsid w:val="1C720C8A"/>
    <w:rsid w:val="1C7319F1"/>
    <w:rsid w:val="1C78154D"/>
    <w:rsid w:val="1C84174C"/>
    <w:rsid w:val="1C872037"/>
    <w:rsid w:val="1C904D8E"/>
    <w:rsid w:val="1C944728"/>
    <w:rsid w:val="1CA749FD"/>
    <w:rsid w:val="1CB561C0"/>
    <w:rsid w:val="1CD27CF4"/>
    <w:rsid w:val="1CD33AC3"/>
    <w:rsid w:val="1CD7326C"/>
    <w:rsid w:val="1CDD6F68"/>
    <w:rsid w:val="1CEC53B1"/>
    <w:rsid w:val="1CEE767C"/>
    <w:rsid w:val="1CF10A48"/>
    <w:rsid w:val="1CF81437"/>
    <w:rsid w:val="1CFB114F"/>
    <w:rsid w:val="1D047267"/>
    <w:rsid w:val="1D090847"/>
    <w:rsid w:val="1D0C49C8"/>
    <w:rsid w:val="1D107558"/>
    <w:rsid w:val="1D1423AB"/>
    <w:rsid w:val="1D167012"/>
    <w:rsid w:val="1D29143B"/>
    <w:rsid w:val="1D2F3430"/>
    <w:rsid w:val="1D341284"/>
    <w:rsid w:val="1D44114F"/>
    <w:rsid w:val="1D523E05"/>
    <w:rsid w:val="1D5E4ECB"/>
    <w:rsid w:val="1D5F6C1E"/>
    <w:rsid w:val="1D675A59"/>
    <w:rsid w:val="1D6A65E4"/>
    <w:rsid w:val="1D723286"/>
    <w:rsid w:val="1D726AA5"/>
    <w:rsid w:val="1D79365C"/>
    <w:rsid w:val="1D7C2474"/>
    <w:rsid w:val="1D7E23C4"/>
    <w:rsid w:val="1D80730B"/>
    <w:rsid w:val="1D82154A"/>
    <w:rsid w:val="1D8263CB"/>
    <w:rsid w:val="1D934BA7"/>
    <w:rsid w:val="1DB37B4F"/>
    <w:rsid w:val="1DC42A5C"/>
    <w:rsid w:val="1DCE4C04"/>
    <w:rsid w:val="1DCFC6F7"/>
    <w:rsid w:val="1DDD3788"/>
    <w:rsid w:val="1DDE2465"/>
    <w:rsid w:val="1DEE073C"/>
    <w:rsid w:val="1DF2001E"/>
    <w:rsid w:val="1DF315AD"/>
    <w:rsid w:val="1DF42F96"/>
    <w:rsid w:val="1E020CD3"/>
    <w:rsid w:val="1E061613"/>
    <w:rsid w:val="1E075E3F"/>
    <w:rsid w:val="1E0D02CB"/>
    <w:rsid w:val="1E1D0522"/>
    <w:rsid w:val="1E2C1504"/>
    <w:rsid w:val="1E332332"/>
    <w:rsid w:val="1E435F24"/>
    <w:rsid w:val="1E4C551E"/>
    <w:rsid w:val="1E4F750F"/>
    <w:rsid w:val="1E50050A"/>
    <w:rsid w:val="1E527974"/>
    <w:rsid w:val="1E562E1C"/>
    <w:rsid w:val="1E6B7E3C"/>
    <w:rsid w:val="1E784851"/>
    <w:rsid w:val="1E930B2F"/>
    <w:rsid w:val="1E9572E7"/>
    <w:rsid w:val="1E9E4E5E"/>
    <w:rsid w:val="1EA92AD8"/>
    <w:rsid w:val="1EB03145"/>
    <w:rsid w:val="1EBB3453"/>
    <w:rsid w:val="1ED42EDB"/>
    <w:rsid w:val="1EDE7A5B"/>
    <w:rsid w:val="1EDF7CC2"/>
    <w:rsid w:val="1EE32FE8"/>
    <w:rsid w:val="1EF00A05"/>
    <w:rsid w:val="1EFA3199"/>
    <w:rsid w:val="1EFD3F88"/>
    <w:rsid w:val="1EFF065F"/>
    <w:rsid w:val="1EFF5203"/>
    <w:rsid w:val="1F103C03"/>
    <w:rsid w:val="1F187EA9"/>
    <w:rsid w:val="1F193D27"/>
    <w:rsid w:val="1F1C204F"/>
    <w:rsid w:val="1F230B82"/>
    <w:rsid w:val="1F3E44FB"/>
    <w:rsid w:val="1F491AC4"/>
    <w:rsid w:val="1F4C7C11"/>
    <w:rsid w:val="1F554C74"/>
    <w:rsid w:val="1F637516"/>
    <w:rsid w:val="1F6A57B6"/>
    <w:rsid w:val="1F6C0360"/>
    <w:rsid w:val="1F6D4BF2"/>
    <w:rsid w:val="1F6F286F"/>
    <w:rsid w:val="1F7233B0"/>
    <w:rsid w:val="1F793896"/>
    <w:rsid w:val="1F8505D0"/>
    <w:rsid w:val="1F8C0280"/>
    <w:rsid w:val="1F8E2973"/>
    <w:rsid w:val="1F9055C6"/>
    <w:rsid w:val="1F931E5D"/>
    <w:rsid w:val="1F94C88D"/>
    <w:rsid w:val="1F9526D1"/>
    <w:rsid w:val="1F953EF2"/>
    <w:rsid w:val="1FA03927"/>
    <w:rsid w:val="1FB15ACB"/>
    <w:rsid w:val="1FB7FC7D"/>
    <w:rsid w:val="1FBC652C"/>
    <w:rsid w:val="1FC121C1"/>
    <w:rsid w:val="1FDFA8AE"/>
    <w:rsid w:val="1FEB4D37"/>
    <w:rsid w:val="1FF95BE4"/>
    <w:rsid w:val="20067078"/>
    <w:rsid w:val="200D5815"/>
    <w:rsid w:val="20126B88"/>
    <w:rsid w:val="202B2A43"/>
    <w:rsid w:val="202C2CFB"/>
    <w:rsid w:val="203F62C1"/>
    <w:rsid w:val="204453FF"/>
    <w:rsid w:val="205D16F7"/>
    <w:rsid w:val="20615709"/>
    <w:rsid w:val="20675A5E"/>
    <w:rsid w:val="20883856"/>
    <w:rsid w:val="2090186A"/>
    <w:rsid w:val="20963CE8"/>
    <w:rsid w:val="20965E4C"/>
    <w:rsid w:val="20A0217B"/>
    <w:rsid w:val="20A2447C"/>
    <w:rsid w:val="20A53E68"/>
    <w:rsid w:val="20B41643"/>
    <w:rsid w:val="20BB300C"/>
    <w:rsid w:val="20C13A37"/>
    <w:rsid w:val="20CA3D71"/>
    <w:rsid w:val="20D62E16"/>
    <w:rsid w:val="20DE7993"/>
    <w:rsid w:val="20E41D4C"/>
    <w:rsid w:val="20EE2E1C"/>
    <w:rsid w:val="20EE3725"/>
    <w:rsid w:val="20F24D63"/>
    <w:rsid w:val="20F7133B"/>
    <w:rsid w:val="210C6751"/>
    <w:rsid w:val="211C7DD6"/>
    <w:rsid w:val="21211F69"/>
    <w:rsid w:val="2127410D"/>
    <w:rsid w:val="212818ED"/>
    <w:rsid w:val="2134013D"/>
    <w:rsid w:val="213D79AE"/>
    <w:rsid w:val="2140111F"/>
    <w:rsid w:val="21560577"/>
    <w:rsid w:val="21587D87"/>
    <w:rsid w:val="21593C35"/>
    <w:rsid w:val="21694D6E"/>
    <w:rsid w:val="216B5648"/>
    <w:rsid w:val="2181785A"/>
    <w:rsid w:val="21896217"/>
    <w:rsid w:val="219D6A8E"/>
    <w:rsid w:val="21A319C5"/>
    <w:rsid w:val="21A83FEF"/>
    <w:rsid w:val="21BA58B4"/>
    <w:rsid w:val="21BB42D5"/>
    <w:rsid w:val="21BE0E20"/>
    <w:rsid w:val="21C00550"/>
    <w:rsid w:val="21C14EF7"/>
    <w:rsid w:val="21DF4B41"/>
    <w:rsid w:val="21E21647"/>
    <w:rsid w:val="21F1596B"/>
    <w:rsid w:val="21F23CA3"/>
    <w:rsid w:val="22022149"/>
    <w:rsid w:val="22087EC2"/>
    <w:rsid w:val="221518E3"/>
    <w:rsid w:val="22217CE6"/>
    <w:rsid w:val="22290694"/>
    <w:rsid w:val="222A50F1"/>
    <w:rsid w:val="22343B68"/>
    <w:rsid w:val="224013E2"/>
    <w:rsid w:val="224D090C"/>
    <w:rsid w:val="22531E2E"/>
    <w:rsid w:val="22532EFE"/>
    <w:rsid w:val="22576ADA"/>
    <w:rsid w:val="226A1995"/>
    <w:rsid w:val="227047A1"/>
    <w:rsid w:val="22725A54"/>
    <w:rsid w:val="22737395"/>
    <w:rsid w:val="22761D12"/>
    <w:rsid w:val="227D2B93"/>
    <w:rsid w:val="227D4D4F"/>
    <w:rsid w:val="228622AA"/>
    <w:rsid w:val="22882397"/>
    <w:rsid w:val="228C2F21"/>
    <w:rsid w:val="22A4267F"/>
    <w:rsid w:val="22A75A74"/>
    <w:rsid w:val="22AB750B"/>
    <w:rsid w:val="22AD25D0"/>
    <w:rsid w:val="22B35B7F"/>
    <w:rsid w:val="22B93375"/>
    <w:rsid w:val="22BD78D1"/>
    <w:rsid w:val="22C52969"/>
    <w:rsid w:val="22C840C5"/>
    <w:rsid w:val="22D01BF3"/>
    <w:rsid w:val="22D26D0F"/>
    <w:rsid w:val="22D31B86"/>
    <w:rsid w:val="22DE4353"/>
    <w:rsid w:val="22DF3E65"/>
    <w:rsid w:val="22E85DD6"/>
    <w:rsid w:val="22EB3F9A"/>
    <w:rsid w:val="22EB79FA"/>
    <w:rsid w:val="22EE51A7"/>
    <w:rsid w:val="230B7087"/>
    <w:rsid w:val="230C4BEE"/>
    <w:rsid w:val="23246338"/>
    <w:rsid w:val="23263AA2"/>
    <w:rsid w:val="23406B6A"/>
    <w:rsid w:val="23482353"/>
    <w:rsid w:val="234D2EDB"/>
    <w:rsid w:val="23505631"/>
    <w:rsid w:val="23517556"/>
    <w:rsid w:val="23596EBE"/>
    <w:rsid w:val="235C12B2"/>
    <w:rsid w:val="235D1D6E"/>
    <w:rsid w:val="23624BB0"/>
    <w:rsid w:val="23693AE7"/>
    <w:rsid w:val="236E7B73"/>
    <w:rsid w:val="237011B0"/>
    <w:rsid w:val="23780C9A"/>
    <w:rsid w:val="237F4D2C"/>
    <w:rsid w:val="23A869EE"/>
    <w:rsid w:val="23AA25E3"/>
    <w:rsid w:val="23BC2C31"/>
    <w:rsid w:val="23C91BD3"/>
    <w:rsid w:val="23CC23C9"/>
    <w:rsid w:val="23D372E2"/>
    <w:rsid w:val="23DC3D35"/>
    <w:rsid w:val="23EC49A5"/>
    <w:rsid w:val="23F334BC"/>
    <w:rsid w:val="23FC346D"/>
    <w:rsid w:val="23FE115A"/>
    <w:rsid w:val="24071D7D"/>
    <w:rsid w:val="2409574E"/>
    <w:rsid w:val="241726F4"/>
    <w:rsid w:val="242973AE"/>
    <w:rsid w:val="242C185E"/>
    <w:rsid w:val="242F6EF9"/>
    <w:rsid w:val="243061A7"/>
    <w:rsid w:val="24334FC2"/>
    <w:rsid w:val="2438715F"/>
    <w:rsid w:val="243D44EF"/>
    <w:rsid w:val="24432229"/>
    <w:rsid w:val="24433011"/>
    <w:rsid w:val="244A3E01"/>
    <w:rsid w:val="245E7D08"/>
    <w:rsid w:val="246C4B19"/>
    <w:rsid w:val="246D0F0B"/>
    <w:rsid w:val="247530B3"/>
    <w:rsid w:val="247C0B11"/>
    <w:rsid w:val="247D11D9"/>
    <w:rsid w:val="247F7A99"/>
    <w:rsid w:val="24A103DC"/>
    <w:rsid w:val="24A81E8C"/>
    <w:rsid w:val="24A92171"/>
    <w:rsid w:val="24AF3D6A"/>
    <w:rsid w:val="24B906B4"/>
    <w:rsid w:val="24CF29ED"/>
    <w:rsid w:val="24DA33A0"/>
    <w:rsid w:val="24DF2D9E"/>
    <w:rsid w:val="24E57ED3"/>
    <w:rsid w:val="24F40FA8"/>
    <w:rsid w:val="24F968B9"/>
    <w:rsid w:val="250C1575"/>
    <w:rsid w:val="2512390E"/>
    <w:rsid w:val="252352C0"/>
    <w:rsid w:val="25294F0D"/>
    <w:rsid w:val="252C7681"/>
    <w:rsid w:val="2539494B"/>
    <w:rsid w:val="254A4C3A"/>
    <w:rsid w:val="254D634B"/>
    <w:rsid w:val="2552009D"/>
    <w:rsid w:val="255A7785"/>
    <w:rsid w:val="258248EC"/>
    <w:rsid w:val="25847BDB"/>
    <w:rsid w:val="25897E9B"/>
    <w:rsid w:val="258E6DA0"/>
    <w:rsid w:val="25950C04"/>
    <w:rsid w:val="25963CA8"/>
    <w:rsid w:val="25996428"/>
    <w:rsid w:val="25A52C52"/>
    <w:rsid w:val="25B56236"/>
    <w:rsid w:val="25B6345F"/>
    <w:rsid w:val="25D45121"/>
    <w:rsid w:val="25D768E4"/>
    <w:rsid w:val="25DA09F1"/>
    <w:rsid w:val="25F05E63"/>
    <w:rsid w:val="25F924FE"/>
    <w:rsid w:val="25FD5E15"/>
    <w:rsid w:val="25FE204E"/>
    <w:rsid w:val="25FE3B82"/>
    <w:rsid w:val="26032D23"/>
    <w:rsid w:val="26047583"/>
    <w:rsid w:val="261B0DC8"/>
    <w:rsid w:val="262000A3"/>
    <w:rsid w:val="262052E5"/>
    <w:rsid w:val="26230A74"/>
    <w:rsid w:val="2628160E"/>
    <w:rsid w:val="262C4E16"/>
    <w:rsid w:val="26377680"/>
    <w:rsid w:val="263D5D49"/>
    <w:rsid w:val="264164F4"/>
    <w:rsid w:val="264855C5"/>
    <w:rsid w:val="265A5A93"/>
    <w:rsid w:val="26627566"/>
    <w:rsid w:val="26633507"/>
    <w:rsid w:val="266843BA"/>
    <w:rsid w:val="26911160"/>
    <w:rsid w:val="269E172C"/>
    <w:rsid w:val="26A17FD1"/>
    <w:rsid w:val="26AC686E"/>
    <w:rsid w:val="26B30F67"/>
    <w:rsid w:val="26BB4F3C"/>
    <w:rsid w:val="26CF3053"/>
    <w:rsid w:val="26E20A9E"/>
    <w:rsid w:val="26E3655C"/>
    <w:rsid w:val="26E716D8"/>
    <w:rsid w:val="26EA62FD"/>
    <w:rsid w:val="26EC0960"/>
    <w:rsid w:val="26F17AB9"/>
    <w:rsid w:val="26F4538C"/>
    <w:rsid w:val="27020B36"/>
    <w:rsid w:val="2705442E"/>
    <w:rsid w:val="270664FA"/>
    <w:rsid w:val="27163F63"/>
    <w:rsid w:val="272A64FE"/>
    <w:rsid w:val="27361B97"/>
    <w:rsid w:val="27385B74"/>
    <w:rsid w:val="274A1BB7"/>
    <w:rsid w:val="274F6083"/>
    <w:rsid w:val="275B3FC2"/>
    <w:rsid w:val="275D3454"/>
    <w:rsid w:val="276260FE"/>
    <w:rsid w:val="27700CC8"/>
    <w:rsid w:val="277130E8"/>
    <w:rsid w:val="27722A14"/>
    <w:rsid w:val="27752436"/>
    <w:rsid w:val="27752F74"/>
    <w:rsid w:val="27755333"/>
    <w:rsid w:val="2777129D"/>
    <w:rsid w:val="27777C32"/>
    <w:rsid w:val="277A4F56"/>
    <w:rsid w:val="277B72D3"/>
    <w:rsid w:val="27847A2A"/>
    <w:rsid w:val="278649D9"/>
    <w:rsid w:val="278712E1"/>
    <w:rsid w:val="278E1D59"/>
    <w:rsid w:val="27914E54"/>
    <w:rsid w:val="279851AE"/>
    <w:rsid w:val="279946D3"/>
    <w:rsid w:val="279D4A71"/>
    <w:rsid w:val="27AA0F42"/>
    <w:rsid w:val="27B00534"/>
    <w:rsid w:val="27BC5686"/>
    <w:rsid w:val="27BE226E"/>
    <w:rsid w:val="27C14A2F"/>
    <w:rsid w:val="27D15411"/>
    <w:rsid w:val="27D22445"/>
    <w:rsid w:val="27DB00C1"/>
    <w:rsid w:val="27DF5186"/>
    <w:rsid w:val="27ED67FC"/>
    <w:rsid w:val="27F93D59"/>
    <w:rsid w:val="27F973C5"/>
    <w:rsid w:val="27FB4204"/>
    <w:rsid w:val="27FE5B00"/>
    <w:rsid w:val="28003A3F"/>
    <w:rsid w:val="28062FC9"/>
    <w:rsid w:val="28140220"/>
    <w:rsid w:val="282706DB"/>
    <w:rsid w:val="282927D5"/>
    <w:rsid w:val="282A2DD1"/>
    <w:rsid w:val="283C64FA"/>
    <w:rsid w:val="283D57D7"/>
    <w:rsid w:val="284A7793"/>
    <w:rsid w:val="285641B8"/>
    <w:rsid w:val="285E3AF6"/>
    <w:rsid w:val="286C371D"/>
    <w:rsid w:val="286F12FE"/>
    <w:rsid w:val="287452FD"/>
    <w:rsid w:val="287A1047"/>
    <w:rsid w:val="287F1AC6"/>
    <w:rsid w:val="28821071"/>
    <w:rsid w:val="288567C0"/>
    <w:rsid w:val="288707BE"/>
    <w:rsid w:val="28AA1EB0"/>
    <w:rsid w:val="28AA2994"/>
    <w:rsid w:val="28AA2AB5"/>
    <w:rsid w:val="28AB791E"/>
    <w:rsid w:val="28AD1DB9"/>
    <w:rsid w:val="28B64D2E"/>
    <w:rsid w:val="28C16FB1"/>
    <w:rsid w:val="28DA14A5"/>
    <w:rsid w:val="28DA4E5E"/>
    <w:rsid w:val="28E22986"/>
    <w:rsid w:val="28E90AFF"/>
    <w:rsid w:val="28EF0689"/>
    <w:rsid w:val="28F3497A"/>
    <w:rsid w:val="28F91226"/>
    <w:rsid w:val="2908440D"/>
    <w:rsid w:val="291059A9"/>
    <w:rsid w:val="291409E7"/>
    <w:rsid w:val="291809AE"/>
    <w:rsid w:val="291960A9"/>
    <w:rsid w:val="292D6352"/>
    <w:rsid w:val="29305D4D"/>
    <w:rsid w:val="293107F1"/>
    <w:rsid w:val="29316820"/>
    <w:rsid w:val="293804FA"/>
    <w:rsid w:val="29442867"/>
    <w:rsid w:val="294E0877"/>
    <w:rsid w:val="294E672C"/>
    <w:rsid w:val="296B5D4B"/>
    <w:rsid w:val="29787AE3"/>
    <w:rsid w:val="297E6EEC"/>
    <w:rsid w:val="29815AF5"/>
    <w:rsid w:val="298551DB"/>
    <w:rsid w:val="299A37A5"/>
    <w:rsid w:val="299B7A46"/>
    <w:rsid w:val="299F0EF4"/>
    <w:rsid w:val="29A50105"/>
    <w:rsid w:val="29A54AB3"/>
    <w:rsid w:val="29B058A6"/>
    <w:rsid w:val="29B402A6"/>
    <w:rsid w:val="29BF445C"/>
    <w:rsid w:val="29C55A13"/>
    <w:rsid w:val="29CC59F6"/>
    <w:rsid w:val="29D44C6C"/>
    <w:rsid w:val="29D50666"/>
    <w:rsid w:val="29DA6119"/>
    <w:rsid w:val="29DC65CA"/>
    <w:rsid w:val="29DD17D7"/>
    <w:rsid w:val="29E6564A"/>
    <w:rsid w:val="29E75414"/>
    <w:rsid w:val="29E92CA0"/>
    <w:rsid w:val="2A072968"/>
    <w:rsid w:val="2A105895"/>
    <w:rsid w:val="2A1B4CE6"/>
    <w:rsid w:val="2A206B15"/>
    <w:rsid w:val="2A23044C"/>
    <w:rsid w:val="2A2325DA"/>
    <w:rsid w:val="2A2B6087"/>
    <w:rsid w:val="2A3237B1"/>
    <w:rsid w:val="2A39508F"/>
    <w:rsid w:val="2A3F63EC"/>
    <w:rsid w:val="2A495164"/>
    <w:rsid w:val="2A6E6886"/>
    <w:rsid w:val="2A781672"/>
    <w:rsid w:val="2A7F2271"/>
    <w:rsid w:val="2A7F31A9"/>
    <w:rsid w:val="2A843506"/>
    <w:rsid w:val="2A85524E"/>
    <w:rsid w:val="2A8F4800"/>
    <w:rsid w:val="2A977B24"/>
    <w:rsid w:val="2AA15E31"/>
    <w:rsid w:val="2AA317BF"/>
    <w:rsid w:val="2AA4595D"/>
    <w:rsid w:val="2AA57AFD"/>
    <w:rsid w:val="2AA8352D"/>
    <w:rsid w:val="2AAB1EFC"/>
    <w:rsid w:val="2AB81B7F"/>
    <w:rsid w:val="2AC67782"/>
    <w:rsid w:val="2AD070FD"/>
    <w:rsid w:val="2AD16C6A"/>
    <w:rsid w:val="2ADE14A6"/>
    <w:rsid w:val="2AE26432"/>
    <w:rsid w:val="2AE451EE"/>
    <w:rsid w:val="2B06234E"/>
    <w:rsid w:val="2B106545"/>
    <w:rsid w:val="2B1231FF"/>
    <w:rsid w:val="2B196320"/>
    <w:rsid w:val="2B1D6282"/>
    <w:rsid w:val="2B271DD7"/>
    <w:rsid w:val="2B2A43F1"/>
    <w:rsid w:val="2B31554C"/>
    <w:rsid w:val="2B3F6F81"/>
    <w:rsid w:val="2B400A72"/>
    <w:rsid w:val="2B466357"/>
    <w:rsid w:val="2B501879"/>
    <w:rsid w:val="2B523FD1"/>
    <w:rsid w:val="2B5B5654"/>
    <w:rsid w:val="2B6148AC"/>
    <w:rsid w:val="2B6308EF"/>
    <w:rsid w:val="2B6469B5"/>
    <w:rsid w:val="2B68360D"/>
    <w:rsid w:val="2B6B6066"/>
    <w:rsid w:val="2B7C0223"/>
    <w:rsid w:val="2B867F32"/>
    <w:rsid w:val="2B8817BD"/>
    <w:rsid w:val="2B8D2BF7"/>
    <w:rsid w:val="2B8E2657"/>
    <w:rsid w:val="2B9B3027"/>
    <w:rsid w:val="2B9F2F35"/>
    <w:rsid w:val="2BA44CFE"/>
    <w:rsid w:val="2BC46DFF"/>
    <w:rsid w:val="2BC709E4"/>
    <w:rsid w:val="2BEB333A"/>
    <w:rsid w:val="2BEC76E1"/>
    <w:rsid w:val="2BEC7D91"/>
    <w:rsid w:val="2BEF1E70"/>
    <w:rsid w:val="2BFD7449"/>
    <w:rsid w:val="2C0774B4"/>
    <w:rsid w:val="2C1D51B3"/>
    <w:rsid w:val="2C2464C4"/>
    <w:rsid w:val="2C272E6F"/>
    <w:rsid w:val="2C3636BB"/>
    <w:rsid w:val="2C3E2636"/>
    <w:rsid w:val="2C441FC2"/>
    <w:rsid w:val="2C462615"/>
    <w:rsid w:val="2C537318"/>
    <w:rsid w:val="2C544521"/>
    <w:rsid w:val="2C6C6809"/>
    <w:rsid w:val="2C724958"/>
    <w:rsid w:val="2C7C19D8"/>
    <w:rsid w:val="2C7F4AEA"/>
    <w:rsid w:val="2C8474AD"/>
    <w:rsid w:val="2C852E1A"/>
    <w:rsid w:val="2CA26A54"/>
    <w:rsid w:val="2CAC1737"/>
    <w:rsid w:val="2CB118BA"/>
    <w:rsid w:val="2CB75B3D"/>
    <w:rsid w:val="2CB86954"/>
    <w:rsid w:val="2CCF0E2D"/>
    <w:rsid w:val="2CD05966"/>
    <w:rsid w:val="2CD51487"/>
    <w:rsid w:val="2CDE4B21"/>
    <w:rsid w:val="2CDE7F4F"/>
    <w:rsid w:val="2D014E4A"/>
    <w:rsid w:val="2D080A5B"/>
    <w:rsid w:val="2D165204"/>
    <w:rsid w:val="2D1B1E3C"/>
    <w:rsid w:val="2D307642"/>
    <w:rsid w:val="2D325A3E"/>
    <w:rsid w:val="2D3A01E4"/>
    <w:rsid w:val="2D515335"/>
    <w:rsid w:val="2D5C126A"/>
    <w:rsid w:val="2D5D3746"/>
    <w:rsid w:val="2D695699"/>
    <w:rsid w:val="2D841F3E"/>
    <w:rsid w:val="2D9B4CEA"/>
    <w:rsid w:val="2D9D3836"/>
    <w:rsid w:val="2D9F57A5"/>
    <w:rsid w:val="2DA956AF"/>
    <w:rsid w:val="2DBA64D1"/>
    <w:rsid w:val="2DBD348A"/>
    <w:rsid w:val="2DC6091C"/>
    <w:rsid w:val="2DCD21BB"/>
    <w:rsid w:val="2DD172D0"/>
    <w:rsid w:val="2DD661E8"/>
    <w:rsid w:val="2DD71DCF"/>
    <w:rsid w:val="2DD75889"/>
    <w:rsid w:val="2DD8370D"/>
    <w:rsid w:val="2DE10A19"/>
    <w:rsid w:val="2DE25234"/>
    <w:rsid w:val="2DE96593"/>
    <w:rsid w:val="2DEF32E7"/>
    <w:rsid w:val="2DF33CCB"/>
    <w:rsid w:val="2DF34E5E"/>
    <w:rsid w:val="2DFB1FFF"/>
    <w:rsid w:val="2DFC1477"/>
    <w:rsid w:val="2DFFFEAD"/>
    <w:rsid w:val="2E037100"/>
    <w:rsid w:val="2E163B35"/>
    <w:rsid w:val="2E2C1BB8"/>
    <w:rsid w:val="2E3A541F"/>
    <w:rsid w:val="2E406B8F"/>
    <w:rsid w:val="2E4A513D"/>
    <w:rsid w:val="2E4D4A36"/>
    <w:rsid w:val="2E4E6B40"/>
    <w:rsid w:val="2E4E7E26"/>
    <w:rsid w:val="2E5F00DE"/>
    <w:rsid w:val="2E725A6C"/>
    <w:rsid w:val="2E741BB4"/>
    <w:rsid w:val="2E7B1863"/>
    <w:rsid w:val="2E8A79C6"/>
    <w:rsid w:val="2E8F0DE0"/>
    <w:rsid w:val="2E9D0C6D"/>
    <w:rsid w:val="2EA02FD0"/>
    <w:rsid w:val="2EA56497"/>
    <w:rsid w:val="2EAE5B82"/>
    <w:rsid w:val="2EBA067F"/>
    <w:rsid w:val="2EBC7576"/>
    <w:rsid w:val="2EC20F1D"/>
    <w:rsid w:val="2EC85873"/>
    <w:rsid w:val="2EC874D4"/>
    <w:rsid w:val="2EE02DDE"/>
    <w:rsid w:val="2EE25D98"/>
    <w:rsid w:val="2EEB17FC"/>
    <w:rsid w:val="2EF24D0F"/>
    <w:rsid w:val="2EF72A9B"/>
    <w:rsid w:val="2F0213F0"/>
    <w:rsid w:val="2F04684D"/>
    <w:rsid w:val="2F0E6476"/>
    <w:rsid w:val="2F1453A8"/>
    <w:rsid w:val="2F1E1B54"/>
    <w:rsid w:val="2F1F5CE5"/>
    <w:rsid w:val="2F21012A"/>
    <w:rsid w:val="2F230F16"/>
    <w:rsid w:val="2F2C63F6"/>
    <w:rsid w:val="2F2E490D"/>
    <w:rsid w:val="2F347A0D"/>
    <w:rsid w:val="2F386F2C"/>
    <w:rsid w:val="2F403FC6"/>
    <w:rsid w:val="2F47AE21"/>
    <w:rsid w:val="2F4C5A8F"/>
    <w:rsid w:val="2F5D3810"/>
    <w:rsid w:val="2F5E3389"/>
    <w:rsid w:val="2F6804E4"/>
    <w:rsid w:val="2F742B72"/>
    <w:rsid w:val="2F7C2EFD"/>
    <w:rsid w:val="2F7D1A06"/>
    <w:rsid w:val="2F7D31FA"/>
    <w:rsid w:val="2F802119"/>
    <w:rsid w:val="2F8B106D"/>
    <w:rsid w:val="2F8D21A9"/>
    <w:rsid w:val="2F8D7555"/>
    <w:rsid w:val="2F9179DA"/>
    <w:rsid w:val="2F943677"/>
    <w:rsid w:val="2FACB0C5"/>
    <w:rsid w:val="2FBB3BE2"/>
    <w:rsid w:val="2FBC0526"/>
    <w:rsid w:val="2FD63C11"/>
    <w:rsid w:val="2FDA02B6"/>
    <w:rsid w:val="2FE15AFE"/>
    <w:rsid w:val="2FED3405"/>
    <w:rsid w:val="2FED3848"/>
    <w:rsid w:val="2FFB4A74"/>
    <w:rsid w:val="3001184E"/>
    <w:rsid w:val="30071727"/>
    <w:rsid w:val="301A6C02"/>
    <w:rsid w:val="301F7DC3"/>
    <w:rsid w:val="30221C46"/>
    <w:rsid w:val="30255359"/>
    <w:rsid w:val="3033037E"/>
    <w:rsid w:val="303926A4"/>
    <w:rsid w:val="30482048"/>
    <w:rsid w:val="304841A6"/>
    <w:rsid w:val="3054482F"/>
    <w:rsid w:val="305B2EFA"/>
    <w:rsid w:val="305C3D54"/>
    <w:rsid w:val="306A7BC8"/>
    <w:rsid w:val="306D5BE5"/>
    <w:rsid w:val="30706D37"/>
    <w:rsid w:val="30761A37"/>
    <w:rsid w:val="30795CAA"/>
    <w:rsid w:val="308100E7"/>
    <w:rsid w:val="30892555"/>
    <w:rsid w:val="30A115B6"/>
    <w:rsid w:val="30AD0E4F"/>
    <w:rsid w:val="30C412BF"/>
    <w:rsid w:val="30C8378F"/>
    <w:rsid w:val="30CB0400"/>
    <w:rsid w:val="30D122BE"/>
    <w:rsid w:val="30D212E2"/>
    <w:rsid w:val="30D72B83"/>
    <w:rsid w:val="30DD15F9"/>
    <w:rsid w:val="30E95C08"/>
    <w:rsid w:val="3108548F"/>
    <w:rsid w:val="3109012D"/>
    <w:rsid w:val="310E28F3"/>
    <w:rsid w:val="311D04C1"/>
    <w:rsid w:val="31295C84"/>
    <w:rsid w:val="312B4286"/>
    <w:rsid w:val="312D6514"/>
    <w:rsid w:val="31323468"/>
    <w:rsid w:val="31357309"/>
    <w:rsid w:val="31555C13"/>
    <w:rsid w:val="31582856"/>
    <w:rsid w:val="31591DA8"/>
    <w:rsid w:val="315C7BFA"/>
    <w:rsid w:val="31627D3B"/>
    <w:rsid w:val="31678504"/>
    <w:rsid w:val="316C1406"/>
    <w:rsid w:val="316E4930"/>
    <w:rsid w:val="3172319F"/>
    <w:rsid w:val="31816DA6"/>
    <w:rsid w:val="319324E7"/>
    <w:rsid w:val="319847AB"/>
    <w:rsid w:val="3199046F"/>
    <w:rsid w:val="31AF6836"/>
    <w:rsid w:val="31B66613"/>
    <w:rsid w:val="31BD66A5"/>
    <w:rsid w:val="31D1563D"/>
    <w:rsid w:val="31D4723B"/>
    <w:rsid w:val="31E211A2"/>
    <w:rsid w:val="31E55497"/>
    <w:rsid w:val="31E57396"/>
    <w:rsid w:val="31EF0489"/>
    <w:rsid w:val="31FF48A3"/>
    <w:rsid w:val="320704DE"/>
    <w:rsid w:val="3208706F"/>
    <w:rsid w:val="320E2C78"/>
    <w:rsid w:val="321074FD"/>
    <w:rsid w:val="321776B2"/>
    <w:rsid w:val="32192DBF"/>
    <w:rsid w:val="321C41C4"/>
    <w:rsid w:val="321E6323"/>
    <w:rsid w:val="322505C5"/>
    <w:rsid w:val="322C3235"/>
    <w:rsid w:val="322E68FE"/>
    <w:rsid w:val="322F0DD9"/>
    <w:rsid w:val="32315118"/>
    <w:rsid w:val="3244537A"/>
    <w:rsid w:val="324D44F5"/>
    <w:rsid w:val="32527E79"/>
    <w:rsid w:val="325A3F61"/>
    <w:rsid w:val="326A0401"/>
    <w:rsid w:val="32725C46"/>
    <w:rsid w:val="32782C55"/>
    <w:rsid w:val="32915DB5"/>
    <w:rsid w:val="32A223D7"/>
    <w:rsid w:val="32AA3E90"/>
    <w:rsid w:val="32AB64CE"/>
    <w:rsid w:val="32B14FD5"/>
    <w:rsid w:val="32B22CFE"/>
    <w:rsid w:val="32B33B54"/>
    <w:rsid w:val="32B74873"/>
    <w:rsid w:val="32C63A7E"/>
    <w:rsid w:val="32C713FB"/>
    <w:rsid w:val="32D62C33"/>
    <w:rsid w:val="32D748C9"/>
    <w:rsid w:val="32D86715"/>
    <w:rsid w:val="32DD3C25"/>
    <w:rsid w:val="32DF68F1"/>
    <w:rsid w:val="32F80CB5"/>
    <w:rsid w:val="32FB6B1C"/>
    <w:rsid w:val="32FC3F8F"/>
    <w:rsid w:val="32FC7FBC"/>
    <w:rsid w:val="3309505A"/>
    <w:rsid w:val="331D3E1E"/>
    <w:rsid w:val="332F0D79"/>
    <w:rsid w:val="334E7B31"/>
    <w:rsid w:val="335F2222"/>
    <w:rsid w:val="33604BF9"/>
    <w:rsid w:val="33621876"/>
    <w:rsid w:val="33642252"/>
    <w:rsid w:val="336709F4"/>
    <w:rsid w:val="336D1086"/>
    <w:rsid w:val="336D63DB"/>
    <w:rsid w:val="33713B02"/>
    <w:rsid w:val="337F7DDB"/>
    <w:rsid w:val="3394766C"/>
    <w:rsid w:val="33AB561E"/>
    <w:rsid w:val="33AD035F"/>
    <w:rsid w:val="33B10A7D"/>
    <w:rsid w:val="33B177EA"/>
    <w:rsid w:val="33B277B8"/>
    <w:rsid w:val="33B535E1"/>
    <w:rsid w:val="33B972EB"/>
    <w:rsid w:val="33C12BFC"/>
    <w:rsid w:val="33CA352F"/>
    <w:rsid w:val="33CB2326"/>
    <w:rsid w:val="33D221E7"/>
    <w:rsid w:val="33DFF6C8"/>
    <w:rsid w:val="33E7586A"/>
    <w:rsid w:val="33EB43BA"/>
    <w:rsid w:val="33F0581C"/>
    <w:rsid w:val="33F425EF"/>
    <w:rsid w:val="33F9686D"/>
    <w:rsid w:val="33F98FC9"/>
    <w:rsid w:val="33FC4C8F"/>
    <w:rsid w:val="33FED20D"/>
    <w:rsid w:val="33FF37FB"/>
    <w:rsid w:val="34056EF4"/>
    <w:rsid w:val="3429182E"/>
    <w:rsid w:val="342D7E1A"/>
    <w:rsid w:val="3434194C"/>
    <w:rsid w:val="3446036C"/>
    <w:rsid w:val="3446739B"/>
    <w:rsid w:val="34476AE9"/>
    <w:rsid w:val="34491C4D"/>
    <w:rsid w:val="344F6A25"/>
    <w:rsid w:val="34511A4C"/>
    <w:rsid w:val="34516E4B"/>
    <w:rsid w:val="345758CF"/>
    <w:rsid w:val="34585077"/>
    <w:rsid w:val="345F1EE8"/>
    <w:rsid w:val="3460363C"/>
    <w:rsid w:val="346B1554"/>
    <w:rsid w:val="346E22F1"/>
    <w:rsid w:val="34726453"/>
    <w:rsid w:val="34792149"/>
    <w:rsid w:val="34820E02"/>
    <w:rsid w:val="34863402"/>
    <w:rsid w:val="34A87AFA"/>
    <w:rsid w:val="34AA50F3"/>
    <w:rsid w:val="34AC2B09"/>
    <w:rsid w:val="34B51A0E"/>
    <w:rsid w:val="34D85BFE"/>
    <w:rsid w:val="34EE57B5"/>
    <w:rsid w:val="34FDCE10"/>
    <w:rsid w:val="34FF1463"/>
    <w:rsid w:val="350D7BDF"/>
    <w:rsid w:val="35126FBF"/>
    <w:rsid w:val="35136C4D"/>
    <w:rsid w:val="352664E1"/>
    <w:rsid w:val="35287C28"/>
    <w:rsid w:val="352A55DD"/>
    <w:rsid w:val="35322215"/>
    <w:rsid w:val="35337D06"/>
    <w:rsid w:val="35473FAE"/>
    <w:rsid w:val="355A4593"/>
    <w:rsid w:val="355AFACF"/>
    <w:rsid w:val="355B67B5"/>
    <w:rsid w:val="355F1B38"/>
    <w:rsid w:val="3567240D"/>
    <w:rsid w:val="35753370"/>
    <w:rsid w:val="357F0B21"/>
    <w:rsid w:val="357F15E3"/>
    <w:rsid w:val="35864D37"/>
    <w:rsid w:val="358E114C"/>
    <w:rsid w:val="35A73281"/>
    <w:rsid w:val="35AF348C"/>
    <w:rsid w:val="35B10C5F"/>
    <w:rsid w:val="35B93025"/>
    <w:rsid w:val="35C8782E"/>
    <w:rsid w:val="35D80EBE"/>
    <w:rsid w:val="35D856F0"/>
    <w:rsid w:val="35DD166A"/>
    <w:rsid w:val="35EC1325"/>
    <w:rsid w:val="35EC6CE1"/>
    <w:rsid w:val="35F13A6B"/>
    <w:rsid w:val="35F3730D"/>
    <w:rsid w:val="35FA792A"/>
    <w:rsid w:val="35FB42C7"/>
    <w:rsid w:val="35FC6FE8"/>
    <w:rsid w:val="35FD4D31"/>
    <w:rsid w:val="3616355F"/>
    <w:rsid w:val="361760EE"/>
    <w:rsid w:val="36199F15"/>
    <w:rsid w:val="361E4B9D"/>
    <w:rsid w:val="3627133F"/>
    <w:rsid w:val="364903E9"/>
    <w:rsid w:val="36504243"/>
    <w:rsid w:val="365309C2"/>
    <w:rsid w:val="365E6403"/>
    <w:rsid w:val="3660213D"/>
    <w:rsid w:val="366B3D7C"/>
    <w:rsid w:val="366E61F5"/>
    <w:rsid w:val="36763210"/>
    <w:rsid w:val="368B5238"/>
    <w:rsid w:val="36904EC1"/>
    <w:rsid w:val="36977A02"/>
    <w:rsid w:val="36A57785"/>
    <w:rsid w:val="36AD744D"/>
    <w:rsid w:val="36B047A3"/>
    <w:rsid w:val="36B12DE7"/>
    <w:rsid w:val="36B46D41"/>
    <w:rsid w:val="36B47CA6"/>
    <w:rsid w:val="36BA395F"/>
    <w:rsid w:val="36BB6150"/>
    <w:rsid w:val="36C904DB"/>
    <w:rsid w:val="36C973CA"/>
    <w:rsid w:val="36D3C412"/>
    <w:rsid w:val="36DA5A70"/>
    <w:rsid w:val="36DF9D89"/>
    <w:rsid w:val="36E365F6"/>
    <w:rsid w:val="36EB61C8"/>
    <w:rsid w:val="36EF634B"/>
    <w:rsid w:val="36EF7AE4"/>
    <w:rsid w:val="36EF8076"/>
    <w:rsid w:val="36F82C0E"/>
    <w:rsid w:val="36F86EA2"/>
    <w:rsid w:val="37016596"/>
    <w:rsid w:val="3703064B"/>
    <w:rsid w:val="37033FBE"/>
    <w:rsid w:val="370460D6"/>
    <w:rsid w:val="37114854"/>
    <w:rsid w:val="37126C2D"/>
    <w:rsid w:val="372B2F36"/>
    <w:rsid w:val="372F5636"/>
    <w:rsid w:val="373336B2"/>
    <w:rsid w:val="37383C18"/>
    <w:rsid w:val="374B0689"/>
    <w:rsid w:val="37514A34"/>
    <w:rsid w:val="375D4F19"/>
    <w:rsid w:val="376D3D50"/>
    <w:rsid w:val="377623DA"/>
    <w:rsid w:val="37807888"/>
    <w:rsid w:val="37844802"/>
    <w:rsid w:val="37847E51"/>
    <w:rsid w:val="37911FF2"/>
    <w:rsid w:val="37967DFE"/>
    <w:rsid w:val="37968387"/>
    <w:rsid w:val="3798415C"/>
    <w:rsid w:val="37986E92"/>
    <w:rsid w:val="37AF6724"/>
    <w:rsid w:val="37B167C4"/>
    <w:rsid w:val="37BC36F3"/>
    <w:rsid w:val="37C52DD2"/>
    <w:rsid w:val="37CA6F36"/>
    <w:rsid w:val="37DF2271"/>
    <w:rsid w:val="37E02C60"/>
    <w:rsid w:val="37E02FF0"/>
    <w:rsid w:val="37E47FF3"/>
    <w:rsid w:val="37E917B7"/>
    <w:rsid w:val="37ED4918"/>
    <w:rsid w:val="37ED8797"/>
    <w:rsid w:val="37EF2535"/>
    <w:rsid w:val="37F710F5"/>
    <w:rsid w:val="37FE5D6D"/>
    <w:rsid w:val="3807522E"/>
    <w:rsid w:val="380F1135"/>
    <w:rsid w:val="3825464D"/>
    <w:rsid w:val="38275076"/>
    <w:rsid w:val="382E3C66"/>
    <w:rsid w:val="383409D2"/>
    <w:rsid w:val="383737B1"/>
    <w:rsid w:val="384931E3"/>
    <w:rsid w:val="385138D5"/>
    <w:rsid w:val="387024D0"/>
    <w:rsid w:val="387452AB"/>
    <w:rsid w:val="387C1498"/>
    <w:rsid w:val="388B6CB1"/>
    <w:rsid w:val="388D0BA6"/>
    <w:rsid w:val="388F2C85"/>
    <w:rsid w:val="389343E9"/>
    <w:rsid w:val="389631B6"/>
    <w:rsid w:val="38AD72B5"/>
    <w:rsid w:val="38BB3EC4"/>
    <w:rsid w:val="38C46545"/>
    <w:rsid w:val="38C85804"/>
    <w:rsid w:val="38E7033C"/>
    <w:rsid w:val="38F3581C"/>
    <w:rsid w:val="38F52CE2"/>
    <w:rsid w:val="38FB3A21"/>
    <w:rsid w:val="38FE55BF"/>
    <w:rsid w:val="3905132D"/>
    <w:rsid w:val="3907650A"/>
    <w:rsid w:val="390E13BD"/>
    <w:rsid w:val="39103E13"/>
    <w:rsid w:val="392467EE"/>
    <w:rsid w:val="392E2AAA"/>
    <w:rsid w:val="39326912"/>
    <w:rsid w:val="393915B7"/>
    <w:rsid w:val="393D33C0"/>
    <w:rsid w:val="393D7046"/>
    <w:rsid w:val="3941555B"/>
    <w:rsid w:val="39433CB5"/>
    <w:rsid w:val="394747E9"/>
    <w:rsid w:val="3947611F"/>
    <w:rsid w:val="394777C2"/>
    <w:rsid w:val="394B52D0"/>
    <w:rsid w:val="394C461C"/>
    <w:rsid w:val="39510189"/>
    <w:rsid w:val="395D6741"/>
    <w:rsid w:val="396476EA"/>
    <w:rsid w:val="3965510C"/>
    <w:rsid w:val="39697FDB"/>
    <w:rsid w:val="39742E71"/>
    <w:rsid w:val="397C0D03"/>
    <w:rsid w:val="39833814"/>
    <w:rsid w:val="399B7AF6"/>
    <w:rsid w:val="39A345D9"/>
    <w:rsid w:val="39A67F31"/>
    <w:rsid w:val="39BB10E9"/>
    <w:rsid w:val="39C44757"/>
    <w:rsid w:val="39CC27E0"/>
    <w:rsid w:val="39D7518D"/>
    <w:rsid w:val="39D8588F"/>
    <w:rsid w:val="39D858D6"/>
    <w:rsid w:val="39DF1B46"/>
    <w:rsid w:val="39DF5CE6"/>
    <w:rsid w:val="39E41242"/>
    <w:rsid w:val="39F04074"/>
    <w:rsid w:val="39F729C7"/>
    <w:rsid w:val="39F8CF17"/>
    <w:rsid w:val="39FE1F0A"/>
    <w:rsid w:val="3A000BD0"/>
    <w:rsid w:val="3A00632B"/>
    <w:rsid w:val="3A051A1F"/>
    <w:rsid w:val="3A0C31E2"/>
    <w:rsid w:val="3A0D2EA1"/>
    <w:rsid w:val="3A0F4B96"/>
    <w:rsid w:val="3A22085A"/>
    <w:rsid w:val="3A2C58F7"/>
    <w:rsid w:val="3A2F036B"/>
    <w:rsid w:val="3A3C06E8"/>
    <w:rsid w:val="3A41707E"/>
    <w:rsid w:val="3A4950AC"/>
    <w:rsid w:val="3A5B0C6F"/>
    <w:rsid w:val="3A7A2EA2"/>
    <w:rsid w:val="3A7E52D6"/>
    <w:rsid w:val="3A8157F1"/>
    <w:rsid w:val="3A827A17"/>
    <w:rsid w:val="3A8E618E"/>
    <w:rsid w:val="3A9B5ACA"/>
    <w:rsid w:val="3A9E78A6"/>
    <w:rsid w:val="3AA02055"/>
    <w:rsid w:val="3AA07489"/>
    <w:rsid w:val="3AA8503C"/>
    <w:rsid w:val="3AA8604F"/>
    <w:rsid w:val="3AAF2CC6"/>
    <w:rsid w:val="3AAF39CC"/>
    <w:rsid w:val="3AB51DB1"/>
    <w:rsid w:val="3AB9265E"/>
    <w:rsid w:val="3ABA29A0"/>
    <w:rsid w:val="3ABC5322"/>
    <w:rsid w:val="3AC65AFD"/>
    <w:rsid w:val="3ACB2C2F"/>
    <w:rsid w:val="3AD0250E"/>
    <w:rsid w:val="3AD713B3"/>
    <w:rsid w:val="3AD71724"/>
    <w:rsid w:val="3ADD4DB6"/>
    <w:rsid w:val="3AF5570B"/>
    <w:rsid w:val="3AF666C4"/>
    <w:rsid w:val="3B02784E"/>
    <w:rsid w:val="3B0441CF"/>
    <w:rsid w:val="3B07055B"/>
    <w:rsid w:val="3B1061F4"/>
    <w:rsid w:val="3B1A4489"/>
    <w:rsid w:val="3B1C5201"/>
    <w:rsid w:val="3B245E4E"/>
    <w:rsid w:val="3B252909"/>
    <w:rsid w:val="3B262134"/>
    <w:rsid w:val="3B2B335D"/>
    <w:rsid w:val="3B2C33F2"/>
    <w:rsid w:val="3B356BA2"/>
    <w:rsid w:val="3B392511"/>
    <w:rsid w:val="3B666485"/>
    <w:rsid w:val="3B73161D"/>
    <w:rsid w:val="3B856EB6"/>
    <w:rsid w:val="3B8E161A"/>
    <w:rsid w:val="3BA05E93"/>
    <w:rsid w:val="3BA6699A"/>
    <w:rsid w:val="3BAB5639"/>
    <w:rsid w:val="3BB77B7D"/>
    <w:rsid w:val="3BC90718"/>
    <w:rsid w:val="3BD62885"/>
    <w:rsid w:val="3BEFD4FA"/>
    <w:rsid w:val="3BF86159"/>
    <w:rsid w:val="3BFD70E6"/>
    <w:rsid w:val="3BFEC2DD"/>
    <w:rsid w:val="3C066A7F"/>
    <w:rsid w:val="3C165A8E"/>
    <w:rsid w:val="3C254C1B"/>
    <w:rsid w:val="3C28531E"/>
    <w:rsid w:val="3C2D74BA"/>
    <w:rsid w:val="3C412F8F"/>
    <w:rsid w:val="3C4A5546"/>
    <w:rsid w:val="3C523374"/>
    <w:rsid w:val="3C5D1DDF"/>
    <w:rsid w:val="3C5E523C"/>
    <w:rsid w:val="3C620F4E"/>
    <w:rsid w:val="3C743A74"/>
    <w:rsid w:val="3C918809"/>
    <w:rsid w:val="3C9B0725"/>
    <w:rsid w:val="3CA93A32"/>
    <w:rsid w:val="3CB368D4"/>
    <w:rsid w:val="3CB85EB3"/>
    <w:rsid w:val="3CBE6EF0"/>
    <w:rsid w:val="3CC017D9"/>
    <w:rsid w:val="3CD1218D"/>
    <w:rsid w:val="3CE226E0"/>
    <w:rsid w:val="3CE55E65"/>
    <w:rsid w:val="3CEF019D"/>
    <w:rsid w:val="3CF572C3"/>
    <w:rsid w:val="3D04752F"/>
    <w:rsid w:val="3D0B7620"/>
    <w:rsid w:val="3D195544"/>
    <w:rsid w:val="3D1C7526"/>
    <w:rsid w:val="3D1D251F"/>
    <w:rsid w:val="3D2B3561"/>
    <w:rsid w:val="3D353510"/>
    <w:rsid w:val="3D4660F4"/>
    <w:rsid w:val="3D4C6476"/>
    <w:rsid w:val="3D50180C"/>
    <w:rsid w:val="3D561620"/>
    <w:rsid w:val="3D577232"/>
    <w:rsid w:val="3D583499"/>
    <w:rsid w:val="3D68311F"/>
    <w:rsid w:val="3D6838B6"/>
    <w:rsid w:val="3D7BF503"/>
    <w:rsid w:val="3D7C1D18"/>
    <w:rsid w:val="3D7C5745"/>
    <w:rsid w:val="3D7F4BC7"/>
    <w:rsid w:val="3D86681E"/>
    <w:rsid w:val="3DA0439B"/>
    <w:rsid w:val="3DA154CF"/>
    <w:rsid w:val="3DBB1194"/>
    <w:rsid w:val="3DBE5D29"/>
    <w:rsid w:val="3DC342AD"/>
    <w:rsid w:val="3DC40D2B"/>
    <w:rsid w:val="3DC90760"/>
    <w:rsid w:val="3DD43BA0"/>
    <w:rsid w:val="3DEB160F"/>
    <w:rsid w:val="3DEE4416"/>
    <w:rsid w:val="3DEF560A"/>
    <w:rsid w:val="3DF2B34A"/>
    <w:rsid w:val="3E05485B"/>
    <w:rsid w:val="3E090D5D"/>
    <w:rsid w:val="3E214091"/>
    <w:rsid w:val="3E2365BF"/>
    <w:rsid w:val="3E2531E8"/>
    <w:rsid w:val="3E285475"/>
    <w:rsid w:val="3E2C7EDD"/>
    <w:rsid w:val="3E3212CE"/>
    <w:rsid w:val="3E323F09"/>
    <w:rsid w:val="3E362893"/>
    <w:rsid w:val="3E370EAE"/>
    <w:rsid w:val="3E3900FA"/>
    <w:rsid w:val="3E3D61C6"/>
    <w:rsid w:val="3E3E07F6"/>
    <w:rsid w:val="3E3E4E61"/>
    <w:rsid w:val="3E5964F8"/>
    <w:rsid w:val="3E5B0C5F"/>
    <w:rsid w:val="3E691FB3"/>
    <w:rsid w:val="3E703DAC"/>
    <w:rsid w:val="3E7117B8"/>
    <w:rsid w:val="3E721353"/>
    <w:rsid w:val="3E7574EA"/>
    <w:rsid w:val="3E7A4733"/>
    <w:rsid w:val="3E7F6059"/>
    <w:rsid w:val="3E8A5BCF"/>
    <w:rsid w:val="3E917E9D"/>
    <w:rsid w:val="3E95131D"/>
    <w:rsid w:val="3E996587"/>
    <w:rsid w:val="3E9E2946"/>
    <w:rsid w:val="3EA07F71"/>
    <w:rsid w:val="3EA465E3"/>
    <w:rsid w:val="3EAF3117"/>
    <w:rsid w:val="3EB464A6"/>
    <w:rsid w:val="3EB5358E"/>
    <w:rsid w:val="3EB537FD"/>
    <w:rsid w:val="3EB817FD"/>
    <w:rsid w:val="3EC51C50"/>
    <w:rsid w:val="3EC6665A"/>
    <w:rsid w:val="3ECA01FC"/>
    <w:rsid w:val="3ECC4838"/>
    <w:rsid w:val="3EDF0748"/>
    <w:rsid w:val="3EE27A51"/>
    <w:rsid w:val="3EE42ACC"/>
    <w:rsid w:val="3EE76BF1"/>
    <w:rsid w:val="3EE9573D"/>
    <w:rsid w:val="3EEC7E90"/>
    <w:rsid w:val="3EED3158"/>
    <w:rsid w:val="3EF7F1ED"/>
    <w:rsid w:val="3EFA5466"/>
    <w:rsid w:val="3EFF81A9"/>
    <w:rsid w:val="3EFFDF9E"/>
    <w:rsid w:val="3F01603B"/>
    <w:rsid w:val="3F080A51"/>
    <w:rsid w:val="3F086863"/>
    <w:rsid w:val="3F0A0C30"/>
    <w:rsid w:val="3F1C4C13"/>
    <w:rsid w:val="3F2574FF"/>
    <w:rsid w:val="3F2C221E"/>
    <w:rsid w:val="3F392913"/>
    <w:rsid w:val="3F3B6C1C"/>
    <w:rsid w:val="3F3C6268"/>
    <w:rsid w:val="3F422D54"/>
    <w:rsid w:val="3F424CC4"/>
    <w:rsid w:val="3F4D490B"/>
    <w:rsid w:val="3F4F0616"/>
    <w:rsid w:val="3F572CDE"/>
    <w:rsid w:val="3F5844F7"/>
    <w:rsid w:val="3F5B620C"/>
    <w:rsid w:val="3F6534EC"/>
    <w:rsid w:val="3F6827B5"/>
    <w:rsid w:val="3F6A7049"/>
    <w:rsid w:val="3F7078C4"/>
    <w:rsid w:val="3F737EF1"/>
    <w:rsid w:val="3F74220E"/>
    <w:rsid w:val="3F795AFC"/>
    <w:rsid w:val="3F7E437C"/>
    <w:rsid w:val="3F7F8EC9"/>
    <w:rsid w:val="3F7FE443"/>
    <w:rsid w:val="3F8023A9"/>
    <w:rsid w:val="3F870F94"/>
    <w:rsid w:val="3F875DE0"/>
    <w:rsid w:val="3F9520D1"/>
    <w:rsid w:val="3F9B02F0"/>
    <w:rsid w:val="3F9F50A8"/>
    <w:rsid w:val="3FA1602A"/>
    <w:rsid w:val="3FAF3F2E"/>
    <w:rsid w:val="3FB3E3F2"/>
    <w:rsid w:val="3FBC7083"/>
    <w:rsid w:val="3FBFAEBD"/>
    <w:rsid w:val="3FCC62B6"/>
    <w:rsid w:val="3FD04CDC"/>
    <w:rsid w:val="3FDB519F"/>
    <w:rsid w:val="3FDB5E26"/>
    <w:rsid w:val="3FDC12B0"/>
    <w:rsid w:val="3FDE6D0D"/>
    <w:rsid w:val="3FE7E1E4"/>
    <w:rsid w:val="3FE84C2E"/>
    <w:rsid w:val="3FEB4A28"/>
    <w:rsid w:val="3FEF6FAE"/>
    <w:rsid w:val="3FF13745"/>
    <w:rsid w:val="3FF68D0C"/>
    <w:rsid w:val="3FF7E0C8"/>
    <w:rsid w:val="3FF8D072"/>
    <w:rsid w:val="3FFDBA9E"/>
    <w:rsid w:val="3FFF7590"/>
    <w:rsid w:val="40010999"/>
    <w:rsid w:val="4002458F"/>
    <w:rsid w:val="4013175F"/>
    <w:rsid w:val="402D7B0F"/>
    <w:rsid w:val="4032165C"/>
    <w:rsid w:val="40344D09"/>
    <w:rsid w:val="40384B1E"/>
    <w:rsid w:val="40396E4B"/>
    <w:rsid w:val="40457798"/>
    <w:rsid w:val="404A7133"/>
    <w:rsid w:val="406063A9"/>
    <w:rsid w:val="40625AC2"/>
    <w:rsid w:val="406566FB"/>
    <w:rsid w:val="406868B3"/>
    <w:rsid w:val="40751625"/>
    <w:rsid w:val="408230D4"/>
    <w:rsid w:val="40846D3F"/>
    <w:rsid w:val="40874C6A"/>
    <w:rsid w:val="40932251"/>
    <w:rsid w:val="4093322B"/>
    <w:rsid w:val="40987F06"/>
    <w:rsid w:val="40A04100"/>
    <w:rsid w:val="40A32BC7"/>
    <w:rsid w:val="40A71CAF"/>
    <w:rsid w:val="40AA19FB"/>
    <w:rsid w:val="40AF6A21"/>
    <w:rsid w:val="40B26383"/>
    <w:rsid w:val="40BD1A37"/>
    <w:rsid w:val="40BF6C33"/>
    <w:rsid w:val="40C3325A"/>
    <w:rsid w:val="40CC2877"/>
    <w:rsid w:val="40CC651E"/>
    <w:rsid w:val="40CD2616"/>
    <w:rsid w:val="40DE7E1C"/>
    <w:rsid w:val="40E87BB6"/>
    <w:rsid w:val="40ED5765"/>
    <w:rsid w:val="40F0052E"/>
    <w:rsid w:val="40F93B0B"/>
    <w:rsid w:val="410621EF"/>
    <w:rsid w:val="4106620D"/>
    <w:rsid w:val="4110353D"/>
    <w:rsid w:val="41255CF3"/>
    <w:rsid w:val="41360CAE"/>
    <w:rsid w:val="413C2162"/>
    <w:rsid w:val="41401E08"/>
    <w:rsid w:val="414F7588"/>
    <w:rsid w:val="41502F05"/>
    <w:rsid w:val="415407D2"/>
    <w:rsid w:val="41562ED3"/>
    <w:rsid w:val="415E60E4"/>
    <w:rsid w:val="416E127C"/>
    <w:rsid w:val="4172136A"/>
    <w:rsid w:val="41723130"/>
    <w:rsid w:val="41751C11"/>
    <w:rsid w:val="417761D8"/>
    <w:rsid w:val="417902F9"/>
    <w:rsid w:val="418A00A2"/>
    <w:rsid w:val="418B1823"/>
    <w:rsid w:val="419D5D1D"/>
    <w:rsid w:val="41A81110"/>
    <w:rsid w:val="41AA4776"/>
    <w:rsid w:val="41AB61E1"/>
    <w:rsid w:val="41AC064A"/>
    <w:rsid w:val="41AF5086"/>
    <w:rsid w:val="41B0729A"/>
    <w:rsid w:val="41B868A6"/>
    <w:rsid w:val="41BE464C"/>
    <w:rsid w:val="41C864AE"/>
    <w:rsid w:val="41C92C2F"/>
    <w:rsid w:val="41D22C73"/>
    <w:rsid w:val="41DA0B44"/>
    <w:rsid w:val="41DC2216"/>
    <w:rsid w:val="41E33FC9"/>
    <w:rsid w:val="41EC3B72"/>
    <w:rsid w:val="41EC64E3"/>
    <w:rsid w:val="41F96DF1"/>
    <w:rsid w:val="41FD68CE"/>
    <w:rsid w:val="42195466"/>
    <w:rsid w:val="421F11F9"/>
    <w:rsid w:val="421F3ADF"/>
    <w:rsid w:val="4228151C"/>
    <w:rsid w:val="422D070C"/>
    <w:rsid w:val="423240E4"/>
    <w:rsid w:val="423F3F86"/>
    <w:rsid w:val="42424F86"/>
    <w:rsid w:val="42465466"/>
    <w:rsid w:val="4249314D"/>
    <w:rsid w:val="424A5183"/>
    <w:rsid w:val="42552143"/>
    <w:rsid w:val="425E0856"/>
    <w:rsid w:val="426420F1"/>
    <w:rsid w:val="42661C2E"/>
    <w:rsid w:val="426E1892"/>
    <w:rsid w:val="42764AC8"/>
    <w:rsid w:val="427C21CA"/>
    <w:rsid w:val="42823F46"/>
    <w:rsid w:val="42882CD6"/>
    <w:rsid w:val="428B5941"/>
    <w:rsid w:val="428F4891"/>
    <w:rsid w:val="42910D2B"/>
    <w:rsid w:val="42AD1D77"/>
    <w:rsid w:val="42BA6153"/>
    <w:rsid w:val="42BC5006"/>
    <w:rsid w:val="42C54BDE"/>
    <w:rsid w:val="42D03C3F"/>
    <w:rsid w:val="42D530A6"/>
    <w:rsid w:val="42DD6341"/>
    <w:rsid w:val="42E3004A"/>
    <w:rsid w:val="42F6715B"/>
    <w:rsid w:val="42FF7DDF"/>
    <w:rsid w:val="43186E87"/>
    <w:rsid w:val="431B42E0"/>
    <w:rsid w:val="432172C5"/>
    <w:rsid w:val="43220684"/>
    <w:rsid w:val="43237E46"/>
    <w:rsid w:val="433E04ED"/>
    <w:rsid w:val="43481E7F"/>
    <w:rsid w:val="434D049E"/>
    <w:rsid w:val="434D6632"/>
    <w:rsid w:val="435956DF"/>
    <w:rsid w:val="43601078"/>
    <w:rsid w:val="43636033"/>
    <w:rsid w:val="43643548"/>
    <w:rsid w:val="4366598C"/>
    <w:rsid w:val="43791627"/>
    <w:rsid w:val="438631F9"/>
    <w:rsid w:val="43871AC9"/>
    <w:rsid w:val="43A5620B"/>
    <w:rsid w:val="43B026C7"/>
    <w:rsid w:val="43B53A59"/>
    <w:rsid w:val="43B87F4B"/>
    <w:rsid w:val="43BA52BD"/>
    <w:rsid w:val="43C7162B"/>
    <w:rsid w:val="43C863B8"/>
    <w:rsid w:val="43D92741"/>
    <w:rsid w:val="43DE68F6"/>
    <w:rsid w:val="43E2440E"/>
    <w:rsid w:val="43E327AF"/>
    <w:rsid w:val="43F332C9"/>
    <w:rsid w:val="43F70896"/>
    <w:rsid w:val="43F96A4C"/>
    <w:rsid w:val="4403404B"/>
    <w:rsid w:val="44045607"/>
    <w:rsid w:val="44070D89"/>
    <w:rsid w:val="440D347A"/>
    <w:rsid w:val="4410771E"/>
    <w:rsid w:val="44175897"/>
    <w:rsid w:val="44212483"/>
    <w:rsid w:val="4426713D"/>
    <w:rsid w:val="44271673"/>
    <w:rsid w:val="44342355"/>
    <w:rsid w:val="44430D1E"/>
    <w:rsid w:val="444C6168"/>
    <w:rsid w:val="44675846"/>
    <w:rsid w:val="446B02BF"/>
    <w:rsid w:val="446D1AE8"/>
    <w:rsid w:val="447A28AB"/>
    <w:rsid w:val="448945F7"/>
    <w:rsid w:val="448C3EFB"/>
    <w:rsid w:val="44936F05"/>
    <w:rsid w:val="449550BC"/>
    <w:rsid w:val="44976DD9"/>
    <w:rsid w:val="44987632"/>
    <w:rsid w:val="4498795E"/>
    <w:rsid w:val="44A115A3"/>
    <w:rsid w:val="44A26C6F"/>
    <w:rsid w:val="44A51EB8"/>
    <w:rsid w:val="44A85597"/>
    <w:rsid w:val="44A954D1"/>
    <w:rsid w:val="44AB231B"/>
    <w:rsid w:val="44AD49A0"/>
    <w:rsid w:val="44AD6A06"/>
    <w:rsid w:val="44AE1BFA"/>
    <w:rsid w:val="44B53A33"/>
    <w:rsid w:val="44BC3BC7"/>
    <w:rsid w:val="44BD22AA"/>
    <w:rsid w:val="44BD75E0"/>
    <w:rsid w:val="44BE2EFF"/>
    <w:rsid w:val="44BF2274"/>
    <w:rsid w:val="44CA7CBC"/>
    <w:rsid w:val="44D24835"/>
    <w:rsid w:val="44E53A95"/>
    <w:rsid w:val="44EB3D4D"/>
    <w:rsid w:val="44F60FD4"/>
    <w:rsid w:val="44FC460E"/>
    <w:rsid w:val="44FD6B3E"/>
    <w:rsid w:val="452E1E9C"/>
    <w:rsid w:val="45465467"/>
    <w:rsid w:val="45492465"/>
    <w:rsid w:val="454D1CB6"/>
    <w:rsid w:val="454E1BAB"/>
    <w:rsid w:val="4560100E"/>
    <w:rsid w:val="45622E87"/>
    <w:rsid w:val="456549A6"/>
    <w:rsid w:val="456B2D12"/>
    <w:rsid w:val="456D04DA"/>
    <w:rsid w:val="457E4D58"/>
    <w:rsid w:val="458E75C8"/>
    <w:rsid w:val="4590243B"/>
    <w:rsid w:val="459340B4"/>
    <w:rsid w:val="459C48C5"/>
    <w:rsid w:val="459E6818"/>
    <w:rsid w:val="45A642F4"/>
    <w:rsid w:val="45A71614"/>
    <w:rsid w:val="45B5482C"/>
    <w:rsid w:val="45BA7359"/>
    <w:rsid w:val="45C07413"/>
    <w:rsid w:val="45CA4E25"/>
    <w:rsid w:val="45CB0F09"/>
    <w:rsid w:val="45D20D24"/>
    <w:rsid w:val="45DB14F6"/>
    <w:rsid w:val="45DB4EB6"/>
    <w:rsid w:val="45DF37A3"/>
    <w:rsid w:val="45E019FF"/>
    <w:rsid w:val="45E832F1"/>
    <w:rsid w:val="45E957D5"/>
    <w:rsid w:val="45FA6717"/>
    <w:rsid w:val="46052E82"/>
    <w:rsid w:val="461D4525"/>
    <w:rsid w:val="4623498D"/>
    <w:rsid w:val="462E1D3F"/>
    <w:rsid w:val="462F2A95"/>
    <w:rsid w:val="46364514"/>
    <w:rsid w:val="46473C60"/>
    <w:rsid w:val="464F5481"/>
    <w:rsid w:val="4655477F"/>
    <w:rsid w:val="46663A22"/>
    <w:rsid w:val="466D2C74"/>
    <w:rsid w:val="467539ED"/>
    <w:rsid w:val="4688254A"/>
    <w:rsid w:val="468D62AE"/>
    <w:rsid w:val="468F4CE7"/>
    <w:rsid w:val="4691166E"/>
    <w:rsid w:val="46913052"/>
    <w:rsid w:val="469173A6"/>
    <w:rsid w:val="469525D9"/>
    <w:rsid w:val="469E6C4C"/>
    <w:rsid w:val="46A72419"/>
    <w:rsid w:val="46AA0B30"/>
    <w:rsid w:val="46B5044B"/>
    <w:rsid w:val="46BF52C1"/>
    <w:rsid w:val="46C877F5"/>
    <w:rsid w:val="46D21200"/>
    <w:rsid w:val="46DC7B79"/>
    <w:rsid w:val="46EB3134"/>
    <w:rsid w:val="46F06C68"/>
    <w:rsid w:val="470C2A9A"/>
    <w:rsid w:val="47117E07"/>
    <w:rsid w:val="47173BB7"/>
    <w:rsid w:val="472A439F"/>
    <w:rsid w:val="472B7BA4"/>
    <w:rsid w:val="472B7D66"/>
    <w:rsid w:val="47304877"/>
    <w:rsid w:val="47365D83"/>
    <w:rsid w:val="473679D1"/>
    <w:rsid w:val="475D595E"/>
    <w:rsid w:val="4765132C"/>
    <w:rsid w:val="476E2912"/>
    <w:rsid w:val="47742B6D"/>
    <w:rsid w:val="4775625B"/>
    <w:rsid w:val="477D71EF"/>
    <w:rsid w:val="47886B07"/>
    <w:rsid w:val="478A08D5"/>
    <w:rsid w:val="478F30B6"/>
    <w:rsid w:val="479A7BE6"/>
    <w:rsid w:val="47AA574E"/>
    <w:rsid w:val="47B64DF3"/>
    <w:rsid w:val="47D034C1"/>
    <w:rsid w:val="47DF3FAA"/>
    <w:rsid w:val="47E3345E"/>
    <w:rsid w:val="47EB4729"/>
    <w:rsid w:val="47ED4CA0"/>
    <w:rsid w:val="48154654"/>
    <w:rsid w:val="481D7898"/>
    <w:rsid w:val="4823416B"/>
    <w:rsid w:val="482476A2"/>
    <w:rsid w:val="482C65E1"/>
    <w:rsid w:val="4830707E"/>
    <w:rsid w:val="4834559A"/>
    <w:rsid w:val="483A0449"/>
    <w:rsid w:val="483A1E50"/>
    <w:rsid w:val="483E2027"/>
    <w:rsid w:val="484414D1"/>
    <w:rsid w:val="484657A7"/>
    <w:rsid w:val="48476765"/>
    <w:rsid w:val="48502A45"/>
    <w:rsid w:val="48507C28"/>
    <w:rsid w:val="485F764A"/>
    <w:rsid w:val="48665DD7"/>
    <w:rsid w:val="4872446D"/>
    <w:rsid w:val="48746FA4"/>
    <w:rsid w:val="48815FA9"/>
    <w:rsid w:val="48943E1B"/>
    <w:rsid w:val="48A02EF4"/>
    <w:rsid w:val="48A938BA"/>
    <w:rsid w:val="48AB3F14"/>
    <w:rsid w:val="48AF0DF1"/>
    <w:rsid w:val="48B02BF3"/>
    <w:rsid w:val="48B83381"/>
    <w:rsid w:val="48BA6826"/>
    <w:rsid w:val="48C07441"/>
    <w:rsid w:val="48CF4EB0"/>
    <w:rsid w:val="48D04DB2"/>
    <w:rsid w:val="48DC2A0F"/>
    <w:rsid w:val="48DC4895"/>
    <w:rsid w:val="48DE4494"/>
    <w:rsid w:val="48E07A8F"/>
    <w:rsid w:val="48E633F0"/>
    <w:rsid w:val="48F32707"/>
    <w:rsid w:val="49037AA0"/>
    <w:rsid w:val="49073DD4"/>
    <w:rsid w:val="490B27AF"/>
    <w:rsid w:val="490F6810"/>
    <w:rsid w:val="491C44B4"/>
    <w:rsid w:val="492239B6"/>
    <w:rsid w:val="492A2D1D"/>
    <w:rsid w:val="492C679C"/>
    <w:rsid w:val="492F747F"/>
    <w:rsid w:val="49301DE3"/>
    <w:rsid w:val="49304B4A"/>
    <w:rsid w:val="49344F9F"/>
    <w:rsid w:val="49345D32"/>
    <w:rsid w:val="49371F0B"/>
    <w:rsid w:val="494A3F41"/>
    <w:rsid w:val="4953430B"/>
    <w:rsid w:val="49582821"/>
    <w:rsid w:val="49606B09"/>
    <w:rsid w:val="496F4BA0"/>
    <w:rsid w:val="497848C2"/>
    <w:rsid w:val="497B0980"/>
    <w:rsid w:val="49802D8F"/>
    <w:rsid w:val="49822C72"/>
    <w:rsid w:val="49863313"/>
    <w:rsid w:val="498D3048"/>
    <w:rsid w:val="498F25AE"/>
    <w:rsid w:val="49925637"/>
    <w:rsid w:val="49A20F31"/>
    <w:rsid w:val="49BB64A0"/>
    <w:rsid w:val="49C005C3"/>
    <w:rsid w:val="49D479EC"/>
    <w:rsid w:val="49DD078C"/>
    <w:rsid w:val="49E45177"/>
    <w:rsid w:val="49E91D05"/>
    <w:rsid w:val="49EC772A"/>
    <w:rsid w:val="49FF602A"/>
    <w:rsid w:val="4A003A4A"/>
    <w:rsid w:val="4A086CB5"/>
    <w:rsid w:val="4A137B6C"/>
    <w:rsid w:val="4A165D6D"/>
    <w:rsid w:val="4A1E6FA0"/>
    <w:rsid w:val="4A281A71"/>
    <w:rsid w:val="4A351496"/>
    <w:rsid w:val="4A48006B"/>
    <w:rsid w:val="4A534391"/>
    <w:rsid w:val="4A601B81"/>
    <w:rsid w:val="4A614BAE"/>
    <w:rsid w:val="4A7865C7"/>
    <w:rsid w:val="4A8260EE"/>
    <w:rsid w:val="4A837ACB"/>
    <w:rsid w:val="4A891B43"/>
    <w:rsid w:val="4A895E15"/>
    <w:rsid w:val="4AA21C6E"/>
    <w:rsid w:val="4AAE0BAB"/>
    <w:rsid w:val="4ABB590D"/>
    <w:rsid w:val="4ABE71E0"/>
    <w:rsid w:val="4AC95A09"/>
    <w:rsid w:val="4AD251BE"/>
    <w:rsid w:val="4ADE4236"/>
    <w:rsid w:val="4AE04267"/>
    <w:rsid w:val="4AE912D9"/>
    <w:rsid w:val="4AF251A0"/>
    <w:rsid w:val="4AF47532"/>
    <w:rsid w:val="4AF573A8"/>
    <w:rsid w:val="4AFD2527"/>
    <w:rsid w:val="4B060286"/>
    <w:rsid w:val="4B0A02BD"/>
    <w:rsid w:val="4B0A1E65"/>
    <w:rsid w:val="4B105EE2"/>
    <w:rsid w:val="4B145227"/>
    <w:rsid w:val="4B184B25"/>
    <w:rsid w:val="4B1A198C"/>
    <w:rsid w:val="4B275175"/>
    <w:rsid w:val="4B291E83"/>
    <w:rsid w:val="4B3A6B58"/>
    <w:rsid w:val="4B3C5488"/>
    <w:rsid w:val="4B492C94"/>
    <w:rsid w:val="4B4E553A"/>
    <w:rsid w:val="4B5362B4"/>
    <w:rsid w:val="4B5E6623"/>
    <w:rsid w:val="4B7B7C08"/>
    <w:rsid w:val="4B7E1FAD"/>
    <w:rsid w:val="4B813617"/>
    <w:rsid w:val="4B846EC8"/>
    <w:rsid w:val="4BAB789B"/>
    <w:rsid w:val="4BAF6A84"/>
    <w:rsid w:val="4BB16960"/>
    <w:rsid w:val="4BB7296D"/>
    <w:rsid w:val="4BC11BFE"/>
    <w:rsid w:val="4BD16ED0"/>
    <w:rsid w:val="4BDEBB91"/>
    <w:rsid w:val="4BF50A81"/>
    <w:rsid w:val="4BF629CF"/>
    <w:rsid w:val="4BF73834"/>
    <w:rsid w:val="4BF7DC30"/>
    <w:rsid w:val="4BFCEB2A"/>
    <w:rsid w:val="4C0961FA"/>
    <w:rsid w:val="4C107A1D"/>
    <w:rsid w:val="4C142FAA"/>
    <w:rsid w:val="4C1C5C59"/>
    <w:rsid w:val="4C513419"/>
    <w:rsid w:val="4C580BD8"/>
    <w:rsid w:val="4C5C1883"/>
    <w:rsid w:val="4C682933"/>
    <w:rsid w:val="4C6D02F1"/>
    <w:rsid w:val="4C70676A"/>
    <w:rsid w:val="4C747020"/>
    <w:rsid w:val="4C7759D6"/>
    <w:rsid w:val="4C7D4F77"/>
    <w:rsid w:val="4C862B47"/>
    <w:rsid w:val="4C8948DC"/>
    <w:rsid w:val="4C8C74B7"/>
    <w:rsid w:val="4C8D491B"/>
    <w:rsid w:val="4C927D6F"/>
    <w:rsid w:val="4C9870AD"/>
    <w:rsid w:val="4CA07E3E"/>
    <w:rsid w:val="4CBD684B"/>
    <w:rsid w:val="4CDA4228"/>
    <w:rsid w:val="4CEB42D0"/>
    <w:rsid w:val="4D0426D7"/>
    <w:rsid w:val="4D055CDE"/>
    <w:rsid w:val="4D0E35C2"/>
    <w:rsid w:val="4D105D94"/>
    <w:rsid w:val="4D123B12"/>
    <w:rsid w:val="4D126C96"/>
    <w:rsid w:val="4D1E1CBC"/>
    <w:rsid w:val="4D217392"/>
    <w:rsid w:val="4D2747C9"/>
    <w:rsid w:val="4D2B31EE"/>
    <w:rsid w:val="4D321A11"/>
    <w:rsid w:val="4D3D7792"/>
    <w:rsid w:val="4D3F50EB"/>
    <w:rsid w:val="4D6718FB"/>
    <w:rsid w:val="4D91202E"/>
    <w:rsid w:val="4D94314D"/>
    <w:rsid w:val="4D9D2786"/>
    <w:rsid w:val="4DB00465"/>
    <w:rsid w:val="4DBD6369"/>
    <w:rsid w:val="4DC1008B"/>
    <w:rsid w:val="4DC21A75"/>
    <w:rsid w:val="4DC32E77"/>
    <w:rsid w:val="4DCD6041"/>
    <w:rsid w:val="4DD4E3CF"/>
    <w:rsid w:val="4DD5796F"/>
    <w:rsid w:val="4DE0584B"/>
    <w:rsid w:val="4DF50793"/>
    <w:rsid w:val="4DF867A3"/>
    <w:rsid w:val="4E0877E5"/>
    <w:rsid w:val="4E0B08B5"/>
    <w:rsid w:val="4E0E3F25"/>
    <w:rsid w:val="4E155957"/>
    <w:rsid w:val="4E203C98"/>
    <w:rsid w:val="4E264F5E"/>
    <w:rsid w:val="4E2828F2"/>
    <w:rsid w:val="4E2D4B63"/>
    <w:rsid w:val="4E361BBF"/>
    <w:rsid w:val="4E38705E"/>
    <w:rsid w:val="4E3A1BB5"/>
    <w:rsid w:val="4E477E1C"/>
    <w:rsid w:val="4E495928"/>
    <w:rsid w:val="4E576D34"/>
    <w:rsid w:val="4E665C83"/>
    <w:rsid w:val="4E72203E"/>
    <w:rsid w:val="4E76A7EA"/>
    <w:rsid w:val="4E7A5599"/>
    <w:rsid w:val="4E89692A"/>
    <w:rsid w:val="4E8A5A93"/>
    <w:rsid w:val="4E8B1074"/>
    <w:rsid w:val="4E9D9B4A"/>
    <w:rsid w:val="4EA225EF"/>
    <w:rsid w:val="4EA45084"/>
    <w:rsid w:val="4EAC54B9"/>
    <w:rsid w:val="4EB364EF"/>
    <w:rsid w:val="4EB701C8"/>
    <w:rsid w:val="4EBC7EA6"/>
    <w:rsid w:val="4EC61232"/>
    <w:rsid w:val="4ECD0254"/>
    <w:rsid w:val="4ED458AB"/>
    <w:rsid w:val="4ED70278"/>
    <w:rsid w:val="4EDF26E1"/>
    <w:rsid w:val="4EE34B41"/>
    <w:rsid w:val="4EE60BCC"/>
    <w:rsid w:val="4EE82874"/>
    <w:rsid w:val="4EFA0DBA"/>
    <w:rsid w:val="4EFC223A"/>
    <w:rsid w:val="4F132492"/>
    <w:rsid w:val="4F1428A7"/>
    <w:rsid w:val="4F1900C7"/>
    <w:rsid w:val="4F1F09A2"/>
    <w:rsid w:val="4F2B1994"/>
    <w:rsid w:val="4F2C2DC9"/>
    <w:rsid w:val="4F403BDD"/>
    <w:rsid w:val="4F415A58"/>
    <w:rsid w:val="4F42349A"/>
    <w:rsid w:val="4F480532"/>
    <w:rsid w:val="4F480B02"/>
    <w:rsid w:val="4F483FBA"/>
    <w:rsid w:val="4F4B2C71"/>
    <w:rsid w:val="4F4B3964"/>
    <w:rsid w:val="4F5DCEDF"/>
    <w:rsid w:val="4F611D90"/>
    <w:rsid w:val="4F635392"/>
    <w:rsid w:val="4F661EB3"/>
    <w:rsid w:val="4F6A489A"/>
    <w:rsid w:val="4F6C6D9C"/>
    <w:rsid w:val="4F6E0059"/>
    <w:rsid w:val="4F6E1C94"/>
    <w:rsid w:val="4F742006"/>
    <w:rsid w:val="4F770B25"/>
    <w:rsid w:val="4F82385A"/>
    <w:rsid w:val="4F8B04E1"/>
    <w:rsid w:val="4F905A8D"/>
    <w:rsid w:val="4F9461D4"/>
    <w:rsid w:val="4F9A339F"/>
    <w:rsid w:val="4F9D34F5"/>
    <w:rsid w:val="4FA04FC9"/>
    <w:rsid w:val="4FA4701C"/>
    <w:rsid w:val="4FA478C3"/>
    <w:rsid w:val="4FB25AC8"/>
    <w:rsid w:val="4FB54176"/>
    <w:rsid w:val="4FB6306D"/>
    <w:rsid w:val="4FB867B5"/>
    <w:rsid w:val="4FC05FC6"/>
    <w:rsid w:val="4FC31147"/>
    <w:rsid w:val="4FC4189B"/>
    <w:rsid w:val="4FCA0C0B"/>
    <w:rsid w:val="4FD45807"/>
    <w:rsid w:val="4FD51825"/>
    <w:rsid w:val="4FE86B28"/>
    <w:rsid w:val="4FF5586F"/>
    <w:rsid w:val="4FF97368"/>
    <w:rsid w:val="4FFF1F9B"/>
    <w:rsid w:val="5009199A"/>
    <w:rsid w:val="500C2641"/>
    <w:rsid w:val="50151B9E"/>
    <w:rsid w:val="50151D1E"/>
    <w:rsid w:val="50165EBF"/>
    <w:rsid w:val="501876AF"/>
    <w:rsid w:val="501F2F31"/>
    <w:rsid w:val="50232B1C"/>
    <w:rsid w:val="50422609"/>
    <w:rsid w:val="50462C02"/>
    <w:rsid w:val="504B2557"/>
    <w:rsid w:val="504B47AF"/>
    <w:rsid w:val="505876BC"/>
    <w:rsid w:val="505F6CCB"/>
    <w:rsid w:val="505F758F"/>
    <w:rsid w:val="50603A5A"/>
    <w:rsid w:val="506C6D29"/>
    <w:rsid w:val="50754E7C"/>
    <w:rsid w:val="507744BD"/>
    <w:rsid w:val="507A0697"/>
    <w:rsid w:val="507F4912"/>
    <w:rsid w:val="50840F29"/>
    <w:rsid w:val="508B055C"/>
    <w:rsid w:val="509204AE"/>
    <w:rsid w:val="50961E4F"/>
    <w:rsid w:val="509F32CB"/>
    <w:rsid w:val="509F51DA"/>
    <w:rsid w:val="50A4436F"/>
    <w:rsid w:val="50A87A9B"/>
    <w:rsid w:val="50CB1018"/>
    <w:rsid w:val="50D52935"/>
    <w:rsid w:val="50D73644"/>
    <w:rsid w:val="50D911F5"/>
    <w:rsid w:val="50DF3BD3"/>
    <w:rsid w:val="50E42886"/>
    <w:rsid w:val="50F600AD"/>
    <w:rsid w:val="50F86714"/>
    <w:rsid w:val="51091B41"/>
    <w:rsid w:val="510D7155"/>
    <w:rsid w:val="510E3A85"/>
    <w:rsid w:val="511C01E5"/>
    <w:rsid w:val="511F6F28"/>
    <w:rsid w:val="51404564"/>
    <w:rsid w:val="51546703"/>
    <w:rsid w:val="516A495F"/>
    <w:rsid w:val="516E5B65"/>
    <w:rsid w:val="51764488"/>
    <w:rsid w:val="51765C03"/>
    <w:rsid w:val="5188636A"/>
    <w:rsid w:val="518A103A"/>
    <w:rsid w:val="51925C83"/>
    <w:rsid w:val="519C3068"/>
    <w:rsid w:val="519E30F5"/>
    <w:rsid w:val="51B42C59"/>
    <w:rsid w:val="51BA6616"/>
    <w:rsid w:val="51C405FC"/>
    <w:rsid w:val="51CB2F1E"/>
    <w:rsid w:val="51D011CA"/>
    <w:rsid w:val="51DB4FE8"/>
    <w:rsid w:val="51E41FE6"/>
    <w:rsid w:val="51E44EBE"/>
    <w:rsid w:val="51EF342A"/>
    <w:rsid w:val="51F0471D"/>
    <w:rsid w:val="51F27A08"/>
    <w:rsid w:val="51F836FC"/>
    <w:rsid w:val="520917D4"/>
    <w:rsid w:val="520B61F7"/>
    <w:rsid w:val="522424AD"/>
    <w:rsid w:val="522C371B"/>
    <w:rsid w:val="5234521C"/>
    <w:rsid w:val="523914CF"/>
    <w:rsid w:val="523F13EA"/>
    <w:rsid w:val="524B605F"/>
    <w:rsid w:val="52507928"/>
    <w:rsid w:val="525153BC"/>
    <w:rsid w:val="525A09F4"/>
    <w:rsid w:val="5263454A"/>
    <w:rsid w:val="5264746B"/>
    <w:rsid w:val="52772E92"/>
    <w:rsid w:val="527C6270"/>
    <w:rsid w:val="528548A3"/>
    <w:rsid w:val="528E27F9"/>
    <w:rsid w:val="528E2CD9"/>
    <w:rsid w:val="52971002"/>
    <w:rsid w:val="529E55C8"/>
    <w:rsid w:val="52A23B83"/>
    <w:rsid w:val="52A51AC8"/>
    <w:rsid w:val="52C309F2"/>
    <w:rsid w:val="52CB745B"/>
    <w:rsid w:val="52CF29FF"/>
    <w:rsid w:val="52D244F0"/>
    <w:rsid w:val="52E822C9"/>
    <w:rsid w:val="52EB5253"/>
    <w:rsid w:val="52EF186B"/>
    <w:rsid w:val="52F07E27"/>
    <w:rsid w:val="52F61A1E"/>
    <w:rsid w:val="52FF429E"/>
    <w:rsid w:val="53013F0C"/>
    <w:rsid w:val="531F25F5"/>
    <w:rsid w:val="5325716F"/>
    <w:rsid w:val="532A793D"/>
    <w:rsid w:val="532F3992"/>
    <w:rsid w:val="533459E3"/>
    <w:rsid w:val="533A607B"/>
    <w:rsid w:val="534D6CB6"/>
    <w:rsid w:val="534F57F2"/>
    <w:rsid w:val="534F71C8"/>
    <w:rsid w:val="5358388E"/>
    <w:rsid w:val="536204C5"/>
    <w:rsid w:val="53692139"/>
    <w:rsid w:val="536A72EC"/>
    <w:rsid w:val="536C0BF9"/>
    <w:rsid w:val="537A6A0D"/>
    <w:rsid w:val="53853DC5"/>
    <w:rsid w:val="53891CC2"/>
    <w:rsid w:val="538D1830"/>
    <w:rsid w:val="538D3C89"/>
    <w:rsid w:val="539B650C"/>
    <w:rsid w:val="53A34B09"/>
    <w:rsid w:val="53B12925"/>
    <w:rsid w:val="53B8564C"/>
    <w:rsid w:val="53C24721"/>
    <w:rsid w:val="53C671E0"/>
    <w:rsid w:val="53CC2BB6"/>
    <w:rsid w:val="53CE7C17"/>
    <w:rsid w:val="53D53B8A"/>
    <w:rsid w:val="53E04D42"/>
    <w:rsid w:val="53E101EB"/>
    <w:rsid w:val="53E40E80"/>
    <w:rsid w:val="53F0251F"/>
    <w:rsid w:val="53FD6459"/>
    <w:rsid w:val="54020623"/>
    <w:rsid w:val="54053C79"/>
    <w:rsid w:val="540F40F8"/>
    <w:rsid w:val="54110E32"/>
    <w:rsid w:val="5458113B"/>
    <w:rsid w:val="545E6232"/>
    <w:rsid w:val="54622E16"/>
    <w:rsid w:val="54634913"/>
    <w:rsid w:val="54674BFD"/>
    <w:rsid w:val="546D075B"/>
    <w:rsid w:val="54723164"/>
    <w:rsid w:val="54754A97"/>
    <w:rsid w:val="547942B4"/>
    <w:rsid w:val="547B3B64"/>
    <w:rsid w:val="547E59CD"/>
    <w:rsid w:val="548A164C"/>
    <w:rsid w:val="548E38D9"/>
    <w:rsid w:val="5495472E"/>
    <w:rsid w:val="549D5C73"/>
    <w:rsid w:val="54A64218"/>
    <w:rsid w:val="54A71382"/>
    <w:rsid w:val="54B05C1B"/>
    <w:rsid w:val="54BA462D"/>
    <w:rsid w:val="54BC4471"/>
    <w:rsid w:val="54BCD641"/>
    <w:rsid w:val="54C02651"/>
    <w:rsid w:val="54CC1556"/>
    <w:rsid w:val="54CC2C65"/>
    <w:rsid w:val="54F210A4"/>
    <w:rsid w:val="54F23F4F"/>
    <w:rsid w:val="54F30E95"/>
    <w:rsid w:val="54F4500A"/>
    <w:rsid w:val="54FD753E"/>
    <w:rsid w:val="55060F1A"/>
    <w:rsid w:val="5517258C"/>
    <w:rsid w:val="551922C4"/>
    <w:rsid w:val="551D3993"/>
    <w:rsid w:val="552A7FB3"/>
    <w:rsid w:val="552D0DC4"/>
    <w:rsid w:val="5553269F"/>
    <w:rsid w:val="555F5600"/>
    <w:rsid w:val="55605C6E"/>
    <w:rsid w:val="55717A83"/>
    <w:rsid w:val="5575091A"/>
    <w:rsid w:val="557B5944"/>
    <w:rsid w:val="557D3435"/>
    <w:rsid w:val="557F1AB1"/>
    <w:rsid w:val="558369B0"/>
    <w:rsid w:val="55877FA1"/>
    <w:rsid w:val="559727CF"/>
    <w:rsid w:val="55A42086"/>
    <w:rsid w:val="55B93B06"/>
    <w:rsid w:val="55BB51CA"/>
    <w:rsid w:val="55BB5F45"/>
    <w:rsid w:val="55BC0053"/>
    <w:rsid w:val="55BE02BF"/>
    <w:rsid w:val="55BF43BB"/>
    <w:rsid w:val="55C3260A"/>
    <w:rsid w:val="55DD65C8"/>
    <w:rsid w:val="55E3417C"/>
    <w:rsid w:val="55F65AE5"/>
    <w:rsid w:val="55F921C2"/>
    <w:rsid w:val="55F9388E"/>
    <w:rsid w:val="55FC5737"/>
    <w:rsid w:val="5603624E"/>
    <w:rsid w:val="56045B03"/>
    <w:rsid w:val="56111675"/>
    <w:rsid w:val="56255999"/>
    <w:rsid w:val="562C42E5"/>
    <w:rsid w:val="56330CB8"/>
    <w:rsid w:val="5635162A"/>
    <w:rsid w:val="563717B9"/>
    <w:rsid w:val="563F693E"/>
    <w:rsid w:val="56405BCC"/>
    <w:rsid w:val="56417C70"/>
    <w:rsid w:val="564D6DCC"/>
    <w:rsid w:val="564D790A"/>
    <w:rsid w:val="56910568"/>
    <w:rsid w:val="56923DE0"/>
    <w:rsid w:val="56931D61"/>
    <w:rsid w:val="56955D9A"/>
    <w:rsid w:val="56A4055F"/>
    <w:rsid w:val="56BD38EE"/>
    <w:rsid w:val="56BD60FF"/>
    <w:rsid w:val="56C13692"/>
    <w:rsid w:val="56C16652"/>
    <w:rsid w:val="56C5680F"/>
    <w:rsid w:val="56D834E3"/>
    <w:rsid w:val="56DB6EF9"/>
    <w:rsid w:val="56E249A0"/>
    <w:rsid w:val="56E86197"/>
    <w:rsid w:val="56EA10B7"/>
    <w:rsid w:val="56FE35A8"/>
    <w:rsid w:val="56FE9B89"/>
    <w:rsid w:val="57076FFE"/>
    <w:rsid w:val="572D1F96"/>
    <w:rsid w:val="572E12AA"/>
    <w:rsid w:val="57314671"/>
    <w:rsid w:val="57315DE7"/>
    <w:rsid w:val="573A6D43"/>
    <w:rsid w:val="573B04AB"/>
    <w:rsid w:val="573C6702"/>
    <w:rsid w:val="57491865"/>
    <w:rsid w:val="574D383C"/>
    <w:rsid w:val="575628D1"/>
    <w:rsid w:val="57647C72"/>
    <w:rsid w:val="57754069"/>
    <w:rsid w:val="5776146F"/>
    <w:rsid w:val="5778125E"/>
    <w:rsid w:val="577C415B"/>
    <w:rsid w:val="57832CEB"/>
    <w:rsid w:val="578C654F"/>
    <w:rsid w:val="57955B5B"/>
    <w:rsid w:val="57A4511F"/>
    <w:rsid w:val="57B45C85"/>
    <w:rsid w:val="57B75A71"/>
    <w:rsid w:val="57CF7163"/>
    <w:rsid w:val="57D24EAD"/>
    <w:rsid w:val="57D6045F"/>
    <w:rsid w:val="57DE564C"/>
    <w:rsid w:val="57DF0FE7"/>
    <w:rsid w:val="57E6978B"/>
    <w:rsid w:val="57E82293"/>
    <w:rsid w:val="57F00085"/>
    <w:rsid w:val="57F03EC0"/>
    <w:rsid w:val="57F15B06"/>
    <w:rsid w:val="57FDC3EF"/>
    <w:rsid w:val="58214323"/>
    <w:rsid w:val="58251ADF"/>
    <w:rsid w:val="582B52E7"/>
    <w:rsid w:val="58315D14"/>
    <w:rsid w:val="58344DBD"/>
    <w:rsid w:val="583C4846"/>
    <w:rsid w:val="583F79A7"/>
    <w:rsid w:val="5841655D"/>
    <w:rsid w:val="58497C67"/>
    <w:rsid w:val="584E1289"/>
    <w:rsid w:val="58571CA0"/>
    <w:rsid w:val="585761F8"/>
    <w:rsid w:val="586B62ED"/>
    <w:rsid w:val="587A56BE"/>
    <w:rsid w:val="587C3651"/>
    <w:rsid w:val="58803B05"/>
    <w:rsid w:val="588A7E2E"/>
    <w:rsid w:val="588C02C6"/>
    <w:rsid w:val="58926A0F"/>
    <w:rsid w:val="589931B8"/>
    <w:rsid w:val="58B8076D"/>
    <w:rsid w:val="58BD78AE"/>
    <w:rsid w:val="58C15F29"/>
    <w:rsid w:val="58C713BC"/>
    <w:rsid w:val="58C765F4"/>
    <w:rsid w:val="58D040C6"/>
    <w:rsid w:val="58D1519F"/>
    <w:rsid w:val="58D40AB2"/>
    <w:rsid w:val="58E14ABE"/>
    <w:rsid w:val="58E556D9"/>
    <w:rsid w:val="58EE0437"/>
    <w:rsid w:val="58EFC71F"/>
    <w:rsid w:val="58F04B03"/>
    <w:rsid w:val="58F162EA"/>
    <w:rsid w:val="58FB5B3D"/>
    <w:rsid w:val="58FB6944"/>
    <w:rsid w:val="590C07E1"/>
    <w:rsid w:val="591A1051"/>
    <w:rsid w:val="591B16E3"/>
    <w:rsid w:val="59232F58"/>
    <w:rsid w:val="592D47F5"/>
    <w:rsid w:val="59376F25"/>
    <w:rsid w:val="594B7D7B"/>
    <w:rsid w:val="595356FF"/>
    <w:rsid w:val="596A3DA8"/>
    <w:rsid w:val="597E5FE7"/>
    <w:rsid w:val="597F3A05"/>
    <w:rsid w:val="59862D5A"/>
    <w:rsid w:val="598D73E4"/>
    <w:rsid w:val="59906617"/>
    <w:rsid w:val="599B2A2A"/>
    <w:rsid w:val="59A831B0"/>
    <w:rsid w:val="59AA3706"/>
    <w:rsid w:val="59AA4E66"/>
    <w:rsid w:val="59AE6ADF"/>
    <w:rsid w:val="59B17D03"/>
    <w:rsid w:val="59B62610"/>
    <w:rsid w:val="59C54AD3"/>
    <w:rsid w:val="59C93BC0"/>
    <w:rsid w:val="59CD1C54"/>
    <w:rsid w:val="59D2206A"/>
    <w:rsid w:val="59E47C20"/>
    <w:rsid w:val="59EB2348"/>
    <w:rsid w:val="59EC7FEE"/>
    <w:rsid w:val="59EE1129"/>
    <w:rsid w:val="59F4152E"/>
    <w:rsid w:val="59F41601"/>
    <w:rsid w:val="59FF30C0"/>
    <w:rsid w:val="5A095832"/>
    <w:rsid w:val="5A134935"/>
    <w:rsid w:val="5A1724BC"/>
    <w:rsid w:val="5A1C49FB"/>
    <w:rsid w:val="5A1E1F66"/>
    <w:rsid w:val="5A227AB1"/>
    <w:rsid w:val="5A2B3156"/>
    <w:rsid w:val="5A2E326B"/>
    <w:rsid w:val="5A304D77"/>
    <w:rsid w:val="5A336756"/>
    <w:rsid w:val="5A3679A5"/>
    <w:rsid w:val="5A3D11F1"/>
    <w:rsid w:val="5A4425AE"/>
    <w:rsid w:val="5A545479"/>
    <w:rsid w:val="5A5D4465"/>
    <w:rsid w:val="5A6035C0"/>
    <w:rsid w:val="5A615F90"/>
    <w:rsid w:val="5A6A4E44"/>
    <w:rsid w:val="5A735614"/>
    <w:rsid w:val="5A781B7E"/>
    <w:rsid w:val="5A8236E1"/>
    <w:rsid w:val="5A8C2BA4"/>
    <w:rsid w:val="5A8C73D8"/>
    <w:rsid w:val="5A901195"/>
    <w:rsid w:val="5A914720"/>
    <w:rsid w:val="5A934024"/>
    <w:rsid w:val="5A9A0756"/>
    <w:rsid w:val="5AAF492C"/>
    <w:rsid w:val="5AB63BD0"/>
    <w:rsid w:val="5ACC45C8"/>
    <w:rsid w:val="5AD012D4"/>
    <w:rsid w:val="5AE060C8"/>
    <w:rsid w:val="5AE12F99"/>
    <w:rsid w:val="5AE81F2A"/>
    <w:rsid w:val="5AF41CAA"/>
    <w:rsid w:val="5AF51D15"/>
    <w:rsid w:val="5AFB5831"/>
    <w:rsid w:val="5AFC4D9D"/>
    <w:rsid w:val="5AFF0751"/>
    <w:rsid w:val="5B04491E"/>
    <w:rsid w:val="5B050A48"/>
    <w:rsid w:val="5B052DC8"/>
    <w:rsid w:val="5B0A05B8"/>
    <w:rsid w:val="5B0D5E5F"/>
    <w:rsid w:val="5B121CBE"/>
    <w:rsid w:val="5B1E1CA9"/>
    <w:rsid w:val="5B2C1E3B"/>
    <w:rsid w:val="5B401D4A"/>
    <w:rsid w:val="5B451A9F"/>
    <w:rsid w:val="5B495A8E"/>
    <w:rsid w:val="5B581EE2"/>
    <w:rsid w:val="5B5F00C7"/>
    <w:rsid w:val="5B891A11"/>
    <w:rsid w:val="5B8D6A46"/>
    <w:rsid w:val="5B9B2D60"/>
    <w:rsid w:val="5BA37349"/>
    <w:rsid w:val="5BB13410"/>
    <w:rsid w:val="5BB72EE5"/>
    <w:rsid w:val="5BBB56B8"/>
    <w:rsid w:val="5BC0637E"/>
    <w:rsid w:val="5BC630C8"/>
    <w:rsid w:val="5BD301A0"/>
    <w:rsid w:val="5BD82FD3"/>
    <w:rsid w:val="5BE01C86"/>
    <w:rsid w:val="5BE87A7C"/>
    <w:rsid w:val="5BEE3B81"/>
    <w:rsid w:val="5BF013A0"/>
    <w:rsid w:val="5BF46D7A"/>
    <w:rsid w:val="5BF56010"/>
    <w:rsid w:val="5BF754BB"/>
    <w:rsid w:val="5BFB7F34"/>
    <w:rsid w:val="5BFEC337"/>
    <w:rsid w:val="5BFF5002"/>
    <w:rsid w:val="5C0731E8"/>
    <w:rsid w:val="5C087528"/>
    <w:rsid w:val="5C2C0FA4"/>
    <w:rsid w:val="5C324ACD"/>
    <w:rsid w:val="5C477483"/>
    <w:rsid w:val="5C480E1C"/>
    <w:rsid w:val="5C567AA6"/>
    <w:rsid w:val="5C586CE3"/>
    <w:rsid w:val="5C5F636D"/>
    <w:rsid w:val="5C67622F"/>
    <w:rsid w:val="5C6C51D6"/>
    <w:rsid w:val="5C6C559D"/>
    <w:rsid w:val="5C705EB4"/>
    <w:rsid w:val="5C7C03CF"/>
    <w:rsid w:val="5C7EB632"/>
    <w:rsid w:val="5C802723"/>
    <w:rsid w:val="5C810D88"/>
    <w:rsid w:val="5C8272F3"/>
    <w:rsid w:val="5C871790"/>
    <w:rsid w:val="5C873265"/>
    <w:rsid w:val="5C90556B"/>
    <w:rsid w:val="5CA5398D"/>
    <w:rsid w:val="5CA56DF7"/>
    <w:rsid w:val="5CB50C09"/>
    <w:rsid w:val="5CCD0E06"/>
    <w:rsid w:val="5CCE0534"/>
    <w:rsid w:val="5CDA3D1A"/>
    <w:rsid w:val="5CDD16BB"/>
    <w:rsid w:val="5CDF5D5F"/>
    <w:rsid w:val="5CE47C61"/>
    <w:rsid w:val="5CF99C0D"/>
    <w:rsid w:val="5CFA7BD7"/>
    <w:rsid w:val="5D076302"/>
    <w:rsid w:val="5D0C040C"/>
    <w:rsid w:val="5D10331A"/>
    <w:rsid w:val="5D201028"/>
    <w:rsid w:val="5D231B91"/>
    <w:rsid w:val="5D337EF4"/>
    <w:rsid w:val="5D397E53"/>
    <w:rsid w:val="5D422E68"/>
    <w:rsid w:val="5D49AEE5"/>
    <w:rsid w:val="5D4F37F6"/>
    <w:rsid w:val="5D5C0524"/>
    <w:rsid w:val="5D778658"/>
    <w:rsid w:val="5D78752A"/>
    <w:rsid w:val="5D7B0650"/>
    <w:rsid w:val="5D7B1BF2"/>
    <w:rsid w:val="5D7E09FA"/>
    <w:rsid w:val="5D8309B0"/>
    <w:rsid w:val="5D860C3E"/>
    <w:rsid w:val="5D88682B"/>
    <w:rsid w:val="5D9B31F8"/>
    <w:rsid w:val="5D9F130C"/>
    <w:rsid w:val="5DA43B48"/>
    <w:rsid w:val="5DA61DFD"/>
    <w:rsid w:val="5DA83335"/>
    <w:rsid w:val="5DA94894"/>
    <w:rsid w:val="5DAC1615"/>
    <w:rsid w:val="5DB366E9"/>
    <w:rsid w:val="5DB53EE6"/>
    <w:rsid w:val="5DB65B1D"/>
    <w:rsid w:val="5DB944E4"/>
    <w:rsid w:val="5DBA09FC"/>
    <w:rsid w:val="5DBA5FC7"/>
    <w:rsid w:val="5DBD7E3A"/>
    <w:rsid w:val="5DCA0A0D"/>
    <w:rsid w:val="5DDB3CC2"/>
    <w:rsid w:val="5DED4BFD"/>
    <w:rsid w:val="5DEE0058"/>
    <w:rsid w:val="5DF3261C"/>
    <w:rsid w:val="5DF5798B"/>
    <w:rsid w:val="5DF6E90A"/>
    <w:rsid w:val="5DFD2B97"/>
    <w:rsid w:val="5DFE4C7A"/>
    <w:rsid w:val="5E0103DA"/>
    <w:rsid w:val="5E071E2C"/>
    <w:rsid w:val="5E1E7022"/>
    <w:rsid w:val="5E21399E"/>
    <w:rsid w:val="5E283046"/>
    <w:rsid w:val="5E2C4622"/>
    <w:rsid w:val="5E314BB6"/>
    <w:rsid w:val="5E3D1C3C"/>
    <w:rsid w:val="5E3E0878"/>
    <w:rsid w:val="5E5059FD"/>
    <w:rsid w:val="5E576E73"/>
    <w:rsid w:val="5E590755"/>
    <w:rsid w:val="5E675B2A"/>
    <w:rsid w:val="5E6D1DDC"/>
    <w:rsid w:val="5E6F123D"/>
    <w:rsid w:val="5E705A8F"/>
    <w:rsid w:val="5E72BCD1"/>
    <w:rsid w:val="5E7E092E"/>
    <w:rsid w:val="5E82281B"/>
    <w:rsid w:val="5E957E99"/>
    <w:rsid w:val="5E9B56FD"/>
    <w:rsid w:val="5EA201C2"/>
    <w:rsid w:val="5EA67432"/>
    <w:rsid w:val="5EA80806"/>
    <w:rsid w:val="5EAF4253"/>
    <w:rsid w:val="5EB43918"/>
    <w:rsid w:val="5EB90117"/>
    <w:rsid w:val="5EBE85C6"/>
    <w:rsid w:val="5EC04CA5"/>
    <w:rsid w:val="5ECA6CA5"/>
    <w:rsid w:val="5ECF9817"/>
    <w:rsid w:val="5ED56B2E"/>
    <w:rsid w:val="5ED62F7E"/>
    <w:rsid w:val="5EE42905"/>
    <w:rsid w:val="5EF557A2"/>
    <w:rsid w:val="5EF7AFFC"/>
    <w:rsid w:val="5F13625F"/>
    <w:rsid w:val="5F15210F"/>
    <w:rsid w:val="5F1903A3"/>
    <w:rsid w:val="5F224D84"/>
    <w:rsid w:val="5F2564DF"/>
    <w:rsid w:val="5F295B1D"/>
    <w:rsid w:val="5F2B7C6F"/>
    <w:rsid w:val="5F324753"/>
    <w:rsid w:val="5F3361DF"/>
    <w:rsid w:val="5F3C02E0"/>
    <w:rsid w:val="5F401C84"/>
    <w:rsid w:val="5F5658E0"/>
    <w:rsid w:val="5F5C46D3"/>
    <w:rsid w:val="5F5F3A6D"/>
    <w:rsid w:val="5F621A40"/>
    <w:rsid w:val="5F764BF8"/>
    <w:rsid w:val="5F7742F6"/>
    <w:rsid w:val="5F7DD9FA"/>
    <w:rsid w:val="5F7F79F5"/>
    <w:rsid w:val="5F7FCE55"/>
    <w:rsid w:val="5F8A09C6"/>
    <w:rsid w:val="5F8C0148"/>
    <w:rsid w:val="5F8E2030"/>
    <w:rsid w:val="5FBB3AB0"/>
    <w:rsid w:val="5FBF2BC6"/>
    <w:rsid w:val="5FC15B61"/>
    <w:rsid w:val="5FCD6837"/>
    <w:rsid w:val="5FD406E2"/>
    <w:rsid w:val="5FD7BC30"/>
    <w:rsid w:val="5FDE1A54"/>
    <w:rsid w:val="5FE15290"/>
    <w:rsid w:val="5FE44C77"/>
    <w:rsid w:val="5FEB521F"/>
    <w:rsid w:val="5FEF0E53"/>
    <w:rsid w:val="5FEF5D2F"/>
    <w:rsid w:val="5FEFF6D5"/>
    <w:rsid w:val="5FF50E7D"/>
    <w:rsid w:val="5FFAEBC7"/>
    <w:rsid w:val="5FFD0BE8"/>
    <w:rsid w:val="5FFD9549"/>
    <w:rsid w:val="5FFDE7C3"/>
    <w:rsid w:val="5FFF6DC7"/>
    <w:rsid w:val="5FFFA482"/>
    <w:rsid w:val="60021B49"/>
    <w:rsid w:val="6006207B"/>
    <w:rsid w:val="600B74EE"/>
    <w:rsid w:val="60133A92"/>
    <w:rsid w:val="60137A33"/>
    <w:rsid w:val="601A6EE6"/>
    <w:rsid w:val="60213121"/>
    <w:rsid w:val="60214CDB"/>
    <w:rsid w:val="60244C87"/>
    <w:rsid w:val="60296CDF"/>
    <w:rsid w:val="603777AB"/>
    <w:rsid w:val="6038189F"/>
    <w:rsid w:val="60563D8A"/>
    <w:rsid w:val="605D4D42"/>
    <w:rsid w:val="606126E1"/>
    <w:rsid w:val="6063287E"/>
    <w:rsid w:val="60642FA7"/>
    <w:rsid w:val="606744BA"/>
    <w:rsid w:val="6068742B"/>
    <w:rsid w:val="60697E09"/>
    <w:rsid w:val="606F5CF9"/>
    <w:rsid w:val="607279C3"/>
    <w:rsid w:val="60853621"/>
    <w:rsid w:val="608D40DB"/>
    <w:rsid w:val="608D7675"/>
    <w:rsid w:val="60901C74"/>
    <w:rsid w:val="609F4027"/>
    <w:rsid w:val="60A05AF3"/>
    <w:rsid w:val="60AB6C2D"/>
    <w:rsid w:val="60AC1EB4"/>
    <w:rsid w:val="60AD3571"/>
    <w:rsid w:val="60CA2DA6"/>
    <w:rsid w:val="60CE5BA0"/>
    <w:rsid w:val="60CE5F20"/>
    <w:rsid w:val="60D60250"/>
    <w:rsid w:val="60DB48E8"/>
    <w:rsid w:val="60DD784D"/>
    <w:rsid w:val="60E5279B"/>
    <w:rsid w:val="60E70D8A"/>
    <w:rsid w:val="61010F35"/>
    <w:rsid w:val="611248E9"/>
    <w:rsid w:val="6120092C"/>
    <w:rsid w:val="6133346E"/>
    <w:rsid w:val="614F14DC"/>
    <w:rsid w:val="615149EE"/>
    <w:rsid w:val="615610C2"/>
    <w:rsid w:val="615C4A2F"/>
    <w:rsid w:val="615D2BAC"/>
    <w:rsid w:val="615D6971"/>
    <w:rsid w:val="61725F3E"/>
    <w:rsid w:val="617A488F"/>
    <w:rsid w:val="6183668F"/>
    <w:rsid w:val="61862C84"/>
    <w:rsid w:val="61956369"/>
    <w:rsid w:val="619F0EFE"/>
    <w:rsid w:val="61AF6A25"/>
    <w:rsid w:val="61C34E14"/>
    <w:rsid w:val="61C47792"/>
    <w:rsid w:val="61C7614D"/>
    <w:rsid w:val="61C849AB"/>
    <w:rsid w:val="61C8722C"/>
    <w:rsid w:val="61D91D25"/>
    <w:rsid w:val="61E4608B"/>
    <w:rsid w:val="61EC426F"/>
    <w:rsid w:val="61F61E36"/>
    <w:rsid w:val="61FB3222"/>
    <w:rsid w:val="61FF3268"/>
    <w:rsid w:val="61FF4231"/>
    <w:rsid w:val="62035042"/>
    <w:rsid w:val="620E07F5"/>
    <w:rsid w:val="620E30BB"/>
    <w:rsid w:val="62121A3C"/>
    <w:rsid w:val="621C37FF"/>
    <w:rsid w:val="62215B61"/>
    <w:rsid w:val="622243B7"/>
    <w:rsid w:val="62236EF5"/>
    <w:rsid w:val="622554ED"/>
    <w:rsid w:val="623D6F84"/>
    <w:rsid w:val="623E56C0"/>
    <w:rsid w:val="62425BAC"/>
    <w:rsid w:val="624B611E"/>
    <w:rsid w:val="624D6568"/>
    <w:rsid w:val="62542972"/>
    <w:rsid w:val="62603086"/>
    <w:rsid w:val="62684A1E"/>
    <w:rsid w:val="626C7CFA"/>
    <w:rsid w:val="627B5B1C"/>
    <w:rsid w:val="628243DD"/>
    <w:rsid w:val="62841B6C"/>
    <w:rsid w:val="628B53E6"/>
    <w:rsid w:val="62915E95"/>
    <w:rsid w:val="629C5CD9"/>
    <w:rsid w:val="62BC3F2C"/>
    <w:rsid w:val="62C36006"/>
    <w:rsid w:val="62C90001"/>
    <w:rsid w:val="62C9470A"/>
    <w:rsid w:val="62CC69F9"/>
    <w:rsid w:val="62D70713"/>
    <w:rsid w:val="62DA7CB3"/>
    <w:rsid w:val="62DB246D"/>
    <w:rsid w:val="62E86779"/>
    <w:rsid w:val="62EC01DB"/>
    <w:rsid w:val="62EC05F4"/>
    <w:rsid w:val="62EE7865"/>
    <w:rsid w:val="62EFCD0D"/>
    <w:rsid w:val="62F93CE7"/>
    <w:rsid w:val="630E4702"/>
    <w:rsid w:val="630F67AD"/>
    <w:rsid w:val="631B7F69"/>
    <w:rsid w:val="632721DE"/>
    <w:rsid w:val="632C187C"/>
    <w:rsid w:val="632E2665"/>
    <w:rsid w:val="633729DB"/>
    <w:rsid w:val="633D2739"/>
    <w:rsid w:val="633E0D22"/>
    <w:rsid w:val="634005F1"/>
    <w:rsid w:val="634053E9"/>
    <w:rsid w:val="63426EEF"/>
    <w:rsid w:val="634B6C5B"/>
    <w:rsid w:val="63505137"/>
    <w:rsid w:val="63592DFC"/>
    <w:rsid w:val="63614297"/>
    <w:rsid w:val="63675197"/>
    <w:rsid w:val="637963EB"/>
    <w:rsid w:val="6380099D"/>
    <w:rsid w:val="6387774F"/>
    <w:rsid w:val="638C01C8"/>
    <w:rsid w:val="63922D02"/>
    <w:rsid w:val="63A67065"/>
    <w:rsid w:val="63A728CD"/>
    <w:rsid w:val="63B6049C"/>
    <w:rsid w:val="63B61D3A"/>
    <w:rsid w:val="63C47EC8"/>
    <w:rsid w:val="63C7095C"/>
    <w:rsid w:val="63C936F9"/>
    <w:rsid w:val="63CB23AD"/>
    <w:rsid w:val="63CF1CF7"/>
    <w:rsid w:val="63D909AE"/>
    <w:rsid w:val="63DC7E3A"/>
    <w:rsid w:val="63E436CF"/>
    <w:rsid w:val="63E85851"/>
    <w:rsid w:val="63E962C7"/>
    <w:rsid w:val="63F119EC"/>
    <w:rsid w:val="63F670FD"/>
    <w:rsid w:val="63FA5FF0"/>
    <w:rsid w:val="63FA7448"/>
    <w:rsid w:val="64014B97"/>
    <w:rsid w:val="641B1182"/>
    <w:rsid w:val="641C3025"/>
    <w:rsid w:val="641F4857"/>
    <w:rsid w:val="64210C46"/>
    <w:rsid w:val="6421633B"/>
    <w:rsid w:val="64254735"/>
    <w:rsid w:val="64262125"/>
    <w:rsid w:val="642B3376"/>
    <w:rsid w:val="642C6F26"/>
    <w:rsid w:val="6438610E"/>
    <w:rsid w:val="64401A5E"/>
    <w:rsid w:val="6445656F"/>
    <w:rsid w:val="645101EA"/>
    <w:rsid w:val="645112C9"/>
    <w:rsid w:val="64526C64"/>
    <w:rsid w:val="64594A1C"/>
    <w:rsid w:val="646775E0"/>
    <w:rsid w:val="646B2C03"/>
    <w:rsid w:val="64707E7E"/>
    <w:rsid w:val="64804A33"/>
    <w:rsid w:val="64893B81"/>
    <w:rsid w:val="648A1B50"/>
    <w:rsid w:val="648E1886"/>
    <w:rsid w:val="649C4C5C"/>
    <w:rsid w:val="64B129B9"/>
    <w:rsid w:val="64BF3632"/>
    <w:rsid w:val="64CA6CF8"/>
    <w:rsid w:val="64CC02A9"/>
    <w:rsid w:val="64CE58A4"/>
    <w:rsid w:val="64D13F5E"/>
    <w:rsid w:val="64D36AA4"/>
    <w:rsid w:val="64E6147A"/>
    <w:rsid w:val="64EA2EAC"/>
    <w:rsid w:val="64ED2546"/>
    <w:rsid w:val="64F905FD"/>
    <w:rsid w:val="65040E99"/>
    <w:rsid w:val="65043042"/>
    <w:rsid w:val="65047400"/>
    <w:rsid w:val="65102EDB"/>
    <w:rsid w:val="6513046B"/>
    <w:rsid w:val="6518030A"/>
    <w:rsid w:val="651C632F"/>
    <w:rsid w:val="65256AAF"/>
    <w:rsid w:val="6529244B"/>
    <w:rsid w:val="652D50F0"/>
    <w:rsid w:val="652F200B"/>
    <w:rsid w:val="653F2504"/>
    <w:rsid w:val="6542645E"/>
    <w:rsid w:val="6546672D"/>
    <w:rsid w:val="654E267B"/>
    <w:rsid w:val="655075DC"/>
    <w:rsid w:val="656677E2"/>
    <w:rsid w:val="65722F25"/>
    <w:rsid w:val="657C34C1"/>
    <w:rsid w:val="6580559E"/>
    <w:rsid w:val="6583239C"/>
    <w:rsid w:val="6583584E"/>
    <w:rsid w:val="65991BD4"/>
    <w:rsid w:val="659D4A58"/>
    <w:rsid w:val="65A03050"/>
    <w:rsid w:val="65AB2B03"/>
    <w:rsid w:val="65AC170D"/>
    <w:rsid w:val="65B47287"/>
    <w:rsid w:val="65B5DE30"/>
    <w:rsid w:val="65BC00F0"/>
    <w:rsid w:val="65C82D6B"/>
    <w:rsid w:val="65DC406A"/>
    <w:rsid w:val="65E4777A"/>
    <w:rsid w:val="65E70939"/>
    <w:rsid w:val="65F66D5B"/>
    <w:rsid w:val="660B3E7D"/>
    <w:rsid w:val="661C7466"/>
    <w:rsid w:val="662777C3"/>
    <w:rsid w:val="66385F45"/>
    <w:rsid w:val="66651011"/>
    <w:rsid w:val="666F36E0"/>
    <w:rsid w:val="668B2227"/>
    <w:rsid w:val="669648D3"/>
    <w:rsid w:val="66984604"/>
    <w:rsid w:val="66A77D8E"/>
    <w:rsid w:val="66AC7A04"/>
    <w:rsid w:val="66B31058"/>
    <w:rsid w:val="66B526E4"/>
    <w:rsid w:val="66B57537"/>
    <w:rsid w:val="66B958B4"/>
    <w:rsid w:val="66BC3991"/>
    <w:rsid w:val="66C74DCA"/>
    <w:rsid w:val="66C7752B"/>
    <w:rsid w:val="66C966B3"/>
    <w:rsid w:val="66D04DC5"/>
    <w:rsid w:val="66D40B02"/>
    <w:rsid w:val="66D965D0"/>
    <w:rsid w:val="66DE06D5"/>
    <w:rsid w:val="66DE1F83"/>
    <w:rsid w:val="66EB64EC"/>
    <w:rsid w:val="66F33574"/>
    <w:rsid w:val="66F77A05"/>
    <w:rsid w:val="66F8561C"/>
    <w:rsid w:val="66FC5449"/>
    <w:rsid w:val="67041FC8"/>
    <w:rsid w:val="671F433F"/>
    <w:rsid w:val="672077F3"/>
    <w:rsid w:val="672A1408"/>
    <w:rsid w:val="672A3694"/>
    <w:rsid w:val="673036FB"/>
    <w:rsid w:val="673555CE"/>
    <w:rsid w:val="673818A1"/>
    <w:rsid w:val="673B190E"/>
    <w:rsid w:val="67411042"/>
    <w:rsid w:val="674140D0"/>
    <w:rsid w:val="67476FBA"/>
    <w:rsid w:val="67481B0B"/>
    <w:rsid w:val="676342E3"/>
    <w:rsid w:val="67694C97"/>
    <w:rsid w:val="676C72A2"/>
    <w:rsid w:val="676E260E"/>
    <w:rsid w:val="67747D70"/>
    <w:rsid w:val="677B1098"/>
    <w:rsid w:val="677B6A4F"/>
    <w:rsid w:val="67825E01"/>
    <w:rsid w:val="678C77AB"/>
    <w:rsid w:val="67903CBC"/>
    <w:rsid w:val="679E0427"/>
    <w:rsid w:val="679F47CE"/>
    <w:rsid w:val="679F644C"/>
    <w:rsid w:val="67A24FBF"/>
    <w:rsid w:val="67A367C3"/>
    <w:rsid w:val="67A45598"/>
    <w:rsid w:val="67AB5E2F"/>
    <w:rsid w:val="67B04778"/>
    <w:rsid w:val="67B57591"/>
    <w:rsid w:val="67B908E1"/>
    <w:rsid w:val="67B9725C"/>
    <w:rsid w:val="67B97FCB"/>
    <w:rsid w:val="67BA10E7"/>
    <w:rsid w:val="67BC40FF"/>
    <w:rsid w:val="67C041ED"/>
    <w:rsid w:val="67C3573D"/>
    <w:rsid w:val="67CD0A31"/>
    <w:rsid w:val="67D335AF"/>
    <w:rsid w:val="67D4098C"/>
    <w:rsid w:val="67D85BC3"/>
    <w:rsid w:val="67DE390D"/>
    <w:rsid w:val="67E4175A"/>
    <w:rsid w:val="67E60D25"/>
    <w:rsid w:val="67EE6D88"/>
    <w:rsid w:val="67F615C4"/>
    <w:rsid w:val="67F86F6D"/>
    <w:rsid w:val="67FE1744"/>
    <w:rsid w:val="68060B05"/>
    <w:rsid w:val="680B497C"/>
    <w:rsid w:val="680C6ADE"/>
    <w:rsid w:val="68135D22"/>
    <w:rsid w:val="68204705"/>
    <w:rsid w:val="68224949"/>
    <w:rsid w:val="68332F48"/>
    <w:rsid w:val="683402AD"/>
    <w:rsid w:val="6834119F"/>
    <w:rsid w:val="683560AC"/>
    <w:rsid w:val="68366AAC"/>
    <w:rsid w:val="68412E0B"/>
    <w:rsid w:val="68413E58"/>
    <w:rsid w:val="68467239"/>
    <w:rsid w:val="685339E9"/>
    <w:rsid w:val="68537E77"/>
    <w:rsid w:val="686B4FE0"/>
    <w:rsid w:val="68746815"/>
    <w:rsid w:val="68762ABD"/>
    <w:rsid w:val="68880D5D"/>
    <w:rsid w:val="68927525"/>
    <w:rsid w:val="68AE8E4D"/>
    <w:rsid w:val="68B12537"/>
    <w:rsid w:val="68B30D2E"/>
    <w:rsid w:val="68C42A45"/>
    <w:rsid w:val="68CF0989"/>
    <w:rsid w:val="68D930A7"/>
    <w:rsid w:val="68D9668E"/>
    <w:rsid w:val="68E2145E"/>
    <w:rsid w:val="68F41BA6"/>
    <w:rsid w:val="68FC1942"/>
    <w:rsid w:val="68FC702C"/>
    <w:rsid w:val="69012572"/>
    <w:rsid w:val="69156020"/>
    <w:rsid w:val="69197B5B"/>
    <w:rsid w:val="692A0E71"/>
    <w:rsid w:val="69341A7A"/>
    <w:rsid w:val="693922F5"/>
    <w:rsid w:val="693B124D"/>
    <w:rsid w:val="694140A4"/>
    <w:rsid w:val="694F127D"/>
    <w:rsid w:val="69523C09"/>
    <w:rsid w:val="69895998"/>
    <w:rsid w:val="698E32E6"/>
    <w:rsid w:val="69930116"/>
    <w:rsid w:val="69992018"/>
    <w:rsid w:val="699B1B83"/>
    <w:rsid w:val="699B76AF"/>
    <w:rsid w:val="69AA78EE"/>
    <w:rsid w:val="69B21748"/>
    <w:rsid w:val="69BB2C5A"/>
    <w:rsid w:val="69C77D68"/>
    <w:rsid w:val="69CB6341"/>
    <w:rsid w:val="69CF2FFA"/>
    <w:rsid w:val="69D23B9B"/>
    <w:rsid w:val="69D61C5C"/>
    <w:rsid w:val="69DD681E"/>
    <w:rsid w:val="69E64138"/>
    <w:rsid w:val="69EC7352"/>
    <w:rsid w:val="69F31466"/>
    <w:rsid w:val="69F41898"/>
    <w:rsid w:val="69F92ACA"/>
    <w:rsid w:val="69FFD82B"/>
    <w:rsid w:val="6A06014B"/>
    <w:rsid w:val="6A14322A"/>
    <w:rsid w:val="6A1E5861"/>
    <w:rsid w:val="6A2577E1"/>
    <w:rsid w:val="6A5E2D1D"/>
    <w:rsid w:val="6A64774E"/>
    <w:rsid w:val="6A67118D"/>
    <w:rsid w:val="6A6927B1"/>
    <w:rsid w:val="6A755C60"/>
    <w:rsid w:val="6A7758B4"/>
    <w:rsid w:val="6A7B1A6F"/>
    <w:rsid w:val="6A7B1A79"/>
    <w:rsid w:val="6A937C5C"/>
    <w:rsid w:val="6A9736C1"/>
    <w:rsid w:val="6A9772E2"/>
    <w:rsid w:val="6A977C59"/>
    <w:rsid w:val="6A993582"/>
    <w:rsid w:val="6A9E5EE2"/>
    <w:rsid w:val="6AA53D77"/>
    <w:rsid w:val="6AAF23A3"/>
    <w:rsid w:val="6AB06582"/>
    <w:rsid w:val="6AB65ECB"/>
    <w:rsid w:val="6AB957F1"/>
    <w:rsid w:val="6AC441BF"/>
    <w:rsid w:val="6AC5738A"/>
    <w:rsid w:val="6AC978B4"/>
    <w:rsid w:val="6ACD6BD4"/>
    <w:rsid w:val="6AD16C45"/>
    <w:rsid w:val="6AD55818"/>
    <w:rsid w:val="6AEA7388"/>
    <w:rsid w:val="6AED16ED"/>
    <w:rsid w:val="6AEF7979"/>
    <w:rsid w:val="6AF3738B"/>
    <w:rsid w:val="6AF55B65"/>
    <w:rsid w:val="6B1329B4"/>
    <w:rsid w:val="6B1F7A4D"/>
    <w:rsid w:val="6B2270F9"/>
    <w:rsid w:val="6B257A5C"/>
    <w:rsid w:val="6B2633D6"/>
    <w:rsid w:val="6B2A60D1"/>
    <w:rsid w:val="6B3A2628"/>
    <w:rsid w:val="6B483A59"/>
    <w:rsid w:val="6B4D77DD"/>
    <w:rsid w:val="6B4E2BA4"/>
    <w:rsid w:val="6B55600F"/>
    <w:rsid w:val="6B643529"/>
    <w:rsid w:val="6B740155"/>
    <w:rsid w:val="6B770142"/>
    <w:rsid w:val="6B78580A"/>
    <w:rsid w:val="6B7C17F1"/>
    <w:rsid w:val="6B802088"/>
    <w:rsid w:val="6B8248E3"/>
    <w:rsid w:val="6B854AF2"/>
    <w:rsid w:val="6B8B6991"/>
    <w:rsid w:val="6B8D56A6"/>
    <w:rsid w:val="6B8F0DC4"/>
    <w:rsid w:val="6B927AB7"/>
    <w:rsid w:val="6B9329F9"/>
    <w:rsid w:val="6BBE6386"/>
    <w:rsid w:val="6BBFF5F0"/>
    <w:rsid w:val="6BC03817"/>
    <w:rsid w:val="6BC70D01"/>
    <w:rsid w:val="6BD1BD5E"/>
    <w:rsid w:val="6BD43EC6"/>
    <w:rsid w:val="6BDB7857"/>
    <w:rsid w:val="6BE061F0"/>
    <w:rsid w:val="6BEF4CC7"/>
    <w:rsid w:val="6BEF4E02"/>
    <w:rsid w:val="6BEF5852"/>
    <w:rsid w:val="6BF93AC3"/>
    <w:rsid w:val="6C00557B"/>
    <w:rsid w:val="6C0D4404"/>
    <w:rsid w:val="6C213BFD"/>
    <w:rsid w:val="6C376ED5"/>
    <w:rsid w:val="6C4855ED"/>
    <w:rsid w:val="6C532DFC"/>
    <w:rsid w:val="6C5A235C"/>
    <w:rsid w:val="6C5C2DCB"/>
    <w:rsid w:val="6C6855C3"/>
    <w:rsid w:val="6C801896"/>
    <w:rsid w:val="6C8229BC"/>
    <w:rsid w:val="6C8F2376"/>
    <w:rsid w:val="6C902AD4"/>
    <w:rsid w:val="6C9651EA"/>
    <w:rsid w:val="6C9956A7"/>
    <w:rsid w:val="6C9C39CA"/>
    <w:rsid w:val="6CA040A5"/>
    <w:rsid w:val="6CA07732"/>
    <w:rsid w:val="6CA8135A"/>
    <w:rsid w:val="6CB4261C"/>
    <w:rsid w:val="6CB923A2"/>
    <w:rsid w:val="6CB936E7"/>
    <w:rsid w:val="6CB955B8"/>
    <w:rsid w:val="6CBE5131"/>
    <w:rsid w:val="6CC52AF6"/>
    <w:rsid w:val="6CC74E3E"/>
    <w:rsid w:val="6CE756AC"/>
    <w:rsid w:val="6D120061"/>
    <w:rsid w:val="6D1237FD"/>
    <w:rsid w:val="6D1B522A"/>
    <w:rsid w:val="6D1E05A7"/>
    <w:rsid w:val="6D231045"/>
    <w:rsid w:val="6D2944FC"/>
    <w:rsid w:val="6D2A31A9"/>
    <w:rsid w:val="6D2A559F"/>
    <w:rsid w:val="6D2B4FCF"/>
    <w:rsid w:val="6D2C67A8"/>
    <w:rsid w:val="6D376FA2"/>
    <w:rsid w:val="6D3860D9"/>
    <w:rsid w:val="6D397B65"/>
    <w:rsid w:val="6D424983"/>
    <w:rsid w:val="6D4B5714"/>
    <w:rsid w:val="6D512D94"/>
    <w:rsid w:val="6D6F5B1F"/>
    <w:rsid w:val="6D764CA2"/>
    <w:rsid w:val="6D7E7356"/>
    <w:rsid w:val="6D872E26"/>
    <w:rsid w:val="6D8EE14D"/>
    <w:rsid w:val="6D91248A"/>
    <w:rsid w:val="6D92563B"/>
    <w:rsid w:val="6D970A51"/>
    <w:rsid w:val="6D9955A8"/>
    <w:rsid w:val="6D9F4B8A"/>
    <w:rsid w:val="6DA802CA"/>
    <w:rsid w:val="6DAD56F2"/>
    <w:rsid w:val="6DB4066A"/>
    <w:rsid w:val="6DB46798"/>
    <w:rsid w:val="6DB95E68"/>
    <w:rsid w:val="6DC272B6"/>
    <w:rsid w:val="6DC763A4"/>
    <w:rsid w:val="6DCC6757"/>
    <w:rsid w:val="6DCD5D9E"/>
    <w:rsid w:val="6DCE63B5"/>
    <w:rsid w:val="6DD6373E"/>
    <w:rsid w:val="6DE27335"/>
    <w:rsid w:val="6DF3218F"/>
    <w:rsid w:val="6DF83E61"/>
    <w:rsid w:val="6DFC7FF2"/>
    <w:rsid w:val="6DFD4D1A"/>
    <w:rsid w:val="6E024B6A"/>
    <w:rsid w:val="6E110FD9"/>
    <w:rsid w:val="6E13303D"/>
    <w:rsid w:val="6E2203ED"/>
    <w:rsid w:val="6E297D45"/>
    <w:rsid w:val="6E357C94"/>
    <w:rsid w:val="6E4A37A1"/>
    <w:rsid w:val="6E4F2FD0"/>
    <w:rsid w:val="6E571A68"/>
    <w:rsid w:val="6E665F8E"/>
    <w:rsid w:val="6E72755B"/>
    <w:rsid w:val="6E766C51"/>
    <w:rsid w:val="6E7C64E4"/>
    <w:rsid w:val="6E8B6C85"/>
    <w:rsid w:val="6E937169"/>
    <w:rsid w:val="6E952618"/>
    <w:rsid w:val="6E9A1BAB"/>
    <w:rsid w:val="6EB82FC5"/>
    <w:rsid w:val="6EBEFD57"/>
    <w:rsid w:val="6EC73161"/>
    <w:rsid w:val="6ECA5172"/>
    <w:rsid w:val="6ECE59BC"/>
    <w:rsid w:val="6EDA68F8"/>
    <w:rsid w:val="6EDD0593"/>
    <w:rsid w:val="6EE12C25"/>
    <w:rsid w:val="6EE22C51"/>
    <w:rsid w:val="6EE36973"/>
    <w:rsid w:val="6EE539AB"/>
    <w:rsid w:val="6EE901BD"/>
    <w:rsid w:val="6EEA1832"/>
    <w:rsid w:val="6EF55DA5"/>
    <w:rsid w:val="6EF7E25A"/>
    <w:rsid w:val="6EFF059E"/>
    <w:rsid w:val="6F077341"/>
    <w:rsid w:val="6F180DC6"/>
    <w:rsid w:val="6F1A2422"/>
    <w:rsid w:val="6F1B2AE4"/>
    <w:rsid w:val="6F1C4068"/>
    <w:rsid w:val="6F242635"/>
    <w:rsid w:val="6F2C7F67"/>
    <w:rsid w:val="6F347D99"/>
    <w:rsid w:val="6F377088"/>
    <w:rsid w:val="6F3A2CF6"/>
    <w:rsid w:val="6F434D56"/>
    <w:rsid w:val="6F467063"/>
    <w:rsid w:val="6F4A522F"/>
    <w:rsid w:val="6F5F1887"/>
    <w:rsid w:val="6F5F610E"/>
    <w:rsid w:val="6F7355C9"/>
    <w:rsid w:val="6F7818FD"/>
    <w:rsid w:val="6F7B78E0"/>
    <w:rsid w:val="6F7F0F51"/>
    <w:rsid w:val="6F7FC5B6"/>
    <w:rsid w:val="6F8F338B"/>
    <w:rsid w:val="6F9576C8"/>
    <w:rsid w:val="6F9DFB06"/>
    <w:rsid w:val="6F9EDE3E"/>
    <w:rsid w:val="6FA54E7C"/>
    <w:rsid w:val="6FA86114"/>
    <w:rsid w:val="6FB66749"/>
    <w:rsid w:val="6FBC08D1"/>
    <w:rsid w:val="6FCE4A9A"/>
    <w:rsid w:val="6FCF2890"/>
    <w:rsid w:val="6FD74E9C"/>
    <w:rsid w:val="6FDA342E"/>
    <w:rsid w:val="6FDC90DF"/>
    <w:rsid w:val="6FE12BBE"/>
    <w:rsid w:val="6FE651C5"/>
    <w:rsid w:val="6FE7AE24"/>
    <w:rsid w:val="6FEE3370"/>
    <w:rsid w:val="6FF91D50"/>
    <w:rsid w:val="6FF955D7"/>
    <w:rsid w:val="6FFB99E7"/>
    <w:rsid w:val="6FFE0364"/>
    <w:rsid w:val="6FFEAF5A"/>
    <w:rsid w:val="6FFED828"/>
    <w:rsid w:val="6FFF5A45"/>
    <w:rsid w:val="6FFF9729"/>
    <w:rsid w:val="70083D7E"/>
    <w:rsid w:val="70125614"/>
    <w:rsid w:val="701E2BEA"/>
    <w:rsid w:val="70274DC6"/>
    <w:rsid w:val="7028321F"/>
    <w:rsid w:val="702F61E9"/>
    <w:rsid w:val="70325513"/>
    <w:rsid w:val="70326B32"/>
    <w:rsid w:val="703334C9"/>
    <w:rsid w:val="70431AC9"/>
    <w:rsid w:val="70621094"/>
    <w:rsid w:val="706403C4"/>
    <w:rsid w:val="70803F49"/>
    <w:rsid w:val="708D71DC"/>
    <w:rsid w:val="708F281D"/>
    <w:rsid w:val="709D07B4"/>
    <w:rsid w:val="70A3422E"/>
    <w:rsid w:val="70A64600"/>
    <w:rsid w:val="70AF53CA"/>
    <w:rsid w:val="70B200A9"/>
    <w:rsid w:val="70B36E6A"/>
    <w:rsid w:val="70B37D08"/>
    <w:rsid w:val="70BD7DB5"/>
    <w:rsid w:val="70F80DF2"/>
    <w:rsid w:val="71090B76"/>
    <w:rsid w:val="71174424"/>
    <w:rsid w:val="711862FE"/>
    <w:rsid w:val="71203D95"/>
    <w:rsid w:val="71234D42"/>
    <w:rsid w:val="712E49B6"/>
    <w:rsid w:val="71344ADD"/>
    <w:rsid w:val="7147BC05"/>
    <w:rsid w:val="71485847"/>
    <w:rsid w:val="714B01F1"/>
    <w:rsid w:val="71575366"/>
    <w:rsid w:val="715B18DA"/>
    <w:rsid w:val="715C4061"/>
    <w:rsid w:val="715C50DC"/>
    <w:rsid w:val="715D7133"/>
    <w:rsid w:val="71663E41"/>
    <w:rsid w:val="716A31AD"/>
    <w:rsid w:val="716B0E19"/>
    <w:rsid w:val="716C697C"/>
    <w:rsid w:val="716D0151"/>
    <w:rsid w:val="717D35B1"/>
    <w:rsid w:val="718255EE"/>
    <w:rsid w:val="718FC8D9"/>
    <w:rsid w:val="7197035A"/>
    <w:rsid w:val="719B2F6D"/>
    <w:rsid w:val="71A27376"/>
    <w:rsid w:val="71A47213"/>
    <w:rsid w:val="71A50A61"/>
    <w:rsid w:val="71AF69B2"/>
    <w:rsid w:val="71BA5365"/>
    <w:rsid w:val="71BB4ECC"/>
    <w:rsid w:val="71BE178A"/>
    <w:rsid w:val="71C5241E"/>
    <w:rsid w:val="71C840BE"/>
    <w:rsid w:val="71CE44ED"/>
    <w:rsid w:val="71CF0C77"/>
    <w:rsid w:val="71CF3D7D"/>
    <w:rsid w:val="71DA0DEC"/>
    <w:rsid w:val="71DD7F6C"/>
    <w:rsid w:val="71EB636C"/>
    <w:rsid w:val="71EFB6F1"/>
    <w:rsid w:val="71F4492B"/>
    <w:rsid w:val="71FC14FD"/>
    <w:rsid w:val="71FD32CD"/>
    <w:rsid w:val="720160B5"/>
    <w:rsid w:val="720C200E"/>
    <w:rsid w:val="72124AA7"/>
    <w:rsid w:val="72163867"/>
    <w:rsid w:val="72166AF7"/>
    <w:rsid w:val="721E43E8"/>
    <w:rsid w:val="721F2259"/>
    <w:rsid w:val="72202DCB"/>
    <w:rsid w:val="722742E5"/>
    <w:rsid w:val="722B75EE"/>
    <w:rsid w:val="722D4EC9"/>
    <w:rsid w:val="72330F6F"/>
    <w:rsid w:val="72355802"/>
    <w:rsid w:val="72363C2B"/>
    <w:rsid w:val="723830DA"/>
    <w:rsid w:val="7246032E"/>
    <w:rsid w:val="7246153B"/>
    <w:rsid w:val="724A08DE"/>
    <w:rsid w:val="724A0B78"/>
    <w:rsid w:val="72525C2C"/>
    <w:rsid w:val="725301A3"/>
    <w:rsid w:val="726270BA"/>
    <w:rsid w:val="727F64AF"/>
    <w:rsid w:val="72AA18BB"/>
    <w:rsid w:val="72B95D4B"/>
    <w:rsid w:val="72BD758A"/>
    <w:rsid w:val="72C03B14"/>
    <w:rsid w:val="72CE47F2"/>
    <w:rsid w:val="72D73963"/>
    <w:rsid w:val="72DB4707"/>
    <w:rsid w:val="72DB7631"/>
    <w:rsid w:val="72E60DED"/>
    <w:rsid w:val="72E77ECB"/>
    <w:rsid w:val="72E8447E"/>
    <w:rsid w:val="72F0416E"/>
    <w:rsid w:val="72FF46E7"/>
    <w:rsid w:val="730240AC"/>
    <w:rsid w:val="730A5C73"/>
    <w:rsid w:val="731B1D87"/>
    <w:rsid w:val="73367235"/>
    <w:rsid w:val="73463B51"/>
    <w:rsid w:val="7347678A"/>
    <w:rsid w:val="735A33F9"/>
    <w:rsid w:val="736F442F"/>
    <w:rsid w:val="7370627D"/>
    <w:rsid w:val="737210B6"/>
    <w:rsid w:val="73737C9D"/>
    <w:rsid w:val="737B6493"/>
    <w:rsid w:val="737D73EB"/>
    <w:rsid w:val="7382177F"/>
    <w:rsid w:val="738F0540"/>
    <w:rsid w:val="73971E6B"/>
    <w:rsid w:val="73A05EE9"/>
    <w:rsid w:val="73A97DFB"/>
    <w:rsid w:val="73B34C33"/>
    <w:rsid w:val="73B602CC"/>
    <w:rsid w:val="73C158F1"/>
    <w:rsid w:val="73C51363"/>
    <w:rsid w:val="73D10BF8"/>
    <w:rsid w:val="73D34678"/>
    <w:rsid w:val="73E460A6"/>
    <w:rsid w:val="73EA130D"/>
    <w:rsid w:val="73EC09FC"/>
    <w:rsid w:val="73F7DCFC"/>
    <w:rsid w:val="73FB537C"/>
    <w:rsid w:val="73FF54BD"/>
    <w:rsid w:val="73FFF4B9"/>
    <w:rsid w:val="74005686"/>
    <w:rsid w:val="74086B0B"/>
    <w:rsid w:val="74096646"/>
    <w:rsid w:val="74140096"/>
    <w:rsid w:val="74207820"/>
    <w:rsid w:val="74224890"/>
    <w:rsid w:val="74227D19"/>
    <w:rsid w:val="743C40D2"/>
    <w:rsid w:val="74411583"/>
    <w:rsid w:val="74411B29"/>
    <w:rsid w:val="744125E0"/>
    <w:rsid w:val="74584134"/>
    <w:rsid w:val="745D1C00"/>
    <w:rsid w:val="745E3104"/>
    <w:rsid w:val="746B7159"/>
    <w:rsid w:val="746C7F34"/>
    <w:rsid w:val="74840E05"/>
    <w:rsid w:val="74875FD3"/>
    <w:rsid w:val="748B381F"/>
    <w:rsid w:val="74903C72"/>
    <w:rsid w:val="749068D4"/>
    <w:rsid w:val="749369BE"/>
    <w:rsid w:val="74994C25"/>
    <w:rsid w:val="74994CCE"/>
    <w:rsid w:val="74A47D8B"/>
    <w:rsid w:val="74B61774"/>
    <w:rsid w:val="74B77304"/>
    <w:rsid w:val="74BF236F"/>
    <w:rsid w:val="74C91C76"/>
    <w:rsid w:val="74CF0105"/>
    <w:rsid w:val="74D7742E"/>
    <w:rsid w:val="74D80C49"/>
    <w:rsid w:val="74D90032"/>
    <w:rsid w:val="74D92102"/>
    <w:rsid w:val="74DE2B57"/>
    <w:rsid w:val="74DF73D7"/>
    <w:rsid w:val="74FC2172"/>
    <w:rsid w:val="7524387D"/>
    <w:rsid w:val="753516E9"/>
    <w:rsid w:val="754326D2"/>
    <w:rsid w:val="754353F0"/>
    <w:rsid w:val="754547FE"/>
    <w:rsid w:val="75515EE0"/>
    <w:rsid w:val="75580B1F"/>
    <w:rsid w:val="755904A6"/>
    <w:rsid w:val="75702143"/>
    <w:rsid w:val="757D3BB2"/>
    <w:rsid w:val="75835DED"/>
    <w:rsid w:val="758440FB"/>
    <w:rsid w:val="75920485"/>
    <w:rsid w:val="759713AA"/>
    <w:rsid w:val="759E1F74"/>
    <w:rsid w:val="759F6A2E"/>
    <w:rsid w:val="75AF7B74"/>
    <w:rsid w:val="75B93E88"/>
    <w:rsid w:val="75BC222A"/>
    <w:rsid w:val="75BF6BFC"/>
    <w:rsid w:val="75CA1BB2"/>
    <w:rsid w:val="75CF6A1A"/>
    <w:rsid w:val="75D63316"/>
    <w:rsid w:val="75E32E8D"/>
    <w:rsid w:val="75EA92AB"/>
    <w:rsid w:val="75F80E8C"/>
    <w:rsid w:val="75FF70E5"/>
    <w:rsid w:val="760124D3"/>
    <w:rsid w:val="760B749F"/>
    <w:rsid w:val="7610336D"/>
    <w:rsid w:val="7618488C"/>
    <w:rsid w:val="76197CCB"/>
    <w:rsid w:val="761D5E46"/>
    <w:rsid w:val="7622146C"/>
    <w:rsid w:val="76263016"/>
    <w:rsid w:val="76280E6A"/>
    <w:rsid w:val="762F2C1C"/>
    <w:rsid w:val="76333631"/>
    <w:rsid w:val="76483B8E"/>
    <w:rsid w:val="7649148C"/>
    <w:rsid w:val="764E2306"/>
    <w:rsid w:val="76663684"/>
    <w:rsid w:val="766FEF6A"/>
    <w:rsid w:val="7677943D"/>
    <w:rsid w:val="767FABA5"/>
    <w:rsid w:val="76855E24"/>
    <w:rsid w:val="7696C8E2"/>
    <w:rsid w:val="769721BD"/>
    <w:rsid w:val="76AF94B9"/>
    <w:rsid w:val="76B31EDB"/>
    <w:rsid w:val="76BA6E30"/>
    <w:rsid w:val="76BFA82C"/>
    <w:rsid w:val="76C0778A"/>
    <w:rsid w:val="76CF4C77"/>
    <w:rsid w:val="76DB43F1"/>
    <w:rsid w:val="76E74164"/>
    <w:rsid w:val="76E947BD"/>
    <w:rsid w:val="76EB4B41"/>
    <w:rsid w:val="76EDAC03"/>
    <w:rsid w:val="76F14B1A"/>
    <w:rsid w:val="76F771B4"/>
    <w:rsid w:val="76FABB66"/>
    <w:rsid w:val="76FD13CA"/>
    <w:rsid w:val="76FF321F"/>
    <w:rsid w:val="76FF5B3C"/>
    <w:rsid w:val="76FFD452"/>
    <w:rsid w:val="77013A27"/>
    <w:rsid w:val="77053249"/>
    <w:rsid w:val="771310C2"/>
    <w:rsid w:val="77172015"/>
    <w:rsid w:val="771C6537"/>
    <w:rsid w:val="7726180F"/>
    <w:rsid w:val="7732199A"/>
    <w:rsid w:val="773572C7"/>
    <w:rsid w:val="7748118E"/>
    <w:rsid w:val="77555012"/>
    <w:rsid w:val="775A1378"/>
    <w:rsid w:val="77713F08"/>
    <w:rsid w:val="777B3755"/>
    <w:rsid w:val="777E1AB0"/>
    <w:rsid w:val="77853732"/>
    <w:rsid w:val="778D386C"/>
    <w:rsid w:val="778F2392"/>
    <w:rsid w:val="778F5CFA"/>
    <w:rsid w:val="77984D68"/>
    <w:rsid w:val="77986D15"/>
    <w:rsid w:val="77A70987"/>
    <w:rsid w:val="77B611C7"/>
    <w:rsid w:val="77B65E65"/>
    <w:rsid w:val="77BE1C18"/>
    <w:rsid w:val="77BE8F60"/>
    <w:rsid w:val="77BFAFA9"/>
    <w:rsid w:val="77CE4F1D"/>
    <w:rsid w:val="77D21ECA"/>
    <w:rsid w:val="77D9176D"/>
    <w:rsid w:val="77DF0D49"/>
    <w:rsid w:val="77DFD680"/>
    <w:rsid w:val="77E3422A"/>
    <w:rsid w:val="77E3EC8C"/>
    <w:rsid w:val="77E87495"/>
    <w:rsid w:val="77EB2979"/>
    <w:rsid w:val="77ECA028"/>
    <w:rsid w:val="77EEA99B"/>
    <w:rsid w:val="77F45B07"/>
    <w:rsid w:val="77F53933"/>
    <w:rsid w:val="77F5D7F6"/>
    <w:rsid w:val="77F8292F"/>
    <w:rsid w:val="77F971B8"/>
    <w:rsid w:val="77FC1EF3"/>
    <w:rsid w:val="77FC5225"/>
    <w:rsid w:val="77FD7832"/>
    <w:rsid w:val="77FF93F1"/>
    <w:rsid w:val="77FFF64B"/>
    <w:rsid w:val="78033C08"/>
    <w:rsid w:val="78057760"/>
    <w:rsid w:val="780D23E6"/>
    <w:rsid w:val="78120D9E"/>
    <w:rsid w:val="78303938"/>
    <w:rsid w:val="78307669"/>
    <w:rsid w:val="78335CCA"/>
    <w:rsid w:val="7835049C"/>
    <w:rsid w:val="78362509"/>
    <w:rsid w:val="783977BE"/>
    <w:rsid w:val="7849690B"/>
    <w:rsid w:val="78521DB1"/>
    <w:rsid w:val="785A3D51"/>
    <w:rsid w:val="785E4C19"/>
    <w:rsid w:val="78640B37"/>
    <w:rsid w:val="78661C51"/>
    <w:rsid w:val="786A753B"/>
    <w:rsid w:val="786B39C4"/>
    <w:rsid w:val="7875071D"/>
    <w:rsid w:val="787961C3"/>
    <w:rsid w:val="787F7C93"/>
    <w:rsid w:val="787FC5B4"/>
    <w:rsid w:val="788654A0"/>
    <w:rsid w:val="78870DBC"/>
    <w:rsid w:val="788D4279"/>
    <w:rsid w:val="78963841"/>
    <w:rsid w:val="789A32D6"/>
    <w:rsid w:val="789D2A25"/>
    <w:rsid w:val="789F702A"/>
    <w:rsid w:val="78A30960"/>
    <w:rsid w:val="78E70297"/>
    <w:rsid w:val="78F06B31"/>
    <w:rsid w:val="78F67F01"/>
    <w:rsid w:val="79178061"/>
    <w:rsid w:val="792B1EE4"/>
    <w:rsid w:val="793368D3"/>
    <w:rsid w:val="793D5DAF"/>
    <w:rsid w:val="795650B6"/>
    <w:rsid w:val="795D62F2"/>
    <w:rsid w:val="79684C17"/>
    <w:rsid w:val="796C782C"/>
    <w:rsid w:val="79737ADF"/>
    <w:rsid w:val="79766F90"/>
    <w:rsid w:val="797C4F7F"/>
    <w:rsid w:val="797F0A2C"/>
    <w:rsid w:val="798E53A8"/>
    <w:rsid w:val="79901B75"/>
    <w:rsid w:val="799718B3"/>
    <w:rsid w:val="799F7ABA"/>
    <w:rsid w:val="79A91B47"/>
    <w:rsid w:val="79B2568B"/>
    <w:rsid w:val="79B301E3"/>
    <w:rsid w:val="79B42C00"/>
    <w:rsid w:val="79B81F2A"/>
    <w:rsid w:val="79DB179A"/>
    <w:rsid w:val="79DDF2EE"/>
    <w:rsid w:val="79E45832"/>
    <w:rsid w:val="79E64456"/>
    <w:rsid w:val="79E65D3A"/>
    <w:rsid w:val="79E86E7A"/>
    <w:rsid w:val="79EB5187"/>
    <w:rsid w:val="79EBA290"/>
    <w:rsid w:val="79F01522"/>
    <w:rsid w:val="79F09345"/>
    <w:rsid w:val="79FD35BB"/>
    <w:rsid w:val="7A051B7D"/>
    <w:rsid w:val="7A0A65B8"/>
    <w:rsid w:val="7A1030D4"/>
    <w:rsid w:val="7A1B2D66"/>
    <w:rsid w:val="7A2156F4"/>
    <w:rsid w:val="7A216E00"/>
    <w:rsid w:val="7A2A5553"/>
    <w:rsid w:val="7A2A67F3"/>
    <w:rsid w:val="7A3331C3"/>
    <w:rsid w:val="7A3D34AE"/>
    <w:rsid w:val="7A4C79B2"/>
    <w:rsid w:val="7A5630EE"/>
    <w:rsid w:val="7A5A4237"/>
    <w:rsid w:val="7A5F1E50"/>
    <w:rsid w:val="7A627019"/>
    <w:rsid w:val="7A760059"/>
    <w:rsid w:val="7A763029"/>
    <w:rsid w:val="7A79CFD9"/>
    <w:rsid w:val="7A7BE581"/>
    <w:rsid w:val="7A7E4DC5"/>
    <w:rsid w:val="7A7FED53"/>
    <w:rsid w:val="7A821CFF"/>
    <w:rsid w:val="7A835953"/>
    <w:rsid w:val="7A86319B"/>
    <w:rsid w:val="7A87126A"/>
    <w:rsid w:val="7A890448"/>
    <w:rsid w:val="7A916621"/>
    <w:rsid w:val="7AB132A6"/>
    <w:rsid w:val="7AB16BB1"/>
    <w:rsid w:val="7AB30936"/>
    <w:rsid w:val="7ABB4EC5"/>
    <w:rsid w:val="7AC556B0"/>
    <w:rsid w:val="7AD73C8D"/>
    <w:rsid w:val="7AEE0017"/>
    <w:rsid w:val="7AF3144F"/>
    <w:rsid w:val="7AF54FDF"/>
    <w:rsid w:val="7AF72244"/>
    <w:rsid w:val="7AFE852E"/>
    <w:rsid w:val="7AFF8A25"/>
    <w:rsid w:val="7AFF8ACE"/>
    <w:rsid w:val="7B024EB6"/>
    <w:rsid w:val="7B041239"/>
    <w:rsid w:val="7B0579BF"/>
    <w:rsid w:val="7B062733"/>
    <w:rsid w:val="7B080DC3"/>
    <w:rsid w:val="7B123D2A"/>
    <w:rsid w:val="7B18024D"/>
    <w:rsid w:val="7B1A64C5"/>
    <w:rsid w:val="7B1B51F0"/>
    <w:rsid w:val="7B1D702E"/>
    <w:rsid w:val="7B1F68C7"/>
    <w:rsid w:val="7B21612C"/>
    <w:rsid w:val="7B2364B5"/>
    <w:rsid w:val="7B2D182D"/>
    <w:rsid w:val="7B3658ED"/>
    <w:rsid w:val="7B381B63"/>
    <w:rsid w:val="7B3973D9"/>
    <w:rsid w:val="7B3B7C4B"/>
    <w:rsid w:val="7B3C50DF"/>
    <w:rsid w:val="7B3E59A7"/>
    <w:rsid w:val="7B3E5E31"/>
    <w:rsid w:val="7B4405DD"/>
    <w:rsid w:val="7B444DE1"/>
    <w:rsid w:val="7B58685E"/>
    <w:rsid w:val="7B5D105E"/>
    <w:rsid w:val="7B6610B6"/>
    <w:rsid w:val="7B677F70"/>
    <w:rsid w:val="7B6A2C34"/>
    <w:rsid w:val="7B6A9BBF"/>
    <w:rsid w:val="7B6B43F2"/>
    <w:rsid w:val="7B6B766C"/>
    <w:rsid w:val="7B7337B4"/>
    <w:rsid w:val="7B76B12D"/>
    <w:rsid w:val="7B7938B1"/>
    <w:rsid w:val="7B7CD005"/>
    <w:rsid w:val="7B7DF568"/>
    <w:rsid w:val="7B8D8022"/>
    <w:rsid w:val="7B97EFF9"/>
    <w:rsid w:val="7B9F40C5"/>
    <w:rsid w:val="7BA044AF"/>
    <w:rsid w:val="7BBFFE2E"/>
    <w:rsid w:val="7BC7A25B"/>
    <w:rsid w:val="7BCF404C"/>
    <w:rsid w:val="7BDB1D98"/>
    <w:rsid w:val="7BE34D2B"/>
    <w:rsid w:val="7BE6515F"/>
    <w:rsid w:val="7BEA5784"/>
    <w:rsid w:val="7BEE443B"/>
    <w:rsid w:val="7BF55075"/>
    <w:rsid w:val="7BFAEA70"/>
    <w:rsid w:val="7BFB1CEF"/>
    <w:rsid w:val="7BFCA1ED"/>
    <w:rsid w:val="7BFF49C5"/>
    <w:rsid w:val="7C030461"/>
    <w:rsid w:val="7C0C6FB7"/>
    <w:rsid w:val="7C1933C1"/>
    <w:rsid w:val="7C4167BC"/>
    <w:rsid w:val="7C46607E"/>
    <w:rsid w:val="7C511682"/>
    <w:rsid w:val="7C5B0C0D"/>
    <w:rsid w:val="7C691D03"/>
    <w:rsid w:val="7C7179AA"/>
    <w:rsid w:val="7C73CEF6"/>
    <w:rsid w:val="7C763018"/>
    <w:rsid w:val="7C8132C8"/>
    <w:rsid w:val="7C820ACD"/>
    <w:rsid w:val="7C882A46"/>
    <w:rsid w:val="7C8A584E"/>
    <w:rsid w:val="7C95101A"/>
    <w:rsid w:val="7C9E2DAA"/>
    <w:rsid w:val="7C9FDDF8"/>
    <w:rsid w:val="7CB7547F"/>
    <w:rsid w:val="7CC44232"/>
    <w:rsid w:val="7CCA28E3"/>
    <w:rsid w:val="7CD96717"/>
    <w:rsid w:val="7CE46A9E"/>
    <w:rsid w:val="7CE65FBA"/>
    <w:rsid w:val="7CF786EE"/>
    <w:rsid w:val="7CFCD8B9"/>
    <w:rsid w:val="7CFFB7CB"/>
    <w:rsid w:val="7D092C33"/>
    <w:rsid w:val="7D093D71"/>
    <w:rsid w:val="7D1B5D2F"/>
    <w:rsid w:val="7D1E2E9E"/>
    <w:rsid w:val="7D3413CF"/>
    <w:rsid w:val="7D36A232"/>
    <w:rsid w:val="7D3C4568"/>
    <w:rsid w:val="7D3C7C41"/>
    <w:rsid w:val="7D3E4176"/>
    <w:rsid w:val="7D4349AE"/>
    <w:rsid w:val="7D437D29"/>
    <w:rsid w:val="7D4538E0"/>
    <w:rsid w:val="7D473263"/>
    <w:rsid w:val="7D557662"/>
    <w:rsid w:val="7D6B4345"/>
    <w:rsid w:val="7D6C00B6"/>
    <w:rsid w:val="7D6F85C8"/>
    <w:rsid w:val="7D704619"/>
    <w:rsid w:val="7D727CB4"/>
    <w:rsid w:val="7D727DBD"/>
    <w:rsid w:val="7D7560A6"/>
    <w:rsid w:val="7D7DD182"/>
    <w:rsid w:val="7D7F1A45"/>
    <w:rsid w:val="7D7F5456"/>
    <w:rsid w:val="7D8C3A8A"/>
    <w:rsid w:val="7D9C1741"/>
    <w:rsid w:val="7D9D27F9"/>
    <w:rsid w:val="7DB5F91F"/>
    <w:rsid w:val="7DB6262C"/>
    <w:rsid w:val="7DBC4753"/>
    <w:rsid w:val="7DBE4236"/>
    <w:rsid w:val="7DBF468F"/>
    <w:rsid w:val="7DBF49A0"/>
    <w:rsid w:val="7DC75F91"/>
    <w:rsid w:val="7DCDB41A"/>
    <w:rsid w:val="7DD347FF"/>
    <w:rsid w:val="7DD665A7"/>
    <w:rsid w:val="7DDB631D"/>
    <w:rsid w:val="7DDC293E"/>
    <w:rsid w:val="7DDE2CE2"/>
    <w:rsid w:val="7DE79BED"/>
    <w:rsid w:val="7DEA226D"/>
    <w:rsid w:val="7DED2EDB"/>
    <w:rsid w:val="7DEFC164"/>
    <w:rsid w:val="7DF10469"/>
    <w:rsid w:val="7DF7C591"/>
    <w:rsid w:val="7DFB3450"/>
    <w:rsid w:val="7DFB7739"/>
    <w:rsid w:val="7DFF34C7"/>
    <w:rsid w:val="7DFFE600"/>
    <w:rsid w:val="7E012FA3"/>
    <w:rsid w:val="7E0265CE"/>
    <w:rsid w:val="7E05703C"/>
    <w:rsid w:val="7E105F61"/>
    <w:rsid w:val="7E17626F"/>
    <w:rsid w:val="7E1907E6"/>
    <w:rsid w:val="7E1BCE70"/>
    <w:rsid w:val="7E222EFC"/>
    <w:rsid w:val="7E2435D8"/>
    <w:rsid w:val="7E2517E3"/>
    <w:rsid w:val="7E26407F"/>
    <w:rsid w:val="7E27542B"/>
    <w:rsid w:val="7E2E556D"/>
    <w:rsid w:val="7E3129E3"/>
    <w:rsid w:val="7E31325F"/>
    <w:rsid w:val="7E3F21FD"/>
    <w:rsid w:val="7E436683"/>
    <w:rsid w:val="7E44464E"/>
    <w:rsid w:val="7E495DB6"/>
    <w:rsid w:val="7E4D6B71"/>
    <w:rsid w:val="7E4E3652"/>
    <w:rsid w:val="7E5C2487"/>
    <w:rsid w:val="7E5E21E8"/>
    <w:rsid w:val="7E604FC2"/>
    <w:rsid w:val="7E6063ED"/>
    <w:rsid w:val="7E6422FA"/>
    <w:rsid w:val="7E656456"/>
    <w:rsid w:val="7E6704F8"/>
    <w:rsid w:val="7E6900E7"/>
    <w:rsid w:val="7E6B0683"/>
    <w:rsid w:val="7E6B7A74"/>
    <w:rsid w:val="7E6E1506"/>
    <w:rsid w:val="7E7E51C9"/>
    <w:rsid w:val="7E837B9B"/>
    <w:rsid w:val="7E903E68"/>
    <w:rsid w:val="7E9B54C6"/>
    <w:rsid w:val="7EA83084"/>
    <w:rsid w:val="7EAA6C60"/>
    <w:rsid w:val="7EAB1832"/>
    <w:rsid w:val="7EAE08AA"/>
    <w:rsid w:val="7EB67F1C"/>
    <w:rsid w:val="7EB928FC"/>
    <w:rsid w:val="7EBD4B1B"/>
    <w:rsid w:val="7EBD8E7C"/>
    <w:rsid w:val="7EBFE1A4"/>
    <w:rsid w:val="7EC26305"/>
    <w:rsid w:val="7ECF0461"/>
    <w:rsid w:val="7ED11A75"/>
    <w:rsid w:val="7ED751C0"/>
    <w:rsid w:val="7ED85D87"/>
    <w:rsid w:val="7EDC4BD7"/>
    <w:rsid w:val="7EDF05D1"/>
    <w:rsid w:val="7EDF37BE"/>
    <w:rsid w:val="7EDF5950"/>
    <w:rsid w:val="7EE602AB"/>
    <w:rsid w:val="7EEF0861"/>
    <w:rsid w:val="7EF9F5E6"/>
    <w:rsid w:val="7EFB6E3A"/>
    <w:rsid w:val="7EFE37CD"/>
    <w:rsid w:val="7EFF82D2"/>
    <w:rsid w:val="7EFFAA8B"/>
    <w:rsid w:val="7F034E87"/>
    <w:rsid w:val="7F0430BB"/>
    <w:rsid w:val="7F21F25B"/>
    <w:rsid w:val="7F2275EA"/>
    <w:rsid w:val="7F2450DE"/>
    <w:rsid w:val="7F281144"/>
    <w:rsid w:val="7F2830E1"/>
    <w:rsid w:val="7F286F7D"/>
    <w:rsid w:val="7F2D6894"/>
    <w:rsid w:val="7F351A3A"/>
    <w:rsid w:val="7F352F6A"/>
    <w:rsid w:val="7F38616E"/>
    <w:rsid w:val="7F3BF70E"/>
    <w:rsid w:val="7F4A221D"/>
    <w:rsid w:val="7F54728F"/>
    <w:rsid w:val="7F551B33"/>
    <w:rsid w:val="7F571654"/>
    <w:rsid w:val="7F57455C"/>
    <w:rsid w:val="7F5D615B"/>
    <w:rsid w:val="7F6B3355"/>
    <w:rsid w:val="7F6F5E14"/>
    <w:rsid w:val="7F6FD2D7"/>
    <w:rsid w:val="7F713113"/>
    <w:rsid w:val="7F73E719"/>
    <w:rsid w:val="7F776F66"/>
    <w:rsid w:val="7F7C39CA"/>
    <w:rsid w:val="7F7F6EC0"/>
    <w:rsid w:val="7F7F7C96"/>
    <w:rsid w:val="7F7FD6A1"/>
    <w:rsid w:val="7F7FE7EE"/>
    <w:rsid w:val="7F8ADD95"/>
    <w:rsid w:val="7F8B6287"/>
    <w:rsid w:val="7F8C5AAB"/>
    <w:rsid w:val="7F8D996F"/>
    <w:rsid w:val="7F924FCD"/>
    <w:rsid w:val="7F931FC8"/>
    <w:rsid w:val="7F990387"/>
    <w:rsid w:val="7F99DF98"/>
    <w:rsid w:val="7F9C3C08"/>
    <w:rsid w:val="7FA58E66"/>
    <w:rsid w:val="7FA746C9"/>
    <w:rsid w:val="7FA7D52D"/>
    <w:rsid w:val="7FA862C1"/>
    <w:rsid w:val="7FAF1386"/>
    <w:rsid w:val="7FAFD8D7"/>
    <w:rsid w:val="7FB24773"/>
    <w:rsid w:val="7FB75147"/>
    <w:rsid w:val="7FB75AEA"/>
    <w:rsid w:val="7FB7FB52"/>
    <w:rsid w:val="7FBB5CEF"/>
    <w:rsid w:val="7FBD6938"/>
    <w:rsid w:val="7FBFEEFE"/>
    <w:rsid w:val="7FC20C34"/>
    <w:rsid w:val="7FC449CD"/>
    <w:rsid w:val="7FC63D55"/>
    <w:rsid w:val="7FCB4342"/>
    <w:rsid w:val="7FCC6FEE"/>
    <w:rsid w:val="7FCD456B"/>
    <w:rsid w:val="7FCF16F3"/>
    <w:rsid w:val="7FD07A2F"/>
    <w:rsid w:val="7FD789B3"/>
    <w:rsid w:val="7FD817BC"/>
    <w:rsid w:val="7FDB6C66"/>
    <w:rsid w:val="7FDD432C"/>
    <w:rsid w:val="7FDF41D5"/>
    <w:rsid w:val="7FDFA000"/>
    <w:rsid w:val="7FE47307"/>
    <w:rsid w:val="7FE5429D"/>
    <w:rsid w:val="7FE9032A"/>
    <w:rsid w:val="7FEC314C"/>
    <w:rsid w:val="7FEF2CCB"/>
    <w:rsid w:val="7FEF5412"/>
    <w:rsid w:val="7FEF5FBB"/>
    <w:rsid w:val="7FF617A0"/>
    <w:rsid w:val="7FF7A157"/>
    <w:rsid w:val="7FF7A89C"/>
    <w:rsid w:val="7FF81FBE"/>
    <w:rsid w:val="7FF8BCE2"/>
    <w:rsid w:val="7FFAA93B"/>
    <w:rsid w:val="7FFBDBD2"/>
    <w:rsid w:val="7FFD7B1D"/>
    <w:rsid w:val="7FFFB7E4"/>
    <w:rsid w:val="7FFFB817"/>
    <w:rsid w:val="85FFE8C4"/>
    <w:rsid w:val="86FF6594"/>
    <w:rsid w:val="8DFF4543"/>
    <w:rsid w:val="8FF13EEA"/>
    <w:rsid w:val="935B01B2"/>
    <w:rsid w:val="93F3F431"/>
    <w:rsid w:val="95CFE85A"/>
    <w:rsid w:val="975F8645"/>
    <w:rsid w:val="97F7D8E7"/>
    <w:rsid w:val="9BEFA047"/>
    <w:rsid w:val="9DD5CEA9"/>
    <w:rsid w:val="9DF7886A"/>
    <w:rsid w:val="9DFF01C3"/>
    <w:rsid w:val="9E7B97E9"/>
    <w:rsid w:val="9EB35593"/>
    <w:rsid w:val="9EFC523F"/>
    <w:rsid w:val="9F7F1969"/>
    <w:rsid w:val="9FBE1629"/>
    <w:rsid w:val="9FCF7DF5"/>
    <w:rsid w:val="9FDFC32D"/>
    <w:rsid w:val="9FFB69C6"/>
    <w:rsid w:val="9FFE4A5B"/>
    <w:rsid w:val="A3CE6354"/>
    <w:rsid w:val="A3FC4E33"/>
    <w:rsid w:val="A573CDE8"/>
    <w:rsid w:val="A6FF117F"/>
    <w:rsid w:val="A9EF3315"/>
    <w:rsid w:val="ABF2BF04"/>
    <w:rsid w:val="ADF51F25"/>
    <w:rsid w:val="AEBEE276"/>
    <w:rsid w:val="AEF7FAB5"/>
    <w:rsid w:val="AF107B8D"/>
    <w:rsid w:val="AF3E62B8"/>
    <w:rsid w:val="AF5F7C47"/>
    <w:rsid w:val="AF6F2DFC"/>
    <w:rsid w:val="AF703392"/>
    <w:rsid w:val="AF9EFB8C"/>
    <w:rsid w:val="B0FFCF19"/>
    <w:rsid w:val="B1FFCE70"/>
    <w:rsid w:val="B27F879D"/>
    <w:rsid w:val="B2BB5D77"/>
    <w:rsid w:val="B2FDEA3D"/>
    <w:rsid w:val="B376CFB4"/>
    <w:rsid w:val="B37FF73C"/>
    <w:rsid w:val="B3DF4E36"/>
    <w:rsid w:val="B4FE4F97"/>
    <w:rsid w:val="B6BFE35E"/>
    <w:rsid w:val="B7BE6F0C"/>
    <w:rsid w:val="B7DFDBBD"/>
    <w:rsid w:val="B7EBBFC7"/>
    <w:rsid w:val="B7FB2EBF"/>
    <w:rsid w:val="B8FCDD83"/>
    <w:rsid w:val="B90FBCC3"/>
    <w:rsid w:val="B93F5332"/>
    <w:rsid w:val="B95F8C42"/>
    <w:rsid w:val="B9FFCF0E"/>
    <w:rsid w:val="BAF5AF71"/>
    <w:rsid w:val="BBDDB94F"/>
    <w:rsid w:val="BBEB6026"/>
    <w:rsid w:val="BBED1510"/>
    <w:rsid w:val="BBEFC6B2"/>
    <w:rsid w:val="BBF73339"/>
    <w:rsid w:val="BBFF9ED5"/>
    <w:rsid w:val="BC3E249C"/>
    <w:rsid w:val="BC951361"/>
    <w:rsid w:val="BCAE7B39"/>
    <w:rsid w:val="BCFBA860"/>
    <w:rsid w:val="BD59712F"/>
    <w:rsid w:val="BD760EF4"/>
    <w:rsid w:val="BD7FA2AF"/>
    <w:rsid w:val="BDBEF4ED"/>
    <w:rsid w:val="BDEB8D08"/>
    <w:rsid w:val="BDED8802"/>
    <w:rsid w:val="BDEF88AC"/>
    <w:rsid w:val="BDF9A064"/>
    <w:rsid w:val="BDFD1DBE"/>
    <w:rsid w:val="BE570808"/>
    <w:rsid w:val="BE5B1D39"/>
    <w:rsid w:val="BEBFD57E"/>
    <w:rsid w:val="BEC90298"/>
    <w:rsid w:val="BEEF8F39"/>
    <w:rsid w:val="BF2A1541"/>
    <w:rsid w:val="BF3C2875"/>
    <w:rsid w:val="BF7DA5DD"/>
    <w:rsid w:val="BF7F7B21"/>
    <w:rsid w:val="BFB74EEC"/>
    <w:rsid w:val="BFB7A996"/>
    <w:rsid w:val="BFBF5543"/>
    <w:rsid w:val="BFEBB409"/>
    <w:rsid w:val="BFF1493D"/>
    <w:rsid w:val="BFF73927"/>
    <w:rsid w:val="BFF7CE55"/>
    <w:rsid w:val="BFF7D50D"/>
    <w:rsid w:val="BFFC1B90"/>
    <w:rsid w:val="BFFDA2CC"/>
    <w:rsid w:val="C2E8D918"/>
    <w:rsid w:val="C2FF2B95"/>
    <w:rsid w:val="C5FA15A8"/>
    <w:rsid w:val="C7B5E409"/>
    <w:rsid w:val="C7B7CBAA"/>
    <w:rsid w:val="C82BD085"/>
    <w:rsid w:val="C972B3DB"/>
    <w:rsid w:val="CAFF7E9A"/>
    <w:rsid w:val="CBBD6351"/>
    <w:rsid w:val="CBFC5C7F"/>
    <w:rsid w:val="CBFFDE20"/>
    <w:rsid w:val="CE7A5922"/>
    <w:rsid w:val="CEBDCA05"/>
    <w:rsid w:val="CEFC7D25"/>
    <w:rsid w:val="CEFD2922"/>
    <w:rsid w:val="CF9E00C4"/>
    <w:rsid w:val="CFDDF054"/>
    <w:rsid w:val="CFED64BF"/>
    <w:rsid w:val="CFEEE92C"/>
    <w:rsid w:val="CFEF6114"/>
    <w:rsid w:val="D0FCE3D8"/>
    <w:rsid w:val="D5856F10"/>
    <w:rsid w:val="D6EF6058"/>
    <w:rsid w:val="D6FFCD7D"/>
    <w:rsid w:val="D7AF479F"/>
    <w:rsid w:val="D7D7A511"/>
    <w:rsid w:val="D7DFFA6D"/>
    <w:rsid w:val="D7E416A1"/>
    <w:rsid w:val="D7FF271A"/>
    <w:rsid w:val="D97BB986"/>
    <w:rsid w:val="D97F630C"/>
    <w:rsid w:val="D9DE5CFA"/>
    <w:rsid w:val="DA7EC846"/>
    <w:rsid w:val="DAD72B60"/>
    <w:rsid w:val="DAFDCC7E"/>
    <w:rsid w:val="DB17EBE9"/>
    <w:rsid w:val="DB7FF070"/>
    <w:rsid w:val="DB935069"/>
    <w:rsid w:val="DBD79A62"/>
    <w:rsid w:val="DBFFA402"/>
    <w:rsid w:val="DDA72B3B"/>
    <w:rsid w:val="DDBF0DF5"/>
    <w:rsid w:val="DDEF02F3"/>
    <w:rsid w:val="DDEF90D2"/>
    <w:rsid w:val="DDF57E67"/>
    <w:rsid w:val="DDFB72C3"/>
    <w:rsid w:val="DDFDBF43"/>
    <w:rsid w:val="DE37CCEA"/>
    <w:rsid w:val="DE4F7E5C"/>
    <w:rsid w:val="DE796E1D"/>
    <w:rsid w:val="DE7C9E1E"/>
    <w:rsid w:val="DEBE5169"/>
    <w:rsid w:val="DEF79C38"/>
    <w:rsid w:val="DF4DAFA2"/>
    <w:rsid w:val="DF5D5A86"/>
    <w:rsid w:val="DF5F54E0"/>
    <w:rsid w:val="DF5FE924"/>
    <w:rsid w:val="DF5FFF21"/>
    <w:rsid w:val="DF6D4DBC"/>
    <w:rsid w:val="DF7D6162"/>
    <w:rsid w:val="DF9EE200"/>
    <w:rsid w:val="DF9FB16D"/>
    <w:rsid w:val="DFB7E96E"/>
    <w:rsid w:val="DFBF0F42"/>
    <w:rsid w:val="DFD736F9"/>
    <w:rsid w:val="DFDD63FF"/>
    <w:rsid w:val="DFDEC602"/>
    <w:rsid w:val="DFDFC95A"/>
    <w:rsid w:val="DFF687EB"/>
    <w:rsid w:val="DFFAA5F5"/>
    <w:rsid w:val="DFFE0021"/>
    <w:rsid w:val="DFFF23A4"/>
    <w:rsid w:val="DFFF8AB3"/>
    <w:rsid w:val="DFFFC298"/>
    <w:rsid w:val="E1FE0CEE"/>
    <w:rsid w:val="E1FFEFBE"/>
    <w:rsid w:val="E3EF4253"/>
    <w:rsid w:val="E59ED7CA"/>
    <w:rsid w:val="E5BE9344"/>
    <w:rsid w:val="E5FB69FE"/>
    <w:rsid w:val="E5FE0F44"/>
    <w:rsid w:val="E6BDB7ED"/>
    <w:rsid w:val="E6FDDA08"/>
    <w:rsid w:val="E73F0F36"/>
    <w:rsid w:val="E7DB58C8"/>
    <w:rsid w:val="E7DF4B4E"/>
    <w:rsid w:val="E7EC18CA"/>
    <w:rsid w:val="E7F7D1C3"/>
    <w:rsid w:val="E7FFCB5D"/>
    <w:rsid w:val="E9FFC389"/>
    <w:rsid w:val="EADF3089"/>
    <w:rsid w:val="EB5D396B"/>
    <w:rsid w:val="EB6B49DC"/>
    <w:rsid w:val="EBB5B368"/>
    <w:rsid w:val="EBDFA277"/>
    <w:rsid w:val="EBE9A147"/>
    <w:rsid w:val="EBF65DDA"/>
    <w:rsid w:val="EC522E60"/>
    <w:rsid w:val="ECAFE6DD"/>
    <w:rsid w:val="ECF23428"/>
    <w:rsid w:val="ECF265F4"/>
    <w:rsid w:val="EDBF8F7A"/>
    <w:rsid w:val="EDFC1B1E"/>
    <w:rsid w:val="EDFF58DE"/>
    <w:rsid w:val="EE1FB98C"/>
    <w:rsid w:val="EEACB78C"/>
    <w:rsid w:val="EED8205F"/>
    <w:rsid w:val="EEDB8AC9"/>
    <w:rsid w:val="EEF21597"/>
    <w:rsid w:val="EEF60FF4"/>
    <w:rsid w:val="EEFB750E"/>
    <w:rsid w:val="EEFD60C5"/>
    <w:rsid w:val="EF6349F1"/>
    <w:rsid w:val="EF643958"/>
    <w:rsid w:val="EF662087"/>
    <w:rsid w:val="EF7E169C"/>
    <w:rsid w:val="EFA5972B"/>
    <w:rsid w:val="EFB72EE5"/>
    <w:rsid w:val="EFBF381C"/>
    <w:rsid w:val="EFE74BB2"/>
    <w:rsid w:val="EFE7A5E6"/>
    <w:rsid w:val="EFED92C9"/>
    <w:rsid w:val="EFF7FBAC"/>
    <w:rsid w:val="EFFA4A21"/>
    <w:rsid w:val="EFFB11E5"/>
    <w:rsid w:val="EFFDC933"/>
    <w:rsid w:val="EFFF6718"/>
    <w:rsid w:val="F17317AE"/>
    <w:rsid w:val="F1DB6649"/>
    <w:rsid w:val="F277C764"/>
    <w:rsid w:val="F2CD974B"/>
    <w:rsid w:val="F2DF6EB6"/>
    <w:rsid w:val="F3A8256E"/>
    <w:rsid w:val="F4D6AFCF"/>
    <w:rsid w:val="F4FF3B35"/>
    <w:rsid w:val="F5593320"/>
    <w:rsid w:val="F55FD76E"/>
    <w:rsid w:val="F57D99BE"/>
    <w:rsid w:val="F5B77EF6"/>
    <w:rsid w:val="F5C32284"/>
    <w:rsid w:val="F5DF4806"/>
    <w:rsid w:val="F5DF71D3"/>
    <w:rsid w:val="F5E39AFB"/>
    <w:rsid w:val="F5FB43D2"/>
    <w:rsid w:val="F5FF4CE6"/>
    <w:rsid w:val="F5FFB818"/>
    <w:rsid w:val="F6DB7F20"/>
    <w:rsid w:val="F6E761BB"/>
    <w:rsid w:val="F6E79AAD"/>
    <w:rsid w:val="F6E7E8DA"/>
    <w:rsid w:val="F6FF90C0"/>
    <w:rsid w:val="F6FFDDAF"/>
    <w:rsid w:val="F72F2A4A"/>
    <w:rsid w:val="F75D6423"/>
    <w:rsid w:val="F77F9464"/>
    <w:rsid w:val="F79E9758"/>
    <w:rsid w:val="F7CDE488"/>
    <w:rsid w:val="F7D8A105"/>
    <w:rsid w:val="F7DF7B78"/>
    <w:rsid w:val="F7EE4E3E"/>
    <w:rsid w:val="F7EF9212"/>
    <w:rsid w:val="F7EFF33B"/>
    <w:rsid w:val="F7F3791F"/>
    <w:rsid w:val="F7F52BFF"/>
    <w:rsid w:val="F7FCEA66"/>
    <w:rsid w:val="F7FD4D2D"/>
    <w:rsid w:val="F7FDE991"/>
    <w:rsid w:val="F7FF5F51"/>
    <w:rsid w:val="F7FF65C3"/>
    <w:rsid w:val="F7FFA41A"/>
    <w:rsid w:val="F7FFCED7"/>
    <w:rsid w:val="F8A757A1"/>
    <w:rsid w:val="F93F3087"/>
    <w:rsid w:val="F97FA743"/>
    <w:rsid w:val="FA7B7474"/>
    <w:rsid w:val="FADFE657"/>
    <w:rsid w:val="FAFE1110"/>
    <w:rsid w:val="FAFE39F7"/>
    <w:rsid w:val="FAFFE9D4"/>
    <w:rsid w:val="FB1DAA84"/>
    <w:rsid w:val="FB3F5D73"/>
    <w:rsid w:val="FB65888B"/>
    <w:rsid w:val="FB7C9676"/>
    <w:rsid w:val="FB7D6E6A"/>
    <w:rsid w:val="FBAE3E97"/>
    <w:rsid w:val="FBB80278"/>
    <w:rsid w:val="FBBBA312"/>
    <w:rsid w:val="FBBC99E7"/>
    <w:rsid w:val="FBBE9C05"/>
    <w:rsid w:val="FBD286A2"/>
    <w:rsid w:val="FBD45F6A"/>
    <w:rsid w:val="FBD771E0"/>
    <w:rsid w:val="FBD7A661"/>
    <w:rsid w:val="FBE6F29E"/>
    <w:rsid w:val="FBEB2AE1"/>
    <w:rsid w:val="FBEB3BA1"/>
    <w:rsid w:val="FBFC67CF"/>
    <w:rsid w:val="FBFD768B"/>
    <w:rsid w:val="FBFE1E6C"/>
    <w:rsid w:val="FBFE2D97"/>
    <w:rsid w:val="FBFE2E81"/>
    <w:rsid w:val="FBFF1A98"/>
    <w:rsid w:val="FC35854F"/>
    <w:rsid w:val="FC7F3ED6"/>
    <w:rsid w:val="FCEEF7A7"/>
    <w:rsid w:val="FCF34B6E"/>
    <w:rsid w:val="FCF79B59"/>
    <w:rsid w:val="FCF7A633"/>
    <w:rsid w:val="FCFB98F4"/>
    <w:rsid w:val="FCFF5969"/>
    <w:rsid w:val="FD2B8AB0"/>
    <w:rsid w:val="FD5EA41E"/>
    <w:rsid w:val="FD5FCC03"/>
    <w:rsid w:val="FD7713E2"/>
    <w:rsid w:val="FD7B863D"/>
    <w:rsid w:val="FD7E757C"/>
    <w:rsid w:val="FD7EA714"/>
    <w:rsid w:val="FDB59D0D"/>
    <w:rsid w:val="FDD67FE5"/>
    <w:rsid w:val="FDD980A7"/>
    <w:rsid w:val="FDE59DD2"/>
    <w:rsid w:val="FDE6F1E0"/>
    <w:rsid w:val="FDED4960"/>
    <w:rsid w:val="FDEEF64C"/>
    <w:rsid w:val="FDEF4FD1"/>
    <w:rsid w:val="FDF1E3A4"/>
    <w:rsid w:val="FDF24756"/>
    <w:rsid w:val="FDF6D5DA"/>
    <w:rsid w:val="FDFBA6CF"/>
    <w:rsid w:val="FDFF58BA"/>
    <w:rsid w:val="FE39D7CE"/>
    <w:rsid w:val="FE72B781"/>
    <w:rsid w:val="FEA47127"/>
    <w:rsid w:val="FEAFD1C0"/>
    <w:rsid w:val="FEB4885F"/>
    <w:rsid w:val="FEBF4471"/>
    <w:rsid w:val="FEC5AA71"/>
    <w:rsid w:val="FECF1E37"/>
    <w:rsid w:val="FEDF649B"/>
    <w:rsid w:val="FEFD5D97"/>
    <w:rsid w:val="FEFF0D7B"/>
    <w:rsid w:val="FEFF72EB"/>
    <w:rsid w:val="FEFFFA30"/>
    <w:rsid w:val="FF3D6809"/>
    <w:rsid w:val="FF5F8DC2"/>
    <w:rsid w:val="FF6BF408"/>
    <w:rsid w:val="FF6DDA10"/>
    <w:rsid w:val="FF720F89"/>
    <w:rsid w:val="FF75FDF5"/>
    <w:rsid w:val="FF76FE9A"/>
    <w:rsid w:val="FF7A0C8D"/>
    <w:rsid w:val="FF7CFA37"/>
    <w:rsid w:val="FF7FCA8F"/>
    <w:rsid w:val="FF9EB538"/>
    <w:rsid w:val="FF9EFD6C"/>
    <w:rsid w:val="FFB10445"/>
    <w:rsid w:val="FFBC24CF"/>
    <w:rsid w:val="FFBD6C0C"/>
    <w:rsid w:val="FFBDAD8F"/>
    <w:rsid w:val="FFBE243B"/>
    <w:rsid w:val="FFBE379F"/>
    <w:rsid w:val="FFBF8964"/>
    <w:rsid w:val="FFCE4193"/>
    <w:rsid w:val="FFE45A04"/>
    <w:rsid w:val="FFE6FDE9"/>
    <w:rsid w:val="FFEBFA13"/>
    <w:rsid w:val="FFED16EE"/>
    <w:rsid w:val="FFEF7478"/>
    <w:rsid w:val="FFF7FE6B"/>
    <w:rsid w:val="FFFACD81"/>
    <w:rsid w:val="FFFD26A3"/>
    <w:rsid w:val="FFFD4A68"/>
    <w:rsid w:val="FFFDBC0E"/>
    <w:rsid w:val="FFFE7581"/>
    <w:rsid w:val="FFFF2ECD"/>
    <w:rsid w:val="FFFF38D3"/>
    <w:rsid w:val="FFFF6BF2"/>
    <w:rsid w:val="FFFFE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24">
    <w:name w:val="Default Paragraph Font"/>
    <w:semiHidden/>
    <w:qFormat/>
    <w:uiPriority w:val="0"/>
  </w:style>
  <w:style w:type="table" w:default="1" w:styleId="2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qFormat/>
    <w:uiPriority w:val="0"/>
    <w:rPr>
      <w:b/>
      <w:sz w:val="24"/>
    </w:rPr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  <w:rPr>
      <w:sz w:val="24"/>
    </w:rPr>
  </w:style>
  <w:style w:type="paragraph" w:styleId="23">
    <w:name w:val="toc 9"/>
    <w:basedOn w:val="1"/>
    <w:next w:val="1"/>
    <w:qFormat/>
    <w:uiPriority w:val="0"/>
    <w:pPr>
      <w:ind w:left="3360" w:leftChars="1600"/>
    </w:pPr>
  </w:style>
  <w:style w:type="character" w:styleId="25">
    <w:name w:val="FollowedHyperlink"/>
    <w:basedOn w:val="24"/>
    <w:qFormat/>
    <w:uiPriority w:val="0"/>
    <w:rPr>
      <w:color w:val="800080"/>
      <w:u w:val="single"/>
    </w:rPr>
  </w:style>
  <w:style w:type="character" w:styleId="26">
    <w:name w:val="Hyperlink"/>
    <w:basedOn w:val="24"/>
    <w:qFormat/>
    <w:uiPriority w:val="0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9">
    <w:name w:val="1)2)3)"/>
    <w:basedOn w:val="1"/>
    <w:next w:val="1"/>
    <w:qFormat/>
    <w:uiPriority w:val="0"/>
    <w:pPr>
      <w:numPr>
        <w:ilvl w:val="0"/>
        <w:numId w:val="3"/>
      </w:numPr>
      <w:tabs>
        <w:tab w:val="left" w:pos="397"/>
      </w:tabs>
    </w:pPr>
  </w:style>
  <w:style w:type="paragraph" w:customStyle="1" w:styleId="30">
    <w:name w:val="abc"/>
    <w:basedOn w:val="1"/>
    <w:next w:val="1"/>
    <w:qFormat/>
    <w:uiPriority w:val="0"/>
    <w:pPr>
      <w:numPr>
        <w:ilvl w:val="0"/>
        <w:numId w:val="4"/>
      </w:numPr>
      <w:tabs>
        <w:tab w:val="left" w:pos="794"/>
      </w:tabs>
    </w:p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123"/>
    <w:basedOn w:val="6"/>
    <w:next w:val="1"/>
    <w:link w:val="42"/>
    <w:qFormat/>
    <w:uiPriority w:val="0"/>
    <w:pPr>
      <w:numPr>
        <w:ilvl w:val="2"/>
        <w:numId w:val="2"/>
      </w:numPr>
      <w:tabs>
        <w:tab w:val="left" w:pos="0"/>
        <w:tab w:val="left" w:pos="397"/>
      </w:tabs>
      <w:ind w:left="0" w:firstLine="0"/>
    </w:pPr>
    <w:rPr>
      <w:sz w:val="28"/>
    </w:rPr>
  </w:style>
  <w:style w:type="paragraph" w:customStyle="1" w:styleId="33">
    <w:name w:val="代码"/>
    <w:basedOn w:val="1"/>
    <w:link w:val="40"/>
    <w:qFormat/>
    <w:uiPriority w:val="0"/>
    <w:pPr>
      <w:numPr>
        <w:ilvl w:val="0"/>
        <w:numId w:val="0"/>
      </w:numPr>
      <w:spacing w:line="240" w:lineRule="exact"/>
    </w:pPr>
    <w:rPr>
      <w:color w:val="2E75B5"/>
    </w:rPr>
  </w:style>
  <w:style w:type="paragraph" w:customStyle="1" w:styleId="34">
    <w:name w:val="学习日期"/>
    <w:basedOn w:val="2"/>
    <w:next w:val="1"/>
    <w:qFormat/>
    <w:uiPriority w:val="0"/>
    <w:pPr>
      <w:numPr>
        <w:ilvl w:val="0"/>
        <w:numId w:val="2"/>
      </w:numPr>
      <w:tabs>
        <w:tab w:val="left" w:pos="0"/>
      </w:tabs>
    </w:pPr>
    <w:rPr>
      <w:sz w:val="30"/>
    </w:rPr>
  </w:style>
  <w:style w:type="paragraph" w:customStyle="1" w:styleId="35">
    <w:name w:val="*123"/>
    <w:basedOn w:val="1"/>
    <w:qFormat/>
    <w:uiPriority w:val="0"/>
    <w:pPr>
      <w:numPr>
        <w:ilvl w:val="0"/>
        <w:numId w:val="5"/>
      </w:numPr>
      <w:tabs>
        <w:tab w:val="left" w:pos="0"/>
      </w:tabs>
      <w:ind w:left="0" w:firstLine="0"/>
    </w:pPr>
    <w:rPr>
      <w:rFonts w:ascii="Calibri" w:hAnsi="Calibri" w:eastAsia="微软雅黑"/>
    </w:rPr>
  </w:style>
  <w:style w:type="paragraph" w:customStyle="1" w:styleId="36">
    <w:name w:val="注释"/>
    <w:basedOn w:val="1"/>
    <w:link w:val="39"/>
    <w:qFormat/>
    <w:uiPriority w:val="0"/>
    <w:pPr>
      <w:spacing w:line="240" w:lineRule="atLeast"/>
    </w:pPr>
    <w:rPr>
      <w:color w:val="CE292F"/>
    </w:rPr>
  </w:style>
  <w:style w:type="paragraph" w:customStyle="1" w:styleId="3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一二三"/>
    <w:basedOn w:val="3"/>
    <w:next w:val="1"/>
    <w:link w:val="41"/>
    <w:qFormat/>
    <w:uiPriority w:val="0"/>
    <w:pPr>
      <w:numPr>
        <w:ilvl w:val="1"/>
        <w:numId w:val="2"/>
      </w:numPr>
      <w:tabs>
        <w:tab w:val="left" w:pos="0"/>
      </w:tabs>
    </w:pPr>
    <w:rPr>
      <w:rFonts w:eastAsia="楷体"/>
      <w:sz w:val="30"/>
    </w:rPr>
  </w:style>
  <w:style w:type="character" w:customStyle="1" w:styleId="39">
    <w:name w:val="单行*注释 Char"/>
    <w:link w:val="36"/>
    <w:qFormat/>
    <w:uiPriority w:val="0"/>
    <w:rPr>
      <w:rFonts w:eastAsia="微软雅黑"/>
      <w:color w:val="CE292F"/>
    </w:rPr>
  </w:style>
  <w:style w:type="character" w:customStyle="1" w:styleId="40">
    <w:name w:val="代码 Char"/>
    <w:link w:val="33"/>
    <w:qFormat/>
    <w:uiPriority w:val="0"/>
    <w:rPr>
      <w:color w:val="2E75B5"/>
    </w:rPr>
  </w:style>
  <w:style w:type="character" w:customStyle="1" w:styleId="41">
    <w:name w:val="一二三 Char"/>
    <w:link w:val="38"/>
    <w:qFormat/>
    <w:uiPriority w:val="0"/>
    <w:rPr>
      <w:rFonts w:eastAsia="楷体"/>
      <w:sz w:val="30"/>
    </w:rPr>
  </w:style>
  <w:style w:type="character" w:customStyle="1" w:styleId="42">
    <w:name w:val="123 Char"/>
    <w:link w:val="32"/>
    <w:qFormat/>
    <w:uiPriority w:val="0"/>
    <w:rPr>
      <w:rFonts w:eastAsia="微软雅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tudent/&#26700;&#38754;/xxd/StudyNote/MyText/my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ARCHITECTURE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2019-06-22T03:02:00Z</dcterms:created>
  <dc:creator>student</dc:creator>
  <cp:lastModifiedBy>student</cp:lastModifiedBy>
  <dcterms:modified xsi:type="dcterms:W3CDTF">2019-06-21T20:47:18Z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