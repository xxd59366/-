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14900577"/>
      <w:bookmarkStart w:id="1" w:name="_Toc1763167066"/>
      <w:bookmarkStart w:id="2" w:name="_Toc24421_WPSOffice_Level1"/>
      <w:bookmarkStart w:id="3" w:name="_Toc1800188920"/>
      <w:bookmarkStart w:id="4" w:name="_Toc1720196661"/>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_Toc877646987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_Toc877646987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_Toc1938867591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_Toc1938867591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_Toc168151331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_Toc168151331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_Toc642126715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_Toc642126715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_Toc1743669835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_Toc1743669835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_Toc1881531834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_Toc1881531834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_Toc1604437381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_Toc1604437381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_Toc435038995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_Toc435038995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_Toc1861676748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_Toc1861676748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_Toc1386069976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_Toc1386069976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_Toc353708346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_Toc353708346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_Toc2043532240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_Toc2043532240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_Toc1236194027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_Toc1236194027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_Toc527623591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_Toc527623591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_Toc2034886240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_Toc2034886240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_Toc645032912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_Toc645032912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_Toc2131337654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_Toc2131337654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_Toc526479952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_Toc526479952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_Toc2047902566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_Toc2047902566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_Toc2094644619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_Toc2094644619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_Toc260240103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_Toc260240103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_Toc1131964293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_Toc1131964293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_Toc436916325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_Toc436916325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_Toc1965045972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_Toc1965045972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_Toc1826234880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_Toc1826234880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_Toc1313572182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_Toc1313572182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_Toc183361006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_Toc183361006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_Toc993651809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_Toc993651809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_Toc43735521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_Toc43735521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_Toc2122228597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_Toc2122228597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_Toc1161803141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_Toc1161803141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_Toc685862236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_Toc685862236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_Toc1718414784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_Toc1718414784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_Toc895851327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_Toc895851327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_Toc5970132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_Toc5970132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_Toc610044427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_Toc610044427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_Toc1528885945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_Toc1528885945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_Toc1708281509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_Toc1708281509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_Toc963752773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_Toc963752773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_Toc1424934537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_Toc1424934537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_Toc796991888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_Toc796991888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_Toc964799965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_Toc964799965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_Toc1952558128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_Toc1952558128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_Toc684394481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_Toc684394481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_Toc1609832877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_Toc1609832877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_Toc1936412134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_Toc1936412134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_Toc1210874433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_Toc1210874433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_Toc1510251795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_Toc1510251795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_Toc1883573105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_Toc1883573105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_Toc1471114537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_Toc1471114537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_Toc494732441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_Toc494732441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_Toc173005782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_Toc173005782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_Toc1075624242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_Toc1075624242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_Toc1999240663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_Toc1999240663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_Toc241712776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_Toc241712776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_Toc495655772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_Toc495655772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_Toc845408824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_Toc845408824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_Toc285448297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_Toc285448297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_Toc470400721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_Toc470400721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_Toc2007211965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_Toc2007211965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_Toc971310533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_Toc971310533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_Toc41331858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_Toc41331858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_Toc755579645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_Toc755579645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_Toc1114126502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_Toc1114126502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_Toc47301990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_Toc47301990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_Toc1365624072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_Toc1365624072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_Toc495528799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_Toc495528799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_Toc1755583499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_Toc1755583499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_Toc181893198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_Toc181893198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_Toc1920463336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_Toc1920463336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_Toc405091739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_Toc405091739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_Toc1146693163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_Toc1146693163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_Toc1725537816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_Toc1725537816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_Toc1089486220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_Toc1089486220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_Toc609042392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_Toc609042392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_Toc1514466302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_Toc1514466302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_Toc152877006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_Toc152877006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_Toc2119294188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_Toc2119294188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_Toc1250555759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_Toc1250555759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_Toc1623991543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_Toc1623991543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_Toc466542981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_Toc466542981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_Toc1423561542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_Toc1423561542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_Toc552132137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_Toc552132137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_Toc778837746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_Toc778837746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_Toc1275318557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_Toc1275318557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_Toc793844913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_Toc793844913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_Toc1274493518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_Toc1274493518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_Toc2120727381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_Toc2120727381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_Toc1744894240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_Toc1744894240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_Toc1980455699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_Toc1980455699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_Toc2050603743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_Toc2050603743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_Toc1786226098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_Toc1786226098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_Toc588551696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_Toc588551696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_Toc1017246597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_Toc1017246597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_Toc1833528088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_Toc1833528088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_Toc1954175768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_Toc1954175768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_Toc1512775396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_Toc1512775396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_Toc1441627939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_Toc1441627939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_Toc2136068966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_Toc2136068966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_Toc1285755084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_Toc1285755084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_Toc1846719678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_Toc1846719678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_Toc1135278481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_Toc1135278481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_Toc863809252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_Toc863809252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_Toc788722251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_Toc788722251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_Toc1744320874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_Toc1744320874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_Toc230791906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_Toc230791906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_Toc941599257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_Toc941599257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_Toc1716131414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_Toc1716131414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_Toc1481347665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_Toc1481347665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_Toc418107152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_Toc418107152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_Toc35190747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_Toc35190747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_Toc757425559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_Toc757425559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_Toc970239289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_Toc970239289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_Toc814028493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_Toc814028493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_Toc2032744116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_Toc2032744116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_Toc1764084202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_Toc1764084202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_Toc2088522012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_Toc2088522012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_Toc2005987850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_Toc2005987850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_Toc695893764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_Toc695893764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_Toc1685932604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_Toc1685932604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_Toc1838959901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_Toc1838959901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_Toc599013859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_Toc599013859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_Toc1324675054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_Toc1324675054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_Toc280027949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_Toc280027949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_Toc1616260456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_Toc1616260456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_Toc1010719494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_Toc1010719494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_Toc86720069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点分隔4个部分  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_Toc86720069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_Toc981552204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冒号分隔8个部分 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_Toc981552204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_Toc304863785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_Toc304863785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_Toc75305388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_Toc75305388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_Toc119823640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_Toc119823640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_Toc4099815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_Toc4099815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_Toc1210583869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_Toc1210583869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_Toc983632892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_Toc983632892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_Toc792822066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_Toc792822066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_Toc807421095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_Toc807421095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_Toc1214424798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_Toc1214424798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_Toc1734421323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_Toc1734421323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_Toc376068861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_Toc376068861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_Toc548288815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_Toc548288815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_Toc5044827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_Toc5044827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_Toc411259608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_Toc411259608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_Toc1305714375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_Toc1305714375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_Toc975284116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_Toc975284116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_Toc1225288102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_Toc1225288102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_Toc1190974843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_Toc1190974843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_Toc591884670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_Toc591884670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_Toc1166326466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_Toc1166326466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_Toc1049479045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_Toc1049479045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_Toc1287778434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_Toc1287778434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_Toc704775422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_Toc704775422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_Toc740955298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_Toc740955298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_Toc1886792293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_Toc1886792293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_Toc2029450476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_Toc2029450476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_Toc1020983247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_Toc1020983247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_Toc1355569101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_Toc1355569101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_Toc892686322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_Toc892686322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_Toc1107703317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_Toc1107703317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_Toc189637657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_Toc189637657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_Toc1197550107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_Toc1197550107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_Toc1183008705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_Toc1183008705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_Toc309461297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_Toc309461297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_Toc1201649922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_Toc1201649922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_Toc246108926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_Toc246108926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_Toc1293094189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_Toc1293094189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_Toc1994471989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_Toc1994471989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_Toc1053530022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_Toc1053530022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_Toc360035339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_Toc360035339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_Toc1581409664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_Toc1581409664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_Toc1429598883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_Toc1429598883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_Toc908324155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_Toc908324155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_Toc1586454492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_Toc1586454492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_Toc1840858492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_Toc1840858492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_Toc66554882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_Toc66554882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_Toc414254960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_Toc414254960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_Toc918662946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_Toc918662946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_Toc1257529725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_Toc1257529725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_Toc1006139631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_Toc1006139631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_Toc2084989412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_Toc2084989412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_Toc159525123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_Toc159525123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_Toc146434417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_Toc146434417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_Toc642281186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_Toc642281186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_Toc900480421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_Toc900480421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_Toc2033226711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_Toc2033226711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_Toc524248014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_Toc524248014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_Toc1921463669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_Toc1921463669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_Toc1241312164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_Toc1241312164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_Toc1416934336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_Toc1416934336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_Toc881683338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_Toc881683338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_Toc1430949822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_Toc1430949822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_Toc467000795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_Toc467000795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_Toc2064692043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_Toc2064692043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_Toc1740411119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_Toc1740411119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_Toc1668650717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_Toc1668650717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_Toc163317321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_Toc163317321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_Toc886021661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_Toc886021661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_Toc1515639058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_Toc1515639058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_Toc1216847343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_Toc1216847343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_Toc1246057000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_Toc1246057000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_Toc949565075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_Toc949565075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_Toc498962579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_Toc498962579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_Toc6897507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_Toc6897507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_Toc388535919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_Toc388535919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_Toc192337423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_Toc192337423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_Toc73452389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_Toc73452389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_Toc802790879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_Toc802790879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_Toc1111000369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_Toc1111000369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_Toc1330982115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_Toc1330982115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_Toc1808930510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_Toc1808930510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_Toc1490507238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_Toc1490507238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_Toc1955364928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_Toc1955364928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_Toc1690787319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_Toc1690787319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_Toc243504011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_Toc243504011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_Toc1841107991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_Toc1841107991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_Toc67551685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_Toc67551685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_Toc17484032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_Toc17484032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_Toc934936507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_Toc934936507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_Toc1484486021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_Toc1484486021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_Toc899167370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_Toc899167370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_Toc218402681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_Toc218402681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_Toc1951486816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_Toc1951486816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_Toc816375765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_Toc816375765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_Toc1958813801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_Toc1958813801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_Toc1472653885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_Toc1472653885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_Toc979693087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_Toc979693087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_Toc697351814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_Toc697351814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_Toc840809296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_Toc840809296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_Toc49056782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_Toc49056782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_Toc1943408814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_Toc1943408814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_Toc1790374371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_Toc1790374371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_Toc548019361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_Toc548019361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_Toc1950306322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_Toc1950306322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_Toc31426642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_Toc31426642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_Toc740356784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_Toc740356784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_Toc2023758711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_Toc2023758711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_Toc834217521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_Toc834217521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_Toc1851357153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_Toc1851357153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_Toc1207257178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_Toc1207257178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_Toc495664384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_Toc495664384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_Toc752379638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_Toc752379638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_Toc550280768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_Toc550280768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_Toc303545664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_Toc303545664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_Toc295683309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_Toc295683309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_Toc793784780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_Toc793784780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_Toc2144653655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_Toc2144653655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_Toc363234994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_Toc363234994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_Toc811268812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_Toc811268812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_Toc932106514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_Toc932106514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_Toc1847721015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_Toc1847721015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_Toc1710436183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_Toc1710436183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_Toc1150509196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_Toc1150509196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_Toc1651724183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_Toc1651724183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_Toc379328300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_Toc379328300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_Toc961839349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_Toc961839349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_Toc976894421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_Toc976894421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_Toc1359021387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_Toc1359021387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_Toc1659191163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_Toc1659191163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_Toc1817703717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_Toc1817703717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_Toc1455116329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_Toc1455116329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_Toc1460594440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_Toc1460594440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_Toc1956097531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_Toc1956097531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_Toc1257939003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_Toc1257939003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_Toc1492021082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_Toc1492021082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_Toc548970668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_Toc548970668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_Toc1134214067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_Toc1134214067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_Toc178754955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_Toc178754955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_Toc252844173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_Toc252844173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_Toc193987597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_Toc193987597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_Toc674419339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_Toc674419339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_Toc1005223812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_Toc1005223812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_Toc744268366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_Toc744268366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_Toc977965003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_Toc977965003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_Toc1300907121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_Toc1300907121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_Toc1538053146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_Toc1538053146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_Toc975135010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_Toc975135010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_Toc1664142116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_Toc1664142116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_Toc201838310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_Toc201838310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_Toc1907241525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_Toc1907241525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_Toc1364379483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_Toc1364379483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_Toc1912274493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_Toc1912274493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_Toc910267073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_Toc910267073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_Toc868620019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_Toc868620019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_Toc144119146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_Toc144119146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_Toc1872106422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_Toc1872106422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_Toc1845514440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_Toc1845514440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_Toc1503140533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_Toc1503140533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_Toc1383813937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_Toc1383813937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_Toc763735055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_Toc763735055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_Toc691446618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_Toc691446618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_Toc828845301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_Toc828845301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_Toc1949385622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_Toc1949385622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_Toc173382735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_Toc173382735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_Toc1121319607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_Toc1121319607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_Toc936116041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_Toc936116041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_Toc352137690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_Toc352137690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_Toc1374163780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_Toc1374163780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_Toc1130103638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_Toc1130103638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_Toc1026557030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_Toc1026557030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_Toc231903944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_Toc231903944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_Toc1874372004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_Toc1874372004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_Toc2004522033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_Toc2004522033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_Toc1532811066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_Toc1532811066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_Toc1264941502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_Toc1264941502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_Toc832173396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_Toc832173396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_Toc1049469534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_Toc1049469534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_Toc1466779813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_Toc1466779813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_Toc591931273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_Toc591931273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_Toc266365369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_Toc266365369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_Toc1231570658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_Toc1231570658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_Toc1502198346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_Toc1502198346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_Toc1134985388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_Toc1134985388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_Toc1375689804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_Toc1375689804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_Toc1226821120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_Toc1226821120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_Toc833016180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_Toc833016180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_Toc731346690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_Toc731346690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_Toc463151409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_Toc463151409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_Toc201267041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_Toc201267041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_Toc1495081745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_Toc1495081745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_Toc1154598027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_Toc1154598027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_Toc1030112342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_Toc1030112342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_Toc2067430684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_Toc2067430684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_Toc1203495077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_Toc1203495077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_Toc1041266643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_Toc1041266643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_Toc1892616042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_Toc1892616042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_Toc1555632768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_Toc1555632768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_Toc267946776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_Toc267946776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_Toc875236033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_Toc875236033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_Toc434706150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_Toc434706150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_Toc499850720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_Toc499850720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_Toc602124389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_Toc602124389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_Toc291744535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_Toc291744535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_Toc2032661786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_Toc2032661786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_Toc1867065892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_Toc1867065892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_Toc1123917931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_Toc1123917931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_Toc934647672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_Toc934647672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_Toc1186362057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_Toc1186362057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_Toc1715849204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_Toc1715849204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_Toc1201013042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_Toc1201013042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_Toc1070563902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_Toc1070563902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_Toc188514782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_Toc188514782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_Toc1646138872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_Toc1646138872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_Toc149901374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_Toc149901374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_Toc1021530963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_Toc1021530963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_Toc230001914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_Toc230001914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_Toc613052783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_Toc613052783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_Toc1222798004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_Toc1222798004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_Toc1725083659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_Toc1725083659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_Toc1767650811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_Toc1767650811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_Toc105426699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_Toc105426699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_Toc1645030696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_Toc1645030696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_Toc576667164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_Toc576667164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_Toc1308921776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_Toc1308921776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_Toc321799559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_Toc321799559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_Toc717070896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_Toc717070896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_Toc806760467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_Toc806760467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_Toc1197035592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_Toc1197035592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_Toc1151777046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_Toc1151777046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_Toc1306611188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_Toc1306611188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_Toc1799159981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_Toc1799159981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_Toc1443521582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_Toc1443521582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_Toc1191789326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_Toc1191789326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_Toc419955865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_Toc419955865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_Toc2126436999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_Toc2126436999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_Toc557620634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_Toc557620634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_Toc2135805070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_Toc2135805070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_Toc1179966393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_Toc1179966393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_Toc828069702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_Toc828069702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_Toc1058885324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_Toc1058885324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_Toc1368481175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_Toc1368481175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_Toc326724926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_Toc326724926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_Toc1208786699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_Toc1208786699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_Toc242528490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_Toc242528490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_Toc556726840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_Toc556726840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_Toc1821839482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_Toc1821839482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_Toc1465326495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_Toc1465326495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_Toc134326851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_Toc134326851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_Toc1442006645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_Toc1442006645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_Toc1570753194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_Toc1570753194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_Toc1779357547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_Toc1779357547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_Toc2018673810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_Toc2018673810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_Toc732191322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_Toc732191322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_Toc170687591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_Toc170687591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_Toc1449262219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_Toc1449262219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_Toc977448058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_Toc977448058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_Toc1390025313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_Toc1390025313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_Toc453555617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_Toc453555617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_Toc136575598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_Toc136575598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_Toc1041701646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_Toc1041701646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_Toc1897077199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_Toc1897077199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_Toc1328364925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_Toc1328364925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_Toc412960224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_Toc412960224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_Toc169549417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_Toc169549417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_Toc1307318276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_Toc1307318276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_Toc970580858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_Toc970580858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_Toc157870839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_Toc157870839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_Toc339801021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_Toc339801021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_Toc1798650560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_Toc1798650560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_Toc1216756163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_Toc1216756163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_Toc1708282196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_Toc2125375486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_Toc2125375486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_Toc278059214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_Toc278059214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_Toc1950810687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_Toc1950810687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_Toc534618678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_Toc534618678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_Toc2099898697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_Toc2099898697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_Toc668945530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_Toc668945530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_Toc1394421694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_Toc1394421694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_Toc691923080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_Toc691923080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_Toc300819429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_Toc300819429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_Toc1424114402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_Toc1424114402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_Toc471507020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_Toc471507020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_Toc1458601577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_Toc1458601577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_Toc725892973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_Toc725892973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_Toc1448955079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_Toc1448955079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_Toc701143242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_Toc701143242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_Toc1179448591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_Toc1179448591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_Toc1585530677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_Toc1585530677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_Toc1742844889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_Toc1742844889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_Toc929042142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_Toc929042142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_Toc766411954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_Toc766411954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_Toc1098591559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_Toc1098591559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_Toc2073730230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_Toc2073730230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_Toc1256462398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_Toc1256462398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_Toc266047603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_Toc266047603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_Toc630069236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_Toc630069236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_Toc325734914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_Toc325734914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_Toc1974329800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_Toc1974329800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_Toc607961074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_Toc607961074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_Toc603794128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_Toc603794128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_Toc1777656839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_Toc1777656839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_Toc1142579753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_Toc1142579753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_Toc556209177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_Toc556209177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_Toc898826725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_Toc898826725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_Toc1811525283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_Toc1811525283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_Toc1950630872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_Toc1950630872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_Toc1590749805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_Toc1590749805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_Toc2112344712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_Toc2112344712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_Toc1068759080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_Toc1068759080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_Toc867380559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_Toc867380559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_Toc436368085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_Toc436368085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_Toc379877010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_Toc379877010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_Toc1593273533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_Toc1593273533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_Toc1885323164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_Toc1885323164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_Toc1081020252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_Toc1081020252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_Toc625238476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_Toc625238476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_Toc1323370193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_Toc1323370193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_Toc676381493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_Toc676381493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_Toc1554280618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_Toc1554280618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_Toc2089782148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_Toc2089782148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_Toc505388530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_Toc505388530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_Toc2016028730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_Toc2016028730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_Toc1663605282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_Toc1663605282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_Toc1761850928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_Toc1761850928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_Toc146190870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_Toc146190870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_Toc2087585842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_Toc2087585842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_Toc2108922486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_Toc2108922486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_Toc754151944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_Toc754151944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_Toc543896323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_Toc543896323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_Toc1739095677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_Toc1739095677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_Toc1896731697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_Toc1896731697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_Toc1100105500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_Toc1100105500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_Toc490438754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_Toc490438754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_Toc1560773332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_Toc1560773332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_Toc903252724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_Toc903252724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_Toc2081188559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_Toc2081188559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_Toc1525634397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_Toc1525634397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_Toc1972011805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_Toc1972011805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_Toc801085470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_Toc801085470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_Toc204405167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_Toc246875355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_Toc246875355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_Toc1699841998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_Toc1699841998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_Toc1285425419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_Toc1285425419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_Toc872113831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_Toc872113831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_Toc875728543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_Toc875728543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_Toc1961806913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_Toc1961806913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_Toc278910802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_Toc278910802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_Toc818027043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_Toc818027043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_Toc499026223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_Toc499026223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_Toc686572126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_Toc686572126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_Toc15147857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_Toc15147857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_Toc398666612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_Toc398666612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_Toc821164812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_Toc821164812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_Toc161338727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_Toc161338727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_Toc338768807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_Toc338768807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_Toc782603650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_Toc782603650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_Toc915490672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_Toc915490672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_Toc882665130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_Toc882665130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_Toc664738721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_Toc664738721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_Toc1982770630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_Toc1982770630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_Toc864654433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_Toc864654433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_Toc78028406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_Toc78028406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_Toc738539707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_Toc738539707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_Toc798359344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_Toc798359344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_Toc563067864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_Toc563067864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_Toc1599444814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_Toc1599444814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_Toc1418181637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_Toc1418181637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_Toc767473031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_Toc767473031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_Toc1846320170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_Toc1846320170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_Toc970539987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_Toc970539987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_Toc2052898450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_Toc2052898450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_Toc570950353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_Toc570950353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_Toc1846268530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_Toc1846268530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_Toc1867221715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_Toc1867221715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_Toc849861155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_Toc849861155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_Toc516811926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_Toc516811926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_Toc218764291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_Toc218764291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_Toc1634160487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_Toc1634160487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_Toc1203384052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_Toc1203384052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_Toc233912148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_Toc233912148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_Toc2032827100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_Toc2032827100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_Toc2024548864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_Toc2024548864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_Toc395250876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_Toc395250876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_Toc224112259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_Toc224112259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_Toc659668866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_Toc659668866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_Toc1310741548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_Toc1310741548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_Toc1106777389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_Toc1106777389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_Toc1033884545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_Toc1033884545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_Toc1975480269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_Toc1975480269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_Toc942064371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_Toc942064371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_Toc1898538978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_Toc1898538978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_Toc2053508675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_Toc2053508675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_Toc1680604078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_Toc1680604078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_Toc549414674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_Toc549414674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_Toc1509687830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_Toc1509687830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_Toc96188294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_Toc96188294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_Toc780385819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_Toc780385819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_Toc863661325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_Toc863661325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_Toc1847696010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_Toc1847696010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_Toc1750925806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_Toc1750925806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_Toc769076128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_Toc769076128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_Toc271162716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_Toc271162716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_Toc1449710689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_Toc1449710689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_Toc488814195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_Toc488814195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_Toc1121023871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_Toc1121023871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_Toc1966522615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_Toc1966522615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_Toc707578486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_Toc707578486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_Toc607700711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_Toc607700711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_Toc1022423019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_Toc1022423019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_Toc941490635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_Toc941490635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_Toc493044163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_Toc493044163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_Toc899488235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_Toc899488235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_Toc1336741511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_Toc1336741511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_Toc717156422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_Toc717156422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_Toc1559157101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_Toc1559157101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_Toc499999411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_Toc499999411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_Toc1823933811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_Toc1823933811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_Toc327996032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_Toc327996032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_Toc196613328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_Toc196613328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_Toc234021060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_Toc234021060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_Toc151634965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_Toc151634965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_Toc746028002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_Toc746028002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_Toc1743708890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_Toc1743708890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_Toc247823259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_Toc247823259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_Toc747403842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_Toc747403842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_Toc376611062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_Toc376611062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_Toc1111484585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_Toc1111484585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_Toc1880560713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_Toc1880560713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_Toc718778921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_Toc718778921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_Toc1429763909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_Toc1429763909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_Toc221891260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_Toc221891260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_Toc1839802792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_Toc1839802792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_Toc1248802876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_Toc1248802876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_Toc929469747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_Toc929469747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_Toc300019855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_Toc300019855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_Toc123742247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_Toc123742247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_Toc1870960382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_Toc1870960382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_Toc793064018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_Toc793064018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_Toc1023230482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_Toc1023230482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_Toc1060218245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_Toc1060218245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_Toc1510220440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_Toc1510220440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_Toc434903935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_Toc434903935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_Toc1560217656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_Toc1560217656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_Toc1186670603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_Toc1186670603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_Toc880461933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_Toc880461933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_Toc1888213688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_Toc1888213688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_Toc1805185138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_Toc1805185138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_Toc1077075261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_Toc1077075261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_Toc2122234748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_Toc2122234748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_Toc1956820103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_Toc1956820103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_Toc1823103263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_Toc1823103263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_Toc1718459991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_Toc1718459991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_Toc57159714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_Toc57159714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_Toc423023458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_Toc423023458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_Toc2095071053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_Toc2095071053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_Toc870639663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_Toc870639663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_Toc2075124273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_Toc2075124273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_Toc901721364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_Toc901721364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_Toc1589418584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_Toc1589418584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_Toc1357404535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_Toc1357404535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_Toc1123612625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_Toc1123612625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_Toc1281737728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_Toc1281737728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_Toc458723763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_Toc458723763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_Toc2053082372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_Toc2053082372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_Toc1581757584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_Toc1581757584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_Toc582466011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_Toc582466011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_Toc1776559106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_Toc1776559106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_Toc1605696493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_Toc1605696493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_Toc689293703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_Toc689293703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_Toc1737558395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_Toc1737558395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_Toc2040600429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_Toc2040600429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_Toc102027711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_Toc102027711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_Toc776745350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_Toc776745350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_Toc773578714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_Toc773578714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_Toc1990241399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_Toc1990241399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_Toc434446840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_Toc434446840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_Toc1850653976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_Toc1850653976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_Toc1964992500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_Toc1964992500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_Toc243783295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_Toc243783295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_Toc1526273591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_Toc1526273591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_Toc1535968843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_Toc1535968843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_Toc300943010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_Toc300943010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_Toc1949297049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_Toc1949297049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_Toc1483556248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_Toc1483556248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_Toc1469587309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_Toc1469587309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_Toc672453064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_Toc672453064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_Toc1411196873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_Toc1411196873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_Toc114388000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_Toc114388000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_Toc621117760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_Toc621117760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_Toc1347437651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_Toc1347437651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_Toc1396125729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_Toc1396125729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_Toc1079841524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_Toc1079841524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_Toc1253036375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_Toc1253036375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_Toc830399665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_Toc830399665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_Toc1662307535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_Toc1662307535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_Toc882111833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_Toc882111833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_Toc1057737619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_Toc1057737619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_Toc1120520380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_Toc1120520380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_Toc1571405536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_Toc1571405536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_Toc647812366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_Toc647812366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_Toc1673433247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_Toc1673433247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_Toc1424557717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_Toc1424557717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_Toc1787215876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_Toc1787215876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_Toc1516190998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_Toc1516190998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_Toc1859004557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_Toc1859004557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_Toc1490386204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_Toc1490386204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_Toc1333699850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_Toc1333699850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_Toc2102787853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_Toc2102787853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_Toc869176147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_Toc869176147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_Toc722185045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_Toc722185045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_Toc256247215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_Toc256247215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_Toc670989549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_Toc670989549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_Toc58257645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_Toc58257645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_Toc1725834524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_Toc1725834524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_Toc1343442613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_Toc1343442613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_Toc1469454519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_Toc1469454519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_Toc1949659550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_Toc1949659550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_Toc1457830614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_Toc1457830614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_Toc2090572279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_Toc2090572279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_Toc706472695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_Toc706472695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_Toc1022930155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_Toc1022930155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_Toc255166280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_Toc255166280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_Toc1536872360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_Toc1536872360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_Toc537754042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_Toc537754042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_Toc1137278113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_Toc1137278113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_Toc447126331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_Toc447126331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_Toc1658274423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_Toc1658274423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_Toc561200001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_Toc561200001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_Toc1094938698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_Toc1094938698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_Toc524427936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_Toc524427936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_Toc87149600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_Toc87149600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_Toc1603340599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_Toc1603340599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_Toc83533676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_Toc83533676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_Toc789556801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_Toc789556801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_Toc38837881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_Toc38837881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_Toc376238868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_Toc376238868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_Toc1511741847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_Toc1511741847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_Toc295085096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_Toc295085096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_Toc1047228417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_Toc1047228417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_Toc1569999492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_Toc1569999492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_Toc2020919621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_Toc2020919621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_Toc243187382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_Toc243187382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_Toc891970363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_Toc891970363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_Toc1823095523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_Toc1823095523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_Toc1701017996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_Toc1701017996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_Toc835058995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_Toc835058995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_Toc825225429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_Toc825225429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_Toc260007043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_Toc260007043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_Toc1857989150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_Toc1857989150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_Toc1080391709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_Toc1080391709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_Toc1796879403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_Toc1796879403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_Toc248259545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_Toc248259545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_Toc70186175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_Toc70186175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_Toc96522087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_Toc96522087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_Toc1906533968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_Toc1906533968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_Toc631386176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_Toc631386176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_Toc283478256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_Toc283478256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_Toc718535777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_Toc718535777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_Toc1563473552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_Toc1563473552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_Toc447638421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_Toc447638421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_Toc174392728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_Toc174392728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_Toc1647007228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_Toc1647007228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_Toc2102184789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_Toc2102184789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_Toc963949529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_Toc963949529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_Toc1685845110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_Toc1685845110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_Toc330940009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_Toc330940009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_Toc328207728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_Toc328207728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_Toc1378168426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_Toc1378168426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_Toc1898207221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_Toc1898207221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_Toc1854366179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_Toc1854366179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_Toc1621355809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_Toc1621355809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_Toc642693936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_Toc642693936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_Toc1529978055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_Toc1529978055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_Toc1174890157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_Toc1174890157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_Toc1477752931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_Toc1477752931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_Toc207719836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_Toc207719836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_Toc1434897201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_Toc1434897201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_Toc1188258434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_Toc1188258434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_Toc1084292956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_Toc1084292956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_Toc1436517979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_Toc1436517979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_Toc1358297720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_Toc1358297720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_Toc1180815043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_Toc1180815043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_Toc1195568299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_Toc1195568299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_Toc1989683897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_Toc1989683897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_Toc224792180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_Toc224792180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_Toc1479046555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_Toc1479046555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_Toc560736026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_Toc560736026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_Toc1788265732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_Toc1788265732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_Toc735128754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_Toc735128754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_Toc1287789313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_Toc1287789313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_Toc1881386118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_Toc1881386118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_Toc1699078283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_Toc1699078283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_Toc826150775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_Toc826150775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_Toc64842479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_Toc64842479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_Toc2027286012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_Toc2027286012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_Toc659597333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_Toc659597333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_Toc1443010906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_Toc1443010906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_Toc1778009585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_Toc1778009585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_Toc366479865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_Toc366479865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_Toc916883067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_Toc916883067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_Toc273219873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_Toc273219873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_Toc1896457920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_Toc1896457920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_Toc2091773224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_Toc2091773224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_Toc1750972805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_Toc1750972805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_Toc2104177756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_Toc2104177756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_Toc1379186777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_Toc1379186777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_Toc791747591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_Toc791747591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_Toc1244805653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_Toc1244805653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_Toc315996086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_Toc315996086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_Toc80781922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_Toc80781922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_Toc455619726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_Toc455619726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_Toc1496811129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_Toc1496811129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_Toc1276350221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_Toc1276350221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_Toc297819975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_Toc297819975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_Toc1721603310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_Toc1721603310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_Toc607913128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_Toc607913128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_Toc858556001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_Toc858556001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_Toc1362385394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_Toc1362385394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_Toc387114457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_Toc387114457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_Toc1593684755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_Toc1593684755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_Toc502691059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_Toc502691059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_Toc121016927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_Toc121016927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_Toc1145279390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_Toc1145279390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_Toc1328841834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_Toc1328841834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_Toc185859406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_Toc185859406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_Toc1025081754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_Toc1025081754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_Toc1988439168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_Toc1988439168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_Toc1628870312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_Toc1628870312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_Toc655607691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_Toc655607691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_Toc207435385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_Toc207435385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_Toc398269731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_Toc398269731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_Toc928827565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_Toc928827565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_Toc2103893305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_Toc2103893305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_Toc342559308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_Toc342559308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_Toc532316722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_Toc532316722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_Toc2060587413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_Toc2060587413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_Toc1721746085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_Toc1721746085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_Toc1324064313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_Toc1324064313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_Toc1157909418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_Toc1157909418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_Toc2037742171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_Toc2037742171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_Toc1404846235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_Toc1404846235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_Toc1613529144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_Toc1613529144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_Toc1387069653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_Toc1387069653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_Toc533712808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_Toc533712808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_Toc1911349119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_Toc1911349119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_Toc961189315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_Toc961189315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_Toc1141625936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_Toc1141625936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_Toc622421472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_Toc622421472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_Toc176091061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_Toc176091061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_Toc68622579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_Toc68622579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_Toc678782121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_Toc678782121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_Toc1649757320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_Toc1649757320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_Toc1213901970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_Toc1213901970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_Toc2007623955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_Toc2007623955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_Toc1835616727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_Toc1835616727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_Toc91500076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_Toc91500076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_Toc1848579475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_Toc1848579475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_Toc1317003391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_Toc1317003391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_Toc747107768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_Toc747107768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_Toc2056014860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_Toc2056014860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_Toc1715273123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_Toc1715273123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_Toc1675935333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_Toc1675935333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_Toc2012424517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_Toc2012424517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_Toc2057832431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_Toc2057832431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_Toc60768407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_Toc60768407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_Toc1925528282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_Toc1925528282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_Toc1632094868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_Toc1632094868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_Toc1384832720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_Toc1384832720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_Toc935954053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_Toc935954053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_Toc1522353392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_Toc1522353392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_Toc642195307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_Toc642195307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_Toc401999549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_Toc401999549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_Toc761939397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_Toc761939397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_Toc1175908115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_Toc1175908115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_Toc165865021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_Toc165865021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_Toc1723128712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_Toc1723128712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_Toc170050403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_Toc170050403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_Toc788286493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_Toc788286493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_Toc1899219773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_Toc1899219773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_Toc1698790797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_Toc1698790797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_Toc856909073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_Toc856909073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_Toc430518246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_Toc430518246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_Toc1201064469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_Toc1201064469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_Toc2070811043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_Toc2070811043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_Toc290658554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_Toc290658554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_Toc889197548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_Toc889197548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_Toc14827471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_Toc14827471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_Toc2139238029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_Toc2139238029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_Toc58717292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_Toc58717292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_Toc761935239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_Toc761935239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_Toc2047769242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_Toc2047769242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_Toc1773990415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_Toc1773990415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_Toc290386924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_Toc290386924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_Toc1912710111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_Toc1912710111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_Toc1684339198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_Toc1684339198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_Toc351155331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_Toc351155331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_Toc1690754746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_Toc1690754746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_Toc1168950418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_Toc1168950418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_Toc1735988051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_Toc1735988051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_Toc479225151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_Toc479225151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_Toc543820162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_Toc543820162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_Toc230699710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_Toc230699710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_Toc881224700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_Toc881224700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_Toc1305759559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_Toc1305759559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_Toc1406607825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_Toc1406607825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_Toc1047089721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_Toc1047089721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_Toc881404623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_Toc881404623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_Toc1576658229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_Toc1576658229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_Toc1835376215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_Toc1835376215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_Toc633140749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_Toc633140749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_Toc1127965378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_Toc1127965378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_Toc544801640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_Toc544801640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_Toc1063658995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_Toc1063658995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_Toc181546199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_Toc181546199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_Toc468129035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_Toc468129035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_Toc1354317549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_Toc1354317549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_Toc1070743748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_Toc1070743748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_Toc482956506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_Toc482956506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_Toc1346071931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_Toc1346071931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_Toc1129461040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_Toc1129461040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_Toc1244891746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_Toc1244891746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_Toc1246357525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_Toc1246357525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_Toc755967807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_Toc755967807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_Toc1535278670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_Toc1535278670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_Toc1011583988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_Toc1011583988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_Toc292823357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_Toc292823357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_Toc1886434002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_Toc1886434002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_Toc1461773775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_Toc1461773775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_Toc1474938405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_Toc1474938405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_Toc1034080237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_Toc1034080237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_Toc2005593938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_Toc2005593938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_Toc1705638116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_Toc1705638116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_Toc1915304938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_Toc1915304938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_Toc1163869849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_Toc1163869849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_Toc964762293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_Toc964762293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_Toc814911011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_Toc814911011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_Toc2045274473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_Toc2045274473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_Toc393936874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_Toc393936874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_Toc502803578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_Toc502803578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_Toc530931574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_Toc530931574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_Toc1521902252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_Toc1521902252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_Toc1047605218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_Toc1047605218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_Toc1594590569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_Toc1594590569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_Toc1703448452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_Toc1703448452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_Toc1515734253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_Toc801424471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_Toc801424471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_Toc626708552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_Toc626708552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_Toc1998690760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_Toc1998690760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_Toc1756169592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_Toc1756169592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_Toc1096098858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_Toc1096098858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_Toc1246370279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_Toc1246370279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_Toc364653751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_Toc364653751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_Toc483893880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_Toc483893880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_Toc110470619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_Toc110470619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_Toc657477108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_Toc657477108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_Toc222844234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_Toc222844234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_Toc665325706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_Toc665325706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_Toc2119250883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_Toc2119250883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_Toc1697782640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_Toc1697782640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_Toc1699405943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_Toc1699405943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_Toc1977361173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_Toc1977361173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_Toc1255937108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_Toc1255937108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_Toc1467227233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_Toc1467227233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_Toc993747375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_Toc993747375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_Toc73215753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_Toc73215753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_Toc134654597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_Toc134654597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_Toc891538200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_Toc891538200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_Toc467152628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_Toc467152628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877646987"/>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475046976"/>
      <w:bookmarkStart w:id="7" w:name="_Toc6922_WPSOffice_Level1"/>
      <w:bookmarkStart w:id="8" w:name="_Toc1938867591"/>
      <w:bookmarkStart w:id="9" w:name="_Toc1019372382"/>
      <w:bookmarkStart w:id="10" w:name="_Toc1181783064"/>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27256_WPSOffice_Level1"/>
      <w:bookmarkStart w:id="12" w:name="_Toc168151331"/>
      <w:bookmarkStart w:id="13" w:name="_Toc117377670"/>
      <w:bookmarkStart w:id="14" w:name="_Toc626255297"/>
      <w:bookmarkStart w:id="15" w:name="_Toc798605797"/>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642126715"/>
      <w:bookmarkStart w:id="17" w:name="_Toc21239_WPSOffice_Level1"/>
      <w:bookmarkStart w:id="18" w:name="_Toc1159769342"/>
      <w:bookmarkStart w:id="19" w:name="_Toc117719301"/>
      <w:bookmarkStart w:id="20" w:name="_Toc1297926039"/>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1982440433"/>
      <w:bookmarkStart w:id="22" w:name="_Toc1743669835"/>
      <w:bookmarkStart w:id="23" w:name="_Toc77539149"/>
      <w:bookmarkStart w:id="24" w:name="_Toc944049871"/>
      <w:bookmarkStart w:id="25" w:name="_Toc6922_WPSOffice_Level2"/>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27256_WPSOffice_Level2"/>
      <w:bookmarkStart w:id="27" w:name="_Toc172106360"/>
      <w:bookmarkStart w:id="28" w:name="_Toc613903126"/>
      <w:bookmarkStart w:id="29" w:name="_Toc1975561735"/>
      <w:bookmarkStart w:id="30" w:name="_Toc1881531834"/>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1604437381"/>
      <w:bookmarkStart w:id="32" w:name="_Toc814036816"/>
      <w:bookmarkStart w:id="33" w:name="_Toc1745601989"/>
      <w:bookmarkStart w:id="34" w:name="_Toc1090579651"/>
      <w:bookmarkStart w:id="35" w:name="_Toc26320_WPSOffice_Level1"/>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 w:val="clear" w:pos="794"/>
        </w:tabs>
        <w:bidi w:val="0"/>
        <w:ind w:leftChars="0"/>
        <w:outlineLvl w:val="0"/>
        <w:rPr>
          <w:rFonts w:hint="eastAsia"/>
          <w:lang w:val="en-US" w:eastAsia="zh-CN"/>
        </w:rPr>
      </w:pPr>
      <w:bookmarkStart w:id="36" w:name="_Toc1439275743"/>
      <w:bookmarkStart w:id="37" w:name="_Toc178626017"/>
      <w:bookmarkStart w:id="38" w:name="_Toc435038995"/>
      <w:bookmarkStart w:id="39" w:name="_Toc3636_WPSOffice_Level1"/>
      <w:bookmarkStart w:id="40" w:name="_Toc242721548"/>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1861676748"/>
      <w:bookmarkStart w:id="42" w:name="_Toc21239_WPSOffice_Level2"/>
      <w:bookmarkStart w:id="43" w:name="_Toc557438078"/>
      <w:bookmarkStart w:id="44" w:name="_Toc1208029558"/>
      <w:bookmarkStart w:id="45" w:name="_Toc1016956048"/>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1386069976"/>
      <w:bookmarkStart w:id="47" w:name="_Toc26320_WPSOffice_Level2"/>
      <w:bookmarkStart w:id="48" w:name="_Toc1363747804"/>
      <w:bookmarkStart w:id="49" w:name="_Toc24391680"/>
      <w:bookmarkStart w:id="50" w:name="_Toc1980794961"/>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1375410925"/>
      <w:bookmarkStart w:id="52" w:name="_Toc86788342"/>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386763927"/>
      <w:bookmarkStart w:id="54" w:name="_Toc837532286"/>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191328881"/>
      <w:bookmarkStart w:id="56" w:name="_Toc1487133002"/>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1115735391"/>
      <w:bookmarkStart w:id="58" w:name="_Toc2079599656"/>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1258095418"/>
      <w:bookmarkStart w:id="60" w:name="_Toc2012441304"/>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505147122"/>
      <w:bookmarkStart w:id="62" w:name="_Toc1272866801"/>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269005"/>
      <w:bookmarkStart w:id="64" w:name="_Toc1091601913"/>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163637453"/>
      <w:bookmarkStart w:id="66" w:name="_Toc964927187"/>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381775748"/>
      <w:bookmarkStart w:id="68" w:name="_Toc20080_WPSOffice_Level1"/>
      <w:bookmarkStart w:id="69" w:name="_Toc2120887254"/>
      <w:bookmarkStart w:id="70" w:name="_Toc353708346"/>
      <w:bookmarkStart w:id="71" w:name="_Toc1828738567"/>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1126635384"/>
      <w:bookmarkStart w:id="73" w:name="_Toc3322_WPSOffice_Level1"/>
      <w:bookmarkStart w:id="74" w:name="_Toc1087670089"/>
      <w:bookmarkStart w:id="75" w:name="_Toc2043532240"/>
      <w:bookmarkStart w:id="76" w:name="_Toc393043647"/>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3636_WPSOffice_Level2"/>
      <w:bookmarkStart w:id="78" w:name="_Toc1236194027"/>
      <w:bookmarkStart w:id="79" w:name="_Toc624795569"/>
      <w:bookmarkStart w:id="80" w:name="_Toc1856226877"/>
      <w:bookmarkStart w:id="81" w:name="_Toc535157475"/>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902156780"/>
      <w:bookmarkStart w:id="83" w:name="_Toc1364650041"/>
      <w:bookmarkStart w:id="84" w:name="_Toc1510170748"/>
      <w:bookmarkStart w:id="85" w:name="_Toc1047191"/>
      <w:bookmarkStart w:id="86" w:name="_Toc20080_WPSOffice_Level2"/>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2131648280"/>
      <w:bookmarkStart w:id="88" w:name="_Toc117711190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1090343349"/>
      <w:bookmarkStart w:id="90" w:name="_Toc94664629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958488478"/>
      <w:bookmarkStart w:id="92" w:name="_Toc1664407197"/>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1201244667"/>
      <w:bookmarkStart w:id="94" w:name="_Toc412313762"/>
      <w:bookmarkStart w:id="95" w:name="_Toc908321138"/>
      <w:bookmarkStart w:id="96" w:name="_Toc11344_WPSOffice_Level1"/>
      <w:bookmarkStart w:id="97" w:name="_Toc527623591"/>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3322_WPSOffice_Level2"/>
      <w:bookmarkStart w:id="100" w:name="_Toc2034886240"/>
      <w:bookmarkStart w:id="101" w:name="_Toc1969415746"/>
      <w:bookmarkStart w:id="102" w:name="_Toc1151303402"/>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1158678303"/>
      <w:bookmarkStart w:id="104" w:name="_Toc645032912"/>
      <w:bookmarkStart w:id="105" w:name="_Toc11344_WPSOffice_Level2"/>
      <w:bookmarkStart w:id="106" w:name="_Toc856434006"/>
      <w:bookmarkStart w:id="107" w:name="_Toc17372874"/>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2122899325"/>
      <w:bookmarkStart w:id="109" w:name="_Toc1027366869"/>
      <w:bookmarkStart w:id="110" w:name="_Toc2131337654"/>
      <w:bookmarkStart w:id="111" w:name="_Toc1640364231"/>
      <w:bookmarkStart w:id="112" w:name="_Toc29536_WPSOffice_Level2"/>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19752_WPSOffice_Level2"/>
      <w:bookmarkStart w:id="114" w:name="_Toc1793235300"/>
      <w:bookmarkStart w:id="115" w:name="_Toc526479952"/>
      <w:bookmarkStart w:id="116" w:name="_Toc1755982946"/>
      <w:bookmarkStart w:id="117" w:name="_Toc1670557490"/>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774361721"/>
      <w:bookmarkStart w:id="119" w:name="_Toc509139279"/>
      <w:bookmarkStart w:id="120" w:name="_Toc29536_WPSOffice_Level1"/>
      <w:bookmarkStart w:id="121" w:name="_Toc2047902566"/>
      <w:bookmarkStart w:id="122" w:name="_Toc2080218104"/>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674663647"/>
      <w:bookmarkStart w:id="124" w:name="_Toc1514981908"/>
      <w:bookmarkStart w:id="125" w:name="_Toc450462654"/>
      <w:bookmarkStart w:id="126" w:name="_Toc6225_WPSOffice_Level2"/>
      <w:bookmarkStart w:id="127" w:name="_Toc2094644619"/>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149329140"/>
      <w:bookmarkStart w:id="129" w:name="_Toc444357450"/>
      <w:bookmarkStart w:id="130" w:name="_Toc260240103"/>
      <w:bookmarkStart w:id="131" w:name="_Toc1807737072"/>
      <w:bookmarkStart w:id="132" w:name="_Toc15623_WPSOffice_Level2"/>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1934131063"/>
      <w:bookmarkStart w:id="134" w:name="_Toc626858580"/>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285419439"/>
      <w:bookmarkStart w:id="136" w:name="_Toc161871351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1058260576"/>
      <w:bookmarkStart w:id="138" w:name="_Toc19752_WPSOffice_Level1"/>
      <w:bookmarkStart w:id="139" w:name="_Toc2124890875"/>
      <w:bookmarkStart w:id="140" w:name="_Toc527673648"/>
      <w:bookmarkStart w:id="141" w:name="_Toc1131964293"/>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717438231"/>
      <w:bookmarkStart w:id="143" w:name="_Toc19782_WPSOffice_Level2"/>
      <w:bookmarkStart w:id="144" w:name="_Toc436916325"/>
      <w:bookmarkStart w:id="145" w:name="_Toc600684231"/>
      <w:bookmarkStart w:id="146" w:name="_Toc1131770083"/>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1861435067"/>
      <w:bookmarkStart w:id="148" w:name="_Toc464045456"/>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964432035"/>
      <w:bookmarkStart w:id="152" w:name="_Toc155074954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550833799"/>
      <w:bookmarkStart w:id="154" w:name="_Toc1089362345"/>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921609233"/>
      <w:bookmarkStart w:id="156" w:name="_Toc765265262"/>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1304081389"/>
      <w:bookmarkStart w:id="158" w:name="_Toc594594778"/>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786566889"/>
      <w:bookmarkStart w:id="160" w:name="_Toc2023360680"/>
      <w:bookmarkStart w:id="161" w:name="_Toc6225_WPSOffice_Level1"/>
      <w:bookmarkStart w:id="162" w:name="_Toc1488501134"/>
      <w:bookmarkStart w:id="163" w:name="_Toc1965045972"/>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826234880"/>
      <w:bookmarkStart w:id="165" w:name="_Toc1867461579"/>
      <w:bookmarkStart w:id="166" w:name="_Toc1809228512"/>
      <w:bookmarkStart w:id="167" w:name="_Toc15623_WPSOffice_Level1"/>
      <w:bookmarkStart w:id="168" w:name="_Toc11973435"/>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1149216001"/>
      <w:bookmarkStart w:id="170" w:name="_Toc592218812"/>
      <w:bookmarkStart w:id="171" w:name="_Toc611512269"/>
      <w:bookmarkStart w:id="172" w:name="_Toc1313572182"/>
      <w:bookmarkStart w:id="173" w:name="_Toc11924_WPSOffice_Level2"/>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840804219"/>
      <w:bookmarkStart w:id="175" w:name="_Toc950204342"/>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1646141594"/>
      <w:bookmarkStart w:id="177" w:name="_Toc55468732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273473731"/>
      <w:bookmarkStart w:id="179" w:name="_Toc1122619608"/>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2037874431"/>
      <w:bookmarkStart w:id="181" w:name="_Toc1967439603"/>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33815421"/>
      <w:bookmarkStart w:id="183" w:name="_Toc263430553"/>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27895_WPSOffice_Level2"/>
      <w:bookmarkStart w:id="185" w:name="_Toc485306708"/>
      <w:bookmarkStart w:id="186" w:name="_Toc183361006"/>
      <w:bookmarkStart w:id="187" w:name="_Toc1638123772"/>
      <w:bookmarkStart w:id="188" w:name="_Toc1945040054"/>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2022039063"/>
      <w:bookmarkStart w:id="190" w:name="_Toc997067855"/>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980461721"/>
      <w:bookmarkStart w:id="192" w:name="_Toc1353773903"/>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155047321"/>
      <w:bookmarkStart w:id="194" w:name="_Toc1443795186"/>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782876553"/>
      <w:bookmarkStart w:id="196" w:name="_Toc1409381617"/>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357593657"/>
      <w:bookmarkStart w:id="198" w:name="_Toc802393819"/>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454989842"/>
      <w:bookmarkStart w:id="200" w:name="_Toc19782_WPSOffice_Level1"/>
      <w:bookmarkStart w:id="201" w:name="_Toc2011481328"/>
      <w:bookmarkStart w:id="202" w:name="_Toc993651809"/>
      <w:bookmarkStart w:id="203" w:name="_Toc1827298716"/>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43735521"/>
      <w:bookmarkStart w:id="205" w:name="_Toc1384797295"/>
      <w:bookmarkStart w:id="206" w:name="_Toc406_WPSOffice_Level2"/>
      <w:bookmarkStart w:id="207" w:name="_Toc275757137"/>
      <w:bookmarkStart w:id="208" w:name="_Toc184225282"/>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345309"/>
      <w:bookmarkStart w:id="210" w:name="_Toc325467662"/>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1835259949"/>
      <w:bookmarkStart w:id="214" w:name="_Toc12374_WPSOffice_Level2"/>
      <w:bookmarkStart w:id="215" w:name="_Toc950420784"/>
      <w:bookmarkStart w:id="216" w:name="_Toc2122228597"/>
      <w:bookmarkStart w:id="217" w:name="_Toc816928788"/>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1015998979"/>
      <w:bookmarkStart w:id="221" w:name="_Toc99999553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421650655"/>
      <w:bookmarkStart w:id="223" w:name="_Toc2120679388"/>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1505963336"/>
      <w:bookmarkStart w:id="225" w:name="_Toc452204029"/>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1616683210"/>
      <w:bookmarkStart w:id="227" w:name="_Toc569950123"/>
      <w:bookmarkStart w:id="228" w:name="_Toc2670_WPSOffice_Level2"/>
      <w:bookmarkStart w:id="229" w:name="_Toc1161803141"/>
      <w:bookmarkStart w:id="230" w:name="_Toc1944676386"/>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135602075"/>
      <w:bookmarkStart w:id="232" w:name="_Toc437241196"/>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987049335"/>
      <w:bookmarkStart w:id="234" w:name="_Toc1433696312"/>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2120699668"/>
      <w:bookmarkStart w:id="236" w:name="_Toc143363159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685862236"/>
      <w:bookmarkStart w:id="238" w:name="_Toc1224964420"/>
      <w:bookmarkStart w:id="239" w:name="_Toc11924_WPSOffice_Level1"/>
      <w:bookmarkStart w:id="240" w:name="_Toc988074995"/>
      <w:bookmarkStart w:id="241" w:name="_Toc1482151321"/>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166_WPSOffice_Level2"/>
      <w:bookmarkStart w:id="243" w:name="_Toc894467937"/>
      <w:bookmarkStart w:id="244" w:name="_Toc1908658568"/>
      <w:bookmarkStart w:id="245" w:name="_Toc1718414784"/>
      <w:bookmarkStart w:id="246" w:name="_Toc51477927"/>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567810798"/>
      <w:bookmarkStart w:id="248" w:name="_Toc895851327"/>
      <w:bookmarkStart w:id="249" w:name="_Toc2726_WPSOffice_Level2"/>
      <w:bookmarkStart w:id="250" w:name="_Toc590229339"/>
      <w:bookmarkStart w:id="251" w:name="_Toc2116782746"/>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547741809"/>
      <w:bookmarkStart w:id="253" w:name="_Toc186260032"/>
      <w:bookmarkStart w:id="254" w:name="_Toc27895_WPSOffice_Level1"/>
      <w:bookmarkStart w:id="255" w:name="_Toc5970132"/>
      <w:bookmarkStart w:id="256" w:name="_Toc2074838607"/>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610044427"/>
      <w:bookmarkStart w:id="258" w:name="_Toc406_WPSOffice_Level1"/>
      <w:bookmarkStart w:id="259" w:name="_Toc251974203"/>
      <w:bookmarkStart w:id="260" w:name="_Toc1177328656"/>
      <w:bookmarkStart w:id="261" w:name="_Toc287788730"/>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12772_WPSOffice_Level2"/>
      <w:bookmarkStart w:id="263" w:name="_Toc284310861"/>
      <w:bookmarkStart w:id="264" w:name="_Toc1104661343"/>
      <w:bookmarkStart w:id="265" w:name="_Toc2063243614"/>
      <w:bookmarkStart w:id="266" w:name="_Toc1528885945"/>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1708281509"/>
      <w:bookmarkStart w:id="268" w:name="_Toc1926042190"/>
      <w:bookmarkStart w:id="269" w:name="_Toc768159179"/>
      <w:bookmarkStart w:id="270" w:name="_Toc1497946151"/>
      <w:bookmarkStart w:id="271" w:name="_Toc2763_WPSOffice_Level2"/>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1898115797"/>
      <w:bookmarkStart w:id="273" w:name="_Toc842476054"/>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89233697"/>
      <w:bookmarkStart w:id="275" w:name="_Toc1406930469"/>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1388336935"/>
      <w:bookmarkStart w:id="277" w:name="_Toc588115134"/>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105906608"/>
      <w:bookmarkStart w:id="279" w:name="_Toc1931931219"/>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92237178"/>
      <w:bookmarkStart w:id="281" w:name="_Toc1827357469"/>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25252_WPSOffice_Level2"/>
      <w:bookmarkStart w:id="283" w:name="_Toc1585182990"/>
      <w:bookmarkStart w:id="284" w:name="_Toc1559104404"/>
      <w:bookmarkStart w:id="285" w:name="_Toc963752773"/>
      <w:bookmarkStart w:id="286" w:name="_Toc1262892350"/>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764909292"/>
      <w:bookmarkStart w:id="288" w:name="_Toc312196863"/>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2374_WPSOffice_Level1"/>
      <w:bookmarkStart w:id="290" w:name="_Toc1424934537"/>
      <w:bookmarkStart w:id="291" w:name="_Toc834921143"/>
      <w:bookmarkStart w:id="292" w:name="_Toc1497704990"/>
      <w:bookmarkStart w:id="293" w:name="_Toc1188548716"/>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2079_WPSOffice_Level2"/>
      <w:bookmarkStart w:id="295" w:name="_Toc2045768904"/>
      <w:bookmarkStart w:id="296" w:name="_Toc403354112"/>
      <w:bookmarkStart w:id="297" w:name="_Toc796991888"/>
      <w:bookmarkStart w:id="298" w:name="_Toc847080959"/>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21128_WPSOffice_Level2"/>
      <w:bookmarkStart w:id="300" w:name="_Toc1567303111"/>
      <w:bookmarkStart w:id="301" w:name="_Toc964799965"/>
      <w:bookmarkStart w:id="302" w:name="_Toc313777536"/>
      <w:bookmarkStart w:id="303" w:name="_Toc669790520"/>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1952558128"/>
      <w:bookmarkStart w:id="305" w:name="_Toc698918823"/>
      <w:bookmarkStart w:id="306" w:name="_Toc15601_WPSOffice_Level2"/>
      <w:bookmarkStart w:id="307" w:name="_Toc551466010"/>
      <w:bookmarkStart w:id="308" w:name="_Toc1643538558"/>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684394481"/>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2670_WPSOffice_Level1"/>
      <w:bookmarkStart w:id="311" w:name="_Toc1609832877"/>
      <w:bookmarkStart w:id="312" w:name="_Toc174042393"/>
      <w:bookmarkStart w:id="313" w:name="_Toc687669516"/>
      <w:bookmarkStart w:id="314" w:name="_Toc84394606"/>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673135829"/>
      <w:bookmarkStart w:id="316" w:name="_Toc1892770773"/>
      <w:bookmarkStart w:id="317" w:name="_Toc1936412134"/>
      <w:bookmarkStart w:id="318" w:name="_Toc331150410"/>
      <w:bookmarkStart w:id="319" w:name="_Toc1166_WPSOffice_Level1"/>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1210874433"/>
      <w:bookmarkStart w:id="321" w:name="_Toc1072055782"/>
      <w:bookmarkStart w:id="322" w:name="_Toc29238_WPSOffice_Level2"/>
      <w:bookmarkStart w:id="323" w:name="_Toc725406474"/>
      <w:bookmarkStart w:id="324" w:name="_Toc1578832879"/>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1510251795"/>
      <w:bookmarkStart w:id="326" w:name="_Toc1124463177"/>
      <w:bookmarkStart w:id="327" w:name="_Toc1919654555"/>
      <w:bookmarkStart w:id="328" w:name="_Toc296168814"/>
      <w:bookmarkStart w:id="329" w:name="_Toc16538_WPSOffice_Level2"/>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1120838589"/>
      <w:bookmarkStart w:id="331" w:name="_Toc1883573105"/>
      <w:bookmarkStart w:id="332" w:name="_Toc263884867"/>
      <w:bookmarkStart w:id="333" w:name="_Toc26565_WPSOffice_Level2"/>
      <w:bookmarkStart w:id="334" w:name="_Toc220083927"/>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892850295"/>
      <w:bookmarkStart w:id="338"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672287957"/>
      <w:bookmarkStart w:id="340" w:name="_Toc47931827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1210605015"/>
      <w:bookmarkStart w:id="342" w:name="_Toc946331139"/>
      <w:bookmarkStart w:id="343" w:name="_Toc25708_WPSOffice_Level2"/>
      <w:bookmarkStart w:id="344" w:name="_Toc494517796"/>
      <w:bookmarkStart w:id="345" w:name="_Toc1471114537"/>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82607844"/>
      <w:bookmarkStart w:id="347" w:name="_Toc1681715908"/>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726_WPSOffice_Level1"/>
      <w:bookmarkStart w:id="349" w:name="_Toc2103905887"/>
      <w:bookmarkStart w:id="350" w:name="_Toc1659337292"/>
      <w:bookmarkStart w:id="351" w:name="_Toc1913014589"/>
      <w:bookmarkStart w:id="352" w:name="_Toc494732441"/>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496752965"/>
      <w:bookmarkStart w:id="354" w:name="_Toc467733816"/>
      <w:bookmarkStart w:id="355" w:name="_Toc23666_WPSOffice_Level2"/>
      <w:bookmarkStart w:id="356" w:name="_Toc173005782"/>
      <w:bookmarkStart w:id="357" w:name="_Toc791558515"/>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7450_WPSOffice_Level2"/>
      <w:bookmarkStart w:id="359" w:name="_Toc1170682839"/>
      <w:bookmarkStart w:id="360" w:name="_Toc2078101222"/>
      <w:bookmarkStart w:id="361" w:name="_Toc759196680"/>
      <w:bookmarkStart w:id="362" w:name="_Toc1075624242"/>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2772_WPSOffice_Level1"/>
      <w:bookmarkStart w:id="364" w:name="_Toc1999240663"/>
      <w:bookmarkStart w:id="365" w:name="_Toc1035544615"/>
      <w:bookmarkStart w:id="366" w:name="_Toc132576001"/>
      <w:bookmarkStart w:id="367" w:name="_Toc1086982305"/>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494223994"/>
      <w:bookmarkStart w:id="369" w:name="_Toc2763_WPSOffice_Level1"/>
      <w:bookmarkStart w:id="370" w:name="_Toc2090074658"/>
      <w:bookmarkStart w:id="371" w:name="_Toc241712776"/>
      <w:bookmarkStart w:id="372" w:name="_Toc2041775188"/>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18664_WPSOffice_Level2"/>
      <w:bookmarkStart w:id="374" w:name="_Toc1514454295"/>
      <w:bookmarkStart w:id="375" w:name="_Toc1891847476"/>
      <w:bookmarkStart w:id="376" w:name="_Toc1968254022"/>
      <w:bookmarkStart w:id="377" w:name="_Toc495655772"/>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23333345"/>
      <w:bookmarkStart w:id="379" w:name="_Toc1338956508"/>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409983960"/>
      <w:bookmarkStart w:id="381" w:name="_Toc845408824"/>
      <w:bookmarkStart w:id="382" w:name="_Toc2077616055"/>
      <w:bookmarkStart w:id="383" w:name="_Toc178602401"/>
      <w:bookmarkStart w:id="384" w:name="_Toc1119_WPSOffice_Level2"/>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5553_WPSOffice_Level2"/>
      <w:bookmarkStart w:id="386" w:name="_Toc285448297"/>
      <w:bookmarkStart w:id="387" w:name="_Toc512523007"/>
      <w:bookmarkStart w:id="388" w:name="_Toc1769889726"/>
      <w:bookmarkStart w:id="389" w:name="_Toc1318716526"/>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1698679577"/>
      <w:bookmarkStart w:id="391" w:name="_Toc7414_WPSOffice_Level2"/>
      <w:bookmarkStart w:id="392" w:name="_Toc1089588658"/>
      <w:bookmarkStart w:id="393" w:name="_Toc18325751"/>
      <w:bookmarkStart w:id="394" w:name="_Toc470400721"/>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17203_WPSOffice_Level2"/>
      <w:bookmarkStart w:id="396" w:name="_Toc599217658"/>
      <w:bookmarkStart w:id="397" w:name="_Toc747061195"/>
      <w:bookmarkStart w:id="398" w:name="_Toc1585532871"/>
      <w:bookmarkStart w:id="399" w:name="_Toc2007211965"/>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1567082464"/>
      <w:bookmarkStart w:id="401" w:name="_Toc4889_WPSOffice_Level2"/>
      <w:bookmarkStart w:id="402" w:name="_Toc971310533"/>
      <w:bookmarkStart w:id="403" w:name="_Toc1100638141"/>
      <w:bookmarkStart w:id="404" w:name="_Toc559569813"/>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1033347250"/>
      <w:bookmarkStart w:id="406" w:name="_Toc874036229"/>
      <w:bookmarkStart w:id="407" w:name="_Toc22021_WPSOffice_Level2"/>
      <w:bookmarkStart w:id="408" w:name="_Toc1124232359"/>
      <w:bookmarkStart w:id="409" w:name="_Toc41331858"/>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1641529132"/>
      <w:bookmarkStart w:id="411" w:name="_Toc279091479"/>
      <w:bookmarkStart w:id="412" w:name="_Toc755579645"/>
      <w:bookmarkStart w:id="413" w:name="_Toc17946_WPSOffice_Level2"/>
      <w:bookmarkStart w:id="414" w:name="_Toc1330286401"/>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1536381563"/>
      <w:bookmarkStart w:id="416" w:name="_Toc1822462163"/>
      <w:bookmarkStart w:id="417" w:name="_Toc1114126502"/>
      <w:bookmarkStart w:id="418" w:name="_Toc538337483"/>
      <w:bookmarkStart w:id="419" w:name="_Toc6459_WPSOffice_Level2"/>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47301990"/>
      <w:bookmarkStart w:id="421" w:name="_Toc25252_WPSOffice_Level1"/>
      <w:bookmarkStart w:id="422" w:name="_Toc1638945521"/>
      <w:bookmarkStart w:id="423" w:name="_Toc1436429222"/>
      <w:bookmarkStart w:id="424" w:name="_Toc2113616913"/>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1827789165"/>
      <w:bookmarkStart w:id="426" w:name="_Toc1114012622"/>
      <w:bookmarkStart w:id="427" w:name="_Toc1365624072"/>
      <w:bookmarkStart w:id="428" w:name="_Toc3048_WPSOffice_Level2"/>
      <w:bookmarkStart w:id="429" w:name="_Toc371351469"/>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11551_WPSOffice_Level2"/>
      <w:bookmarkStart w:id="431" w:name="_Toc1720747419"/>
      <w:bookmarkStart w:id="432" w:name="_Toc495528799"/>
      <w:bookmarkStart w:id="433" w:name="_Toc1385418443"/>
      <w:bookmarkStart w:id="434" w:name="_Toc566226571"/>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2079_WPSOffice_Level1"/>
      <w:bookmarkStart w:id="436" w:name="_Toc2106219742"/>
      <w:bookmarkStart w:id="437" w:name="_Toc1755583499"/>
      <w:bookmarkStart w:id="438" w:name="_Toc1070794608"/>
      <w:bookmarkStart w:id="439" w:name="_Toc1058764984"/>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1812931445"/>
      <w:bookmarkStart w:id="441" w:name="_Toc25968_WPSOffice_Level2"/>
      <w:bookmarkStart w:id="442" w:name="_Toc181893198"/>
      <w:bookmarkStart w:id="443" w:name="_Toc2014890028"/>
      <w:bookmarkStart w:id="444" w:name="_Toc1606347707"/>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1894789812"/>
      <w:bookmarkStart w:id="446" w:name="_Toc1920463336"/>
      <w:bookmarkStart w:id="447" w:name="_Toc4495_WPSOffice_Level2"/>
      <w:bookmarkStart w:id="448" w:name="_Toc2125330976"/>
      <w:bookmarkStart w:id="449" w:name="_Toc1469813049"/>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737503579"/>
      <w:bookmarkStart w:id="453" w:name="_Toc592812854"/>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752710513"/>
      <w:bookmarkStart w:id="457" w:name="_Toc1024136037"/>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662071253"/>
      <w:bookmarkStart w:id="459" w:name="_Toc405091739"/>
      <w:bookmarkStart w:id="460" w:name="_Toc186734659"/>
      <w:bookmarkStart w:id="461" w:name="_Toc421015950"/>
      <w:bookmarkStart w:id="462" w:name="_Toc21128_WPSOffice_Level1"/>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21298_WPSOffice_Level2"/>
      <w:bookmarkStart w:id="464" w:name="_Toc987350604"/>
      <w:bookmarkStart w:id="465" w:name="_Toc2009701819"/>
      <w:bookmarkStart w:id="466" w:name="_Toc270399527"/>
      <w:bookmarkStart w:id="467" w:name="_Toc1146693163"/>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1696423994"/>
      <w:bookmarkStart w:id="469" w:name="_Toc291624864"/>
      <w:bookmarkStart w:id="470" w:name="_Toc11445_WPSOffice_Level2"/>
      <w:bookmarkStart w:id="471" w:name="_Toc1725537816"/>
      <w:bookmarkStart w:id="472" w:name="_Toc84545142"/>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972481960"/>
      <w:bookmarkStart w:id="474" w:name="_Toc15601_WPSOffice_Level1"/>
      <w:bookmarkStart w:id="475" w:name="_Toc1156589049"/>
      <w:bookmarkStart w:id="476" w:name="_Toc1089486220"/>
      <w:bookmarkStart w:id="477" w:name="_Toc1397339674"/>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1169958448"/>
      <w:bookmarkStart w:id="479" w:name="_Toc1952115435"/>
      <w:bookmarkStart w:id="480" w:name="_Toc549887687"/>
      <w:bookmarkStart w:id="481" w:name="_Toc29238_WPSOffice_Level1"/>
      <w:bookmarkStart w:id="482" w:name="_Toc609042392"/>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997559731"/>
      <w:bookmarkStart w:id="484" w:name="_Toc1514466302"/>
      <w:bookmarkStart w:id="485" w:name="_Toc13208_WPSOffice_Level2"/>
      <w:bookmarkStart w:id="486" w:name="_Toc1208277639"/>
      <w:bookmarkStart w:id="487" w:name="_Toc622775275"/>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624322866"/>
      <w:bookmarkStart w:id="489" w:name="_Toc1894092640"/>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481306204"/>
      <w:bookmarkStart w:id="493" w:name="_Toc1814568600"/>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512383833"/>
      <w:bookmarkStart w:id="495" w:name="_Toc403831192"/>
      <w:bookmarkStart w:id="496" w:name="_Toc22682_WPSOffice_Level2"/>
      <w:bookmarkStart w:id="497" w:name="_Toc833591297"/>
      <w:bookmarkStart w:id="498" w:name="_Toc152877006"/>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302076578"/>
      <w:bookmarkStart w:id="502" w:name="_Toc155893242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1835717178"/>
      <w:bookmarkStart w:id="504" w:name="_Toc25064157"/>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1097365594"/>
      <w:bookmarkStart w:id="506" w:name="_Toc636722408"/>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2071455435"/>
      <w:bookmarkStart w:id="508" w:name="_Toc1620793104"/>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2119294188"/>
      <w:bookmarkStart w:id="510" w:name="_Toc1854042929"/>
      <w:bookmarkStart w:id="511" w:name="_Toc1114652815"/>
      <w:bookmarkStart w:id="512" w:name="_Toc846056502"/>
      <w:bookmarkStart w:id="513" w:name="_Toc8385_WPSOffice_Level2"/>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74771631"/>
      <w:bookmarkStart w:id="515" w:name="_Toc1696583252"/>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830791641"/>
      <w:bookmarkStart w:id="519" w:name="_Toc1988689044"/>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975674732"/>
      <w:bookmarkStart w:id="521" w:name="_Toc886660142"/>
      <w:bookmarkStart w:id="522" w:name="_Toc1405058032"/>
      <w:bookmarkStart w:id="523" w:name="_Toc1250555759"/>
      <w:bookmarkStart w:id="524" w:name="_Toc13874_WPSOffice_Level2"/>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562947412"/>
      <w:bookmarkStart w:id="526" w:name="_Toc1855341433"/>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480150917"/>
      <w:bookmarkStart w:id="528" w:name="_Toc119737215"/>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623991543"/>
      <w:bookmarkStart w:id="530" w:name="_Toc16538_WPSOffice_Level1"/>
      <w:bookmarkStart w:id="531" w:name="_Toc942203706"/>
      <w:bookmarkStart w:id="532" w:name="_Toc1350162331"/>
      <w:bookmarkStart w:id="533" w:name="_Toc1776409502"/>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800882207"/>
      <w:bookmarkStart w:id="535" w:name="_Toc1428605204"/>
      <w:bookmarkStart w:id="536" w:name="_Toc12767_WPSOffice_Level2"/>
      <w:bookmarkStart w:id="537" w:name="_Toc466542981"/>
      <w:bookmarkStart w:id="538" w:name="_Toc802478741"/>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391432254"/>
      <w:bookmarkStart w:id="540" w:name="_Toc78473310"/>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607651504"/>
      <w:bookmarkStart w:id="542" w:name="_Toc1643815882"/>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23211608"/>
      <w:bookmarkStart w:id="544" w:name="_Toc1175911369"/>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423561542"/>
      <w:bookmarkStart w:id="546" w:name="_Toc26565_WPSOffice_Level1"/>
      <w:bookmarkStart w:id="547" w:name="_Toc710345234"/>
      <w:bookmarkStart w:id="548" w:name="_Toc1678218657"/>
      <w:bookmarkStart w:id="549" w:name="_Toc1195484364"/>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89145088"/>
      <w:bookmarkStart w:id="551" w:name="_Toc1280779906"/>
      <w:bookmarkStart w:id="552" w:name="_Toc1345155083"/>
      <w:bookmarkStart w:id="553" w:name="_Toc14795_WPSOffice_Level2"/>
      <w:bookmarkStart w:id="554" w:name="_Toc552132137"/>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2047680711"/>
      <w:bookmarkStart w:id="556" w:name="_Toc1365195565"/>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25708_WPSOffice_Level1"/>
      <w:bookmarkStart w:id="558" w:name="_Toc315572099"/>
      <w:bookmarkStart w:id="559" w:name="_Toc72136753"/>
      <w:bookmarkStart w:id="560" w:name="_Toc778837746"/>
      <w:bookmarkStart w:id="561" w:name="_Toc1705420767"/>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5695_WPSOffice_Level2"/>
      <w:bookmarkStart w:id="563" w:name="_Toc1810794658"/>
      <w:bookmarkStart w:id="564" w:name="_Toc275879747"/>
      <w:bookmarkStart w:id="565" w:name="_Toc1275318557"/>
      <w:bookmarkStart w:id="566" w:name="_Toc2007226336"/>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170596590"/>
      <w:bookmarkStart w:id="568" w:name="_Toc205062522"/>
      <w:bookmarkStart w:id="569" w:name="_Toc793844913"/>
      <w:bookmarkStart w:id="570" w:name="_Toc17422_WPSOffice_Level2"/>
      <w:bookmarkStart w:id="571" w:name="_Toc1223370916"/>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1274493518"/>
      <w:bookmarkStart w:id="573" w:name="_Toc21359_WPSOffice_Level2"/>
      <w:bookmarkStart w:id="574" w:name="_Toc1072391415"/>
      <w:bookmarkStart w:id="575" w:name="_Toc400117241"/>
      <w:bookmarkStart w:id="576" w:name="_Toc1768560748"/>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29683_WPSOffice_Level2"/>
      <w:bookmarkStart w:id="578" w:name="_Toc2120727381"/>
      <w:bookmarkStart w:id="579" w:name="_Toc1740927065"/>
      <w:bookmarkStart w:id="580" w:name="_Toc1016331738"/>
      <w:bookmarkStart w:id="581" w:name="_Toc1673219421"/>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623587344"/>
      <w:bookmarkStart w:id="583" w:name="_Toc17671_WPSOffice_Level1"/>
      <w:bookmarkStart w:id="584" w:name="_Toc250193324"/>
      <w:bookmarkStart w:id="585" w:name="_Toc829354739"/>
      <w:bookmarkStart w:id="586" w:name="_Toc1744894240"/>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340504612"/>
      <w:bookmarkStart w:id="588" w:name="_Toc1980455699"/>
      <w:bookmarkStart w:id="589" w:name="_Toc1419828413"/>
      <w:bookmarkStart w:id="590" w:name="_Toc493170956"/>
      <w:bookmarkStart w:id="591" w:name="_Toc12352_WPSOffice_Level1"/>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1568178610"/>
      <w:bookmarkStart w:id="593" w:name="_Toc12535_WPSOffice_Level1"/>
      <w:bookmarkStart w:id="594" w:name="_Toc539056844"/>
      <w:bookmarkStart w:id="595" w:name="_Toc2050603743"/>
      <w:bookmarkStart w:id="596" w:name="_Toc265375810"/>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17671_WPSOffice_Level2"/>
      <w:bookmarkStart w:id="598" w:name="_Toc1786226098"/>
      <w:bookmarkStart w:id="599" w:name="_Toc2064761924"/>
      <w:bookmarkStart w:id="600" w:name="_Toc1310660943"/>
      <w:bookmarkStart w:id="601" w:name="_Toc1656934595"/>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05936062"/>
      <w:bookmarkStart w:id="603" w:name="_Toc12352_WPSOffice_Level2"/>
      <w:bookmarkStart w:id="604" w:name="_Toc1005554789"/>
      <w:bookmarkStart w:id="605" w:name="_Toc588551696"/>
      <w:bookmarkStart w:id="606" w:name="_Toc1982033744"/>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997176851"/>
      <w:bookmarkStart w:id="608" w:name="_Toc108076596"/>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476210704"/>
      <w:bookmarkStart w:id="610" w:name="_Toc1612737521"/>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693788319"/>
      <w:bookmarkStart w:id="612" w:name="_Toc1801757373"/>
      <w:bookmarkStart w:id="613" w:name="_Toc131000220"/>
      <w:bookmarkStart w:id="614" w:name="_Toc12535_WPSOffice_Level2"/>
      <w:bookmarkStart w:id="615" w:name="_Toc1017246597"/>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1833528088"/>
      <w:bookmarkStart w:id="617" w:name="_Toc3867_WPSOffice_Level2"/>
      <w:bookmarkStart w:id="618" w:name="_Toc1623067860"/>
      <w:bookmarkStart w:id="619" w:name="_Toc1205442191"/>
      <w:bookmarkStart w:id="620" w:name="_Toc1633899259"/>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7562_WPSOffice_Level2"/>
      <w:bookmarkStart w:id="622" w:name="_Toc1662339261"/>
      <w:bookmarkStart w:id="623" w:name="_Toc1086046978"/>
      <w:bookmarkStart w:id="624" w:name="_Toc1954175768"/>
      <w:bookmarkStart w:id="625" w:name="_Toc1400182491"/>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400347600"/>
      <w:bookmarkStart w:id="627" w:name="_Toc1245653035"/>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754541795"/>
      <w:bookmarkStart w:id="629" w:name="_Toc1708670891"/>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1118926247"/>
      <w:bookmarkStart w:id="631" w:name="_Toc277308772"/>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086858432"/>
      <w:bookmarkStart w:id="633" w:name="_Toc1231139241"/>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582732879"/>
      <w:bookmarkStart w:id="635" w:name="_Toc966245275"/>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826784032"/>
      <w:bookmarkStart w:id="637"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1350876457"/>
      <w:bookmarkStart w:id="639" w:name="_Toc3867_WPSOffice_Level1"/>
      <w:bookmarkStart w:id="640" w:name="_Toc220500297"/>
      <w:bookmarkStart w:id="641" w:name="_Toc419525701"/>
      <w:bookmarkStart w:id="642" w:name="_Toc1512775396"/>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1524936586"/>
      <w:bookmarkStart w:id="644" w:name="_Toc1441627939"/>
      <w:bookmarkStart w:id="645" w:name="_Toc546378820"/>
      <w:bookmarkStart w:id="646" w:name="_Toc23192_WPSOffice_Level2"/>
      <w:bookmarkStart w:id="647" w:name="_Toc595171129"/>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493654743"/>
      <w:bookmarkStart w:id="649" w:name="_Toc107905589"/>
      <w:r>
        <w:rPr>
          <w:rFonts w:hint="eastAsia"/>
          <w:lang w:val="en-US" w:eastAsia="zh-CN"/>
        </w:rPr>
        <w:t>a)整合分散的空间</w:t>
      </w:r>
      <w:bookmarkEnd w:id="648"/>
      <w:bookmarkEnd w:id="649"/>
    </w:p>
    <w:p>
      <w:pPr>
        <w:outlineLvl w:val="2"/>
        <w:rPr>
          <w:rFonts w:hint="eastAsia"/>
          <w:lang w:val="en-US" w:eastAsia="zh-CN"/>
        </w:rPr>
      </w:pPr>
      <w:bookmarkStart w:id="650" w:name="_Toc810957955"/>
      <w:bookmarkStart w:id="651" w:name="_Toc1429349767"/>
      <w:r>
        <w:rPr>
          <w:rFonts w:hint="eastAsia"/>
          <w:lang w:val="en-US" w:eastAsia="zh-CN"/>
        </w:rPr>
        <w:t>b)逻辑卷空间可以扩大</w:t>
      </w:r>
      <w:bookmarkEnd w:id="650"/>
      <w:bookmarkEnd w:id="651"/>
    </w:p>
    <w:p>
      <w:pPr>
        <w:outlineLvl w:val="2"/>
        <w:rPr>
          <w:rFonts w:hint="eastAsia"/>
          <w:lang w:val="en-US" w:eastAsia="zh-CN"/>
        </w:rPr>
      </w:pPr>
      <w:bookmarkStart w:id="652" w:name="_Toc91503363"/>
      <w:bookmarkStart w:id="653" w:name="_Toc2132588090"/>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395_WPSOffice_Level2"/>
      <w:bookmarkStart w:id="655" w:name="_Toc1121203321"/>
      <w:bookmarkStart w:id="656" w:name="_Toc616866351"/>
      <w:bookmarkStart w:id="657" w:name="_Toc2136068966"/>
      <w:bookmarkStart w:id="658" w:name="_Toc1283816958"/>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006442319"/>
      <w:bookmarkStart w:id="660" w:name="_Toc2139695001"/>
      <w:r>
        <w:rPr>
          <w:rFonts w:hint="eastAsia"/>
          <w:lang w:val="en-US" w:eastAsia="zh-CN"/>
        </w:rPr>
        <w:t>a)创建物理卷</w:t>
      </w:r>
      <w:bookmarkEnd w:id="659"/>
      <w:bookmarkEnd w:id="660"/>
    </w:p>
    <w:p>
      <w:pPr>
        <w:outlineLvl w:val="2"/>
        <w:rPr>
          <w:rFonts w:hint="eastAsia"/>
          <w:lang w:val="en-US" w:eastAsia="zh-CN"/>
        </w:rPr>
      </w:pPr>
      <w:bookmarkStart w:id="661" w:name="_Toc1330259525"/>
      <w:bookmarkStart w:id="662" w:name="_Toc180648451"/>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982061917"/>
      <w:bookmarkStart w:id="664"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27855_WPSOffice_Level2"/>
      <w:bookmarkStart w:id="668" w:name="_Toc1285755084"/>
      <w:bookmarkStart w:id="669" w:name="_Toc198347625"/>
      <w:bookmarkStart w:id="670" w:name="_Toc456528198"/>
      <w:bookmarkStart w:id="671" w:name="_Toc1190002214"/>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39640791"/>
      <w:bookmarkStart w:id="673" w:name="_Toc135461061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707900693"/>
      <w:bookmarkStart w:id="675" w:name="_Toc169965617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2129747620"/>
      <w:bookmarkStart w:id="677" w:name="_Toc58850304"/>
      <w:r>
        <w:rPr>
          <w:rFonts w:hint="eastAsia"/>
          <w:lang w:val="en-US" w:eastAsia="zh-CN"/>
        </w:rPr>
        <w:t>a)缩减文件系统</w:t>
      </w:r>
      <w:bookmarkEnd w:id="676"/>
      <w:bookmarkEnd w:id="677"/>
    </w:p>
    <w:p>
      <w:pPr>
        <w:outlineLvl w:val="2"/>
        <w:rPr>
          <w:rFonts w:hint="eastAsia"/>
          <w:lang w:val="en-US" w:eastAsia="zh-CN"/>
        </w:rPr>
      </w:pPr>
      <w:bookmarkStart w:id="678" w:name="_Toc1414661761"/>
      <w:bookmarkStart w:id="679" w:name="_Toc1329838988"/>
      <w:r>
        <w:rPr>
          <w:rFonts w:hint="eastAsia"/>
          <w:lang w:val="en-US" w:eastAsia="zh-CN"/>
        </w:rPr>
        <w:t>b)缩减空间</w:t>
      </w:r>
      <w:bookmarkEnd w:id="678"/>
      <w:bookmarkEnd w:id="679"/>
    </w:p>
    <w:p>
      <w:pPr>
        <w:pStyle w:val="34"/>
        <w:bidi w:val="0"/>
        <w:outlineLvl w:val="1"/>
        <w:rPr>
          <w:rFonts w:hint="eastAsia"/>
          <w:lang w:val="en-US" w:eastAsia="zh-CN"/>
        </w:rPr>
      </w:pPr>
      <w:bookmarkStart w:id="680" w:name="_Toc23388_WPSOffice_Level2"/>
      <w:bookmarkStart w:id="681" w:name="_Toc381527264"/>
      <w:bookmarkStart w:id="682" w:name="_Toc967394770"/>
      <w:bookmarkStart w:id="683" w:name="_Toc958094017"/>
      <w:bookmarkStart w:id="684" w:name="_Toc1846719678"/>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552021260"/>
      <w:bookmarkStart w:id="686" w:name="_Toc1135278481"/>
      <w:bookmarkStart w:id="687" w:name="_Toc19604_WPSOffice_Level2"/>
      <w:bookmarkStart w:id="688" w:name="_Toc1402092385"/>
      <w:bookmarkStart w:id="689" w:name="_Toc983421492"/>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835356724"/>
      <w:bookmarkStart w:id="691" w:name="_Toc489972489"/>
      <w:bookmarkStart w:id="692" w:name="_Toc863809252"/>
      <w:bookmarkStart w:id="693" w:name="_Toc7562_WPSOffice_Level1"/>
      <w:bookmarkStart w:id="694" w:name="_Toc1868895832"/>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23192_WPSOffice_Level1"/>
      <w:bookmarkStart w:id="696" w:name="_Toc788722251"/>
      <w:bookmarkStart w:id="697" w:name="_Toc1692188207"/>
      <w:bookmarkStart w:id="698" w:name="_Toc875372294"/>
      <w:bookmarkStart w:id="699" w:name="_Toc1939876731"/>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1533309180"/>
      <w:bookmarkStart w:id="701" w:name="_Toc1508028448"/>
      <w:bookmarkStart w:id="702" w:name="_Toc6269_WPSOffice_Level2"/>
      <w:bookmarkStart w:id="703" w:name="_Toc1744320874"/>
      <w:bookmarkStart w:id="704" w:name="_Toc1557576049"/>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1112747764"/>
      <w:bookmarkStart w:id="706" w:name="_Toc230791906"/>
      <w:bookmarkStart w:id="707" w:name="_Toc718589035"/>
      <w:bookmarkStart w:id="708" w:name="_Toc943433320"/>
      <w:bookmarkStart w:id="709" w:name="_Toc4994_WPSOffice_Level2"/>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1157442080"/>
      <w:bookmarkStart w:id="711" w:name="_Toc20409935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639028668"/>
      <w:bookmarkStart w:id="713" w:name="_Toc103880720"/>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3560_WPSOffice_Level2"/>
      <w:bookmarkStart w:id="715" w:name="_Toc196224275"/>
      <w:bookmarkStart w:id="716" w:name="_Toc205004646"/>
      <w:bookmarkStart w:id="717" w:name="_Toc941599257"/>
      <w:bookmarkStart w:id="718" w:name="_Toc1391863"/>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395_WPSOffice_Level1"/>
      <w:bookmarkStart w:id="720" w:name="_Toc231882034"/>
      <w:bookmarkStart w:id="721" w:name="_Toc1604281842"/>
      <w:bookmarkStart w:id="722" w:name="_Toc96005410"/>
      <w:bookmarkStart w:id="723" w:name="_Toc1716131414"/>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504228320"/>
      <w:bookmarkStart w:id="725" w:name="_Toc1481347665"/>
      <w:bookmarkStart w:id="726" w:name="_Toc737198055"/>
      <w:bookmarkStart w:id="727" w:name="_Toc1999407906"/>
      <w:bookmarkStart w:id="728" w:name="_Toc1349_WPSOffice_Level2"/>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1546386606"/>
      <w:bookmarkStart w:id="730" w:name="_Toc1913675537"/>
      <w:bookmarkStart w:id="731" w:name="_Toc12465_WPSOffice_Level2"/>
      <w:bookmarkStart w:id="732" w:name="_Toc755933659"/>
      <w:bookmarkStart w:id="733" w:name="_Toc418107152"/>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034360775"/>
      <w:bookmarkStart w:id="735" w:name="_Toc35190747"/>
      <w:bookmarkStart w:id="736" w:name="_Toc1881590614"/>
      <w:bookmarkStart w:id="737" w:name="_Toc27855_WPSOffice_Level1"/>
      <w:bookmarkStart w:id="738" w:name="_Toc1214931658"/>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27224_WPSOffice_Level2"/>
      <w:bookmarkStart w:id="740" w:name="_Toc757425559"/>
      <w:bookmarkStart w:id="741" w:name="_Toc1530142915"/>
      <w:bookmarkStart w:id="742" w:name="_Toc1824056487"/>
      <w:bookmarkStart w:id="743" w:name="_Toc1735367562"/>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679682864"/>
      <w:bookmarkStart w:id="745" w:name="_Toc1338666538"/>
      <w:bookmarkStart w:id="746" w:name="_Toc30799_WPSOffice_Level2"/>
      <w:bookmarkStart w:id="747" w:name="_Toc732437165"/>
      <w:bookmarkStart w:id="748" w:name="_Toc970239289"/>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814028493"/>
      <w:bookmarkStart w:id="750" w:name="_Toc592297894"/>
      <w:bookmarkStart w:id="751" w:name="_Toc1574363150"/>
      <w:bookmarkStart w:id="752" w:name="_Toc23388_WPSOffice_Level1"/>
      <w:bookmarkStart w:id="753" w:name="_Toc2041715690"/>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1193453925"/>
      <w:bookmarkStart w:id="755" w:name="_Toc96098541"/>
      <w:bookmarkStart w:id="756" w:name="_Toc938760371"/>
      <w:bookmarkStart w:id="757" w:name="_Toc2032744116"/>
      <w:bookmarkStart w:id="758" w:name="_Toc19604_WPSOffice_Level1"/>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1327608294"/>
      <w:bookmarkStart w:id="760" w:name="_Toc4501_WPSOffice_Level2"/>
      <w:bookmarkStart w:id="761" w:name="_Toc716119476"/>
      <w:bookmarkStart w:id="762" w:name="_Toc1764084202"/>
      <w:bookmarkStart w:id="763" w:name="_Toc1903053780"/>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24691_WPSOffice_Level2"/>
      <w:bookmarkStart w:id="765" w:name="_Toc2088522012"/>
      <w:bookmarkStart w:id="766" w:name="_Toc2068017893"/>
      <w:bookmarkStart w:id="767" w:name="_Toc1664689309"/>
      <w:bookmarkStart w:id="768" w:name="_Toc2137631"/>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220626490"/>
      <w:bookmarkStart w:id="770" w:name="_Toc907056496"/>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701223918"/>
      <w:bookmarkStart w:id="772" w:name="_Toc141911165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1285954589"/>
      <w:bookmarkStart w:id="774" w:name="_Toc537400596"/>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212837843"/>
      <w:bookmarkStart w:id="776" w:name="_Toc766015168"/>
      <w:bookmarkStart w:id="777" w:name="_Toc14141_WPSOffice_Level2"/>
      <w:bookmarkStart w:id="778" w:name="_Toc2005987850"/>
      <w:bookmarkStart w:id="779" w:name="_Toc786897342"/>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2031483444"/>
      <w:bookmarkStart w:id="781" w:name="_Toc1599760109"/>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22484962"/>
      <w:bookmarkStart w:id="783" w:name="_Toc371978865"/>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1074002010"/>
      <w:bookmarkStart w:id="787"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695893764"/>
      <w:bookmarkStart w:id="789" w:name="_Toc6269_WPSOffice_Level1"/>
      <w:bookmarkStart w:id="790" w:name="_Toc411619656"/>
      <w:bookmarkStart w:id="791" w:name="_Toc601347126"/>
      <w:bookmarkStart w:id="792" w:name="_Toc1677095573"/>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40793006"/>
      <w:bookmarkStart w:id="794" w:name="_Toc1685932604"/>
      <w:bookmarkStart w:id="795" w:name="_Toc249283118"/>
      <w:bookmarkStart w:id="796" w:name="_Toc28253_WPSOffice_Level2"/>
      <w:bookmarkStart w:id="797" w:name="_Toc1228521988"/>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1132852314"/>
      <w:bookmarkStart w:id="799" w:name="_Toc1838959901"/>
      <w:bookmarkStart w:id="800" w:name="_Toc1127401954"/>
      <w:bookmarkStart w:id="801" w:name="_Toc2038552280"/>
      <w:bookmarkStart w:id="802" w:name="_Toc17777_WPSOffice_Level2"/>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599013859"/>
      <w:bookmarkStart w:id="804" w:name="_Toc866722937"/>
      <w:bookmarkStart w:id="805" w:name="_Toc4994_WPSOffice_Level1"/>
      <w:bookmarkStart w:id="806" w:name="_Toc859450913"/>
      <w:bookmarkStart w:id="807" w:name="_Toc1826281418"/>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630810382"/>
      <w:bookmarkStart w:id="809" w:name="_Toc39132357"/>
      <w:bookmarkStart w:id="810" w:name="_Toc1797727601"/>
      <w:bookmarkStart w:id="811" w:name="_Toc32267_WPSOffice_Level2"/>
      <w:bookmarkStart w:id="812" w:name="_Toc1324675054"/>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280027949"/>
      <w:bookmarkStart w:id="814" w:name="_Toc16682_WPSOffice_Level2"/>
      <w:bookmarkStart w:id="815" w:name="_Toc1293161017"/>
      <w:bookmarkStart w:id="816" w:name="_Toc1684873574"/>
      <w:bookmarkStart w:id="817" w:name="_Toc961952051"/>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14154494"/>
      <w:bookmarkStart w:id="819" w:name="_Toc580863097"/>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914504651"/>
      <w:bookmarkStart w:id="821" w:name="_Toc17551494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1094965975"/>
      <w:bookmarkStart w:id="823" w:name="_Toc1616260456"/>
      <w:bookmarkStart w:id="824" w:name="_Toc653705817"/>
      <w:bookmarkStart w:id="825" w:name="_Toc520996662"/>
      <w:bookmarkStart w:id="826" w:name="_Toc32187_WPSOffice_Level2"/>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118604002"/>
      <w:bookmarkStart w:id="830" w:name="_Toc1332957021"/>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145250837"/>
      <w:bookmarkStart w:id="832" w:name="_Toc1273311813"/>
      <w:bookmarkStart w:id="833" w:name="_Toc1198846695"/>
      <w:bookmarkStart w:id="834" w:name="_Toc1010719494"/>
      <w:bookmarkStart w:id="835" w:name="_Toc3560_WPSOffice_Level1"/>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86720069"/>
      <w:bookmarkStart w:id="837" w:name="_Toc1458979678"/>
      <w:bookmarkStart w:id="838" w:name="_Toc4142_WPSOffice_Level2"/>
      <w:bookmarkStart w:id="839" w:name="_Toc1504456779"/>
      <w:bookmarkStart w:id="840" w:name="_Toc476807664"/>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575402196"/>
      <w:bookmarkStart w:id="842" w:name="_Toc741496959"/>
      <w:bookmarkStart w:id="843" w:name="_Toc12945_WPSOffice_Level2"/>
      <w:bookmarkStart w:id="844" w:name="_Toc1428962432"/>
      <w:bookmarkStart w:id="845" w:name="_Toc981552204"/>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882448893"/>
      <w:bookmarkStart w:id="847" w:name="_Toc1703075015"/>
      <w:bookmarkStart w:id="848" w:name="_Toc1819690633"/>
      <w:bookmarkStart w:id="849" w:name="_Toc304863785"/>
      <w:bookmarkStart w:id="850" w:name="_Toc1349_WPSOffice_Level1"/>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2465_WPSOffice_Level1"/>
      <w:bookmarkStart w:id="852" w:name="_Toc1598010985"/>
      <w:bookmarkStart w:id="853" w:name="_Toc1270648668"/>
      <w:bookmarkStart w:id="854" w:name="_Toc75305388"/>
      <w:bookmarkStart w:id="855" w:name="_Toc67429689"/>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939844584"/>
      <w:bookmarkStart w:id="857" w:name="_Toc309509162"/>
      <w:bookmarkStart w:id="858" w:name="_Toc27224_WPSOffice_Level1"/>
      <w:bookmarkStart w:id="859" w:name="_Toc119823640"/>
      <w:bookmarkStart w:id="860" w:name="_Toc496410442"/>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559021732"/>
      <w:bookmarkStart w:id="862" w:name="_Toc1290958929"/>
      <w:bookmarkStart w:id="863" w:name="_Toc30799_WPSOffice_Level1"/>
      <w:bookmarkStart w:id="864" w:name="_Toc4099815"/>
      <w:bookmarkStart w:id="865" w:name="_Toc639601755"/>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1406096227"/>
      <w:bookmarkStart w:id="867" w:name="_Toc4501_WPSOffice_Level1"/>
      <w:bookmarkStart w:id="868" w:name="_Toc2003085833"/>
      <w:bookmarkStart w:id="869" w:name="_Toc433948830"/>
      <w:bookmarkStart w:id="870" w:name="_Toc1210583869"/>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1429817074"/>
      <w:bookmarkStart w:id="872" w:name="_Toc24691_WPSOffice_Level1"/>
      <w:bookmarkStart w:id="873" w:name="_Toc1883872312"/>
      <w:bookmarkStart w:id="874" w:name="_Toc983632892"/>
      <w:bookmarkStart w:id="875" w:name="_Toc390642484"/>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655120273"/>
      <w:bookmarkStart w:id="877" w:name="_Toc26531_WPSOffice_Level2"/>
      <w:bookmarkStart w:id="878" w:name="_Toc431994838"/>
      <w:bookmarkStart w:id="879" w:name="_Toc792822066"/>
      <w:bookmarkStart w:id="880" w:name="_Toc82235652"/>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2122215704"/>
      <w:bookmarkStart w:id="882" w:name="_Toc1183210480"/>
      <w:bookmarkStart w:id="883" w:name="_Toc807421095"/>
      <w:bookmarkStart w:id="884" w:name="_Toc1967258010"/>
      <w:bookmarkStart w:id="885" w:name="_Toc14182_WPSOffice_Level2"/>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392780116"/>
      <w:bookmarkStart w:id="887" w:name="_Toc395081190"/>
      <w:bookmarkStart w:id="888" w:name="_Toc1804406557"/>
      <w:bookmarkStart w:id="889" w:name="_Toc28709_WPSOffice_Level2"/>
      <w:bookmarkStart w:id="890" w:name="_Toc1214424798"/>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12035_WPSOffice_Level2"/>
      <w:bookmarkStart w:id="892" w:name="_Toc1734421323"/>
      <w:bookmarkStart w:id="893" w:name="_Toc302862142"/>
      <w:bookmarkStart w:id="894" w:name="_Toc628219113"/>
      <w:bookmarkStart w:id="895" w:name="_Toc1562176770"/>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454838490"/>
      <w:bookmarkStart w:id="897" w:name="_Toc51656396"/>
      <w:bookmarkStart w:id="898" w:name="_Toc376068861"/>
      <w:bookmarkStart w:id="899" w:name="_Toc21381_WPSOffice_Level2"/>
      <w:bookmarkStart w:id="900" w:name="_Toc675955974"/>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94323505"/>
      <w:bookmarkStart w:id="902" w:name="_Toc16787347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180708290"/>
      <w:bookmarkStart w:id="904" w:name="_Toc515699985"/>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2054598599"/>
      <w:bookmarkStart w:id="906" w:name="_Toc559955770"/>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566302371"/>
      <w:bookmarkStart w:id="908" w:name="_Toc2001219668"/>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1036321280"/>
      <w:bookmarkStart w:id="910" w:name="_Toc877818883"/>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548288815"/>
      <w:bookmarkStart w:id="912" w:name="_Toc1633957780"/>
      <w:bookmarkStart w:id="913" w:name="_Toc11615_WPSOffice_Level2"/>
      <w:bookmarkStart w:id="914" w:name="_Toc1963403259"/>
      <w:bookmarkStart w:id="915" w:name="_Toc247005449"/>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977922027"/>
      <w:bookmarkStart w:id="917" w:name="_Toc1530831593"/>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7359620"/>
      <w:bookmarkStart w:id="919" w:name="_Toc1127102001"/>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619326446"/>
      <w:bookmarkStart w:id="921" w:name="_Toc1854471891"/>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242798859"/>
      <w:bookmarkStart w:id="923" w:name="_Toc18849_WPSOffice_Level2"/>
      <w:bookmarkStart w:id="924" w:name="_Toc656719797"/>
      <w:bookmarkStart w:id="925" w:name="_Toc27122072"/>
      <w:bookmarkStart w:id="926" w:name="_Toc5044827"/>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757912383"/>
      <w:bookmarkStart w:id="928" w:name="_Toc156491978"/>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56716372"/>
      <w:bookmarkStart w:id="930" w:name="_Toc1000149261"/>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823661956"/>
      <w:bookmarkStart w:id="932" w:name="_Toc1170874291"/>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070996629"/>
      <w:bookmarkStart w:id="934" w:name="_Toc1933427324"/>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653855078"/>
      <w:bookmarkStart w:id="936" w:name="_Toc14229_WPSOffice_Level2"/>
      <w:bookmarkStart w:id="937" w:name="_Toc411259608"/>
      <w:bookmarkStart w:id="938" w:name="_Toc1251682347"/>
      <w:bookmarkStart w:id="939" w:name="_Toc1086017171"/>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2123114089"/>
      <w:bookmarkStart w:id="941" w:name="_Toc480978458"/>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1118900697"/>
      <w:bookmarkStart w:id="943" w:name="_Toc42116983"/>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303045394"/>
      <w:bookmarkStart w:id="945" w:name="_Toc1799105916"/>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480087220"/>
      <w:bookmarkStart w:id="947" w:name="_Toc1939958136"/>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400379481"/>
      <w:bookmarkStart w:id="949" w:name="_Toc617519179"/>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534071161"/>
      <w:bookmarkStart w:id="951" w:name="_Toc2006120410"/>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2007387825"/>
      <w:bookmarkStart w:id="953" w:name="_Toc1777148364"/>
      <w:bookmarkStart w:id="954" w:name="_Toc1305714375"/>
      <w:bookmarkStart w:id="955" w:name="_Toc603252240"/>
      <w:bookmarkStart w:id="956" w:name="_Toc14141_WPSOffice_Level1"/>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706804936"/>
      <w:bookmarkStart w:id="958" w:name="_Toc896789923"/>
      <w:bookmarkStart w:id="959" w:name="_Toc927028341"/>
      <w:bookmarkStart w:id="960" w:name="_Toc9470_WPSOffice_Level2"/>
      <w:bookmarkStart w:id="961" w:name="_Toc975284116"/>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30885_WPSOffice_Level2"/>
      <w:bookmarkStart w:id="963" w:name="_Toc1093092893"/>
      <w:bookmarkStart w:id="964" w:name="_Toc1225288102"/>
      <w:bookmarkStart w:id="965" w:name="_Toc1149595691"/>
      <w:bookmarkStart w:id="966" w:name="_Toc1678315065"/>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1266000404"/>
      <w:bookmarkStart w:id="968" w:name="_Toc458854426"/>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663417005"/>
      <w:bookmarkStart w:id="970" w:name="_Toc1287432408"/>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823118642"/>
      <w:bookmarkStart w:id="972" w:name="_Toc28253_WPSOffice_Level1"/>
      <w:bookmarkStart w:id="973" w:name="_Toc1748213167"/>
      <w:bookmarkStart w:id="974" w:name="_Toc1190974843"/>
      <w:bookmarkStart w:id="975" w:name="_Toc1231831344"/>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1642064906"/>
      <w:bookmarkStart w:id="977" w:name="_Toc591884670"/>
      <w:bookmarkStart w:id="978" w:name="_Toc1240732460"/>
      <w:bookmarkStart w:id="979" w:name="_Toc9468_WPSOffice_Level2"/>
      <w:bookmarkStart w:id="980" w:name="_Toc462375069"/>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320339914"/>
      <w:bookmarkStart w:id="982" w:name="_Toc31048_WPSOffice_Level2"/>
      <w:bookmarkStart w:id="983" w:name="_Toc1166326466"/>
      <w:bookmarkStart w:id="984" w:name="_Toc1680212524"/>
      <w:bookmarkStart w:id="985" w:name="_Toc1195520727"/>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049479045"/>
      <w:bookmarkStart w:id="987" w:name="_Toc1534693486"/>
      <w:bookmarkStart w:id="988" w:name="_Toc17117_WPSOffice_Level2"/>
      <w:bookmarkStart w:id="989" w:name="_Toc1162906289"/>
      <w:bookmarkStart w:id="990" w:name="_Toc1610015984"/>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1916688435"/>
      <w:bookmarkStart w:id="992" w:name="_Toc23392_WPSOffice_Level2"/>
      <w:bookmarkStart w:id="993" w:name="_Toc1287778434"/>
      <w:bookmarkStart w:id="994" w:name="_Toc2096903396"/>
      <w:bookmarkStart w:id="995" w:name="_Toc1063722195"/>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704775422"/>
      <w:bookmarkStart w:id="997" w:name="_Toc6148_WPSOffice_Level2"/>
      <w:bookmarkStart w:id="998" w:name="_Toc1211463581"/>
      <w:bookmarkStart w:id="999" w:name="_Toc514663420"/>
      <w:bookmarkStart w:id="1000" w:name="_Toc1336313733"/>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2050393472"/>
      <w:bookmarkStart w:id="1002" w:name="_Toc23998_WPSOffice_Level2"/>
      <w:bookmarkStart w:id="1003" w:name="_Toc1343614579"/>
      <w:bookmarkStart w:id="1004" w:name="_Toc740955298"/>
      <w:bookmarkStart w:id="1005" w:name="_Toc589934291"/>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1886792293"/>
      <w:bookmarkStart w:id="1007" w:name="_Toc329160557"/>
      <w:bookmarkStart w:id="1008" w:name="_Toc17777_WPSOffice_Level1"/>
      <w:bookmarkStart w:id="1009" w:name="_Toc1930445132"/>
      <w:bookmarkStart w:id="1010" w:name="_Toc2004018347"/>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tabs>
          <w:tab w:val="clear" w:pos="397"/>
          <w:tab w:val="clear" w:pos="794"/>
        </w:tabs>
        <w:bidi w:val="0"/>
        <w:ind w:leftChars="0"/>
        <w:outlineLvl w:val="0"/>
        <w:rPr>
          <w:rFonts w:hint="eastAsia"/>
          <w:lang w:val="en-US" w:eastAsia="zh-CN"/>
        </w:rPr>
      </w:pPr>
      <w:bookmarkStart w:id="1011" w:name="_Toc2029450476"/>
      <w:bookmarkStart w:id="1012" w:name="_Toc32267_WPSOffice_Level1"/>
      <w:bookmarkStart w:id="1013" w:name="_Toc1080965791"/>
      <w:bookmarkStart w:id="1014" w:name="_Toc1065199601"/>
      <w:bookmarkStart w:id="1015" w:name="_Toc986557686"/>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939231104"/>
      <w:bookmarkStart w:id="1017" w:name="_Toc1551886342"/>
      <w:bookmarkStart w:id="1018" w:name="_Toc16682_WPSOffice_Level1"/>
      <w:bookmarkStart w:id="1019" w:name="_Toc73949814"/>
      <w:bookmarkStart w:id="1020" w:name="_Toc1020983247"/>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303958147"/>
      <w:bookmarkStart w:id="1022" w:name="_Toc1355569101"/>
      <w:bookmarkStart w:id="1023" w:name="_Toc1819937959"/>
      <w:bookmarkStart w:id="1024" w:name="_Toc1963118338"/>
      <w:bookmarkStart w:id="1025" w:name="_Toc12044_WPSOffice_Level2"/>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892686322"/>
      <w:bookmarkStart w:id="1027" w:name="_Toc448547547"/>
      <w:bookmarkStart w:id="1028" w:name="_Toc2058887818"/>
      <w:bookmarkStart w:id="1029" w:name="_Toc112385851"/>
      <w:bookmarkStart w:id="1030" w:name="_Toc21343_WPSOffice_Level2"/>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1056590725"/>
      <w:bookmarkStart w:id="1032" w:name="_Toc2028694006"/>
      <w:bookmarkStart w:id="1033" w:name="_Toc1107703317"/>
      <w:bookmarkStart w:id="1034" w:name="_Toc1201051815"/>
      <w:bookmarkStart w:id="1035" w:name="_Toc24227_WPSOffice_Level2"/>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1526926202"/>
      <w:bookmarkStart w:id="1037" w:name="_Toc434961136"/>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568123968"/>
      <w:bookmarkStart w:id="1039" w:name="_Toc691346406"/>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1213082703"/>
      <w:bookmarkStart w:id="1041" w:name="_Toc811480550"/>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591677509"/>
      <w:bookmarkStart w:id="1043" w:name="_Toc379591815"/>
      <w:bookmarkStart w:id="1044" w:name="_Toc189637657"/>
      <w:bookmarkStart w:id="1045" w:name="_Toc32187_WPSOffice_Level1"/>
      <w:bookmarkStart w:id="1046" w:name="_Toc1045455106"/>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932076484"/>
      <w:bookmarkStart w:id="1048" w:name="_Toc1515008362"/>
      <w:bookmarkStart w:id="1049" w:name="_Toc20813_WPSOffice_Level2"/>
      <w:bookmarkStart w:id="1050" w:name="_Toc1738998259"/>
      <w:bookmarkStart w:id="1051" w:name="_Toc1197550107"/>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597424226"/>
      <w:bookmarkStart w:id="1053" w:name="_Toc1183008705"/>
      <w:bookmarkStart w:id="1054" w:name="_Toc1114_WPSOffice_Level2"/>
      <w:bookmarkStart w:id="1055" w:name="_Toc1479221344"/>
      <w:bookmarkStart w:id="1056" w:name="_Toc136595684"/>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2033446894"/>
      <w:bookmarkStart w:id="1058" w:name="_Toc12484_WPSOffice_Level2"/>
      <w:bookmarkStart w:id="1059" w:name="_Toc1843359856"/>
      <w:bookmarkStart w:id="1060" w:name="_Toc1985299691"/>
      <w:bookmarkStart w:id="1061" w:name="_Toc309461297"/>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72493069"/>
      <w:bookmarkStart w:id="1063" w:name="_Toc1490638803"/>
      <w:bookmarkStart w:id="1064" w:name="_Toc1201649922"/>
      <w:bookmarkStart w:id="1065" w:name="_Toc26304_WPSOffice_Level2"/>
      <w:bookmarkStart w:id="1066" w:name="_Toc424194591"/>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1913170174"/>
      <w:bookmarkStart w:id="1068" w:name="_Toc178712668"/>
      <w:bookmarkStart w:id="1069" w:name="_Toc246108926"/>
      <w:bookmarkStart w:id="1070" w:name="_Toc12114_WPSOffice_Level2"/>
      <w:bookmarkStart w:id="1071" w:name="_Toc1716324923"/>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2146405251"/>
      <w:bookmarkStart w:id="1073" w:name="_Toc1685069162"/>
      <w:bookmarkStart w:id="1074" w:name="_Toc382_WPSOffice_Level2"/>
      <w:bookmarkStart w:id="1075" w:name="_Toc1267633117"/>
      <w:bookmarkStart w:id="1076" w:name="_Toc1293094189"/>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823242375"/>
      <w:bookmarkStart w:id="1078" w:name="_Toc856189430"/>
      <w:bookmarkStart w:id="1079" w:name="_Toc1994471989"/>
      <w:bookmarkStart w:id="1080" w:name="_Toc1278_WPSOffice_Level2"/>
      <w:bookmarkStart w:id="1081" w:name="_Toc2012451205"/>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2116704405"/>
      <w:bookmarkStart w:id="1083" w:name="_Toc796231847"/>
      <w:bookmarkStart w:id="1084" w:name="_Toc4142_WPSOffice_Level1"/>
      <w:bookmarkStart w:id="1085" w:name="_Toc1053530022"/>
      <w:bookmarkStart w:id="1086" w:name="_Toc1732944536"/>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1662714307"/>
      <w:bookmarkStart w:id="1088" w:name="_Toc71656675"/>
      <w:bookmarkStart w:id="1089" w:name="_Toc12945_WPSOffice_Level1"/>
      <w:bookmarkStart w:id="1090" w:name="_Toc360035339"/>
      <w:bookmarkStart w:id="1091" w:name="_Toc2005042013"/>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1484408543"/>
      <w:bookmarkStart w:id="1093" w:name="_Toc21344_WPSOffice_Level2"/>
      <w:bookmarkStart w:id="1094" w:name="_Toc1426494616"/>
      <w:bookmarkStart w:id="1095" w:name="_Toc1872355382"/>
      <w:bookmarkStart w:id="1096" w:name="_Toc1581409664"/>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1723260189"/>
      <w:bookmarkStart w:id="1098" w:name="_Toc18632_WPSOffice_Level2"/>
      <w:bookmarkStart w:id="1099" w:name="_Toc866010680"/>
      <w:bookmarkStart w:id="1100" w:name="_Toc1429598883"/>
      <w:bookmarkStart w:id="1101" w:name="_Toc1784600932"/>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164749568"/>
      <w:bookmarkStart w:id="1103" w:name="_Toc1007154056"/>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1885349042"/>
      <w:bookmarkStart w:id="1105" w:name="_Toc990872139"/>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765479087"/>
      <w:bookmarkStart w:id="1109" w:name="_Toc91501752"/>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84120951"/>
      <w:bookmarkStart w:id="1111" w:name="_Toc1909719756"/>
      <w:bookmarkStart w:id="1112" w:name="_Toc908324155"/>
      <w:bookmarkStart w:id="1113" w:name="_Toc17753_WPSOffice_Level2"/>
      <w:bookmarkStart w:id="1114" w:name="_Toc1379930300"/>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1686171964"/>
      <w:bookmarkStart w:id="1116" w:name="_Toc559533461"/>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1626195239"/>
      <w:bookmarkStart w:id="1118" w:name="_Toc1928385376"/>
      <w:bookmarkStart w:id="1119" w:name="_Toc32248_WPSOffice_Level2"/>
      <w:bookmarkStart w:id="1120" w:name="_Toc1511530615"/>
      <w:bookmarkStart w:id="1121" w:name="_Toc1586454492"/>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2000809386"/>
      <w:bookmarkStart w:id="1123" w:name="_Toc1329350048"/>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750151898"/>
      <w:bookmarkStart w:id="1125" w:name="_Toc1074196881"/>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124516307"/>
      <w:bookmarkStart w:id="1127" w:name="_Toc1529105063"/>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185884747"/>
      <w:bookmarkStart w:id="1129" w:name="_Toc182486296"/>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26531_WPSOffice_Level1"/>
      <w:bookmarkStart w:id="1131" w:name="_Toc1815351499"/>
      <w:bookmarkStart w:id="1132" w:name="_Toc7679024"/>
      <w:bookmarkStart w:id="1133" w:name="_Toc1840858492"/>
      <w:bookmarkStart w:id="1134" w:name="_Toc723134455"/>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320852519"/>
      <w:bookmarkStart w:id="1136" w:name="_Toc1198466121"/>
      <w:bookmarkStart w:id="1137" w:name="_Toc15121_WPSOffice_Level2"/>
      <w:bookmarkStart w:id="1138" w:name="_Toc1539384473"/>
      <w:bookmarkStart w:id="1139" w:name="_Toc66554882"/>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14617_WPSOffice_Level2"/>
      <w:bookmarkStart w:id="1141" w:name="_Toc70851904"/>
      <w:bookmarkStart w:id="1142" w:name="_Toc414254960"/>
      <w:bookmarkStart w:id="1143" w:name="_Toc2145604634"/>
      <w:bookmarkStart w:id="1144" w:name="_Toc858339058"/>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116415398"/>
      <w:bookmarkStart w:id="1146" w:name="_Toc2066566842"/>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1377443244"/>
      <w:bookmarkStart w:id="1148" w:name="_Toc252034288"/>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433082122"/>
      <w:bookmarkStart w:id="1150" w:name="_Toc237781613"/>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487207162"/>
      <w:bookmarkStart w:id="1152" w:name="_Toc8316_WPSOffice_Level2"/>
      <w:bookmarkStart w:id="1153" w:name="_Toc918662946"/>
      <w:bookmarkStart w:id="1154" w:name="_Toc253965872"/>
      <w:bookmarkStart w:id="1155" w:name="_Toc807761804"/>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1063514838"/>
      <w:bookmarkStart w:id="1157" w:name="_Toc1257529725"/>
      <w:bookmarkStart w:id="1158" w:name="_Toc400_WPSOffice_Level2"/>
      <w:bookmarkStart w:id="1159" w:name="_Toc443042299"/>
      <w:bookmarkStart w:id="1160" w:name="_Toc215019467"/>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617373428"/>
      <w:bookmarkStart w:id="1162" w:name="_Toc1024759631"/>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78721774"/>
      <w:bookmarkStart w:id="1164" w:name="_Toc175286519"/>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579637984"/>
      <w:bookmarkStart w:id="1166" w:name="_Toc166093906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720635840"/>
      <w:bookmarkStart w:id="1168" w:name="_Toc503336674"/>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665925322"/>
      <w:bookmarkStart w:id="1170" w:name="_Toc151214843"/>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1229780340"/>
      <w:bookmarkStart w:id="1172" w:name="_Toc533226973"/>
      <w:bookmarkStart w:id="1173" w:name="_Toc14182_WPSOffice_Level1"/>
      <w:bookmarkStart w:id="1174" w:name="_Toc1006139631"/>
      <w:bookmarkStart w:id="1175" w:name="_Toc758350652"/>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1449486599"/>
      <w:bookmarkStart w:id="1177" w:name="_Toc2084989412"/>
      <w:bookmarkStart w:id="1178" w:name="_Toc9608_WPSOffice_Level2"/>
      <w:bookmarkStart w:id="1179" w:name="_Toc719557443"/>
      <w:bookmarkStart w:id="1180" w:name="_Toc40922188"/>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341684050"/>
      <w:bookmarkStart w:id="1182" w:name="_Toc16182401"/>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577115808"/>
      <w:bookmarkStart w:id="1186" w:name="_Toc112578863"/>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888537783"/>
      <w:bookmarkStart w:id="1188" w:name="_Toc1768178666"/>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2065011777"/>
      <w:bookmarkStart w:id="1190" w:name="_Toc1130359040"/>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1506044060"/>
      <w:bookmarkStart w:id="1194" w:name="_Toc731926274"/>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1369552587"/>
      <w:bookmarkStart w:id="1196" w:name="_Toc2070971218"/>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159525123"/>
      <w:bookmarkStart w:id="1198" w:name="_Toc1675771617"/>
      <w:bookmarkStart w:id="1199" w:name="_Toc1825035451"/>
      <w:bookmarkStart w:id="1200" w:name="_Toc28709_WPSOffice_Level1"/>
      <w:bookmarkStart w:id="1201" w:name="_Toc2042807519"/>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146434417"/>
      <w:bookmarkStart w:id="1203" w:name="_Toc12035_WPSOffice_Level1"/>
      <w:bookmarkStart w:id="1204" w:name="_Toc816047226"/>
      <w:bookmarkStart w:id="1205" w:name="_Toc1596949168"/>
      <w:bookmarkStart w:id="1206" w:name="_Toc738490712"/>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642281186"/>
      <w:bookmarkStart w:id="1208" w:name="_Toc1609659534"/>
      <w:bookmarkStart w:id="1209" w:name="_Toc638316684"/>
      <w:bookmarkStart w:id="1210" w:name="_Toc32051_WPSOffice_Level2"/>
      <w:bookmarkStart w:id="1211" w:name="_Toc1929086048"/>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1823709248"/>
      <w:bookmarkStart w:id="1213" w:name="_Toc900480421"/>
      <w:bookmarkStart w:id="1214" w:name="_Toc1154483208"/>
      <w:bookmarkStart w:id="1215" w:name="_Toc8170_WPSOffice_Level2"/>
      <w:bookmarkStart w:id="1216" w:name="_Toc267486094"/>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1379910653"/>
      <w:bookmarkStart w:id="1218" w:name="_Toc2033226711"/>
      <w:bookmarkStart w:id="1219" w:name="_Toc669372964"/>
      <w:bookmarkStart w:id="1220" w:name="_Toc7499_WPSOffice_Level2"/>
      <w:bookmarkStart w:id="1221" w:name="_Toc2067840760"/>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855799281"/>
      <w:bookmarkStart w:id="1223" w:name="_Toc1624874370"/>
      <w:bookmarkStart w:id="1224" w:name="_Toc3209_WPSOffice_Level2"/>
      <w:bookmarkStart w:id="1225" w:name="_Toc524248014"/>
      <w:bookmarkStart w:id="1226" w:name="_Toc212327784"/>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800741907"/>
      <w:bookmarkStart w:id="1228" w:name="_Toc536104623"/>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1106241859"/>
      <w:bookmarkStart w:id="1230" w:name="_Toc851859260"/>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2027679284"/>
      <w:bookmarkStart w:id="1232" w:name="_Toc863478305"/>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1999208029"/>
      <w:bookmarkStart w:id="1234" w:name="_Toc856957142"/>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849980246"/>
      <w:bookmarkStart w:id="1236" w:name="_Toc1964580918"/>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782561499"/>
      <w:bookmarkStart w:id="1238" w:name="_Toc2144094682"/>
      <w:r>
        <w:rPr>
          <w:rFonts w:hint="eastAsia"/>
          <w:lang w:val="en-US" w:eastAsia="zh-CN"/>
        </w:rPr>
        <w:t>6.重启httpd服务</w:t>
      </w:r>
      <w:bookmarkEnd w:id="1237"/>
      <w:bookmarkEnd w:id="1238"/>
    </w:p>
    <w:p>
      <w:pPr>
        <w:outlineLvl w:val="2"/>
        <w:rPr>
          <w:rFonts w:hint="eastAsia"/>
          <w:lang w:val="en-US" w:eastAsia="zh-CN"/>
        </w:rPr>
      </w:pPr>
      <w:bookmarkStart w:id="1239" w:name="_Toc103758669"/>
      <w:bookmarkStart w:id="1240" w:name="_Toc8691673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1283062369"/>
      <w:bookmarkStart w:id="1242" w:name="_Toc28419_WPSOffice_Level1"/>
      <w:bookmarkStart w:id="1243" w:name="_Toc1819372436"/>
      <w:bookmarkStart w:id="1244" w:name="_Toc54878883"/>
      <w:bookmarkStart w:id="1245" w:name="_Toc1921463669"/>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1241312164"/>
      <w:bookmarkStart w:id="1247" w:name="_Toc1269768662"/>
      <w:bookmarkStart w:id="1248" w:name="_Toc804372839"/>
      <w:bookmarkStart w:id="1249" w:name="_Toc1683868800"/>
      <w:bookmarkStart w:id="1250" w:name="_Toc28419_WPSOffice_Level2"/>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1167273508"/>
      <w:bookmarkStart w:id="1252" w:name="_Toc52995903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979659358"/>
      <w:bookmarkStart w:id="1256" w:name="_Toc1348490436"/>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680728924"/>
      <w:bookmarkStart w:id="1258" w:name="_Toc1109597022"/>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1737260221"/>
      <w:bookmarkStart w:id="1260" w:name="_Toc30217_WPSOffice_Level1"/>
      <w:bookmarkStart w:id="1261" w:name="_Toc1416934336"/>
      <w:bookmarkStart w:id="1262" w:name="_Toc880974192"/>
      <w:bookmarkStart w:id="1263" w:name="_Toc117558898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1499705279"/>
      <w:bookmarkStart w:id="1265" w:name="_Toc30217_WPSOffice_Level2"/>
      <w:bookmarkStart w:id="1266" w:name="_Toc498101032"/>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910509264"/>
      <w:bookmarkStart w:id="1268" w:name="_Toc186794767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600531635"/>
      <w:bookmarkStart w:id="1270" w:name="_Toc1216511174"/>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1700582795"/>
      <w:bookmarkStart w:id="1272" w:name="_Toc881683338"/>
      <w:bookmarkStart w:id="1273" w:name="_Toc1515887680"/>
      <w:bookmarkStart w:id="1274" w:name="_Toc3830_WPSOffice_Level1"/>
      <w:bookmarkStart w:id="1275" w:name="_Toc839785082"/>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581840258"/>
      <w:bookmarkStart w:id="1277" w:name="_Toc1275046526"/>
      <w:bookmarkStart w:id="1278" w:name="_Toc3830_WPSOffice_Level2"/>
      <w:bookmarkStart w:id="1279" w:name="_Toc1430949822"/>
      <w:bookmarkStart w:id="1280" w:name="_Toc962026713"/>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30163795"/>
      <w:bookmarkStart w:id="1282" w:name="_Toc1329090038"/>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1256941816"/>
      <w:bookmarkStart w:id="1284" w:name="_Toc460480100"/>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879554843"/>
      <w:bookmarkStart w:id="1286" w:name="_Toc257921918"/>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458934822"/>
      <w:bookmarkStart w:id="1288" w:name="_Toc1614433660"/>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88868090"/>
      <w:bookmarkStart w:id="1290" w:name="_Toc196652416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467000795"/>
      <w:bookmarkStart w:id="1292" w:name="_Toc1627474505"/>
      <w:bookmarkStart w:id="1293" w:name="_Toc14181_WPSOffice_Level1"/>
      <w:bookmarkStart w:id="1294" w:name="_Toc803042413"/>
      <w:bookmarkStart w:id="1295" w:name="_Toc1521853057"/>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11489_WPSOffice_Level1"/>
      <w:bookmarkStart w:id="1297" w:name="_Toc1032320491"/>
      <w:bookmarkStart w:id="1298" w:name="_Toc1142721629"/>
      <w:bookmarkStart w:id="1299" w:name="_Toc354258693"/>
      <w:bookmarkStart w:id="1300" w:name="_Toc2064692043"/>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419656301"/>
      <w:bookmarkStart w:id="1302" w:name="_Toc557531224"/>
      <w:bookmarkStart w:id="1303" w:name="_Toc1740411119"/>
      <w:bookmarkStart w:id="1304" w:name="_Toc657431668"/>
      <w:bookmarkStart w:id="1305" w:name="_Toc26304_WPSOffice_Level1"/>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14181_WPSOffice_Level2"/>
      <w:bookmarkStart w:id="1307" w:name="_Toc1668650717"/>
      <w:bookmarkStart w:id="1308" w:name="_Toc265218299"/>
      <w:bookmarkStart w:id="1309" w:name="_Toc1409076905"/>
      <w:bookmarkStart w:id="1310" w:name="_Toc1946047649"/>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163317321"/>
      <w:bookmarkStart w:id="1312" w:name="_Toc11489_WPSOffice_Level2"/>
      <w:bookmarkStart w:id="1313" w:name="_Toc149721189"/>
      <w:bookmarkStart w:id="1314" w:name="_Toc30484293"/>
      <w:bookmarkStart w:id="1315" w:name="_Toc798007017"/>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1326804633"/>
      <w:bookmarkStart w:id="1317" w:name="_Toc477888336"/>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30235_WPSOffice_Level2"/>
      <w:bookmarkStart w:id="1319" w:name="_Toc117392538"/>
      <w:bookmarkStart w:id="1320" w:name="_Toc886021661"/>
      <w:bookmarkStart w:id="1321" w:name="_Toc477546084"/>
      <w:bookmarkStart w:id="1322" w:name="_Toc1687289418"/>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831226201"/>
      <w:bookmarkStart w:id="1324" w:name="_Toc654753431"/>
      <w:bookmarkStart w:id="1325" w:name="_Toc1515639058"/>
      <w:bookmarkStart w:id="1326" w:name="_Toc11599_WPSOffice_Level2"/>
      <w:bookmarkStart w:id="1327" w:name="_Toc685825812"/>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584130196"/>
      <w:bookmarkStart w:id="1329" w:name="_Toc383467905"/>
      <w:bookmarkStart w:id="1330" w:name="_Toc17240_WPSOffice_Level2"/>
      <w:bookmarkStart w:id="1331" w:name="_Toc1216847343"/>
      <w:bookmarkStart w:id="1332" w:name="_Toc31180245"/>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357741720"/>
      <w:bookmarkStart w:id="1334" w:name="_Toc980870843"/>
      <w:bookmarkStart w:id="1335" w:name="_Toc1202520078"/>
      <w:bookmarkStart w:id="1336" w:name="_Toc19457_WPSOffice_Level2"/>
      <w:bookmarkStart w:id="1337" w:name="_Toc1246057000"/>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6313_WPSOffice_Level2"/>
      <w:bookmarkStart w:id="1339" w:name="_Toc1542782954"/>
      <w:bookmarkStart w:id="1340" w:name="_Toc2139161974"/>
      <w:bookmarkStart w:id="1341" w:name="_Toc949565075"/>
      <w:bookmarkStart w:id="1342" w:name="_Toc682950582"/>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27133_WPSOffice_Level2"/>
      <w:bookmarkStart w:id="1344" w:name="_Toc498962579"/>
      <w:bookmarkStart w:id="1345" w:name="_Toc1401227466"/>
      <w:bookmarkStart w:id="1346" w:name="_Toc881160492"/>
      <w:bookmarkStart w:id="1347" w:name="_Toc20585189"/>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6897507"/>
      <w:bookmarkStart w:id="1349" w:name="_Toc20107_WPSOffice_Level2"/>
      <w:bookmarkStart w:id="1350" w:name="_Toc964756186"/>
      <w:bookmarkStart w:id="1351" w:name="_Toc354352754"/>
      <w:bookmarkStart w:id="1352" w:name="_Toc1763432343"/>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786709251"/>
      <w:bookmarkStart w:id="1354" w:name="_Toc388535919"/>
      <w:bookmarkStart w:id="1355" w:name="_Toc1503208942"/>
      <w:bookmarkStart w:id="1356" w:name="_Toc23541_WPSOffice_Level2"/>
      <w:bookmarkStart w:id="1357" w:name="_Toc1629699693"/>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456106349"/>
      <w:bookmarkStart w:id="1359" w:name="_Toc16739213"/>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885717357"/>
      <w:bookmarkStart w:id="1361" w:name="_Toc192337423"/>
      <w:bookmarkStart w:id="1362" w:name="_Toc1158725593"/>
      <w:bookmarkStart w:id="1363" w:name="_Toc29803_WPSOffice_Level2"/>
      <w:bookmarkStart w:id="1364" w:name="_Toc743719644"/>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177077565"/>
      <w:bookmarkStart w:id="1368" w:name="_Toc2128358660"/>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73452389"/>
      <w:bookmarkStart w:id="1370" w:name="_Toc21274_WPSOffice_Level2"/>
      <w:bookmarkStart w:id="1371" w:name="_Toc86724145"/>
      <w:bookmarkStart w:id="1372" w:name="_Toc356657011"/>
      <w:bookmarkStart w:id="1373" w:name="_Toc2138384951"/>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802790879"/>
      <w:bookmarkStart w:id="1375" w:name="_Toc487228036"/>
      <w:bookmarkStart w:id="1376" w:name="_Toc30235_WPSOffice_Level1"/>
      <w:bookmarkStart w:id="1377" w:name="_Toc1121772106"/>
      <w:bookmarkStart w:id="1378" w:name="_Toc1574060846"/>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1111000369"/>
      <w:bookmarkStart w:id="1380" w:name="_Toc16456_WPSOffice_Level2"/>
      <w:bookmarkStart w:id="1381" w:name="_Toc1156463998"/>
      <w:bookmarkStart w:id="1382" w:name="_Toc997685516"/>
      <w:bookmarkStart w:id="1383" w:name="_Toc1058051758"/>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842236133"/>
      <w:bookmarkStart w:id="1387" w:name="_Toc250253652"/>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571676478"/>
      <w:bookmarkStart w:id="1389" w:name="_Toc1330982115"/>
      <w:bookmarkStart w:id="1390" w:name="_Toc225491525"/>
      <w:bookmarkStart w:id="1391" w:name="_Toc6331_WPSOffice_Level2"/>
      <w:bookmarkStart w:id="1392" w:name="_Toc511099745"/>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954833457"/>
      <w:bookmarkStart w:id="1394" w:name="_Toc2107287819"/>
      <w:bookmarkStart w:id="1395" w:name="_Toc1328787418"/>
      <w:bookmarkStart w:id="1396" w:name="_Toc15448_WPSOffice_Level2"/>
      <w:bookmarkStart w:id="1397" w:name="_Toc1808930510"/>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2117282659"/>
      <w:bookmarkStart w:id="1399" w:name="_Toc1212280366"/>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1554581563"/>
      <w:bookmarkStart w:id="1401" w:name="_Toc541263541"/>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64291625"/>
      <w:bookmarkStart w:id="1403" w:name="_Toc1789267519"/>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091835209"/>
      <w:bookmarkStart w:id="1405" w:name="_Toc22772092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2053159715"/>
      <w:bookmarkStart w:id="1407" w:name="_Toc249228282"/>
      <w:bookmarkStart w:id="1408" w:name="_Toc1490507238"/>
      <w:bookmarkStart w:id="1409" w:name="_Toc11599_WPSOffice_Level1"/>
      <w:bookmarkStart w:id="1410" w:name="_Toc1608308031"/>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1955364928"/>
      <w:bookmarkStart w:id="1412" w:name="_Toc747393974"/>
      <w:bookmarkStart w:id="1413" w:name="_Toc1556753339"/>
      <w:bookmarkStart w:id="1414" w:name="_Toc17240_WPSOffice_Level1"/>
      <w:bookmarkStart w:id="1415" w:name="_Toc1855195435"/>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220291430"/>
      <w:bookmarkStart w:id="1417" w:name="_Toc938005152"/>
      <w:bookmarkStart w:id="1418" w:name="_Toc1150935182"/>
      <w:bookmarkStart w:id="1419" w:name="_Toc25557_WPSOffice_Level2"/>
      <w:bookmarkStart w:id="1420" w:name="_Toc1690787319"/>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18355608"/>
      <w:bookmarkStart w:id="1422" w:name="_Toc563107736"/>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012612273"/>
      <w:bookmarkStart w:id="1424" w:name="_Toc1116788692"/>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1300656371"/>
      <w:bookmarkStart w:id="1426" w:name="_Toc10966_WPSOffice_Level2"/>
      <w:bookmarkStart w:id="1427" w:name="_Toc250775724"/>
      <w:bookmarkStart w:id="1428" w:name="_Toc516714376"/>
      <w:bookmarkStart w:id="1429" w:name="_Toc243504011"/>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789180344"/>
      <w:bookmarkStart w:id="1431" w:name="_Toc496243944"/>
      <w:bookmarkStart w:id="1432" w:name="_Toc24_WPSOffice_Level2"/>
      <w:bookmarkStart w:id="1433" w:name="_Toc1841107991"/>
      <w:bookmarkStart w:id="1434" w:name="_Toc1889912369"/>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234181231"/>
      <w:bookmarkStart w:id="1436" w:name="_Toc1490158357"/>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082001925"/>
      <w:bookmarkStart w:id="1438" w:name="_Toc1986482183"/>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1921092614"/>
      <w:bookmarkStart w:id="1440" w:name="_Toc2080374140"/>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67551685"/>
      <w:bookmarkStart w:id="1442" w:name="_Toc415395875"/>
      <w:bookmarkStart w:id="1443" w:name="_Toc6513_WPSOffice_Level2"/>
      <w:bookmarkStart w:id="1444" w:name="_Toc1847900077"/>
      <w:bookmarkStart w:id="1445" w:name="_Toc67568426"/>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9457_WPSOffice_Level1"/>
      <w:bookmarkStart w:id="1447" w:name="_Toc188603165"/>
      <w:bookmarkStart w:id="1448" w:name="_Toc1381781489"/>
      <w:bookmarkStart w:id="1449" w:name="_Toc1764952507"/>
      <w:bookmarkStart w:id="1450" w:name="_Toc17484032"/>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31285_WPSOffice_Level2"/>
      <w:bookmarkStart w:id="1452" w:name="_Toc325565496"/>
      <w:bookmarkStart w:id="1453" w:name="_Toc1334117958"/>
      <w:bookmarkStart w:id="1454" w:name="_Toc934936507"/>
      <w:bookmarkStart w:id="1455" w:name="_Toc654769458"/>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54769184"/>
      <w:bookmarkStart w:id="1457" w:name="_Toc5172448"/>
      <w:bookmarkStart w:id="1458" w:name="_Toc10478_WPSOffice_Level2"/>
      <w:bookmarkStart w:id="1459" w:name="_Toc1831000769"/>
      <w:bookmarkStart w:id="1460" w:name="_Toc1484486021"/>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1889185960"/>
      <w:bookmarkStart w:id="1462" w:name="_Toc25450_WPSOffice_Level2"/>
      <w:bookmarkStart w:id="1463" w:name="_Toc404178110"/>
      <w:bookmarkStart w:id="1464" w:name="_Toc863997535"/>
      <w:bookmarkStart w:id="1465" w:name="_Toc899167370"/>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42740659"/>
      <w:bookmarkStart w:id="1467" w:name="_Toc671508671"/>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218402681"/>
      <w:bookmarkStart w:id="1469" w:name="_Toc29421_WPSOffice_Level2"/>
      <w:bookmarkStart w:id="1470" w:name="_Toc569234478"/>
      <w:bookmarkStart w:id="1471" w:name="_Toc907405755"/>
      <w:bookmarkStart w:id="1472" w:name="_Toc1213494777"/>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1951486816"/>
      <w:bookmarkStart w:id="1474" w:name="_Toc210677222"/>
      <w:bookmarkStart w:id="1475" w:name="_Toc876172619"/>
      <w:bookmarkStart w:id="1476" w:name="_Toc3756_WPSOffice_Level2"/>
      <w:bookmarkStart w:id="1477" w:name="_Toc1527025506"/>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848586237"/>
      <w:bookmarkStart w:id="1479" w:name="_Toc623615672"/>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1204396081"/>
      <w:bookmarkStart w:id="1481" w:name="_Toc655958623"/>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697905258"/>
      <w:bookmarkStart w:id="1483" w:name="_Toc1997944725"/>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780079670"/>
      <w:bookmarkStart w:id="1485" w:name="_Toc1906637995"/>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1693398417"/>
      <w:bookmarkStart w:id="1487" w:name="_Toc816375765"/>
      <w:bookmarkStart w:id="1488" w:name="_Toc94904400"/>
      <w:bookmarkStart w:id="1489" w:name="_Toc774022803"/>
      <w:bookmarkStart w:id="1490" w:name="_Toc6313_WPSOffice_Level1"/>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1799_WPSOffice_Level2"/>
      <w:bookmarkStart w:id="1492" w:name="_Toc692697210"/>
      <w:bookmarkStart w:id="1493" w:name="_Toc9481589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005571195"/>
      <w:bookmarkStart w:id="1495" w:name="_Toc31710_WPSOffice_Level2"/>
      <w:bookmarkStart w:id="1496" w:name="_Toc270254092"/>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404_WPSOffice_Level2"/>
      <w:bookmarkStart w:id="1498" w:name="_Toc1049737857"/>
      <w:bookmarkStart w:id="1499" w:name="_Toc87470218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27133_WPSOffice_Level1"/>
      <w:bookmarkStart w:id="1501" w:name="_Toc1958813801"/>
      <w:bookmarkStart w:id="1502" w:name="_Toc1327062056"/>
      <w:bookmarkStart w:id="1503" w:name="_Toc12955628"/>
      <w:bookmarkStart w:id="1504" w:name="_Toc662496221"/>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811517633"/>
      <w:bookmarkStart w:id="1506" w:name="_Toc1325589507"/>
      <w:bookmarkStart w:id="1507" w:name="_Toc2544_WPSOffice_Level2"/>
      <w:bookmarkStart w:id="1508" w:name="_Toc1472653885"/>
      <w:bookmarkStart w:id="1509" w:name="_Toc1412669110"/>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516486058"/>
      <w:bookmarkStart w:id="1511" w:name="_Toc1114029482"/>
      <w:bookmarkStart w:id="1512" w:name="_Toc1572029820"/>
      <w:bookmarkStart w:id="1513" w:name="_Toc4567_WPSOffice_Level2"/>
      <w:bookmarkStart w:id="1514" w:name="_Toc979693087"/>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3811_WPSOffice_Level2"/>
      <w:bookmarkStart w:id="1516" w:name="_Toc866867827"/>
      <w:bookmarkStart w:id="1517" w:name="_Toc890217151"/>
      <w:bookmarkStart w:id="1518" w:name="_Toc697351814"/>
      <w:bookmarkStart w:id="1519" w:name="_Toc2104790837"/>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12905_WPSOffice_Level2"/>
      <w:bookmarkStart w:id="1521" w:name="_Toc819731186"/>
      <w:bookmarkStart w:id="1522" w:name="_Toc840809296"/>
      <w:bookmarkStart w:id="1523" w:name="_Toc1980342938"/>
      <w:bookmarkStart w:id="1524" w:name="_Toc1278701847"/>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2124794090"/>
      <w:bookmarkStart w:id="1526" w:name="_Toc1019705549"/>
      <w:bookmarkStart w:id="1527" w:name="_Toc1955497725"/>
      <w:bookmarkStart w:id="1528" w:name="_Toc49056782"/>
      <w:bookmarkStart w:id="1529" w:name="_Toc20107_WPSOffice_Level1"/>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597928938"/>
      <w:bookmarkStart w:id="1531" w:name="_Toc1943408814"/>
      <w:bookmarkStart w:id="1532" w:name="_Toc2069387905"/>
      <w:bookmarkStart w:id="1533" w:name="_Toc11526_WPSOffice_Level2"/>
      <w:bookmarkStart w:id="1534" w:name="_Toc704701163"/>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790374371"/>
      <w:bookmarkStart w:id="1536" w:name="_Toc1498993278"/>
      <w:bookmarkStart w:id="1537" w:name="_Toc1972021264"/>
      <w:bookmarkStart w:id="1538" w:name="_Toc1970666368"/>
      <w:bookmarkStart w:id="1539" w:name="_Toc11798_WPSOffice_Level2"/>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1976082914"/>
      <w:bookmarkStart w:id="1541" w:name="_Toc14047_WPSOffice_Level2"/>
      <w:bookmarkStart w:id="1542" w:name="_Toc2143149698"/>
      <w:bookmarkStart w:id="1543" w:name="_Toc548019361"/>
      <w:bookmarkStart w:id="1544" w:name="_Toc1582813285"/>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4717630"/>
      <w:bookmarkStart w:id="1546" w:name="_Toc1717313437"/>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123839091"/>
      <w:bookmarkStart w:id="1548" w:name="_Toc1749769002"/>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491909994"/>
      <w:bookmarkStart w:id="1550" w:name="_Toc1950306322"/>
      <w:bookmarkStart w:id="1551" w:name="_Toc1325242006"/>
      <w:bookmarkStart w:id="1552" w:name="_Toc23541_WPSOffice_Level1"/>
      <w:bookmarkStart w:id="1553" w:name="_Toc886660443"/>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7307_WPSOffice_Level2"/>
      <w:bookmarkStart w:id="1555" w:name="_Toc801415213"/>
      <w:bookmarkStart w:id="1556" w:name="_Toc1059988146"/>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684287279"/>
      <w:bookmarkStart w:id="1558" w:name="_Toc962837626"/>
      <w:bookmarkStart w:id="1559" w:name="_Toc16287_WPSOffice_Level2"/>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424800487"/>
      <w:bookmarkStart w:id="1561" w:name="_Toc7557_WPSOffice_Level2"/>
      <w:bookmarkStart w:id="1562" w:name="_Toc1098850973"/>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29803_WPSOffice_Level1"/>
      <w:bookmarkStart w:id="1564" w:name="_Toc760404576"/>
      <w:bookmarkStart w:id="1565" w:name="_Toc31426642"/>
      <w:bookmarkStart w:id="1566" w:name="_Toc868983640"/>
      <w:bookmarkStart w:id="1567" w:name="_Toc1327746558"/>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301756138"/>
      <w:bookmarkStart w:id="1569" w:name="_Toc572318910"/>
      <w:bookmarkStart w:id="1570" w:name="_Toc197135468"/>
      <w:bookmarkStart w:id="1571" w:name="_Toc740356784"/>
      <w:bookmarkStart w:id="1572" w:name="_Toc9248_WPSOffice_Level2"/>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1758918445"/>
      <w:bookmarkStart w:id="1574" w:name="_Toc1243317455"/>
      <w:bookmarkStart w:id="1575" w:name="_Toc1753620431"/>
      <w:bookmarkStart w:id="1576" w:name="_Toc2023758711"/>
      <w:bookmarkStart w:id="1577" w:name="_Toc3677_WPSOffice_Level2"/>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552500761"/>
      <w:bookmarkStart w:id="1579" w:name="_Toc30888_WPSOffice_Level2"/>
      <w:bookmarkStart w:id="1580" w:name="_Toc815173760"/>
      <w:bookmarkStart w:id="1581" w:name="_Toc754323756"/>
      <w:bookmarkStart w:id="1582" w:name="_Toc834217521"/>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1061133003"/>
      <w:bookmarkStart w:id="1584" w:name="_Toc705934248"/>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2028668537"/>
      <w:bookmarkStart w:id="1588" w:name="_Toc21274_WPSOffice_Level1"/>
      <w:bookmarkStart w:id="1589" w:name="_Toc1121735240"/>
      <w:bookmarkStart w:id="1590" w:name="_Toc1851357153"/>
      <w:bookmarkStart w:id="1591" w:name="_Toc1570004426"/>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1937305622"/>
      <w:bookmarkStart w:id="1593" w:name="_Toc5423_WPSOffice_Level2"/>
      <w:bookmarkStart w:id="1594" w:name="_Toc916611470"/>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877791129"/>
      <w:bookmarkStart w:id="1596" w:name="_Toc1126231692"/>
      <w:bookmarkStart w:id="1597" w:name="_Toc27157_WPSOffice_Level2"/>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777693863"/>
      <w:bookmarkStart w:id="1599" w:name="_Toc30181_WPSOffice_Level2"/>
      <w:bookmarkStart w:id="1600" w:name="_Toc1085580970"/>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1614516728"/>
      <w:bookmarkStart w:id="1602" w:name="_Toc21789_WPSOffice_Level2"/>
      <w:bookmarkStart w:id="1603" w:name="_Toc1787766699"/>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510387151"/>
      <w:bookmarkStart w:id="1605" w:name="_Toc2286_WPSOffice_Level2"/>
      <w:bookmarkStart w:id="1606" w:name="_Toc885386039"/>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1872598263"/>
      <w:bookmarkStart w:id="1608" w:name="_Toc631495739"/>
      <w:bookmarkStart w:id="1609" w:name="_Toc11454_WPSOffice_Level2"/>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814993933"/>
      <w:bookmarkStart w:id="1611" w:name="_Toc332980262"/>
      <w:bookmarkStart w:id="1612" w:name="_Toc1207257178"/>
      <w:bookmarkStart w:id="1613" w:name="_Toc415191991"/>
      <w:bookmarkStart w:id="1614" w:name="_Toc16456_WPSOffice_Level1"/>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714127927"/>
      <w:bookmarkStart w:id="1616" w:name="_Toc368474699"/>
      <w:bookmarkStart w:id="1617" w:name="_Toc1155640131"/>
      <w:bookmarkStart w:id="1618" w:name="_Toc6331_WPSOffice_Level1"/>
      <w:bookmarkStart w:id="1619" w:name="_Toc495664384"/>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1506197927"/>
      <w:bookmarkStart w:id="1621" w:name="_Toc1869692894"/>
      <w:bookmarkStart w:id="1622" w:name="_Toc752379638"/>
      <w:bookmarkStart w:id="1623" w:name="_Toc774852472"/>
      <w:bookmarkStart w:id="1624" w:name="_Toc10354_WPSOffice_Level2"/>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20766_WPSOffice_Level2"/>
      <w:bookmarkStart w:id="1626" w:name="_Toc428147619"/>
      <w:bookmarkStart w:id="1627" w:name="_Toc995476483"/>
      <w:bookmarkStart w:id="1628" w:name="_Toc550280768"/>
      <w:bookmarkStart w:id="1629" w:name="_Toc2064222215"/>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781143809"/>
      <w:bookmarkStart w:id="1631" w:name="_Toc303545664"/>
      <w:bookmarkStart w:id="1632" w:name="_Toc1967157765"/>
      <w:bookmarkStart w:id="1633" w:name="_Toc123397619"/>
      <w:bookmarkStart w:id="1634" w:name="_Toc15448_WPSOffice_Level1"/>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1888881954"/>
      <w:bookmarkStart w:id="1636" w:name="_Toc295683309"/>
      <w:bookmarkStart w:id="1637" w:name="_Toc660214399"/>
      <w:bookmarkStart w:id="1638" w:name="_Toc20530_WPSOffice_Level2"/>
      <w:bookmarkStart w:id="1639" w:name="_Toc2022683985"/>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639405303"/>
      <w:bookmarkStart w:id="1643" w:name="_Toc912362009"/>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433452944"/>
      <w:bookmarkStart w:id="1645" w:name="_Toc16993_WPSOffice_Level2"/>
      <w:bookmarkStart w:id="1646" w:name="_Toc793784780"/>
      <w:bookmarkStart w:id="1647" w:name="_Toc761103856"/>
      <w:bookmarkStart w:id="1648" w:name="_Toc1999994427"/>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1090155972"/>
      <w:bookmarkStart w:id="1650" w:name="_Toc2144653655"/>
      <w:bookmarkStart w:id="1651" w:name="_Toc19842_WPSOffice_Level2"/>
      <w:bookmarkStart w:id="1652" w:name="_Toc336138924"/>
      <w:bookmarkStart w:id="1653" w:name="_Toc912577963"/>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263871639"/>
      <w:bookmarkStart w:id="1655" w:name="_Toc25557_WPSOffice_Level1"/>
      <w:bookmarkStart w:id="1656" w:name="_Toc462588024"/>
      <w:bookmarkStart w:id="1657" w:name="_Toc1075610274"/>
      <w:bookmarkStart w:id="1658" w:name="_Toc363234994"/>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10966_WPSOffice_Level1"/>
      <w:bookmarkStart w:id="1660" w:name="_Toc1995660477"/>
      <w:bookmarkStart w:id="1661" w:name="_Toc196433493"/>
      <w:bookmarkStart w:id="1662" w:name="_Toc811268812"/>
      <w:bookmarkStart w:id="1663" w:name="_Toc622056109"/>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932106514"/>
      <w:bookmarkStart w:id="1665" w:name="_Toc1238143460"/>
      <w:bookmarkStart w:id="1666" w:name="_Toc2050856555"/>
      <w:bookmarkStart w:id="1667" w:name="_Toc14148_WPSOffice_Level2"/>
      <w:bookmarkStart w:id="1668" w:name="_Toc659985761"/>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1847721015"/>
      <w:bookmarkStart w:id="1670" w:name="_Toc2046_WPSOffice_Level2"/>
      <w:bookmarkStart w:id="1671" w:name="_Toc1080782722"/>
      <w:bookmarkStart w:id="1672" w:name="_Toc2013640641"/>
      <w:bookmarkStart w:id="1673" w:name="_Toc1586427115"/>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6400_WPSOffice_Level2"/>
      <w:bookmarkStart w:id="1675" w:name="_Toc1521675500"/>
      <w:bookmarkStart w:id="1676" w:name="_Toc340086824"/>
      <w:bookmarkStart w:id="1677" w:name="_Toc363758421"/>
      <w:bookmarkStart w:id="1678" w:name="_Toc1710436183"/>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15313_WPSOffice_Level2"/>
      <w:bookmarkStart w:id="1680" w:name="_Toc2145549215"/>
      <w:bookmarkStart w:id="1681" w:name="_Toc704788120"/>
      <w:bookmarkStart w:id="1682" w:name="_Toc1150509196"/>
      <w:bookmarkStart w:id="1683" w:name="_Toc1719973908"/>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550444272"/>
      <w:bookmarkStart w:id="1685" w:name="_Toc401781094"/>
      <w:r>
        <w:rPr>
          <w:rFonts w:hint="eastAsia"/>
          <w:lang w:val="en-US" w:eastAsia="zh-CN"/>
        </w:rPr>
        <w:t>[1]-  运行中               sleep 1000 &amp;</w:t>
      </w:r>
      <w:bookmarkEnd w:id="1684"/>
      <w:bookmarkEnd w:id="1685"/>
    </w:p>
    <w:p>
      <w:pPr>
        <w:outlineLvl w:val="2"/>
        <w:rPr>
          <w:rFonts w:hint="eastAsia"/>
          <w:lang w:val="en-US" w:eastAsia="zh-CN"/>
        </w:rPr>
      </w:pPr>
      <w:bookmarkStart w:id="1686" w:name="_Toc473042825"/>
      <w:bookmarkStart w:id="1687" w:name="_Toc764887311"/>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27893_WPSOffice_Level2"/>
      <w:bookmarkStart w:id="1689" w:name="_Toc1651724183"/>
      <w:bookmarkStart w:id="1690" w:name="_Toc1573771760"/>
      <w:bookmarkStart w:id="1691" w:name="_Toc332894836"/>
      <w:bookmarkStart w:id="1692" w:name="_Toc460324580"/>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852200410"/>
      <w:bookmarkStart w:id="1694" w:name="_Toc598916562"/>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376322108"/>
      <w:bookmarkStart w:id="1696" w:name="_Toc791796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2126272522"/>
      <w:bookmarkStart w:id="1698" w:name="_Toc1148068596"/>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558134658"/>
      <w:bookmarkStart w:id="1700" w:name="_Toc1660049565"/>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356825063"/>
      <w:bookmarkStart w:id="1702" w:name="_Toc630497565"/>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6400_WPSOffice_Level1"/>
      <w:bookmarkStart w:id="1704" w:name="_Toc1100524114"/>
      <w:bookmarkStart w:id="1705" w:name="_Toc1137781224"/>
      <w:bookmarkStart w:id="1706" w:name="_Toc379328300"/>
      <w:bookmarkStart w:id="1707" w:name="_Toc1029253485"/>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327262481"/>
      <w:bookmarkStart w:id="1709" w:name="_Toc1325127623"/>
      <w:bookmarkStart w:id="1710" w:name="_Toc1449871539"/>
      <w:bookmarkStart w:id="1711" w:name="_Toc961839349"/>
      <w:bookmarkStart w:id="1712" w:name="_Toc24496_WPSOffice_Level2"/>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1785914087"/>
      <w:bookmarkStart w:id="1714" w:name="_Toc1508288694"/>
      <w:bookmarkStart w:id="1715" w:name="_Toc1483056755"/>
      <w:bookmarkStart w:id="1716" w:name="_Toc976894421"/>
      <w:bookmarkStart w:id="1717" w:name="_Toc15416_WPSOffice_Level2"/>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2114834456"/>
      <w:bookmarkStart w:id="1719" w:name="_Toc29417_WPSOffice_Level2"/>
      <w:bookmarkStart w:id="1720" w:name="_Toc1359021387"/>
      <w:bookmarkStart w:id="1721" w:name="_Toc730734329"/>
      <w:bookmarkStart w:id="1722" w:name="_Toc562327396"/>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1941779209"/>
      <w:bookmarkStart w:id="1724" w:name="_Toc1659191163"/>
      <w:bookmarkStart w:id="1725" w:name="_Toc27308_WPSOffice_Level2"/>
      <w:bookmarkStart w:id="1726" w:name="_Toc44511802"/>
      <w:bookmarkStart w:id="1727" w:name="_Toc1090154590"/>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1618773377"/>
      <w:bookmarkStart w:id="1729" w:name="_Toc2018675846"/>
      <w:bookmarkStart w:id="1730" w:name="_Toc1817703717"/>
      <w:bookmarkStart w:id="1731" w:name="_Toc220959146"/>
      <w:bookmarkStart w:id="1732" w:name="_Toc28110_WPSOffice_Level2"/>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209487552"/>
      <w:bookmarkStart w:id="1734" w:name="_Toc15313_WPSOffice_Level1"/>
      <w:bookmarkStart w:id="1735" w:name="_Toc1423134852"/>
      <w:bookmarkStart w:id="1736" w:name="_Toc2113899707"/>
      <w:bookmarkStart w:id="1737" w:name="_Toc1455116329"/>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27893_WPSOffice_Level1"/>
      <w:bookmarkStart w:id="1739" w:name="_Toc1443310994"/>
      <w:bookmarkStart w:id="1740" w:name="_Toc1460594440"/>
      <w:bookmarkStart w:id="1741" w:name="_Toc239666897"/>
      <w:bookmarkStart w:id="1742" w:name="_Toc1376599278"/>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11092_WPSOffice_Level2"/>
      <w:bookmarkStart w:id="1744" w:name="_Toc2105044474"/>
      <w:bookmarkStart w:id="1745" w:name="_Toc1956097531"/>
      <w:bookmarkStart w:id="1746" w:name="_Toc1230701417"/>
      <w:bookmarkStart w:id="1747" w:name="_Toc198940739"/>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271127688"/>
      <w:bookmarkStart w:id="1749" w:name="_Toc637635172"/>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19309_WPSOffice_Level2"/>
      <w:bookmarkStart w:id="1751" w:name="_Toc1196273395"/>
      <w:bookmarkStart w:id="1752" w:name="_Toc1257939003"/>
      <w:bookmarkStart w:id="1753" w:name="_Toc853076503"/>
      <w:bookmarkStart w:id="1754" w:name="_Toc2020810706"/>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972099724"/>
      <w:bookmarkStart w:id="1756" w:name="_Toc1980244812"/>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1023089981"/>
      <w:bookmarkStart w:id="1758" w:name="_Toc9337674"/>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1835678698"/>
      <w:bookmarkStart w:id="1760" w:name="_Toc785689067"/>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24496_WPSOffice_Level1"/>
      <w:bookmarkStart w:id="1762" w:name="_Toc1492021082"/>
      <w:bookmarkStart w:id="1763" w:name="_Toc623573904"/>
      <w:bookmarkStart w:id="1764" w:name="_Toc1733203580"/>
      <w:bookmarkStart w:id="1765" w:name="_Toc1832755591"/>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2113245953"/>
      <w:bookmarkStart w:id="1767" w:name="_Toc771259649"/>
      <w:bookmarkStart w:id="1768" w:name="_Toc6357_WPSOffice_Level2"/>
      <w:bookmarkStart w:id="1769" w:name="_Toc345476599"/>
      <w:bookmarkStart w:id="1770" w:name="_Toc548970668"/>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1134214067"/>
      <w:bookmarkStart w:id="1772" w:name="_Toc2096393958"/>
      <w:bookmarkStart w:id="1773" w:name="_Toc150783074"/>
      <w:bookmarkStart w:id="1774" w:name="_Toc16504_WPSOffice_Level2"/>
      <w:bookmarkStart w:id="1775" w:name="_Toc1049560706"/>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377897661"/>
      <w:bookmarkStart w:id="1777" w:name="_Toc3885_WPSOffice_Level2"/>
      <w:bookmarkStart w:id="1778" w:name="_Toc178754955"/>
      <w:bookmarkStart w:id="1779" w:name="_Toc1680932421"/>
      <w:bookmarkStart w:id="1780" w:name="_Toc1929637073"/>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193780427"/>
      <w:bookmarkStart w:id="1782" w:name="_Toc12965_WPSOffice_Level2"/>
      <w:bookmarkStart w:id="1783" w:name="_Toc248849506"/>
      <w:bookmarkStart w:id="1784" w:name="_Toc252844173"/>
      <w:bookmarkStart w:id="1785" w:name="_Toc625748067"/>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1737210190"/>
      <w:bookmarkStart w:id="1787" w:name="_Toc915717699"/>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1303828925"/>
      <w:bookmarkStart w:id="1789" w:name="_Toc202101924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1763904243"/>
      <w:bookmarkStart w:id="1791" w:name="_Toc198238327"/>
      <w:bookmarkStart w:id="1792" w:name="_Toc193987597"/>
      <w:bookmarkStart w:id="1793" w:name="_Toc14373_WPSOffice_Level2"/>
      <w:bookmarkStart w:id="1794" w:name="_Toc953637626"/>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15324_WPSOffice_Level2"/>
      <w:bookmarkStart w:id="1796" w:name="_Toc2092025588"/>
      <w:bookmarkStart w:id="1797" w:name="_Toc2138991284"/>
      <w:bookmarkStart w:id="1798" w:name="_Toc674419339"/>
      <w:bookmarkStart w:id="1799" w:name="_Toc1466161971"/>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1776871750"/>
      <w:bookmarkStart w:id="1801"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531133163"/>
      <w:bookmarkStart w:id="1803" w:name="_Toc379925739"/>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2063473322"/>
      <w:bookmarkStart w:id="1805" w:name="_Toc1005223812"/>
      <w:bookmarkStart w:id="1806" w:name="_Toc590424198"/>
      <w:bookmarkStart w:id="1807" w:name="_Toc15416_WPSOffice_Level1"/>
      <w:bookmarkStart w:id="1808" w:name="_Toc170878733"/>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2114_WPSOffice_Level2"/>
      <w:bookmarkStart w:id="1810" w:name="_Toc1014745016"/>
      <w:bookmarkStart w:id="1811" w:name="_Toc744268366"/>
      <w:bookmarkStart w:id="1812" w:name="_Toc1680642811"/>
      <w:bookmarkStart w:id="1813" w:name="_Toc1856051359"/>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977965003"/>
      <w:bookmarkStart w:id="1815" w:name="_Toc67939559"/>
      <w:bookmarkStart w:id="1816" w:name="_Toc8162_WPSOffice_Level2"/>
      <w:bookmarkStart w:id="1817" w:name="_Toc358714613"/>
      <w:bookmarkStart w:id="1818" w:name="_Toc1679201759"/>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1300907121"/>
      <w:bookmarkStart w:id="1820" w:name="_Toc6204_WPSOffice_Level2"/>
      <w:bookmarkStart w:id="1821" w:name="_Toc102990115"/>
      <w:bookmarkStart w:id="1822" w:name="_Toc576204073"/>
      <w:bookmarkStart w:id="1823" w:name="_Toc1729013392"/>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1645242582"/>
      <w:bookmarkStart w:id="1825" w:name="_Toc65392774"/>
      <w:bookmarkStart w:id="1826" w:name="_Toc2114095755"/>
      <w:bookmarkStart w:id="1827" w:name="_Toc29417_WPSOffice_Level1"/>
      <w:bookmarkStart w:id="1828" w:name="_Toc1538053146"/>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975135010"/>
      <w:bookmarkStart w:id="1830" w:name="_Toc980517523"/>
      <w:bookmarkStart w:id="1831" w:name="_Toc1459238727"/>
      <w:bookmarkStart w:id="1832" w:name="_Toc560971596"/>
      <w:bookmarkStart w:id="1833" w:name="_Toc4204_WPSOffice_Level2"/>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1651814347"/>
      <w:bookmarkStart w:id="1835" w:name="_Toc1552861654"/>
      <w:bookmarkStart w:id="1836" w:name="_Toc1664142116"/>
      <w:bookmarkStart w:id="1837" w:name="_Toc26447_WPSOffice_Level2"/>
      <w:bookmarkStart w:id="1838" w:name="_Toc2056275873"/>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588668216"/>
      <w:bookmarkStart w:id="1840" w:name="_Toc1006047628"/>
      <w:bookmarkStart w:id="1841" w:name="_Toc1548449530"/>
      <w:bookmarkStart w:id="1842" w:name="_Toc15039_WPSOffice_Level2"/>
      <w:bookmarkStart w:id="1843" w:name="_Toc201838310"/>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1907241525"/>
      <w:bookmarkStart w:id="1845" w:name="_Toc528322404"/>
      <w:bookmarkStart w:id="1846" w:name="_Toc42489408"/>
      <w:bookmarkStart w:id="1847" w:name="_Toc71177335"/>
      <w:bookmarkStart w:id="1848" w:name="_Toc13528_WPSOffice_Level2"/>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27308_WPSOffice_Level1"/>
      <w:bookmarkStart w:id="1850" w:name="_Toc1364379483"/>
      <w:bookmarkStart w:id="1851" w:name="_Toc1850571434"/>
      <w:bookmarkStart w:id="1852" w:name="_Toc495532596"/>
      <w:bookmarkStart w:id="1853" w:name="_Toc585113421"/>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952426637"/>
      <w:bookmarkStart w:id="1855" w:name="_Toc1769408676"/>
      <w:bookmarkStart w:id="1856" w:name="_Toc28110_WPSOffice_Level1"/>
      <w:bookmarkStart w:id="1857" w:name="_Toc1912274493"/>
      <w:bookmarkStart w:id="1858" w:name="_Toc877239826"/>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11092_WPSOffice_Level1"/>
      <w:bookmarkStart w:id="1860" w:name="_Toc1127168952"/>
      <w:bookmarkStart w:id="1861" w:name="_Toc69242902"/>
      <w:bookmarkStart w:id="1862" w:name="_Toc498338353"/>
      <w:bookmarkStart w:id="1863" w:name="_Toc910267073"/>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2060058987"/>
      <w:bookmarkStart w:id="1865" w:name="_Toc1918667449"/>
      <w:bookmarkStart w:id="1866" w:name="_Toc13120_WPSOffice_Level2"/>
      <w:bookmarkStart w:id="1867" w:name="_Toc868620019"/>
      <w:bookmarkStart w:id="1868" w:name="_Toc1045438002"/>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1116906723"/>
      <w:bookmarkStart w:id="1870" w:name="_Toc998524306"/>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084729778"/>
      <w:bookmarkStart w:id="1872" w:name="_Toc1729039771"/>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2090207861"/>
      <w:bookmarkStart w:id="1874" w:name="_Toc550210511"/>
      <w:bookmarkStart w:id="1875" w:name="_Toc144119146"/>
      <w:bookmarkStart w:id="1876" w:name="_Toc42311489"/>
      <w:bookmarkStart w:id="1877" w:name="_Toc19309_WPSOffice_Level1"/>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21537_WPSOffice_Level2"/>
      <w:bookmarkStart w:id="1879" w:name="_Toc1872106422"/>
      <w:bookmarkStart w:id="1880" w:name="_Toc990233782"/>
      <w:bookmarkStart w:id="1881" w:name="_Toc1394370525"/>
      <w:bookmarkStart w:id="1882" w:name="_Toc47314053"/>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917490942"/>
      <w:bookmarkStart w:id="1884" w:name="_Toc553655847"/>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51649163"/>
      <w:bookmarkStart w:id="1886" w:name="_Toc1573300492"/>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882992752"/>
      <w:bookmarkStart w:id="1888" w:name="_Toc1775922849"/>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602762886"/>
      <w:bookmarkStart w:id="1890" w:name="_Toc13991_WPSOffice_Level2"/>
      <w:bookmarkStart w:id="1891" w:name="_Toc683868441"/>
      <w:bookmarkStart w:id="1892" w:name="_Toc1845514440"/>
      <w:bookmarkStart w:id="1893" w:name="_Toc139375779"/>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1539062797"/>
      <w:bookmarkStart w:id="1895" w:name="_Toc397125762"/>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6357_WPSOffice_Level1"/>
      <w:bookmarkStart w:id="1897" w:name="_Toc677999908"/>
      <w:bookmarkStart w:id="1898" w:name="_Toc505051609"/>
      <w:bookmarkStart w:id="1899" w:name="_Toc2033775826"/>
      <w:bookmarkStart w:id="1900" w:name="_Toc1503140533"/>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438882328"/>
      <w:bookmarkStart w:id="1902" w:name="_Toc2069012852"/>
      <w:bookmarkStart w:id="1903" w:name="_Toc136211659"/>
      <w:bookmarkStart w:id="1904" w:name="_Toc1383813937"/>
      <w:bookmarkStart w:id="1905" w:name="_Toc13129_WPSOffice_Level2"/>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55158171"/>
      <w:bookmarkStart w:id="1907" w:name="_Toc1515734509"/>
      <w:bookmarkStart w:id="1908" w:name="_Toc13749_WPSOffice_Level2"/>
      <w:bookmarkStart w:id="1909" w:name="_Toc645975268"/>
      <w:bookmarkStart w:id="1910" w:name="_Toc17327216"/>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22184_WPSOffice_Level2"/>
      <w:bookmarkStart w:id="1912" w:name="_Toc1593717607"/>
      <w:bookmarkStart w:id="1913" w:name="_Toc1623502368"/>
      <w:bookmarkStart w:id="1914" w:name="_Toc875393082"/>
      <w:bookmarkStart w:id="1915" w:name="_Toc763735055"/>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691446618"/>
      <w:bookmarkStart w:id="1917" w:name="_Toc1405298387"/>
      <w:bookmarkStart w:id="1918" w:name="_Toc1943_WPSOffice_Level2"/>
      <w:bookmarkStart w:id="1919" w:name="_Toc9747256"/>
      <w:bookmarkStart w:id="1920" w:name="_Toc1225358130"/>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1599612895"/>
      <w:bookmarkStart w:id="1922" w:name="_Toc215565543"/>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1598469165"/>
      <w:bookmarkStart w:id="1924" w:name="_Toc828845301"/>
      <w:bookmarkStart w:id="1925" w:name="_Toc1615010004"/>
      <w:bookmarkStart w:id="1926" w:name="_Toc912395931"/>
      <w:bookmarkStart w:id="1927" w:name="_Toc21541_WPSOffice_Level2"/>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854746232"/>
      <w:bookmarkStart w:id="1929" w:name="_Toc16504_WPSOffice_Level1"/>
      <w:bookmarkStart w:id="1930" w:name="_Toc648170164"/>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1979538634"/>
      <w:bookmarkStart w:id="1932" w:name="_Toc16475_WPSOffice_Level2"/>
      <w:bookmarkStart w:id="1933" w:name="_Toc746698706"/>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1083274664"/>
      <w:bookmarkStart w:id="1935" w:name="_Toc5795055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110891242"/>
      <w:bookmarkStart w:id="1937" w:name="_Toc1949385622"/>
      <w:bookmarkStart w:id="1938" w:name="_Toc3885_WPSOffice_Level1"/>
      <w:bookmarkStart w:id="1939" w:name="_Toc278416817"/>
      <w:bookmarkStart w:id="1940" w:name="_Toc190769599"/>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664804408"/>
      <w:bookmarkStart w:id="1942" w:name="_Toc74559421"/>
      <w:bookmarkStart w:id="1943" w:name="_Toc12965_WPSOffice_Level1"/>
      <w:bookmarkStart w:id="1944" w:name="_Toc173382735"/>
      <w:bookmarkStart w:id="1945" w:name="_Toc160940669"/>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1845593470"/>
      <w:bookmarkStart w:id="1947" w:name="_Toc1160674114"/>
      <w:bookmarkStart w:id="1948" w:name="_Toc30286_WPSOffice_Level2"/>
      <w:bookmarkStart w:id="1949" w:name="_Toc1121319607"/>
      <w:bookmarkStart w:id="1950" w:name="_Toc628706718"/>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936116041"/>
      <w:bookmarkStart w:id="1952" w:name="_Toc11580_WPSOffice_Level2"/>
      <w:bookmarkStart w:id="1953" w:name="_Toc839388414"/>
      <w:bookmarkStart w:id="1954" w:name="_Toc59801552"/>
      <w:bookmarkStart w:id="1955" w:name="_Toc1650008326"/>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452457082"/>
      <w:bookmarkStart w:id="1957" w:name="_Toc13582_WPSOffice_Level2"/>
      <w:bookmarkStart w:id="1958" w:name="_Toc573596633"/>
      <w:bookmarkStart w:id="1959" w:name="_Toc352137690"/>
      <w:bookmarkStart w:id="1960" w:name="_Toc1713802323"/>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25479_WPSOffice_Level2"/>
      <w:bookmarkStart w:id="1962" w:name="_Toc19238095"/>
      <w:bookmarkStart w:id="1963" w:name="_Toc29672600"/>
      <w:bookmarkStart w:id="1964" w:name="_Toc1374163780"/>
      <w:bookmarkStart w:id="1965" w:name="_Toc2039373897"/>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692497734"/>
      <w:bookmarkStart w:id="1967"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276684420"/>
      <w:bookmarkStart w:id="1969" w:name="_Toc61851272"/>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896477921"/>
      <w:bookmarkStart w:id="1971" w:name="_Toc1799081276"/>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347396122"/>
      <w:bookmarkStart w:id="1973" w:name="_Toc43352440"/>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89259759"/>
      <w:bookmarkStart w:id="1975"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650121935"/>
      <w:bookmarkStart w:id="1977" w:name="_Toc201338464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432125901"/>
      <w:bookmarkStart w:id="1979" w:name="_Toc177239221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739470270"/>
      <w:bookmarkStart w:id="1981" w:name="_Toc1823705796"/>
      <w:bookmarkStart w:id="1982" w:name="_Toc2022830210"/>
      <w:bookmarkStart w:id="1983" w:name="_Toc18626_WPSOffice_Level2"/>
      <w:bookmarkStart w:id="1984" w:name="_Toc1130103638"/>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856134779"/>
      <w:bookmarkStart w:id="1986" w:name="_Toc14373_WPSOffice_Level1"/>
      <w:bookmarkStart w:id="1987" w:name="_Toc1396999023"/>
      <w:bookmarkStart w:id="1988" w:name="_Toc697435988"/>
      <w:bookmarkStart w:id="1989" w:name="_Toc1026557030"/>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16334_WPSOffice_Level2"/>
      <w:bookmarkStart w:id="1991" w:name="_Toc178564410"/>
      <w:bookmarkStart w:id="1992" w:name="_Toc202133195"/>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65287114"/>
      <w:bookmarkStart w:id="1994" w:name="_Toc15458_WPSOffice_Level2"/>
      <w:bookmarkStart w:id="1995" w:name="_Toc2074479373"/>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484573980"/>
      <w:bookmarkStart w:id="1997" w:name="_Toc432945092"/>
      <w:bookmarkStart w:id="1998" w:name="_Toc24489_WPSOffice_Level2"/>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2348_WPSOffice_Level2"/>
      <w:bookmarkStart w:id="2000" w:name="_Toc317940189"/>
      <w:bookmarkStart w:id="2001" w:name="_Toc804896081"/>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6124_WPSOffice_Level2"/>
      <w:bookmarkStart w:id="2003" w:name="_Toc1704349911"/>
      <w:bookmarkStart w:id="2004" w:name="_Toc324121488"/>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16965_WPSOffice_Level2"/>
      <w:bookmarkStart w:id="2006" w:name="_Toc1162573888"/>
      <w:bookmarkStart w:id="2007" w:name="_Toc319237271"/>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239469393"/>
      <w:bookmarkStart w:id="2009" w:name="_Toc15324_WPSOffice_Level1"/>
      <w:bookmarkStart w:id="2010" w:name="_Toc1955363571"/>
      <w:bookmarkStart w:id="2011" w:name="_Toc231903944"/>
      <w:bookmarkStart w:id="2012" w:name="_Toc941107740"/>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1874372004"/>
      <w:bookmarkStart w:id="2014" w:name="_Toc970096756"/>
      <w:bookmarkStart w:id="2015" w:name="_Toc22271_WPSOffice_Level2"/>
      <w:bookmarkStart w:id="2016" w:name="_Toc1721677128"/>
      <w:bookmarkStart w:id="2017" w:name="_Toc1356864959"/>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608807848"/>
      <w:bookmarkStart w:id="2019" w:name="_Toc2004522033"/>
      <w:bookmarkStart w:id="2020" w:name="_Toc1942739639"/>
      <w:bookmarkStart w:id="2021" w:name="_Toc30087_WPSOffice_Level2"/>
      <w:bookmarkStart w:id="2022" w:name="_Toc1464938582"/>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384083996"/>
      <w:bookmarkStart w:id="2024" w:name="_Toc6781_WPSOffice_Level2"/>
      <w:bookmarkStart w:id="2025" w:name="_Toc950854996"/>
      <w:bookmarkStart w:id="2026" w:name="_Toc1464827523"/>
      <w:bookmarkStart w:id="2027" w:name="_Toc1532811066"/>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1264941502"/>
      <w:bookmarkStart w:id="2029" w:name="_Toc1937242671"/>
      <w:bookmarkStart w:id="2030" w:name="_Toc1323477066"/>
      <w:bookmarkStart w:id="2031" w:name="_Toc422226003"/>
      <w:bookmarkStart w:id="2032" w:name="_Toc17148_WPSOffice_Level2"/>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410265996"/>
      <w:bookmarkStart w:id="2034" w:name="_Toc1521203779"/>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297972457"/>
      <w:bookmarkStart w:id="2036" w:name="_Toc172090108"/>
      <w:bookmarkStart w:id="2037" w:name="_Toc832173396"/>
      <w:bookmarkStart w:id="2038" w:name="_Toc17148_WPSOffice_Level1"/>
      <w:bookmarkStart w:id="2039" w:name="_Toc1599025160"/>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2035898343"/>
      <w:bookmarkStart w:id="2041" w:name="_Toc1049469534"/>
      <w:bookmarkStart w:id="2042" w:name="_Toc409_WPSOffice_Level1"/>
      <w:bookmarkStart w:id="2043" w:name="_Toc536457730"/>
      <w:bookmarkStart w:id="2044" w:name="_Toc254280989"/>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468216550"/>
      <w:bookmarkStart w:id="2046" w:name="_Toc1912145282"/>
      <w:bookmarkStart w:id="2047" w:name="_Toc1466779813"/>
      <w:bookmarkStart w:id="2048" w:name="_Toc456994795"/>
      <w:bookmarkStart w:id="2049" w:name="_Toc19189_WPSOffice_Level1"/>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591931273"/>
      <w:bookmarkStart w:id="2051" w:name="_Toc369149792"/>
      <w:bookmarkStart w:id="2052" w:name="_Toc2043_WPSOffice_Level1"/>
      <w:bookmarkStart w:id="2053" w:name="_Toc1114456693"/>
      <w:bookmarkStart w:id="2054" w:name="_Toc735404051"/>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814874547"/>
      <w:bookmarkStart w:id="2056" w:name="_Toc409_WPSOffice_Level2"/>
      <w:bookmarkStart w:id="2057" w:name="_Toc473528117"/>
      <w:bookmarkStart w:id="2058" w:name="_Toc266365369"/>
      <w:bookmarkStart w:id="2059" w:name="_Toc445050588"/>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717088271"/>
      <w:bookmarkStart w:id="2061" w:name="_Toc1121799204"/>
      <w:bookmarkStart w:id="2062" w:name="_Toc1231570658"/>
      <w:bookmarkStart w:id="2063" w:name="_Toc1629157220"/>
      <w:bookmarkStart w:id="2064" w:name="_Toc19189_WPSOffice_Level2"/>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127647159"/>
      <w:bookmarkStart w:id="2066" w:name="_Toc2043_WPSOffice_Level2"/>
      <w:bookmarkStart w:id="2067" w:name="_Toc1364110769"/>
      <w:bookmarkStart w:id="2068" w:name="_Toc1502198346"/>
      <w:bookmarkStart w:id="2069" w:name="_Toc438392694"/>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1654262961"/>
      <w:bookmarkStart w:id="2071" w:name="_Toc1518966119"/>
      <w:bookmarkStart w:id="2072" w:name="_Toc1134985388"/>
      <w:bookmarkStart w:id="2073" w:name="_Toc19342_WPSOffice_Level2"/>
      <w:bookmarkStart w:id="2074" w:name="_Toc2095058914"/>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1375689804"/>
      <w:bookmarkStart w:id="2076" w:name="_Toc1695395837"/>
      <w:bookmarkStart w:id="2077" w:name="_Toc659812484"/>
      <w:bookmarkStart w:id="2078" w:name="_Toc1195475895"/>
      <w:bookmarkStart w:id="2079" w:name="_Toc32529_WPSOffice_Level2"/>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1393783369"/>
      <w:bookmarkStart w:id="2081" w:name="_Toc19342_WPSOffice_Level1"/>
      <w:bookmarkStart w:id="2082" w:name="_Toc146885254"/>
      <w:bookmarkStart w:id="2083" w:name="_Toc1226821120"/>
      <w:bookmarkStart w:id="2084" w:name="_Toc1832763220"/>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1640073001"/>
      <w:bookmarkStart w:id="2086" w:name="_Toc874490132"/>
      <w:bookmarkStart w:id="2087" w:name="_Toc55350912"/>
      <w:bookmarkStart w:id="2088" w:name="_Toc24381_WPSOffice_Level2"/>
      <w:bookmarkStart w:id="2089" w:name="_Toc833016180"/>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257327167"/>
      <w:bookmarkStart w:id="2091" w:name="_Toc11854_WPSOffice_Level2"/>
      <w:bookmarkStart w:id="2092" w:name="_Toc1164864093"/>
      <w:bookmarkStart w:id="2093" w:name="_Toc731346690"/>
      <w:bookmarkStart w:id="2094" w:name="_Toc1972080257"/>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5380998"/>
      <w:bookmarkStart w:id="2096" w:name="_Toc1043363176"/>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683425441"/>
      <w:bookmarkStart w:id="2098" w:name="_Toc1221886254"/>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1695502933"/>
      <w:bookmarkStart w:id="2102" w:name="_Toc32529_WPSOffice_Level1"/>
      <w:bookmarkStart w:id="2103" w:name="_Toc1124161900"/>
      <w:bookmarkStart w:id="2104" w:name="_Toc463151409"/>
      <w:bookmarkStart w:id="2105" w:name="_Toc909264173"/>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506528507"/>
      <w:bookmarkStart w:id="2107" w:name="_Toc210509083"/>
      <w:bookmarkStart w:id="2108" w:name="_Toc201267041"/>
      <w:bookmarkStart w:id="2109" w:name="_Toc1308334004"/>
      <w:bookmarkStart w:id="2110" w:name="_Toc4944_WPSOffice_Level2"/>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1495081745"/>
      <w:bookmarkStart w:id="2112" w:name="_Toc19161_WPSOffice_Level2"/>
      <w:bookmarkStart w:id="2113" w:name="_Toc2040257175"/>
      <w:bookmarkStart w:id="2114" w:name="_Toc965708802"/>
      <w:bookmarkStart w:id="2115" w:name="_Toc753326638"/>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245455273"/>
      <w:bookmarkStart w:id="2117" w:name="_Toc1154598027"/>
      <w:bookmarkStart w:id="2118" w:name="_Toc6401_WPSOffice_Level2"/>
      <w:bookmarkStart w:id="2119" w:name="_Toc1765398952"/>
      <w:bookmarkStart w:id="2120" w:name="_Toc381976639"/>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708661703"/>
      <w:bookmarkStart w:id="2122" w:name="_Toc5875_WPSOffice_Level2"/>
      <w:bookmarkStart w:id="2123" w:name="_Toc1030112342"/>
      <w:bookmarkStart w:id="2124" w:name="_Toc1808978248"/>
      <w:bookmarkStart w:id="2125" w:name="_Toc1486898414"/>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918613752"/>
      <w:bookmarkStart w:id="2127" w:name="_Toc892704528"/>
      <w:bookmarkStart w:id="2128" w:name="_Toc967107348"/>
      <w:bookmarkStart w:id="2129" w:name="_Toc20431_WPSOffice_Level2"/>
      <w:bookmarkStart w:id="2130" w:name="_Toc2067430684"/>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102489284"/>
      <w:bookmarkStart w:id="2132" w:name="_Toc678400366"/>
      <w:bookmarkStart w:id="2133" w:name="_Toc492867882"/>
      <w:bookmarkStart w:id="2134" w:name="_Toc956500001"/>
      <w:bookmarkStart w:id="2135" w:name="_Toc24381_WPSOffice_Level1"/>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2389_WPSOffice_Level2"/>
      <w:bookmarkStart w:id="2137" w:name="_Toc1513557784"/>
      <w:bookmarkStart w:id="2138" w:name="_Toc1203495077"/>
      <w:bookmarkStart w:id="2139" w:name="_Toc1883537670"/>
      <w:bookmarkStart w:id="2140" w:name="_Toc1804838603"/>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31711_WPSOffice_Level2"/>
      <w:bookmarkStart w:id="2142" w:name="_Toc665217170"/>
      <w:bookmarkStart w:id="2143" w:name="_Toc1041266643"/>
      <w:bookmarkStart w:id="2144" w:name="_Toc475480016"/>
      <w:bookmarkStart w:id="2145" w:name="_Toc1216826016"/>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1892616042"/>
      <w:bookmarkStart w:id="2147" w:name="_Toc997637637"/>
      <w:bookmarkStart w:id="2148" w:name="_Toc1265063173"/>
      <w:bookmarkStart w:id="2149" w:name="_Toc11854_WPSOffice_Level1"/>
      <w:bookmarkStart w:id="2150" w:name="_Toc552669434"/>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307181877"/>
      <w:bookmarkStart w:id="2152" w:name="_Toc1555632768"/>
      <w:bookmarkStart w:id="2153" w:name="_Toc4944_WPSOffice_Level1"/>
      <w:bookmarkStart w:id="2154" w:name="_Toc1188511104"/>
      <w:bookmarkStart w:id="2155" w:name="_Toc2044307996"/>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9374_WPSOffice_Level2"/>
      <w:bookmarkStart w:id="2157" w:name="_Toc49673496"/>
      <w:bookmarkStart w:id="2158" w:name="_Toc39439124"/>
      <w:bookmarkStart w:id="2159" w:name="_Toc557107419"/>
      <w:bookmarkStart w:id="2160" w:name="_Toc267946776"/>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875236033"/>
      <w:bookmarkStart w:id="2162" w:name="_Toc1873871021"/>
      <w:bookmarkStart w:id="2163" w:name="_Toc228891582"/>
      <w:bookmarkStart w:id="2164" w:name="_Toc792893628"/>
      <w:bookmarkStart w:id="2165" w:name="_Toc20539_WPSOffice_Level2"/>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1361651872"/>
      <w:bookmarkStart w:id="2167" w:name="_Toc438026479"/>
      <w:bookmarkStart w:id="2168" w:name="_Toc434706150"/>
      <w:bookmarkStart w:id="2169" w:name="_Toc9993_WPSOffice_Level2"/>
      <w:bookmarkStart w:id="2170" w:name="_Toc1258036873"/>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29729_WPSOffice_Level2"/>
      <w:bookmarkStart w:id="2172" w:name="_Toc364987343"/>
      <w:bookmarkStart w:id="2173" w:name="_Toc499850720"/>
      <w:bookmarkStart w:id="2174" w:name="_Toc461665128"/>
      <w:bookmarkStart w:id="2175" w:name="_Toc1986916167"/>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1247591152"/>
      <w:bookmarkStart w:id="2177" w:name="_Toc1585756541"/>
      <w:bookmarkStart w:id="2178" w:name="_Toc602124389"/>
      <w:bookmarkStart w:id="2179" w:name="_Toc55675976"/>
      <w:bookmarkStart w:id="2180" w:name="_Toc15620_WPSOffice_Level2"/>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1902965062"/>
      <w:bookmarkStart w:id="2182" w:name="_Toc9160_WPSOffice_Level2"/>
      <w:bookmarkStart w:id="2183" w:name="_Toc1533741980"/>
      <w:bookmarkStart w:id="2184" w:name="_Toc291744535"/>
      <w:bookmarkStart w:id="2185" w:name="_Toc709578386"/>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30054_WPSOffice_Level2"/>
      <w:bookmarkStart w:id="2187" w:name="_Toc715946117"/>
      <w:bookmarkStart w:id="2188" w:name="_Toc749071339"/>
      <w:bookmarkStart w:id="2189" w:name="_Toc375890249"/>
      <w:bookmarkStart w:id="2190" w:name="_Toc2032661786"/>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1704585947"/>
      <w:bookmarkStart w:id="2192" w:name="_Toc761749959"/>
      <w:bookmarkStart w:id="2193" w:name="_Toc20543_WPSOffice_Level2"/>
      <w:bookmarkStart w:id="2194" w:name="_Toc1867065892"/>
      <w:bookmarkStart w:id="2195" w:name="_Toc1523892527"/>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1123917931"/>
      <w:bookmarkStart w:id="2197" w:name="_Toc121662383"/>
      <w:bookmarkStart w:id="2198" w:name="_Toc27723_WPSOffice_Level2"/>
      <w:bookmarkStart w:id="2199" w:name="_Toc53453871"/>
      <w:bookmarkStart w:id="2200" w:name="_Toc1824035079"/>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637486035"/>
      <w:bookmarkStart w:id="2202" w:name="_Toc19161_WPSOffice_Level1"/>
      <w:bookmarkStart w:id="2203" w:name="_Toc1160996706"/>
      <w:bookmarkStart w:id="2204" w:name="_Toc1190764797"/>
      <w:bookmarkStart w:id="2205" w:name="_Toc934647672"/>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1005566099"/>
      <w:bookmarkStart w:id="2207" w:name="_Toc1186362057"/>
      <w:bookmarkStart w:id="2208" w:name="_Toc32595_WPSOffice_Level2"/>
      <w:bookmarkStart w:id="2209" w:name="_Toc526411593"/>
      <w:bookmarkStart w:id="2210" w:name="_Toc678901503"/>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2531_WPSOffice_Level2"/>
      <w:bookmarkStart w:id="2212" w:name="_Toc1485773153"/>
      <w:bookmarkStart w:id="2213" w:name="_Toc1715849204"/>
      <w:bookmarkStart w:id="2214" w:name="_Toc422603664"/>
      <w:bookmarkStart w:id="2215" w:name="_Toc1951682238"/>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1108571972"/>
      <w:bookmarkStart w:id="2217" w:name="_Toc697544110"/>
      <w:bookmarkStart w:id="2218" w:name="_Toc29604_WPSOffice_Level2"/>
      <w:bookmarkStart w:id="2219" w:name="_Toc1201013042"/>
      <w:bookmarkStart w:id="2220" w:name="_Toc1111014152"/>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2098567493"/>
      <w:bookmarkStart w:id="2222" w:name="_Toc732072874"/>
      <w:bookmarkStart w:id="2223" w:name="_Toc1070563902"/>
      <w:bookmarkStart w:id="2224" w:name="_Toc6401_WPSOffice_Level1"/>
      <w:bookmarkStart w:id="2225" w:name="_Toc860996358"/>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188514782"/>
      <w:bookmarkStart w:id="2227" w:name="_Toc601161325"/>
      <w:bookmarkStart w:id="2228" w:name="_Toc482496623"/>
      <w:bookmarkStart w:id="2229" w:name="_Toc5875_WPSOffice_Level1"/>
      <w:bookmarkStart w:id="2230" w:name="_Toc1572034242"/>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1310885514"/>
      <w:bookmarkStart w:id="2232" w:name="_Toc1646138872"/>
      <w:bookmarkStart w:id="2233" w:name="_Toc51410302"/>
      <w:bookmarkStart w:id="2234" w:name="_Toc1903312348"/>
      <w:bookmarkStart w:id="2235" w:name="_Toc23742_WPSOffice_Level2"/>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994447021"/>
      <w:bookmarkStart w:id="2237" w:name="_Toc1777453872"/>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646436849"/>
      <w:bookmarkStart w:id="2239" w:name="_Toc9801_WPSOffice_Level2"/>
      <w:bookmarkStart w:id="2240" w:name="_Toc149901374"/>
      <w:bookmarkStart w:id="2241" w:name="_Toc137103118"/>
      <w:bookmarkStart w:id="2242" w:name="_Toc546275930"/>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9909_WPSOffice_Level2"/>
      <w:bookmarkStart w:id="2244" w:name="_Toc1021530963"/>
      <w:bookmarkStart w:id="2245" w:name="_Toc537847535"/>
      <w:bookmarkStart w:id="2246" w:name="_Toc65266671"/>
      <w:bookmarkStart w:id="2247" w:name="_Toc253764106"/>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20431_WPSOffice_Level1"/>
      <w:bookmarkStart w:id="2249" w:name="_Toc230001914"/>
      <w:bookmarkStart w:id="2250" w:name="_Toc1325473157"/>
      <w:bookmarkStart w:id="2251" w:name="_Toc1903711194"/>
      <w:bookmarkStart w:id="2252" w:name="_Toc920692793"/>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1670437830"/>
      <w:bookmarkStart w:id="2254" w:name="_Toc1152965356"/>
      <w:bookmarkStart w:id="2255" w:name="_Toc613052783"/>
      <w:bookmarkStart w:id="2256" w:name="_Toc30406_WPSOffice_Level2"/>
      <w:bookmarkStart w:id="2257" w:name="_Toc1445437122"/>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818593309"/>
      <w:bookmarkStart w:id="2259" w:name="_Toc1222798004"/>
      <w:bookmarkStart w:id="2260" w:name="_Toc23237_WPSOffice_Level2"/>
      <w:bookmarkStart w:id="2261" w:name="_Toc1219472909"/>
      <w:bookmarkStart w:id="2262" w:name="_Toc748356619"/>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1570928431"/>
      <w:bookmarkStart w:id="2264" w:name="_Toc813466320"/>
      <w:bookmarkStart w:id="2265" w:name="_Toc6503_WPSOffice_Level2"/>
      <w:bookmarkStart w:id="2266" w:name="_Toc1521626498"/>
      <w:bookmarkStart w:id="2267" w:name="_Toc1725083659"/>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784851888"/>
      <w:bookmarkStart w:id="2269" w:name="_Toc2389_WPSOffice_Level1"/>
      <w:bookmarkStart w:id="2270" w:name="_Toc1767650811"/>
      <w:bookmarkStart w:id="2271" w:name="_Toc2052414470"/>
      <w:bookmarkStart w:id="2272" w:name="_Toc1861627059"/>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2112177437"/>
      <w:bookmarkStart w:id="2274" w:name="_Toc409851219"/>
      <w:bookmarkStart w:id="2275" w:name="_Toc1737207062"/>
      <w:bookmarkStart w:id="2276" w:name="_Toc105426699"/>
      <w:bookmarkStart w:id="2277" w:name="_Toc10256_WPSOffice_Level2"/>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101845149"/>
      <w:bookmarkStart w:id="2279" w:name="_Toc1780573668"/>
      <w:bookmarkStart w:id="2280" w:name="_Toc31711_WPSOffice_Level1"/>
      <w:bookmarkStart w:id="2281" w:name="_Toc1645030696"/>
      <w:bookmarkStart w:id="2282" w:name="_Toc1624115782"/>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397798704"/>
      <w:bookmarkStart w:id="2284" w:name="_Toc576667164"/>
      <w:bookmarkStart w:id="2285" w:name="_Toc442206843"/>
      <w:bookmarkStart w:id="2286" w:name="_Toc15637_WPSOffice_Level2"/>
      <w:bookmarkStart w:id="2287" w:name="_Toc1227701196"/>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6392_WPSOffice_Level2"/>
      <w:bookmarkStart w:id="2289" w:name="_Toc145905241"/>
      <w:bookmarkStart w:id="2290" w:name="_Toc65203430"/>
      <w:bookmarkStart w:id="2291" w:name="_Toc1308921776"/>
      <w:bookmarkStart w:id="2292" w:name="_Toc1181519805"/>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741695307"/>
      <w:bookmarkStart w:id="2294" w:name="_Toc1099482786"/>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339031192"/>
      <w:bookmarkStart w:id="2296" w:name="_Toc1534883073"/>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220958929"/>
      <w:bookmarkStart w:id="2298" w:name="_Toc114876926"/>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27896_WPSOffice_Level1"/>
      <w:bookmarkStart w:id="2300" w:name="_Toc1700683064"/>
      <w:bookmarkStart w:id="2301" w:name="_Toc950468138"/>
      <w:bookmarkStart w:id="2302" w:name="_Toc645436298"/>
      <w:bookmarkStart w:id="2303" w:name="_Toc321799559"/>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18273_WPSOffice_Level1"/>
      <w:bookmarkStart w:id="2305" w:name="_Toc1334416346"/>
      <w:bookmarkStart w:id="2306" w:name="_Toc2101793093"/>
      <w:bookmarkStart w:id="2307" w:name="_Toc1682624057"/>
      <w:bookmarkStart w:id="2308" w:name="_Toc717070896"/>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1948052391"/>
      <w:bookmarkStart w:id="2310" w:name="_Toc855414610"/>
      <w:bookmarkStart w:id="2311" w:name="_Toc1715673832"/>
      <w:bookmarkStart w:id="2312" w:name="_Toc10484_WPSOffice_Level1"/>
      <w:bookmarkStart w:id="2313" w:name="_Toc806760467"/>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197035592"/>
      <w:bookmarkStart w:id="2315" w:name="_Toc12357_WPSOffice_Level1"/>
      <w:bookmarkStart w:id="2316" w:name="_Toc1355014684"/>
      <w:bookmarkStart w:id="2317" w:name="_Toc1086941396"/>
      <w:bookmarkStart w:id="2318" w:name="_Toc1179359721"/>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1772442825"/>
      <w:bookmarkStart w:id="2320" w:name="_Toc330199695"/>
      <w:bookmarkStart w:id="2321" w:name="_Toc1151777046"/>
      <w:bookmarkStart w:id="2322" w:name="_Toc251086527"/>
      <w:bookmarkStart w:id="2323" w:name="_Toc23269_WPSOffice_Level1"/>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1324461270"/>
      <w:bookmarkStart w:id="2325" w:name="_Toc1272776132"/>
      <w:bookmarkStart w:id="2326" w:name="_Toc1220401953"/>
      <w:bookmarkStart w:id="2327" w:name="_Toc2874_WPSOffice_Level1"/>
      <w:bookmarkStart w:id="2328" w:name="_Toc1306611188"/>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1799159981"/>
      <w:bookmarkStart w:id="2330" w:name="_Toc1208603779"/>
      <w:bookmarkStart w:id="2331" w:name="_Toc617632614"/>
      <w:bookmarkStart w:id="2332" w:name="_Toc1031566115"/>
      <w:bookmarkStart w:id="2333" w:name="_Toc21454_WPSOffice_Level1"/>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1412083233"/>
      <w:bookmarkStart w:id="2335" w:name="_Toc28366_WPSOffice_Level1"/>
      <w:bookmarkStart w:id="2336" w:name="_Toc1443521582"/>
      <w:bookmarkStart w:id="2337" w:name="_Toc1527924239"/>
      <w:bookmarkStart w:id="2338" w:name="_Toc1520964492"/>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31564_WPSOffice_Level1"/>
      <w:bookmarkStart w:id="2340" w:name="_Toc182543721"/>
      <w:bookmarkStart w:id="2341" w:name="_Toc1951677635"/>
      <w:bookmarkStart w:id="2342" w:name="_Toc1969473292"/>
      <w:bookmarkStart w:id="2343" w:name="_Toc1191789326"/>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71024954"/>
      <w:bookmarkStart w:id="2345" w:name="_Toc373171557"/>
      <w:bookmarkStart w:id="2346" w:name="_Toc19013_WPSOffice_Level1"/>
      <w:bookmarkStart w:id="2347" w:name="_Toc1581378111"/>
      <w:bookmarkStart w:id="2348" w:name="_Toc419955865"/>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459475679"/>
      <w:bookmarkStart w:id="2350" w:name="_Toc31007680"/>
      <w:bookmarkStart w:id="2351" w:name="_Toc6445_WPSOffice_Level1"/>
      <w:bookmarkStart w:id="2352" w:name="_Toc2126436999"/>
      <w:bookmarkStart w:id="2353" w:name="_Toc236102067"/>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557620634"/>
      <w:bookmarkStart w:id="2355" w:name="_Toc1905794167"/>
      <w:bookmarkStart w:id="2356" w:name="_Toc28013_WPSOffice_Level1"/>
      <w:bookmarkStart w:id="2357" w:name="_Toc1278966159"/>
      <w:bookmarkStart w:id="2358" w:name="_Toc786848551"/>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2003981775"/>
      <w:bookmarkStart w:id="2360" w:name="_Toc2135805070"/>
      <w:bookmarkStart w:id="2361" w:name="_Toc974332883"/>
      <w:bookmarkStart w:id="2362" w:name="_Toc4210_WPSOffice_Level1"/>
      <w:bookmarkStart w:id="2363" w:name="_Toc1643059197"/>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1546987581"/>
      <w:bookmarkStart w:id="2365" w:name="_Toc27896_WPSOffice_Level2"/>
      <w:bookmarkStart w:id="2366" w:name="_Toc1570489831"/>
      <w:bookmarkStart w:id="2367" w:name="_Toc82417983"/>
      <w:bookmarkStart w:id="2368" w:name="_Toc1179966393"/>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1781295572"/>
      <w:bookmarkStart w:id="2370" w:name="_Toc18273_WPSOffice_Level2"/>
      <w:bookmarkStart w:id="2371" w:name="_Toc908936383"/>
      <w:bookmarkStart w:id="2372" w:name="_Toc1001810384"/>
      <w:bookmarkStart w:id="2373" w:name="_Toc828069702"/>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1058885324"/>
      <w:bookmarkStart w:id="2375" w:name="_Toc10484_WPSOffice_Level2"/>
      <w:bookmarkStart w:id="2376" w:name="_Toc717494485"/>
      <w:bookmarkStart w:id="2377" w:name="_Toc1111436001"/>
      <w:bookmarkStart w:id="2378" w:name="_Toc142012398"/>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1800751688"/>
      <w:bookmarkStart w:id="2380" w:name="_Toc2052986454"/>
      <w:bookmarkStart w:id="2381" w:name="_Toc147684654"/>
      <w:bookmarkStart w:id="2382" w:name="_Toc12357_WPSOffice_Level2"/>
      <w:bookmarkStart w:id="2383" w:name="_Toc1368481175"/>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86925893"/>
      <w:bookmarkStart w:id="2385" w:name="_Toc1537523118"/>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757639084"/>
      <w:bookmarkStart w:id="2387" w:name="_Toc1294977754"/>
      <w:bookmarkStart w:id="2388" w:name="_Toc326724926"/>
      <w:bookmarkStart w:id="2389" w:name="_Toc24581_WPSOffice_Level1"/>
      <w:bookmarkStart w:id="2390" w:name="_Toc409389476"/>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966277963"/>
      <w:bookmarkStart w:id="2392" w:name="_Toc872740949"/>
      <w:bookmarkStart w:id="2393" w:name="_Toc1263770416"/>
      <w:bookmarkStart w:id="2394" w:name="_Toc23269_WPSOffice_Level2"/>
      <w:bookmarkStart w:id="2395" w:name="_Toc1208786699"/>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242528490"/>
      <w:bookmarkStart w:id="2397" w:name="_Toc2874_WPSOffice_Level2"/>
      <w:bookmarkStart w:id="2398" w:name="_Toc1657854324"/>
      <w:bookmarkStart w:id="2399" w:name="_Toc911665968"/>
      <w:bookmarkStart w:id="2400" w:name="_Toc443350342"/>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009121166"/>
      <w:bookmarkStart w:id="2402" w:name="_Toc1678331878"/>
      <w:bookmarkStart w:id="2403" w:name="_Toc556726840"/>
      <w:bookmarkStart w:id="2404" w:name="_Toc1194241364"/>
      <w:bookmarkStart w:id="2405" w:name="_Toc16281_WPSOffice_Level1"/>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837434738"/>
      <w:bookmarkStart w:id="2407" w:name="_Toc786724598"/>
      <w:bookmarkStart w:id="2408" w:name="_Toc556001377"/>
      <w:bookmarkStart w:id="2409" w:name="_Toc21454_WPSOffice_Level2"/>
      <w:bookmarkStart w:id="2410" w:name="_Toc1821839482"/>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1465326495"/>
      <w:bookmarkStart w:id="2412" w:name="_Toc388298102"/>
      <w:bookmarkStart w:id="2413" w:name="_Toc28366_WPSOffice_Level2"/>
      <w:bookmarkStart w:id="2414" w:name="_Toc1191706961"/>
      <w:bookmarkStart w:id="2415" w:name="_Toc1759699473"/>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1636448208"/>
      <w:bookmarkStart w:id="2417" w:name="_Toc344314550"/>
      <w:bookmarkStart w:id="2418" w:name="_Toc31564_WPSOffice_Level2"/>
      <w:bookmarkStart w:id="2419" w:name="_Toc134326851"/>
      <w:bookmarkStart w:id="2420" w:name="_Toc89338714"/>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19013_WPSOffice_Level2"/>
      <w:bookmarkStart w:id="2422" w:name="_Toc1442006645"/>
      <w:bookmarkStart w:id="2423" w:name="_Toc691655420"/>
      <w:bookmarkStart w:id="2424" w:name="_Toc2018954543"/>
      <w:bookmarkStart w:id="2425" w:name="_Toc621204807"/>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711698611"/>
      <w:bookmarkStart w:id="2427" w:name="_Toc1601558180"/>
      <w:bookmarkStart w:id="2428" w:name="_Toc1129993410"/>
      <w:bookmarkStart w:id="2429" w:name="_Toc3424_WPSOffice_Level1"/>
      <w:bookmarkStart w:id="2430" w:name="_Toc1570753194"/>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6445_WPSOffice_Level2"/>
      <w:bookmarkStart w:id="2432" w:name="_Toc2124888219"/>
      <w:bookmarkStart w:id="2433" w:name="_Toc1779357547"/>
      <w:bookmarkStart w:id="2434" w:name="_Toc1975479400"/>
      <w:bookmarkStart w:id="2435" w:name="_Toc1624221787"/>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28013_WPSOffice_Level2"/>
      <w:bookmarkStart w:id="2437" w:name="_Toc1089454124"/>
      <w:bookmarkStart w:id="2438" w:name="_Toc1092429824"/>
      <w:bookmarkStart w:id="2439" w:name="_Toc2018673810"/>
      <w:bookmarkStart w:id="2440" w:name="_Toc736081733"/>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1747463422"/>
      <w:bookmarkStart w:id="2442" w:name="_Toc4210_WPSOffice_Level2"/>
      <w:bookmarkStart w:id="2443" w:name="_Toc732191322"/>
      <w:bookmarkStart w:id="2444" w:name="_Toc456591377"/>
      <w:bookmarkStart w:id="2445" w:name="_Toc1598076090"/>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122174437"/>
      <w:bookmarkStart w:id="2447" w:name="_Toc275711761"/>
      <w:bookmarkStart w:id="2448" w:name="_Toc170687591"/>
      <w:bookmarkStart w:id="2449" w:name="_Toc1528678816"/>
      <w:bookmarkStart w:id="2450" w:name="_Toc24581_WPSOffice_Level2"/>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2039922263"/>
      <w:bookmarkStart w:id="2452" w:name="_Toc16281_WPSOffice_Level2"/>
      <w:bookmarkStart w:id="2453" w:name="_Toc192989721"/>
      <w:bookmarkStart w:id="2454" w:name="_Toc627570234"/>
      <w:bookmarkStart w:id="2455" w:name="_Toc690391179"/>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6196_WPSOffice_Level1"/>
      <w:bookmarkStart w:id="2457" w:name="_Toc1449262219"/>
      <w:bookmarkStart w:id="2458" w:name="_Toc934396120"/>
      <w:bookmarkStart w:id="2459" w:name="_Toc257160120"/>
      <w:bookmarkStart w:id="2460" w:name="_Toc1166266275"/>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477189122"/>
      <w:bookmarkStart w:id="2462" w:name="_Toc977448058"/>
      <w:bookmarkStart w:id="2463" w:name="_Toc468136564"/>
      <w:bookmarkStart w:id="2464" w:name="_Toc1131126371"/>
      <w:bookmarkStart w:id="2465" w:name="_Toc11823_WPSOffice_Level1"/>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1020590874"/>
      <w:bookmarkStart w:id="2467" w:name="_Toc878656761"/>
      <w:bookmarkStart w:id="2468" w:name="_Toc1071798336"/>
      <w:bookmarkStart w:id="2469" w:name="_Toc1390025313"/>
      <w:bookmarkStart w:id="2470" w:name="_Toc3424_WPSOffice_Level2"/>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6196_WPSOffice_Level2"/>
      <w:bookmarkStart w:id="2472" w:name="_Toc1581621390"/>
      <w:bookmarkStart w:id="2473" w:name="_Toc453555617"/>
      <w:bookmarkStart w:id="2474" w:name="_Toc291558759"/>
      <w:bookmarkStart w:id="2475" w:name="_Toc559355297"/>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361271589"/>
      <w:bookmarkStart w:id="2477" w:name="_Toc136575598"/>
      <w:bookmarkStart w:id="2478" w:name="_Toc204044676"/>
      <w:bookmarkStart w:id="2479" w:name="_Toc1676740343"/>
      <w:bookmarkStart w:id="2480" w:name="_Toc11823_WPSOffice_Level2"/>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1689430950"/>
      <w:bookmarkStart w:id="2482" w:name="_Toc20486_WPSOffice_Level1"/>
      <w:bookmarkStart w:id="2483" w:name="_Toc394071718"/>
      <w:bookmarkStart w:id="2484" w:name="_Toc1041701646"/>
      <w:bookmarkStart w:id="2485" w:name="_Toc143256346"/>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20486_WPSOffice_Level2"/>
      <w:bookmarkStart w:id="2487" w:name="_Toc1764165111"/>
      <w:bookmarkStart w:id="2488" w:name="_Toc1897077199"/>
      <w:bookmarkStart w:id="2489" w:name="_Toc2087279537"/>
      <w:bookmarkStart w:id="2490" w:name="_Toc95752746"/>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1197036295"/>
      <w:bookmarkStart w:id="2492" w:name="_Toc76149980"/>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27035_WPSOffice_Level2"/>
      <w:bookmarkStart w:id="2494" w:name="_Toc465096672"/>
      <w:bookmarkStart w:id="2495" w:name="_Toc516427903"/>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26034321"/>
      <w:bookmarkStart w:id="2497" w:name="_Toc24641_WPSOffice_Level2"/>
      <w:bookmarkStart w:id="2498" w:name="_Toc1328364925"/>
      <w:bookmarkStart w:id="2499" w:name="_Toc2000267179"/>
      <w:bookmarkStart w:id="2500" w:name="_Toc126760427"/>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1355116139"/>
      <w:bookmarkStart w:id="2502" w:name="_Toc921329876"/>
      <w:bookmarkStart w:id="2503" w:name="_Toc12301_WPSOffice_Level2"/>
      <w:bookmarkStart w:id="2504" w:name="_Toc412960224"/>
      <w:bookmarkStart w:id="2505" w:name="_Toc1983884846"/>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169549417"/>
      <w:bookmarkStart w:id="2507" w:name="_Toc1490760786"/>
      <w:bookmarkStart w:id="2508" w:name="_Toc1521174000"/>
      <w:bookmarkStart w:id="2509" w:name="_Toc2108155869"/>
      <w:bookmarkStart w:id="2510" w:name="_Toc27557_WPSOffice_Level2"/>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485510000"/>
      <w:bookmarkStart w:id="2512" w:name="_Toc27035_WPSOffice_Level1"/>
      <w:bookmarkStart w:id="2513" w:name="_Toc1399771112"/>
      <w:bookmarkStart w:id="2514" w:name="_Toc1307318276"/>
      <w:bookmarkStart w:id="2515" w:name="_Toc209178410"/>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1617696770"/>
      <w:bookmarkStart w:id="2517" w:name="_Toc970580858"/>
      <w:bookmarkStart w:id="2518" w:name="_Toc24641_WPSOffice_Level1"/>
      <w:bookmarkStart w:id="2519" w:name="_Toc679640396"/>
      <w:bookmarkStart w:id="2520" w:name="_Toc116568874"/>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157870839"/>
      <w:bookmarkStart w:id="2522" w:name="_Toc454713140"/>
      <w:bookmarkStart w:id="2523" w:name="_Toc102684619"/>
      <w:bookmarkStart w:id="2524" w:name="_Toc12301_WPSOffice_Level1"/>
      <w:bookmarkStart w:id="2525" w:name="_Toc1377672127"/>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356863064"/>
      <w:bookmarkStart w:id="2527" w:name="_Toc9558_WPSOffice_Level2"/>
      <w:bookmarkStart w:id="2528" w:name="_Toc1053039152"/>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07736240"/>
      <w:bookmarkStart w:id="2530" w:name="_Toc203494767"/>
      <w:bookmarkStart w:id="2531" w:name="_Toc10886_WPSOffice_Level2"/>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23840_WPSOffice_Level2"/>
      <w:bookmarkStart w:id="2533" w:name="_Toc864102616"/>
      <w:bookmarkStart w:id="2534" w:name="_Toc1397662374"/>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23141027"/>
      <w:bookmarkStart w:id="2536" w:name="_Toc1925780101"/>
      <w:bookmarkStart w:id="2537" w:name="_Toc13312_WPSOffice_Level2"/>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1861349091"/>
      <w:bookmarkStart w:id="2539" w:name="_Toc967_WPSOffice_Level2"/>
      <w:bookmarkStart w:id="2540" w:name="_Toc1919402208"/>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59299892"/>
      <w:bookmarkStart w:id="2542" w:name="_Toc2055999832"/>
      <w:bookmarkStart w:id="2543" w:name="_Toc2058343980"/>
      <w:bookmarkStart w:id="2544" w:name="_Toc339801021"/>
      <w:bookmarkStart w:id="2545" w:name="_Toc27557_WPSOffice_Level1"/>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1681450780"/>
      <w:bookmarkStart w:id="2547" w:name="_Toc9558_WPSOffice_Level1"/>
      <w:bookmarkStart w:id="2548" w:name="_Toc615731191"/>
      <w:bookmarkStart w:id="2549" w:name="_Toc1879142405"/>
      <w:bookmarkStart w:id="2550" w:name="_Toc1798650560"/>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2095166612"/>
      <w:bookmarkStart w:id="2552" w:name="_Toc1216756163"/>
      <w:bookmarkStart w:id="2553" w:name="_Toc1473564916"/>
      <w:bookmarkStart w:id="2554" w:name="_Toc160216663"/>
      <w:bookmarkStart w:id="2555" w:name="_Toc10886_WPSOffice_Level1"/>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1547308540"/>
      <w:bookmarkStart w:id="2557" w:name="_Toc348638606"/>
      <w:bookmarkStart w:id="2558" w:name="_Toc23840_WPSOffice_Level1"/>
      <w:bookmarkStart w:id="2559" w:name="_Toc1708282196"/>
      <w:bookmarkStart w:id="2560" w:name="_Toc1961502638"/>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2125375486"/>
      <w:bookmarkStart w:id="2562" w:name="_Toc352863564"/>
      <w:bookmarkStart w:id="2563" w:name="_Toc5877_WPSOffice_Level2"/>
      <w:bookmarkStart w:id="2564" w:name="_Toc487202086"/>
      <w:bookmarkStart w:id="2565" w:name="_Toc291606216"/>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278059214"/>
      <w:bookmarkStart w:id="2567" w:name="_Toc1290210073"/>
      <w:bookmarkStart w:id="2568" w:name="_Toc37779879"/>
      <w:bookmarkStart w:id="2569" w:name="_Toc3369_WPSOffice_Level2"/>
      <w:bookmarkStart w:id="2570" w:name="_Toc1211453380"/>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972860393"/>
      <w:bookmarkStart w:id="2572" w:name="_Toc1375304292"/>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579631911"/>
      <w:bookmarkStart w:id="2574" w:name="_Toc1088945298"/>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257369332"/>
      <w:bookmarkStart w:id="2576" w:name="_Toc740802515"/>
      <w:bookmarkStart w:id="2577" w:name="_Toc1950810687"/>
      <w:bookmarkStart w:id="2578" w:name="_Toc1779_WPSOffice_Level2"/>
      <w:bookmarkStart w:id="2579" w:name="_Toc494371257"/>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756499460"/>
      <w:bookmarkStart w:id="2581" w:name="_Toc22672_WPSOffice_Level2"/>
      <w:bookmarkStart w:id="2582" w:name="_Toc534618678"/>
      <w:bookmarkStart w:id="2583" w:name="_Toc2095034830"/>
      <w:bookmarkStart w:id="2584" w:name="_Toc1969938094"/>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59718497"/>
      <w:bookmarkStart w:id="2586" w:name="_Toc27196_WPSOffice_Level2"/>
      <w:bookmarkStart w:id="2587" w:name="_Toc1779336477"/>
      <w:bookmarkStart w:id="2588" w:name="_Toc1998177979"/>
      <w:bookmarkStart w:id="2589" w:name="_Toc2099898697"/>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1224636024"/>
      <w:bookmarkStart w:id="2591" w:name="_Toc668945530"/>
      <w:bookmarkStart w:id="2592" w:name="_Toc166768997"/>
      <w:bookmarkStart w:id="2593" w:name="_Toc1424740304"/>
      <w:bookmarkStart w:id="2594" w:name="_Toc5877_WPSOffice_Level1"/>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1394421694"/>
      <w:bookmarkStart w:id="2596" w:name="_Toc3369_WPSOffice_Level1"/>
      <w:bookmarkStart w:id="2597" w:name="_Toc938375258"/>
      <w:bookmarkStart w:id="2598" w:name="_Toc652443703"/>
      <w:bookmarkStart w:id="2599" w:name="_Toc542349751"/>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185669120"/>
      <w:bookmarkStart w:id="2601" w:name="_Toc903150826"/>
      <w:bookmarkStart w:id="2602" w:name="_Toc691923080"/>
      <w:bookmarkStart w:id="2603" w:name="_Toc5986_WPSOffice_Level2"/>
      <w:bookmarkStart w:id="2604" w:name="_Toc51143901"/>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753892720"/>
      <w:bookmarkStart w:id="2606" w:name="_Toc1786011894"/>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46515421"/>
      <w:bookmarkStart w:id="2608" w:name="_Toc1081631604"/>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949834231"/>
      <w:bookmarkStart w:id="2610" w:name="_Toc146896648"/>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5564541"/>
      <w:bookmarkStart w:id="2612" w:name="_Toc830042700"/>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11612093"/>
      <w:bookmarkStart w:id="2614" w:name="_Toc1598059507"/>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18526_WPSOffice_Level2"/>
      <w:bookmarkStart w:id="2616" w:name="_Toc300819429"/>
      <w:bookmarkStart w:id="2617" w:name="_Toc144173568"/>
      <w:bookmarkStart w:id="2618" w:name="_Toc1802617762"/>
      <w:bookmarkStart w:id="2619" w:name="_Toc273657075"/>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37675191"/>
      <w:bookmarkStart w:id="2621" w:name="_Toc671965740"/>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941336646"/>
      <w:bookmarkStart w:id="2623" w:name="_Toc1472284315"/>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482835485"/>
      <w:bookmarkStart w:id="2625" w:name="_Toc1054905227"/>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54244065"/>
      <w:bookmarkStart w:id="2627" w:name="_Toc142178862"/>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839698549"/>
      <w:bookmarkStart w:id="2629" w:name="_Toc1779_WPSOffice_Level1"/>
      <w:bookmarkStart w:id="2630" w:name="_Toc503130600"/>
      <w:bookmarkStart w:id="2631" w:name="_Toc2107944379"/>
      <w:bookmarkStart w:id="2632" w:name="_Toc1424114402"/>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471507020"/>
      <w:bookmarkStart w:id="2634" w:name="_Toc22672_WPSOffice_Level1"/>
      <w:bookmarkStart w:id="2635" w:name="_Toc419885329"/>
      <w:bookmarkStart w:id="2636" w:name="_Toc1149915103"/>
      <w:bookmarkStart w:id="2637" w:name="_Toc357738833"/>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1458601577"/>
      <w:bookmarkStart w:id="2639" w:name="_Toc12109_WPSOffice_Level2"/>
      <w:bookmarkStart w:id="2640" w:name="_Toc112668754"/>
      <w:bookmarkStart w:id="2641" w:name="_Toc1524242491"/>
      <w:bookmarkStart w:id="2642" w:name="_Toc825147660"/>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437526720"/>
      <w:bookmarkStart w:id="2644" w:name="_Toc1886240833"/>
      <w:bookmarkStart w:id="2645" w:name="_Toc725892973"/>
      <w:bookmarkStart w:id="2646" w:name="_Toc15355928"/>
      <w:bookmarkStart w:id="2647" w:name="_Toc25416_WPSOffice_Level2"/>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921833663"/>
      <w:bookmarkStart w:id="2649" w:name="_Toc1448955079"/>
      <w:bookmarkStart w:id="2650" w:name="_Toc18865_WPSOffice_Level2"/>
      <w:bookmarkStart w:id="2651" w:name="_Toc1551011701"/>
      <w:bookmarkStart w:id="2652" w:name="_Toc71604276"/>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1084447552"/>
      <w:bookmarkStart w:id="2654" w:name="_Toc23529086"/>
      <w:bookmarkStart w:id="2655" w:name="_Toc448557179"/>
      <w:bookmarkStart w:id="2656" w:name="_Toc27196_WPSOffice_Level1"/>
      <w:bookmarkStart w:id="2657" w:name="_Toc701143242"/>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1179448591"/>
      <w:bookmarkStart w:id="2659" w:name="_Toc1996882017"/>
      <w:bookmarkStart w:id="2660" w:name="_Toc354488376"/>
      <w:bookmarkStart w:id="2661" w:name="_Toc6489_WPSOffice_Level2"/>
      <w:bookmarkStart w:id="2662" w:name="_Toc1894498333"/>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5986_WPSOffice_Level1"/>
      <w:bookmarkStart w:id="2664" w:name="_Toc1082050326"/>
      <w:bookmarkStart w:id="2665" w:name="_Toc1585530677"/>
      <w:bookmarkStart w:id="2666" w:name="_Toc1755056377"/>
      <w:bookmarkStart w:id="2667" w:name="_Toc1545169193"/>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18526_WPSOffice_Level1"/>
      <w:bookmarkStart w:id="2669" w:name="_Toc1433086158"/>
      <w:bookmarkStart w:id="2670" w:name="_Toc1742844889"/>
      <w:bookmarkStart w:id="2671" w:name="_Toc1570837627"/>
      <w:bookmarkStart w:id="2672" w:name="_Toc2137988129"/>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1936677906"/>
      <w:bookmarkStart w:id="2674" w:name="_Toc929042142"/>
      <w:bookmarkStart w:id="2675" w:name="_Toc841690463"/>
      <w:bookmarkStart w:id="2676" w:name="_Toc99878250"/>
      <w:bookmarkStart w:id="2677" w:name="_Toc17384_WPSOffice_Level2"/>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1582949072"/>
      <w:bookmarkStart w:id="2679" w:name="_Toc224776751"/>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1258462903"/>
      <w:bookmarkStart w:id="2681" w:name="_Toc798658271"/>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766411954"/>
      <w:bookmarkStart w:id="2683" w:name="_Toc20756_WPSOffice_Level2"/>
      <w:bookmarkStart w:id="2684" w:name="_Toc1781090698"/>
      <w:bookmarkStart w:id="2685" w:name="_Toc273838726"/>
      <w:bookmarkStart w:id="2686" w:name="_Toc1188823548"/>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8321465"/>
      <w:bookmarkStart w:id="2688" w:name="_Toc911834358"/>
      <w:bookmarkStart w:id="2689" w:name="_Toc965579267"/>
      <w:bookmarkStart w:id="2690" w:name="_Toc14005_WPSOffice_Level2"/>
      <w:bookmarkStart w:id="2691" w:name="_Toc2077320329"/>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206014086"/>
      <w:bookmarkStart w:id="2693" w:name="_Toc1555157732"/>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333557223"/>
      <w:bookmarkStart w:id="2695" w:name="_Toc820676377"/>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725164409"/>
      <w:bookmarkStart w:id="2697" w:name="_Toc1310368258"/>
      <w:bookmarkStart w:id="2698" w:name="_Toc681368059"/>
      <w:bookmarkStart w:id="2699" w:name="_Toc851_WPSOffice_Level2"/>
      <w:bookmarkStart w:id="2700" w:name="_Toc1098591559"/>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2073730230"/>
      <w:bookmarkStart w:id="2702" w:name="_Toc483270742"/>
      <w:bookmarkStart w:id="2703" w:name="_Toc119117051"/>
      <w:bookmarkStart w:id="2704" w:name="_Toc30242_WPSOffice_Level2"/>
      <w:bookmarkStart w:id="2705" w:name="_Toc632310108"/>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12109_WPSOffice_Level1"/>
      <w:bookmarkStart w:id="2707" w:name="_Toc776308311"/>
      <w:bookmarkStart w:id="2708" w:name="_Toc540556737"/>
      <w:bookmarkStart w:id="2709" w:name="_Toc1256462398"/>
      <w:bookmarkStart w:id="2710" w:name="_Toc867037179"/>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121798988"/>
      <w:bookmarkStart w:id="2712" w:name="_Toc25416_WPSOffice_Level1"/>
      <w:bookmarkStart w:id="2713" w:name="_Toc266047603"/>
      <w:bookmarkStart w:id="2714" w:name="_Toc27633235"/>
      <w:bookmarkStart w:id="2715" w:name="_Toc1386202828"/>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372151853"/>
      <w:bookmarkStart w:id="2717" w:name="_Toc1125441886"/>
      <w:bookmarkStart w:id="2718" w:name="_Toc630069236"/>
      <w:bookmarkStart w:id="2719" w:name="_Toc206080437"/>
      <w:bookmarkStart w:id="2720" w:name="_Toc24621_WPSOffice_Level2"/>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669387762"/>
      <w:bookmarkStart w:id="2722" w:name="_Toc488239702"/>
      <w:bookmarkStart w:id="2723" w:name="_Toc13654_WPSOffice_Level2"/>
      <w:bookmarkStart w:id="2724" w:name="_Toc325734914"/>
      <w:bookmarkStart w:id="2725" w:name="_Toc923204959"/>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957363530"/>
      <w:bookmarkStart w:id="2727" w:name="_Toc68761880"/>
      <w:bookmarkStart w:id="2728" w:name="_Toc1974329800"/>
      <w:bookmarkStart w:id="2729" w:name="_Toc18865_WPSOffice_Level1"/>
      <w:bookmarkStart w:id="2730" w:name="_Toc1989135873"/>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883763946"/>
      <w:bookmarkStart w:id="2732" w:name="_Toc607961074"/>
      <w:bookmarkStart w:id="2733" w:name="_Toc1804139944"/>
      <w:bookmarkStart w:id="2734" w:name="_Toc1417048102"/>
      <w:bookmarkStart w:id="2735" w:name="_Toc11242_WPSOffice_Level2"/>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1196862034"/>
      <w:bookmarkStart w:id="2737" w:name="_Toc324521877"/>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1699693082"/>
      <w:bookmarkStart w:id="2739" w:name="_Toc106437071"/>
      <w:bookmarkStart w:id="2740" w:name="_Toc5683_WPSOffice_Level2"/>
      <w:bookmarkStart w:id="2741" w:name="_Toc1629329270"/>
      <w:bookmarkStart w:id="2742" w:name="_Toc603794128"/>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7354_WPSOffice_Level2"/>
      <w:bookmarkStart w:id="2744" w:name="_Toc1208564613"/>
      <w:bookmarkStart w:id="2745" w:name="_Toc1777656839"/>
      <w:bookmarkStart w:id="2746" w:name="_Toc99021558"/>
      <w:bookmarkStart w:id="2747" w:name="_Toc597992942"/>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379427104"/>
      <w:bookmarkStart w:id="2749" w:name="_Toc1679697519"/>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1771508132"/>
      <w:bookmarkStart w:id="2751" w:name="_Toc27315_WPSOffice_Level2"/>
      <w:bookmarkStart w:id="2752" w:name="_Toc260681137"/>
      <w:bookmarkStart w:id="2753" w:name="_Toc1239502549"/>
      <w:bookmarkStart w:id="2754" w:name="_Toc1142579753"/>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636049900"/>
      <w:bookmarkStart w:id="2756" w:name="_Toc1994042728"/>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556209177"/>
      <w:bookmarkStart w:id="2758" w:name="_Toc371912420"/>
      <w:bookmarkStart w:id="2759" w:name="_Toc1339887835"/>
      <w:bookmarkStart w:id="2760" w:name="_Toc1550387413"/>
      <w:bookmarkStart w:id="2761" w:name="_Toc6489_WPSOffice_Level1"/>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773939587"/>
      <w:bookmarkStart w:id="2763" w:name="_Toc618419970"/>
      <w:bookmarkStart w:id="2764" w:name="_Toc898826725"/>
      <w:bookmarkStart w:id="2765" w:name="_Toc1548097851"/>
      <w:bookmarkStart w:id="2766" w:name="_Toc1804_WPSOffice_Level2"/>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1461197560"/>
      <w:bookmarkStart w:id="2768" w:name="_Toc2106711482"/>
      <w:bookmarkStart w:id="2769" w:name="_Toc1811525283"/>
      <w:bookmarkStart w:id="2770" w:name="_Toc1406271546"/>
      <w:bookmarkStart w:id="2771" w:name="_Toc24161_WPSOffice_Level2"/>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17384_WPSOffice_Level1"/>
      <w:bookmarkStart w:id="2773" w:name="_Toc387268348"/>
      <w:bookmarkStart w:id="2774" w:name="_Toc1950630872"/>
      <w:bookmarkStart w:id="2775" w:name="_Toc1078645020"/>
      <w:bookmarkStart w:id="2776" w:name="_Toc2092737165"/>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21945_WPSOffice_Level2"/>
      <w:bookmarkStart w:id="2778" w:name="_Toc303765029"/>
      <w:bookmarkStart w:id="2779" w:name="_Toc1590749805"/>
      <w:bookmarkStart w:id="2780" w:name="_Toc690024246"/>
      <w:bookmarkStart w:id="2781" w:name="_Toc1695773251"/>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1550445114"/>
      <w:bookmarkStart w:id="2783" w:name="_Toc398161465"/>
      <w:bookmarkStart w:id="2784" w:name="_Toc2112344712"/>
      <w:bookmarkStart w:id="2785" w:name="_Toc2130240569"/>
      <w:bookmarkStart w:id="2786" w:name="_Toc12380_WPSOffice_Level2"/>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1433133397"/>
      <w:bookmarkStart w:id="2788" w:name="_Toc1068759080"/>
      <w:bookmarkStart w:id="2789" w:name="_Toc1577057393"/>
      <w:bookmarkStart w:id="2790" w:name="_Toc134283034"/>
      <w:bookmarkStart w:id="2791" w:name="_Toc29788_WPSOffice_Level2"/>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87709791"/>
      <w:bookmarkStart w:id="2793" w:name="_Toc630339929"/>
      <w:r>
        <w:rPr>
          <w:rFonts w:hint="eastAsia"/>
          <w:lang w:val="en-US" w:eastAsia="zh-CN"/>
        </w:rPr>
        <w:t>使用grep</w:t>
      </w:r>
      <w:bookmarkEnd w:id="2792"/>
      <w:bookmarkEnd w:id="2793"/>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#grep'^r'/etc/passwd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rpc:x:32:32:PortmapperRPCuser:/:/sbin/nologin</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#grep-E'^root|^daemon'/etc/passwd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xml:space="preserve"># grep -Ev '^\s*(#|$)' /etc/filebeat/filebeat.yml </w:t>
      </w:r>
    </w:p>
    <w:p>
      <w:pPr>
        <w:numPr>
          <w:ilvl w:val="0"/>
          <w:numId w:val="0"/>
        </w:numPr>
        <w:tabs>
          <w:tab w:val="clear" w:pos="0"/>
          <w:tab w:val="clear" w:pos="397"/>
          <w:tab w:val="clear" w:pos="794"/>
        </w:tabs>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20756_WPSOffice_Level1"/>
      <w:bookmarkStart w:id="2795" w:name="_Toc867380559"/>
      <w:bookmarkStart w:id="2796" w:name="_Toc806895629"/>
      <w:bookmarkStart w:id="2797" w:name="_Toc234161284"/>
      <w:bookmarkStart w:id="2798" w:name="_Toc127340212"/>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436368085"/>
      <w:bookmarkStart w:id="2800" w:name="_Toc855116681"/>
      <w:bookmarkStart w:id="2801" w:name="_Toc1670658864"/>
      <w:bookmarkStart w:id="2802" w:name="_Toc14005_WPSOffice_Level1"/>
      <w:bookmarkStart w:id="2803" w:name="_Toc1970330443"/>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379877010"/>
      <w:bookmarkStart w:id="2805" w:name="_Toc204769171"/>
      <w:bookmarkStart w:id="2806" w:name="_Toc10960_WPSOffice_Level2"/>
      <w:bookmarkStart w:id="2807" w:name="_Toc942226879"/>
      <w:bookmarkStart w:id="2808" w:name="_Toc953816236"/>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401178938"/>
      <w:bookmarkStart w:id="2810" w:name="_Toc1422984832"/>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96938701"/>
      <w:bookmarkStart w:id="2812" w:name="_Toc851_WPSOffice_Level1"/>
      <w:bookmarkStart w:id="2813" w:name="_Toc1600495545"/>
      <w:bookmarkStart w:id="2814" w:name="_Toc1820695948"/>
      <w:bookmarkStart w:id="2815" w:name="_Toc1593273533"/>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1885323164"/>
      <w:bookmarkStart w:id="2817" w:name="_Toc17803_WPSOffice_Level2"/>
      <w:bookmarkStart w:id="2818" w:name="_Toc757317"/>
      <w:bookmarkStart w:id="2819" w:name="_Toc1373858496"/>
      <w:bookmarkStart w:id="2820" w:name="_Toc1759926903"/>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1081020252"/>
      <w:bookmarkStart w:id="2822" w:name="_Toc734736161"/>
      <w:bookmarkStart w:id="2823" w:name="_Toc16625_WPSOffice_Level2"/>
      <w:bookmarkStart w:id="2824" w:name="_Toc96177561"/>
      <w:bookmarkStart w:id="2825" w:name="_Toc1402373415"/>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398376709"/>
      <w:bookmarkStart w:id="2827" w:name="_Toc134379956"/>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484028059"/>
      <w:bookmarkStart w:id="2829" w:name="_Toc244753364"/>
      <w:bookmarkStart w:id="2830" w:name="_Toc2093820719"/>
      <w:bookmarkStart w:id="2831" w:name="_Toc16625_WPSOffice_Level1"/>
      <w:bookmarkStart w:id="2832" w:name="_Toc625238476"/>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21234_WPSOffice_Level2"/>
      <w:bookmarkStart w:id="2834" w:name="_Toc1323370193"/>
      <w:bookmarkStart w:id="2835" w:name="_Toc1569297641"/>
      <w:bookmarkStart w:id="2836" w:name="_Toc981431226"/>
      <w:bookmarkStart w:id="2837" w:name="_Toc2006668642"/>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001417135"/>
      <w:bookmarkStart w:id="2839" w:name="_Toc1174685020"/>
      <w:bookmarkStart w:id="2840" w:name="_Toc676381493"/>
      <w:bookmarkStart w:id="2841" w:name="_Toc1392877896"/>
      <w:bookmarkStart w:id="2842" w:name="_Toc25843_WPSOffice_Level2"/>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218_WPSOffice_Level2"/>
      <w:bookmarkStart w:id="2844" w:name="_Toc1554280618"/>
      <w:bookmarkStart w:id="2845" w:name="_Toc1630956192"/>
      <w:bookmarkStart w:id="2846" w:name="_Toc605827048"/>
      <w:bookmarkStart w:id="2847" w:name="_Toc1883014977"/>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65265431"/>
      <w:bookmarkStart w:id="2849" w:name="_Toc1941449494"/>
      <w:bookmarkStart w:id="2850" w:name="_Toc2089782148"/>
      <w:bookmarkStart w:id="2851" w:name="_Toc21234_WPSOffice_Level1"/>
      <w:bookmarkStart w:id="2852" w:name="_Toc615038276"/>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1670804898"/>
      <w:bookmarkStart w:id="2854" w:name="_Toc31123_WPSOffice_Level2"/>
      <w:bookmarkStart w:id="2855" w:name="_Toc2097889979"/>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25843_WPSOffice_Level1"/>
      <w:bookmarkStart w:id="2857" w:name="_Toc505388530"/>
      <w:bookmarkStart w:id="2858" w:name="_Toc1677729792"/>
      <w:bookmarkStart w:id="2859" w:name="_Toc1045899588"/>
      <w:bookmarkStart w:id="2860" w:name="_Toc1869405375"/>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2016028730"/>
      <w:bookmarkStart w:id="2862" w:name="_Toc1995326775"/>
      <w:bookmarkStart w:id="2863" w:name="_Toc218_WPSOffice_Level1"/>
      <w:bookmarkStart w:id="2864" w:name="_Toc734155327"/>
      <w:bookmarkStart w:id="2865" w:name="_Toc1147268365"/>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806155144"/>
      <w:bookmarkStart w:id="2867" w:name="_Toc1045036200"/>
      <w:bookmarkStart w:id="2868" w:name="_Toc1663605282"/>
      <w:bookmarkStart w:id="2869" w:name="_Toc9099_WPSOffice_Level2"/>
      <w:bookmarkStart w:id="2870" w:name="_Toc1748703360"/>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1761850928"/>
      <w:bookmarkStart w:id="2872" w:name="_Toc319914670"/>
      <w:bookmarkStart w:id="2873" w:name="_Toc15599_WPSOffice_Level2"/>
      <w:bookmarkStart w:id="2874" w:name="_Toc1586456325"/>
      <w:bookmarkStart w:id="2875" w:name="_Toc738810758"/>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679482236"/>
      <w:bookmarkStart w:id="2877" w:name="_Toc1227270231"/>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761788562"/>
      <w:bookmarkStart w:id="2879" w:name="_Toc669060684"/>
      <w:bookmarkStart w:id="2880" w:name="_Toc2066836281"/>
      <w:bookmarkStart w:id="2881" w:name="_Toc134592686"/>
      <w:bookmarkStart w:id="2882" w:name="_Toc31123_WPSOffice_Level1"/>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1374860658"/>
      <w:bookmarkStart w:id="2884" w:name="_Toc28621_WPSOffice_Level2"/>
      <w:bookmarkStart w:id="2885" w:name="_Toc726661598"/>
      <w:bookmarkStart w:id="2886" w:name="_Toc146190870"/>
      <w:bookmarkStart w:id="2887" w:name="_Toc166473750"/>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19268_WPSOffice_Level2"/>
      <w:bookmarkStart w:id="2889" w:name="_Toc1051394656"/>
      <w:bookmarkStart w:id="2890" w:name="_Toc2087585842"/>
      <w:bookmarkStart w:id="2891" w:name="_Toc419674418"/>
      <w:bookmarkStart w:id="2892" w:name="_Toc2074696027"/>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1443000272"/>
      <w:bookmarkStart w:id="2894" w:name="_Toc2108922486"/>
      <w:bookmarkStart w:id="2895" w:name="_Toc537772603"/>
      <w:bookmarkStart w:id="2896" w:name="_Toc603440788"/>
      <w:bookmarkStart w:id="2897" w:name="_Toc18717_WPSOffice_Level2"/>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754151944"/>
      <w:bookmarkStart w:id="2899" w:name="_Toc688574570"/>
      <w:bookmarkStart w:id="2900" w:name="_Toc2143709701"/>
      <w:bookmarkStart w:id="2901" w:name="_Toc9099_WPSOffice_Level1"/>
      <w:bookmarkStart w:id="2902" w:name="_Toc125701585"/>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tabs>
          <w:tab w:val="clear" w:pos="397"/>
          <w:tab w:val="clear" w:pos="794"/>
        </w:tabs>
        <w:bidi w:val="0"/>
        <w:ind w:leftChars="0"/>
        <w:outlineLvl w:val="0"/>
        <w:rPr>
          <w:rFonts w:hint="default"/>
          <w:lang w:val="en-US" w:eastAsia="zh-CN"/>
        </w:rPr>
      </w:pPr>
      <w:bookmarkStart w:id="2903" w:name="_Toc1626905462"/>
      <w:bookmarkStart w:id="2904" w:name="_Toc1498319439"/>
      <w:bookmarkStart w:id="2905" w:name="_Toc1438663005"/>
      <w:bookmarkStart w:id="2906" w:name="_Toc15599_WPSOffice_Level1"/>
      <w:bookmarkStart w:id="2907" w:name="_Toc543896323"/>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28621_WPSOffice_Level1"/>
      <w:bookmarkStart w:id="2909" w:name="_Toc702462346"/>
      <w:bookmarkStart w:id="2910" w:name="_Toc991289875"/>
      <w:bookmarkStart w:id="2911" w:name="_Toc1227796850"/>
      <w:bookmarkStart w:id="2912" w:name="_Toc1739095677"/>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9268_WPSOffice_Level1"/>
      <w:bookmarkStart w:id="2914" w:name="_Toc1896731697"/>
      <w:bookmarkStart w:id="2915" w:name="_Toc1235728602"/>
      <w:bookmarkStart w:id="2916" w:name="_Toc108458506"/>
      <w:bookmarkStart w:id="2917" w:name="_Toc1086736035"/>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1572946039"/>
      <w:bookmarkStart w:id="2919" w:name="_Toc6533_WPSOffice_Level2"/>
      <w:bookmarkStart w:id="2920" w:name="_Toc1100105500"/>
      <w:bookmarkStart w:id="2921" w:name="_Toc1029809227"/>
      <w:bookmarkStart w:id="2922" w:name="_Toc783969188"/>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23" w:name="_Toc490438754"/>
      <w:bookmarkStart w:id="2924" w:name="_Toc1315506641"/>
      <w:bookmarkStart w:id="2925" w:name="_Toc1621629804"/>
      <w:bookmarkStart w:id="2926" w:name="_Toc6755_WPSOffice_Level2"/>
      <w:bookmarkStart w:id="2927" w:name="_Toc103076549"/>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18717_WPSOffice_Level1"/>
      <w:bookmarkStart w:id="2929" w:name="_Toc1662053054"/>
      <w:bookmarkStart w:id="2930" w:name="_Toc770500011"/>
      <w:bookmarkStart w:id="2931" w:name="_Toc1560773332"/>
      <w:bookmarkStart w:id="2932" w:name="_Toc494516500"/>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903252724"/>
      <w:bookmarkStart w:id="2934" w:name="_Toc4534_WPSOffice_Level2"/>
      <w:bookmarkStart w:id="2935" w:name="_Toc911309400"/>
      <w:bookmarkStart w:id="2936" w:name="_Toc1807107323"/>
      <w:bookmarkStart w:id="2937" w:name="_Toc975062744"/>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406841579"/>
      <w:bookmarkStart w:id="2939" w:name="_Toc2081188559"/>
      <w:bookmarkStart w:id="2940" w:name="_Toc329262837"/>
      <w:bookmarkStart w:id="2941" w:name="_Toc838681857"/>
      <w:bookmarkStart w:id="2942" w:name="_Toc3430_WPSOffice_Level2"/>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866822225"/>
      <w:bookmarkStart w:id="2944" w:name="_Toc18189_WPSOffice_Level2"/>
      <w:bookmarkStart w:id="2945" w:name="_Toc1712726890"/>
      <w:bookmarkStart w:id="2946" w:name="_Toc1525634397"/>
      <w:bookmarkStart w:id="2947" w:name="_Toc2044961614"/>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312488338"/>
      <w:bookmarkStart w:id="2949" w:name="_Toc1082608507"/>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291693755"/>
      <w:bookmarkStart w:id="2951" w:name="_Toc2475137"/>
      <w:bookmarkStart w:id="2952" w:name="_Toc24292_WPSOffice_Level2"/>
      <w:bookmarkStart w:id="2953" w:name="_Toc404636489"/>
      <w:bookmarkStart w:id="2954" w:name="_Toc1972011805"/>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10279_WPSOffice_Level2"/>
      <w:bookmarkStart w:id="2956" w:name="_Toc801085470"/>
      <w:bookmarkStart w:id="2957" w:name="_Toc1713484207"/>
      <w:bookmarkStart w:id="2958" w:name="_Toc1213737208"/>
      <w:bookmarkStart w:id="2959" w:name="_Toc1479265481"/>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6533_WPSOffice_Level1"/>
      <w:bookmarkStart w:id="2961" w:name="_Toc426073711"/>
      <w:bookmarkStart w:id="2962" w:name="_Toc1358452725"/>
      <w:bookmarkStart w:id="2963" w:name="_Toc400851847"/>
      <w:bookmarkStart w:id="2964" w:name="_Toc204405167"/>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246875355"/>
      <w:bookmarkStart w:id="2966" w:name="_Toc1724018845"/>
      <w:bookmarkStart w:id="2967" w:name="_Toc50028618"/>
      <w:bookmarkStart w:id="2968" w:name="_Toc1310675910"/>
      <w:bookmarkStart w:id="2969" w:name="_Toc6755_WPSOffice_Level1"/>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1094183258"/>
      <w:bookmarkStart w:id="2971" w:name="_Toc1699841998"/>
      <w:bookmarkStart w:id="2972" w:name="_Toc1906409493"/>
      <w:bookmarkStart w:id="2973" w:name="_Toc15485_WPSOffice_Level2"/>
      <w:bookmarkStart w:id="2974" w:name="_Toc600600061"/>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575536867"/>
      <w:bookmarkStart w:id="2976" w:name="_Toc142749084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394565907"/>
      <w:bookmarkStart w:id="2980" w:name="_Toc1971674924"/>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1525943199"/>
      <w:bookmarkStart w:id="2982" w:name="_Toc950812097"/>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1562596"/>
      <w:bookmarkStart w:id="2984" w:name="_Toc759725814"/>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1285425419"/>
      <w:bookmarkStart w:id="2986" w:name="_Toc613342492"/>
      <w:bookmarkStart w:id="2987" w:name="_Toc1693596651"/>
      <w:bookmarkStart w:id="2988" w:name="_Toc2072295699"/>
      <w:bookmarkStart w:id="2989" w:name="_Toc1999_WPSOffice_Level2"/>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798655224"/>
      <w:bookmarkStart w:id="2991" w:name="_Toc525727916"/>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1116598796"/>
      <w:bookmarkStart w:id="2993" w:name="_Toc418397311"/>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663622809"/>
      <w:bookmarkStart w:id="2995" w:name="_Toc872113831"/>
      <w:bookmarkStart w:id="2996" w:name="_Toc1257012981"/>
      <w:bookmarkStart w:id="2997" w:name="_Toc17098_WPSOffice_Level2"/>
      <w:bookmarkStart w:id="2998" w:name="_Toc2013511321"/>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2025925455"/>
      <w:bookmarkStart w:id="3000" w:name="_Toc1205210153"/>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1785659481"/>
      <w:bookmarkStart w:id="3002" w:name="_Toc337749944"/>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32501424"/>
      <w:bookmarkStart w:id="3004" w:name="_Toc2038483467"/>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875728543"/>
      <w:bookmarkStart w:id="3006" w:name="_Toc109121161"/>
      <w:bookmarkStart w:id="3007" w:name="_Toc2075614484"/>
      <w:bookmarkStart w:id="3008" w:name="_Toc22835_WPSOffice_Level2"/>
      <w:bookmarkStart w:id="3009" w:name="_Toc298116225"/>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1081176105"/>
      <w:bookmarkStart w:id="3011" w:name="_Toc1961806913"/>
      <w:bookmarkStart w:id="3012" w:name="_Toc4534_WPSOffice_Level1"/>
      <w:bookmarkStart w:id="3013" w:name="_Toc2006220389"/>
      <w:bookmarkStart w:id="3014" w:name="_Toc875522548"/>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9562_WPSOffice_Level2"/>
      <w:bookmarkStart w:id="3016" w:name="_Toc278910802"/>
      <w:bookmarkStart w:id="3017" w:name="_Toc579574390"/>
      <w:bookmarkStart w:id="3018" w:name="_Toc158203009"/>
      <w:bookmarkStart w:id="3019" w:name="_Toc992544310"/>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818027043"/>
      <w:bookmarkStart w:id="3021" w:name="_Toc1796435664"/>
      <w:bookmarkStart w:id="3022" w:name="_Toc1547784166"/>
      <w:bookmarkStart w:id="3023" w:name="_Toc543169112"/>
      <w:bookmarkStart w:id="3024" w:name="_Toc8818_WPSOffice_Level2"/>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2103319398"/>
      <w:bookmarkStart w:id="3026" w:name="_Toc2072465980"/>
      <w:bookmarkStart w:id="3027" w:name="_Toc15965347"/>
      <w:bookmarkStart w:id="3028" w:name="_Toc499026223"/>
      <w:bookmarkStart w:id="3029" w:name="_Toc5996_WPSOffice_Level2"/>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266661515"/>
      <w:bookmarkStart w:id="3031" w:name="_Toc166631042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973246557"/>
      <w:bookmarkStart w:id="3033" w:name="_Toc432921204"/>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271342391"/>
      <w:bookmarkStart w:id="3035" w:name="_Toc1546612136"/>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1344230604"/>
      <w:bookmarkStart w:id="3037" w:name="_Toc686572126"/>
      <w:bookmarkStart w:id="3038" w:name="_Toc1277324440"/>
      <w:bookmarkStart w:id="3039" w:name="_Toc632870232"/>
      <w:bookmarkStart w:id="3040" w:name="_Toc3430_WPSOffice_Level1"/>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15147857"/>
      <w:bookmarkStart w:id="3042" w:name="_Toc18189_WPSOffice_Level1"/>
      <w:bookmarkStart w:id="3043" w:name="_Toc1764668708"/>
      <w:bookmarkStart w:id="3044" w:name="_Toc2110024249"/>
      <w:bookmarkStart w:id="3045" w:name="_Toc1875874974"/>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1477416576"/>
      <w:bookmarkStart w:id="3047" w:name="_Toc398666612"/>
      <w:bookmarkStart w:id="3048" w:name="_Toc2002053678"/>
      <w:bookmarkStart w:id="3049" w:name="_Toc1648053146"/>
      <w:bookmarkStart w:id="3050" w:name="_Toc236_WPSOffice_Level2"/>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1" w:name="_Toc921_WPSOffice_Level2"/>
      <w:bookmarkStart w:id="3052" w:name="_Toc1715478739"/>
      <w:bookmarkStart w:id="3053" w:name="_Toc509235294"/>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1878350111"/>
      <w:bookmarkStart w:id="3055" w:name="_Toc254234356"/>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3056" w:name="_Toc821164812"/>
      <w:bookmarkStart w:id="3057" w:name="_Toc27374_WPSOffice_Level1"/>
      <w:bookmarkStart w:id="3058" w:name="_Toc1568054237"/>
      <w:bookmarkStart w:id="3059" w:name="_Toc979834979"/>
      <w:bookmarkStart w:id="3060" w:name="_Toc2039113002"/>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161338727"/>
      <w:bookmarkStart w:id="3062" w:name="_Toc408976145"/>
      <w:bookmarkStart w:id="3063" w:name="_Toc27374_WPSOffice_Level2"/>
      <w:bookmarkStart w:id="3064" w:name="_Toc746781159"/>
      <w:bookmarkStart w:id="3065" w:name="_Toc343846658"/>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66" w:name="_Toc6330_WPSOffice_Level2"/>
      <w:bookmarkStart w:id="3067" w:name="_Toc338768807"/>
      <w:bookmarkStart w:id="3068" w:name="_Toc680308067"/>
      <w:bookmarkStart w:id="3069" w:name="_Toc131718310"/>
      <w:bookmarkStart w:id="3070" w:name="_Toc1404628955"/>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71" w:name="_Toc17138_WPSOffice_Level2"/>
      <w:bookmarkStart w:id="3072" w:name="_Toc495070142"/>
      <w:bookmarkStart w:id="3073" w:name="_Toc556370176"/>
      <w:bookmarkStart w:id="3074" w:name="_Toc1618082856"/>
      <w:bookmarkStart w:id="3075" w:name="_Toc782603650"/>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347381220"/>
      <w:bookmarkStart w:id="3077" w:name="_Toc16790199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340072711"/>
      <w:bookmarkStart w:id="3079" w:name="_Toc1707255178"/>
      <w:bookmarkStart w:id="3080" w:name="_Toc2107798914"/>
      <w:bookmarkStart w:id="3081" w:name="_Toc915490672"/>
      <w:bookmarkStart w:id="3082" w:name="_Toc10533_WPSOffice_Level2"/>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763861566"/>
      <w:bookmarkStart w:id="3084" w:name="_Toc126454874"/>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2139576914"/>
      <w:bookmarkStart w:id="3086" w:name="_Toc882665130"/>
      <w:bookmarkStart w:id="3087" w:name="_Toc1741947127"/>
      <w:bookmarkStart w:id="3088" w:name="_Toc2281_WPSOffice_Level2"/>
      <w:bookmarkStart w:id="3089" w:name="_Toc884050769"/>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198017471"/>
      <w:bookmarkStart w:id="3091" w:name="_Toc664738721"/>
      <w:bookmarkStart w:id="3092" w:name="_Toc376103732"/>
      <w:bookmarkStart w:id="3093" w:name="_Toc1575801313"/>
      <w:bookmarkStart w:id="3094" w:name="_Toc6330_WPSOffice_Level1"/>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666759179"/>
      <w:bookmarkStart w:id="3096" w:name="_Toc17138_WPSOffice_Level1"/>
      <w:bookmarkStart w:id="3097" w:name="_Toc1685689918"/>
      <w:bookmarkStart w:id="3098" w:name="_Toc1913859997"/>
      <w:bookmarkStart w:id="3099" w:name="_Toc1982770630"/>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1611442645"/>
      <w:bookmarkStart w:id="3101" w:name="_Toc1300609038"/>
      <w:bookmarkStart w:id="3102" w:name="_Toc12211_WPSOffice_Level2"/>
      <w:bookmarkStart w:id="3103" w:name="_Toc864654433"/>
      <w:bookmarkStart w:id="3104" w:name="_Toc1709782587"/>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78028406"/>
      <w:bookmarkStart w:id="3106" w:name="_Toc1314616267"/>
      <w:bookmarkStart w:id="3107" w:name="_Toc2070317813"/>
      <w:bookmarkStart w:id="3108" w:name="_Toc794501043"/>
      <w:bookmarkStart w:id="3109" w:name="_Toc12672_WPSOffice_Level2"/>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738539707"/>
      <w:bookmarkStart w:id="3111" w:name="_Toc12364_WPSOffice_Level2"/>
      <w:bookmarkStart w:id="3112" w:name="_Toc182898340"/>
      <w:bookmarkStart w:id="3113" w:name="_Toc741439093"/>
      <w:bookmarkStart w:id="3114" w:name="_Toc1551717591"/>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798359344"/>
      <w:bookmarkStart w:id="3116" w:name="_Toc1588224394"/>
      <w:bookmarkStart w:id="3117" w:name="_Toc669169150"/>
      <w:bookmarkStart w:id="3118" w:name="_Toc18569_WPSOffice_Level2"/>
      <w:bookmarkStart w:id="3119" w:name="_Toc1707450617"/>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1146075583"/>
      <w:bookmarkStart w:id="3121" w:name="_Toc10533_WPSOffice_Level1"/>
      <w:bookmarkStart w:id="3122" w:name="_Toc563067864"/>
      <w:bookmarkStart w:id="3123" w:name="_Toc1584219015"/>
      <w:bookmarkStart w:id="3124" w:name="_Toc73898160"/>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1886340620"/>
      <w:bookmarkStart w:id="3126" w:name="_Toc778290312"/>
      <w:bookmarkStart w:id="3127" w:name="_Toc773704177"/>
      <w:bookmarkStart w:id="3128" w:name="_Toc2281_WPSOffice_Level1"/>
      <w:bookmarkStart w:id="3129" w:name="_Toc1599444814"/>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1688120541"/>
      <w:bookmarkStart w:id="3131" w:name="_Toc2033968205"/>
      <w:bookmarkStart w:id="3132" w:name="_Toc1418181637"/>
      <w:bookmarkStart w:id="3133" w:name="_Toc2007773536"/>
      <w:bookmarkStart w:id="3134" w:name="_Toc6577_WPSOffice_Level2"/>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653472550"/>
      <w:bookmarkStart w:id="3136" w:name="_Toc767473031"/>
      <w:bookmarkStart w:id="3137" w:name="_Toc1742422024"/>
      <w:bookmarkStart w:id="3138" w:name="_Toc357044660"/>
      <w:bookmarkStart w:id="3139" w:name="_Toc28894_WPSOffice_Level2"/>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178590830"/>
      <w:bookmarkStart w:id="3141" w:name="_Toc12211_WPSOffice_Level1"/>
      <w:bookmarkStart w:id="3142" w:name="_Toc2084380087"/>
      <w:bookmarkStart w:id="3143" w:name="_Toc1846320170"/>
      <w:bookmarkStart w:id="3144" w:name="_Toc1535292636"/>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634820151"/>
      <w:bookmarkStart w:id="3146" w:name="_Toc21081_WPSOffice_Level2"/>
      <w:bookmarkStart w:id="3147" w:name="_Toc970539987"/>
      <w:bookmarkStart w:id="3148" w:name="_Toc1963609286"/>
      <w:bookmarkStart w:id="3149" w:name="_Toc1958950537"/>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2052898450"/>
      <w:bookmarkStart w:id="3151" w:name="_Toc970387153"/>
      <w:bookmarkStart w:id="3152" w:name="_Toc2009083539"/>
      <w:bookmarkStart w:id="3153" w:name="_Toc172299327"/>
      <w:bookmarkStart w:id="3154" w:name="_Toc25622_WPSOffice_Level2"/>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2760_WPSOffice_Level2"/>
      <w:bookmarkStart w:id="3156" w:name="_Toc1193909420"/>
      <w:bookmarkStart w:id="3157" w:name="_Toc570950353"/>
      <w:bookmarkStart w:id="3158" w:name="_Toc1968213841"/>
      <w:bookmarkStart w:id="3159" w:name="_Toc1151837388"/>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1846268530"/>
      <w:bookmarkStart w:id="3161" w:name="_Toc1087468029"/>
      <w:bookmarkStart w:id="3162" w:name="_Toc18342_WPSOffice_Level2"/>
      <w:bookmarkStart w:id="3163" w:name="_Toc562950987"/>
      <w:bookmarkStart w:id="3164" w:name="_Toc1358079026"/>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1790314460"/>
      <w:bookmarkStart w:id="3166" w:name="_Toc1867221715"/>
      <w:bookmarkStart w:id="3167" w:name="_Toc12672_WPSOffice_Level1"/>
      <w:bookmarkStart w:id="3168" w:name="_Toc829123894"/>
      <w:bookmarkStart w:id="3169" w:name="_Toc461626116"/>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28704_WPSOffice_Level2"/>
      <w:bookmarkStart w:id="3171" w:name="_Toc849861155"/>
      <w:bookmarkStart w:id="3172" w:name="_Toc1784707620"/>
      <w:bookmarkStart w:id="3173" w:name="_Toc1164960797"/>
      <w:bookmarkStart w:id="3174" w:name="_Toc38970083"/>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7316_WPSOffice_Level2"/>
      <w:bookmarkStart w:id="3176" w:name="_Toc1106120099"/>
      <w:bookmarkStart w:id="3177" w:name="_Toc1050008630"/>
      <w:bookmarkStart w:id="3178" w:name="_Toc1086470352"/>
      <w:bookmarkStart w:id="3179" w:name="_Toc516811926"/>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1290883959"/>
      <w:bookmarkStart w:id="3181" w:name="_Toc316196146"/>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352702712"/>
      <w:bookmarkStart w:id="3183" w:name="_Toc167419609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1304242986"/>
      <w:bookmarkStart w:id="3185" w:name="_Toc817336815"/>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845089241"/>
      <w:bookmarkStart w:id="3187" w:name="_Toc1884250384"/>
      <w:bookmarkStart w:id="3188" w:name="_Toc123235290"/>
      <w:bookmarkStart w:id="3189" w:name="_Toc218764291"/>
      <w:bookmarkStart w:id="3190" w:name="_Toc12364_WPSOffice_Level1"/>
      <w:r>
        <w:rPr>
          <w:rFonts w:hint="eastAsia"/>
          <w:lang w:val="en-US" w:eastAsia="zh-CN"/>
        </w:rPr>
        <w:t>Day 06 版本控制 SVN基础 实战案例 、 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2099483871"/>
      <w:bookmarkStart w:id="3192" w:name="_Toc13120_WPSOffice_Level1"/>
      <w:bookmarkStart w:id="3193" w:name="_Toc2077413981"/>
      <w:bookmarkStart w:id="3194" w:name="_Toc1634160487"/>
      <w:bookmarkStart w:id="3195" w:name="_Toc2083172237"/>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1203384052"/>
      <w:bookmarkStart w:id="3197" w:name="_Toc949055126"/>
      <w:bookmarkStart w:id="3198" w:name="_Toc1984551054"/>
      <w:bookmarkStart w:id="3199" w:name="_Toc235960891"/>
      <w:bookmarkStart w:id="3200" w:name="_Toc25524_WPSOffice_Level2"/>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462274301"/>
      <w:bookmarkStart w:id="3202" w:name="_Toc233912148"/>
      <w:bookmarkStart w:id="3203" w:name="_Toc1354849592"/>
      <w:bookmarkStart w:id="3204" w:name="_Toc679605467"/>
      <w:bookmarkStart w:id="3205" w:name="_Toc28514_WPSOffice_Level2"/>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299381444"/>
      <w:bookmarkStart w:id="3207" w:name="_Toc2032827100"/>
      <w:bookmarkStart w:id="3208" w:name="_Toc5547_WPSOffice_Level2"/>
      <w:bookmarkStart w:id="3209" w:name="_Toc103590580"/>
      <w:bookmarkStart w:id="3210" w:name="_Toc1407346909"/>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508826656"/>
      <w:bookmarkStart w:id="3212" w:name="_Toc1944866320"/>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1481304466"/>
      <w:bookmarkStart w:id="3214" w:name="_Toc295983385"/>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95683846"/>
      <w:bookmarkStart w:id="3216" w:name="_Toc893844923"/>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1594541385"/>
      <w:bookmarkStart w:id="3218" w:name="_Toc708510036"/>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1679321937"/>
      <w:bookmarkStart w:id="3220" w:name="_Toc67208711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413120454"/>
      <w:bookmarkStart w:id="3222" w:name="_Toc127590246"/>
      <w:bookmarkStart w:id="3223" w:name="_Toc1781373764"/>
      <w:bookmarkStart w:id="3224" w:name="_Toc2024548864"/>
      <w:bookmarkStart w:id="3225" w:name="_Toc24577_WPSOffice_Level2"/>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270808975"/>
      <w:bookmarkStart w:id="3227" w:name="_Toc1058500382"/>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806120960"/>
      <w:bookmarkStart w:id="3229" w:name="_Toc395250876"/>
      <w:bookmarkStart w:id="3230" w:name="_Toc846454557"/>
      <w:bookmarkStart w:id="3231" w:name="_Toc18569_WPSOffice_Level1"/>
      <w:bookmarkStart w:id="3232" w:name="_Toc1466588161"/>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664492217"/>
      <w:bookmarkStart w:id="3234" w:name="_Toc15833_WPSOffice_Level2"/>
      <w:bookmarkStart w:id="3235" w:name="_Toc224112259"/>
      <w:bookmarkStart w:id="3236" w:name="_Toc596018795"/>
      <w:bookmarkStart w:id="3237" w:name="_Toc1185607708"/>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727669533"/>
      <w:bookmarkStart w:id="3239" w:name="_Toc1859033370"/>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0" w:name="_Toc1799246657"/>
      <w:bookmarkStart w:id="3241" w:name="_Toc451355501"/>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69916955"/>
      <w:bookmarkStart w:id="3243" w:name="_Toc62234307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622660388"/>
      <w:bookmarkStart w:id="3245" w:name="_Toc659668866"/>
      <w:bookmarkStart w:id="3246" w:name="_Toc1597890342"/>
      <w:bookmarkStart w:id="3247" w:name="_Toc358476197"/>
      <w:bookmarkStart w:id="3248" w:name="_Toc20599_WPSOffice_Level2"/>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1146193671"/>
      <w:bookmarkStart w:id="3250" w:name="_Toc1310741548"/>
      <w:bookmarkStart w:id="3251" w:name="_Toc1685731215"/>
      <w:bookmarkStart w:id="3252" w:name="_Toc6577_WPSOffice_Level1"/>
      <w:bookmarkStart w:id="3253" w:name="_Toc311645389"/>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1548542986"/>
      <w:bookmarkStart w:id="3255" w:name="_Toc217281452"/>
      <w:bookmarkStart w:id="3256" w:name="_Toc1106777389"/>
      <w:bookmarkStart w:id="3257" w:name="_Toc11295_WPSOffice_Level2"/>
      <w:bookmarkStart w:id="3258" w:name="_Toc1323389505"/>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985699330"/>
      <w:bookmarkStart w:id="3260" w:name="_Toc22230_WPSOffice_Level2"/>
      <w:bookmarkStart w:id="3261" w:name="_Toc537067027"/>
      <w:bookmarkStart w:id="3262" w:name="_Toc1033884545"/>
      <w:bookmarkStart w:id="3263" w:name="_Toc1820192877"/>
      <w:r>
        <w:rPr>
          <w:rFonts w:hint="eastAsia"/>
          <w:lang w:val="en-US" w:eastAsia="zh-CN"/>
        </w:rPr>
        <w:t>ppmbuild创建RPM软件包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28894_WPSOffice_Level1"/>
      <w:bookmarkStart w:id="3265" w:name="_Toc574511337"/>
      <w:bookmarkStart w:id="3266" w:name="_Toc1975480269"/>
      <w:bookmarkStart w:id="3267" w:name="_Toc127771027"/>
      <w:bookmarkStart w:id="3268" w:name="_Toc1497198104"/>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1495688832"/>
      <w:bookmarkStart w:id="3270" w:name="_Toc942064371"/>
      <w:bookmarkStart w:id="3271" w:name="_Toc1314919335"/>
      <w:bookmarkStart w:id="3272" w:name="_Toc5354_WPSOffice_Level1"/>
      <w:bookmarkStart w:id="3273" w:name="_Toc78881343"/>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1688904415"/>
      <w:bookmarkStart w:id="3275" w:name="_Toc973318267"/>
      <w:bookmarkStart w:id="3276" w:name="_Toc806429523"/>
      <w:bookmarkStart w:id="3277" w:name="_Toc1898538978"/>
      <w:bookmarkStart w:id="3278" w:name="_Toc24194_WPSOffice_Level1"/>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707793482"/>
      <w:bookmarkStart w:id="3280" w:name="_Toc2053508675"/>
      <w:bookmarkStart w:id="3281" w:name="_Toc5354_WPSOffice_Level2"/>
      <w:bookmarkStart w:id="3282" w:name="_Toc1215239056"/>
      <w:bookmarkStart w:id="3283" w:name="_Toc497345502"/>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1869195804"/>
      <w:bookmarkStart w:id="3285" w:name="_Toc24194_WPSOffice_Level2"/>
      <w:bookmarkStart w:id="3286" w:name="_Toc1680604078"/>
      <w:bookmarkStart w:id="3287" w:name="_Toc2056358429"/>
      <w:bookmarkStart w:id="3288" w:name="_Toc1957314948"/>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971390321"/>
      <w:bookmarkStart w:id="3290" w:name="_Toc1326128388"/>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17764039"/>
      <w:bookmarkStart w:id="3292" w:name="_Toc1794263834"/>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012596115"/>
      <w:bookmarkStart w:id="3294" w:name="_Toc126027447"/>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8433_WPSOffice_Level2"/>
      <w:bookmarkStart w:id="3296" w:name="_Toc1498102765"/>
      <w:bookmarkStart w:id="3297" w:name="_Toc53134745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20847_WPSOffice_Level2"/>
      <w:bookmarkStart w:id="3299" w:name="_Toc464117002"/>
      <w:bookmarkStart w:id="3300" w:name="_Toc1422007025"/>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1135831405"/>
      <w:bookmarkStart w:id="3302" w:name="_Toc6208_WPSOffice_Level2"/>
      <w:bookmarkStart w:id="3303" w:name="_Toc2010277831"/>
      <w:bookmarkStart w:id="3304" w:name="_Toc549414674"/>
      <w:bookmarkStart w:id="3305" w:name="_Toc533285236"/>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1433791354"/>
      <w:bookmarkStart w:id="3307" w:name="_Toc483347675"/>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413172128"/>
      <w:bookmarkStart w:id="3309" w:name="_Toc1259074431"/>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217643775"/>
      <w:bookmarkStart w:id="3311" w:name="_Toc1815436872"/>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782729119"/>
      <w:bookmarkStart w:id="3313" w:name="_Toc1537381934"/>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1921998784"/>
      <w:bookmarkStart w:id="3315" w:name="_Toc1509687830"/>
      <w:bookmarkStart w:id="3316" w:name="_Toc1056457104"/>
      <w:bookmarkStart w:id="3317" w:name="_Toc317657634"/>
      <w:bookmarkStart w:id="3318" w:name="_Toc9744_WPSOffice_Level2"/>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2111420257"/>
      <w:bookmarkStart w:id="3320" w:name="_Toc551464593"/>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1633065781"/>
      <w:bookmarkStart w:id="3322" w:name="_Toc529090395"/>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764967140"/>
      <w:bookmarkStart w:id="3324" w:name="_Toc1369056521"/>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636023727"/>
      <w:bookmarkStart w:id="3326" w:name="_Toc83302883"/>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942210849"/>
      <w:bookmarkStart w:id="3328" w:name="_Toc8433_WPSOffice_Level1"/>
      <w:bookmarkStart w:id="3329" w:name="_Toc1054950364"/>
      <w:bookmarkStart w:id="3330" w:name="_Toc1266955897"/>
      <w:bookmarkStart w:id="3331" w:name="_Toc96188294"/>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035776115"/>
      <w:bookmarkStart w:id="3333" w:name="_Toc1306989413"/>
      <w:bookmarkStart w:id="3334" w:name="_Toc280073255"/>
      <w:bookmarkStart w:id="3335" w:name="_Toc1375840"/>
      <w:bookmarkStart w:id="3336" w:name="_Toc28876_WPSOffice_Level2"/>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2005778175"/>
      <w:bookmarkStart w:id="3338" w:name="_Toc2102611888"/>
      <w:bookmarkStart w:id="3339" w:name="_Toc6972_WPSOffice_Level2"/>
      <w:bookmarkStart w:id="3340" w:name="_Toc780385819"/>
      <w:bookmarkStart w:id="3341" w:name="_Toc929757440"/>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1538229644"/>
      <w:bookmarkStart w:id="3343" w:name="_Toc305079957"/>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2007742788"/>
      <w:bookmarkStart w:id="3345" w:name="_Toc1747325837"/>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581520449"/>
      <w:bookmarkStart w:id="3347" w:name="_Toc406483741"/>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1411995024"/>
      <w:bookmarkStart w:id="3349" w:name="_Toc18421_WPSOffice_Level2"/>
      <w:bookmarkStart w:id="3350" w:name="_Toc927423033"/>
      <w:bookmarkStart w:id="3351" w:name="_Toc863661325"/>
      <w:bookmarkStart w:id="3352" w:name="_Toc60662951"/>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1197732531"/>
      <w:bookmarkStart w:id="3354" w:name="_Toc218735337"/>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119768016"/>
      <w:bookmarkStart w:id="3356" w:name="_Toc718129130"/>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144704485"/>
      <w:bookmarkStart w:id="3358" w:name="_Toc1384052456"/>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755802365"/>
      <w:bookmarkStart w:id="3360" w:name="_Toc35948214"/>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845900157"/>
      <w:bookmarkStart w:id="3362" w:name="_Toc1616966121"/>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1243885853"/>
      <w:bookmarkStart w:id="3364" w:name="_Toc732257641"/>
      <w:bookmarkStart w:id="3365" w:name="_Toc6621_WPSOffice_Level2"/>
      <w:bookmarkStart w:id="3366" w:name="_Toc1223585828"/>
      <w:bookmarkStart w:id="3367" w:name="_Toc1847696010"/>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297223132"/>
      <w:bookmarkStart w:id="3369" w:name="_Toc842377737"/>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2061139213"/>
      <w:bookmarkStart w:id="3371" w:name="_Toc177275955"/>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945297984"/>
      <w:bookmarkStart w:id="3373" w:name="_Toc542088941"/>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666284410"/>
      <w:bookmarkStart w:id="3375" w:name="_Toc162335152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1971539790"/>
      <w:bookmarkStart w:id="3377" w:name="_Toc31419604"/>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1957894099"/>
      <w:bookmarkStart w:id="3379" w:name="_Toc668116388"/>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7215324"/>
      <w:bookmarkStart w:id="3381" w:name="_Toc16903527"/>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1750925806"/>
      <w:bookmarkStart w:id="3384" w:name="_Toc1453426630"/>
      <w:bookmarkStart w:id="3385" w:name="_Toc20847_WPSOffice_Level1"/>
      <w:bookmarkStart w:id="3386" w:name="_Toc493114678"/>
      <w:bookmarkStart w:id="3387" w:name="_Toc288173144"/>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946241857"/>
      <w:bookmarkStart w:id="3389" w:name="_Toc234898529"/>
      <w:bookmarkStart w:id="3390" w:name="_Toc6208_WPSOffice_Level1"/>
      <w:bookmarkStart w:id="3391" w:name="_Toc31283_WPSOffice_Level1"/>
      <w:bookmarkStart w:id="3392" w:name="_Toc530910571"/>
      <w:bookmarkStart w:id="3393" w:name="_Toc769076128"/>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271162716"/>
      <w:bookmarkStart w:id="3395" w:name="_Toc290311625"/>
      <w:bookmarkStart w:id="3396" w:name="_Toc30843_WPSOffice_Level1"/>
      <w:bookmarkStart w:id="3397" w:name="_Toc490563000"/>
      <w:bookmarkStart w:id="3398" w:name="_Toc9744_WPSOffice_Level1"/>
      <w:bookmarkStart w:id="3399" w:name="_Toc1450694882"/>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056065665"/>
      <w:bookmarkStart w:id="3401" w:name="_Toc1449710689"/>
      <w:bookmarkStart w:id="3402" w:name="_Toc28876_WPSOffice_Level1"/>
      <w:bookmarkStart w:id="3403" w:name="_Toc9771_WPSOffice_Level1"/>
      <w:bookmarkStart w:id="3404" w:name="_Toc1701345272"/>
      <w:bookmarkStart w:id="3405" w:name="_Toc565017413"/>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488814195"/>
      <w:bookmarkStart w:id="3407" w:name="_Toc614195081"/>
      <w:bookmarkStart w:id="3408" w:name="_Toc18265_WPSOffice_Level2"/>
      <w:bookmarkStart w:id="3409" w:name="_Toc1748554346"/>
      <w:bookmarkStart w:id="3410" w:name="_Toc31283_WPSOffice_Level2"/>
      <w:bookmarkStart w:id="3411" w:name="_Toc1064022423"/>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125808471"/>
      <w:bookmarkStart w:id="3413" w:name="_Toc840593168"/>
      <w:r>
        <w:rPr>
          <w:rFonts w:hint="eastAsia"/>
        </w:rPr>
        <w:t>1.store /dev/vbd1 20G</w:t>
      </w:r>
      <w:bookmarkEnd w:id="3412"/>
      <w:bookmarkEnd w:id="3413"/>
    </w:p>
    <w:p>
      <w:pPr>
        <w:outlineLvl w:val="2"/>
        <w:rPr>
          <w:rFonts w:hint="eastAsia"/>
        </w:rPr>
      </w:pPr>
      <w:r>
        <w:rPr>
          <w:rFonts w:hint="eastAsia"/>
        </w:rPr>
        <w:t xml:space="preserve"> </w:t>
      </w:r>
      <w:bookmarkStart w:id="3414" w:name="_Toc1475860408"/>
      <w:bookmarkStart w:id="3415" w:name="_Toc1621474517"/>
      <w:r>
        <w:rPr>
          <w:rFonts w:hint="eastAsia"/>
        </w:rPr>
        <w:t>2.db /dev/vdc 80G</w:t>
      </w:r>
      <w:bookmarkEnd w:id="3414"/>
      <w:bookmarkEnd w:id="3415"/>
    </w:p>
    <w:p>
      <w:pPr>
        <w:outlineLvl w:val="2"/>
        <w:rPr>
          <w:rFonts w:hint="eastAsia"/>
        </w:rPr>
      </w:pPr>
      <w:r>
        <w:rPr>
          <w:rFonts w:hint="eastAsia"/>
        </w:rPr>
        <w:t xml:space="preserve"> </w:t>
      </w:r>
      <w:bookmarkStart w:id="3416" w:name="_Toc152535292"/>
      <w:bookmarkStart w:id="3417" w:name="_Toc578131691"/>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4859_WPSOffice_Level2"/>
      <w:bookmarkStart w:id="3419" w:name="_Toc329281708"/>
      <w:bookmarkStart w:id="3420" w:name="_Toc326175301"/>
      <w:bookmarkStart w:id="3421" w:name="_Toc654898866"/>
      <w:bookmarkStart w:id="3422" w:name="_Toc1121023871"/>
      <w:bookmarkStart w:id="3423" w:name="_Toc30843_WPSOffice_Level2"/>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1238958009"/>
      <w:bookmarkStart w:id="3425" w:name="_Toc697433281"/>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235838175"/>
      <w:bookmarkStart w:id="3427" w:name="_Toc1214155418"/>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3131199"/>
      <w:bookmarkStart w:id="3429" w:name="_Toc1597109716"/>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977506536"/>
      <w:bookmarkStart w:id="3431" w:name="_Toc1127250477"/>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5595615"/>
      <w:bookmarkStart w:id="3433" w:name="_Toc1169283658"/>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9263_WPSOffice_Level1"/>
      <w:bookmarkStart w:id="3435" w:name="_Toc6972_WPSOffice_Level1"/>
      <w:bookmarkStart w:id="3436" w:name="_Toc1898211156"/>
      <w:bookmarkStart w:id="3437" w:name="_Toc14702116"/>
      <w:bookmarkStart w:id="3438" w:name="_Toc1966522615"/>
      <w:bookmarkStart w:id="3439" w:name="_Toc987855712"/>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707578486"/>
      <w:bookmarkStart w:id="3441" w:name="_Toc15046_WPSOffice_Level2"/>
      <w:bookmarkStart w:id="3442" w:name="_Toc1909111665"/>
      <w:bookmarkStart w:id="3443" w:name="_Toc727092666"/>
      <w:bookmarkStart w:id="3444" w:name="_Toc837765677"/>
      <w:bookmarkStart w:id="3445" w:name="_Toc9263_WPSOffice_Level2"/>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607700711"/>
      <w:bookmarkStart w:id="3447" w:name="_Toc18421_WPSOffice_Level1"/>
      <w:bookmarkStart w:id="3448" w:name="_Toc1575767399"/>
      <w:bookmarkStart w:id="3449" w:name="_Toc15939_WPSOffice_Level1"/>
      <w:bookmarkStart w:id="3450" w:name="_Toc1747116064"/>
      <w:bookmarkStart w:id="3451" w:name="_Toc259212042"/>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678150541"/>
      <w:bookmarkStart w:id="3453" w:name="_Toc250663008"/>
      <w:bookmarkStart w:id="3454" w:name="_Toc1022423019"/>
      <w:bookmarkStart w:id="3455" w:name="_Toc15939_WPSOffice_Level2"/>
      <w:bookmarkStart w:id="3456" w:name="_Toc1048518664"/>
      <w:bookmarkStart w:id="3457" w:name="_Toc20098_WPSOffice_Level2"/>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924825198"/>
      <w:bookmarkStart w:id="3459" w:name="_Toc1056501014"/>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46412881"/>
      <w:bookmarkStart w:id="3461" w:name="_Toc18668840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223902318"/>
      <w:bookmarkStart w:id="3463" w:name="_Toc1822855026"/>
      <w:bookmarkStart w:id="3464" w:name="_Toc941490635"/>
      <w:bookmarkStart w:id="3465" w:name="_Toc285087472"/>
      <w:bookmarkStart w:id="3466" w:name="_Toc6621_WPSOffice_Level1"/>
      <w:bookmarkStart w:id="3467" w:name="_Toc1066_WPSOffice_Level1"/>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2392_WPSOffice_Level2"/>
      <w:bookmarkStart w:id="3469" w:name="_Toc1812303379"/>
      <w:bookmarkStart w:id="3470" w:name="_Toc1066_WPSOffice_Level2"/>
      <w:bookmarkStart w:id="3471" w:name="_Toc1666558951"/>
      <w:bookmarkStart w:id="3472" w:name="_Toc493044163"/>
      <w:bookmarkStart w:id="3473" w:name="_Toc1960773412"/>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1336366554"/>
      <w:bookmarkStart w:id="3475" w:name="_Toc14361_WPSOffice_Level2"/>
      <w:bookmarkStart w:id="3476" w:name="_Toc992313038"/>
      <w:bookmarkStart w:id="3477" w:name="_Toc378253254"/>
      <w:bookmarkStart w:id="3478" w:name="_Toc24255_WPSOffice_Level2"/>
      <w:bookmarkStart w:id="3479" w:name="_Toc899488235"/>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19146_WPSOffice_Level2"/>
      <w:bookmarkStart w:id="3481" w:name="_Toc1030023278"/>
      <w:bookmarkStart w:id="3482" w:name="_Toc1017345113"/>
      <w:bookmarkStart w:id="3483" w:name="_Toc1336741511"/>
      <w:bookmarkStart w:id="3484" w:name="_Toc20502_WPSOffice_Level2"/>
      <w:bookmarkStart w:id="3485" w:name="_Toc898957207"/>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183567520"/>
      <w:bookmarkStart w:id="3487" w:name="_Toc717156422"/>
      <w:bookmarkStart w:id="3488" w:name="_Toc2109526512"/>
      <w:bookmarkStart w:id="3489" w:name="_Toc16280_WPSOffice_Level2"/>
      <w:bookmarkStart w:id="3490" w:name="_Toc9983_WPSOffice_Level2"/>
      <w:bookmarkStart w:id="3491" w:name="_Toc655667501"/>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559157101"/>
      <w:bookmarkStart w:id="3493" w:name="_Toc18265_WPSOffice_Level1"/>
      <w:bookmarkStart w:id="3494" w:name="_Toc1513642509"/>
      <w:bookmarkStart w:id="3495" w:name="_Toc1000913642"/>
      <w:bookmarkStart w:id="3496" w:name="_Toc905968603"/>
      <w:bookmarkStart w:id="3497" w:name="_Toc24255_WPSOffice_Level1"/>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7161_WPSOffice_Level2"/>
      <w:bookmarkStart w:id="3499" w:name="_Toc1559434055"/>
      <w:bookmarkStart w:id="3500" w:name="_Toc1844255191"/>
      <w:bookmarkStart w:id="3501" w:name="_Toc22249_WPSOffice_Level2"/>
      <w:bookmarkStart w:id="3502" w:name="_Toc28733302"/>
      <w:bookmarkStart w:id="3503" w:name="_Toc499999411"/>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732110507"/>
      <w:bookmarkStart w:id="3505" w:name="_Toc21028_WPSOffice_Level2"/>
      <w:bookmarkStart w:id="3506" w:name="_Toc1321951912"/>
      <w:bookmarkStart w:id="3507" w:name="_Toc18670_WPSOffice_Level2"/>
      <w:bookmarkStart w:id="3508" w:name="_Toc1585394384"/>
      <w:bookmarkStart w:id="3509" w:name="_Toc1823933811"/>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1337698651"/>
      <w:bookmarkStart w:id="3511" w:name="_Toc937388208"/>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pPr/>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1338855439"/>
      <w:bookmarkStart w:id="3514" w:name="_Toc4859_WPSOffice_Level1"/>
      <w:bookmarkStart w:id="3515" w:name="_Toc1592609709"/>
      <w:bookmarkStart w:id="3516" w:name="_Toc327996032"/>
      <w:bookmarkStart w:id="3517" w:name="_Toc60324463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610977367"/>
      <w:bookmarkStart w:id="3519" w:name="_Toc9983_WPSOffice_Level1"/>
      <w:bookmarkStart w:id="3520" w:name="_Toc196613328"/>
      <w:bookmarkStart w:id="3521" w:name="_Toc1646941138"/>
      <w:bookmarkStart w:id="3522" w:name="_Toc15046_WPSOffice_Level1"/>
      <w:bookmarkStart w:id="3523" w:name="_Toc453423852"/>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2083172709"/>
      <w:bookmarkStart w:id="3525" w:name="_Toc642066673"/>
      <w:bookmarkStart w:id="3526" w:name="_Toc1100590141"/>
      <w:bookmarkStart w:id="3527" w:name="_Toc20101_WPSOffice_Level2"/>
      <w:bookmarkStart w:id="3528" w:name="_Toc234021060"/>
      <w:bookmarkStart w:id="3529" w:name="_Toc6824_WPSOffice_Level2"/>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1179733419"/>
      <w:bookmarkStart w:id="3531" w:name="_Toc808348603"/>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1067618933"/>
      <w:bookmarkStart w:id="3533" w:name="_Toc212048065"/>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1482659842"/>
      <w:bookmarkStart w:id="3535" w:name="_Toc6149753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18430_WPSOffice_Level2"/>
      <w:bookmarkStart w:id="3537" w:name="_Toc22848_WPSOffice_Level2"/>
      <w:bookmarkStart w:id="3538" w:name="_Toc151634965"/>
      <w:bookmarkStart w:id="3539" w:name="_Toc808420975"/>
      <w:bookmarkStart w:id="3540" w:name="_Toc282339473"/>
      <w:bookmarkStart w:id="3541" w:name="_Toc508110179"/>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364583357"/>
      <w:bookmarkStart w:id="3543" w:name="_Toc1645750624"/>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716396399"/>
      <w:bookmarkStart w:id="3545" w:name="_Toc1808835143"/>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205543460"/>
      <w:bookmarkStart w:id="3547" w:name="_Toc1521297482"/>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600421532"/>
      <w:bookmarkStart w:id="3549" w:name="_Toc712422394"/>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254482694"/>
      <w:bookmarkStart w:id="3551" w:name="_Toc166022467"/>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16103_WPSOffice_Level1"/>
      <w:bookmarkStart w:id="3553" w:name="_Toc35566349"/>
      <w:bookmarkStart w:id="3554" w:name="_Toc746028002"/>
      <w:bookmarkStart w:id="3555" w:name="_Toc32742726"/>
      <w:bookmarkStart w:id="3556" w:name="_Toc501064311"/>
      <w:bookmarkStart w:id="3557" w:name="_Toc22249_WPSOffice_Level1"/>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1418247775"/>
      <w:bookmarkStart w:id="3559" w:name="_Toc16103_WPSOffice_Level2"/>
      <w:bookmarkStart w:id="3560" w:name="_Toc1743708890"/>
      <w:bookmarkStart w:id="3561" w:name="_Toc9541_WPSOffice_Level2"/>
      <w:bookmarkStart w:id="3562" w:name="_Toc1766017147"/>
      <w:bookmarkStart w:id="3563" w:name="_Toc1881706052"/>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153878179"/>
      <w:bookmarkStart w:id="3565" w:name="_Toc1005210203"/>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873332026"/>
      <w:bookmarkStart w:id="3567" w:name="_Toc1228156978"/>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65649564"/>
      <w:bookmarkStart w:id="3569" w:name="_Toc1309989803"/>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683360744"/>
      <w:bookmarkStart w:id="3571" w:name="_Toc1863371339"/>
      <w:bookmarkStart w:id="3572" w:name="_Toc9290_WPSOffice_Level2"/>
      <w:bookmarkStart w:id="3573" w:name="_Toc54913195"/>
      <w:bookmarkStart w:id="3574" w:name="_Toc247823259"/>
      <w:bookmarkStart w:id="3575" w:name="_Toc14091_WPSOffice_Level2"/>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929833040"/>
      <w:bookmarkStart w:id="3577" w:name="_Toc1005498528"/>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340000668"/>
      <w:bookmarkStart w:id="3581" w:name="_Toc1358732123"/>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1594652772"/>
      <w:bookmarkStart w:id="3583" w:name="_Toc18670_WPSOffice_Level1"/>
      <w:bookmarkStart w:id="3584" w:name="_Toc1339732140"/>
      <w:bookmarkStart w:id="3585" w:name="_Toc818788292"/>
      <w:bookmarkStart w:id="3586" w:name="_Toc9290_WPSOffice_Level1"/>
      <w:bookmarkStart w:id="3587" w:name="_Toc747403842"/>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12506_WPSOffice_Level2"/>
      <w:bookmarkStart w:id="3589" w:name="_Toc376611062"/>
      <w:bookmarkStart w:id="3590" w:name="_Toc32496_WPSOffice_Level2"/>
      <w:bookmarkStart w:id="3591" w:name="_Toc273932903"/>
      <w:bookmarkStart w:id="3592" w:name="_Toc1276542302"/>
      <w:bookmarkStart w:id="3593" w:name="_Toc301232074"/>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31162_WPSOffice_Level2"/>
      <w:bookmarkStart w:id="3595" w:name="_Toc1111484585"/>
      <w:bookmarkStart w:id="3596" w:name="_Toc29240_WPSOffice_Level2"/>
      <w:bookmarkStart w:id="3597" w:name="_Toc110205682"/>
      <w:bookmarkStart w:id="3598" w:name="_Toc1127882716"/>
      <w:bookmarkStart w:id="3599" w:name="_Toc1357345781"/>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362781245"/>
      <w:bookmarkStart w:id="3601" w:name="_Toc1880560713"/>
      <w:bookmarkStart w:id="3602" w:name="_Toc769296188"/>
      <w:bookmarkStart w:id="3603" w:name="_Toc32496_WPSOffice_Level1"/>
      <w:bookmarkStart w:id="3604" w:name="_Toc20101_WPSOffice_Level1"/>
      <w:bookmarkStart w:id="3605" w:name="_Toc1954460873"/>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718778921"/>
      <w:bookmarkStart w:id="3607" w:name="_Toc726445970"/>
      <w:bookmarkStart w:id="3608" w:name="_Toc31162_WPSOffice_Level1"/>
      <w:bookmarkStart w:id="3609" w:name="_Toc648924057"/>
      <w:bookmarkStart w:id="3610" w:name="_Toc18430_WPSOffice_Level1"/>
      <w:bookmarkStart w:id="3611" w:name="_Toc994606372"/>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678238997"/>
      <w:bookmarkStart w:id="3613" w:name="_Toc10135_WPSOffice_Level2"/>
      <w:bookmarkStart w:id="3614" w:name="_Toc1429763909"/>
      <w:bookmarkStart w:id="3615" w:name="_Toc11564_WPSOffice_Level2"/>
      <w:bookmarkStart w:id="3616" w:name="_Toc2144588886"/>
      <w:bookmarkStart w:id="3617" w:name="_Toc977790416"/>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849362984"/>
      <w:bookmarkStart w:id="3619" w:name="_Toc1461642868"/>
      <w:bookmarkStart w:id="3620" w:name="_Toc221891260"/>
      <w:bookmarkStart w:id="3621" w:name="_Toc18436_WPSOffice_Level2"/>
      <w:bookmarkStart w:id="3622" w:name="_Toc7388_WPSOffice_Level2"/>
      <w:bookmarkStart w:id="3623" w:name="_Toc279320021"/>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439732433"/>
      <w:bookmarkStart w:id="3625" w:name="_Toc9541_WPSOffice_Level1"/>
      <w:bookmarkStart w:id="3626" w:name="_Toc1055727679"/>
      <w:bookmarkStart w:id="3627" w:name="_Toc10135_WPSOffice_Level1"/>
      <w:bookmarkStart w:id="3628" w:name="_Toc1987779497"/>
      <w:bookmarkStart w:id="3629" w:name="_Toc1839802792"/>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1248802876"/>
      <w:bookmarkStart w:id="3631" w:name="_Toc6817_WPSOffice_Level2"/>
      <w:bookmarkStart w:id="3632" w:name="_Toc692941114"/>
      <w:bookmarkStart w:id="3633" w:name="_Toc456178563"/>
      <w:bookmarkStart w:id="3634" w:name="_Toc240436428"/>
      <w:bookmarkStart w:id="3635" w:name="_Toc21269_WPSOffice_Level2"/>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460340351"/>
      <w:bookmarkStart w:id="3637" w:name="_Toc1915066720"/>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375421494"/>
      <w:bookmarkStart w:id="3639" w:name="_Toc482362522"/>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40948038"/>
      <w:bookmarkStart w:id="3641" w:name="_Toc11197_WPSOffice_Level2"/>
      <w:bookmarkStart w:id="3642" w:name="_Toc12619_WPSOffice_Level2"/>
      <w:bookmarkStart w:id="3643" w:name="_Toc1635911983"/>
      <w:bookmarkStart w:id="3644" w:name="_Toc929469747"/>
      <w:bookmarkStart w:id="3645" w:name="_Toc1048785031"/>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835202006"/>
      <w:bookmarkStart w:id="3647" w:name="_Toc167238841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1965022364"/>
      <w:bookmarkStart w:id="3649" w:name="_Toc300019855"/>
      <w:bookmarkStart w:id="3650" w:name="_Toc436919027"/>
      <w:bookmarkStart w:id="3651" w:name="_Toc1314939721"/>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123742247"/>
      <w:bookmarkStart w:id="3653" w:name="_Toc18436_WPSOffice_Level1"/>
      <w:bookmarkStart w:id="3654" w:name="_Toc943604122"/>
      <w:bookmarkStart w:id="3655" w:name="_Toc14091_WPSOffice_Level1"/>
      <w:bookmarkStart w:id="3656" w:name="_Toc2144022162"/>
      <w:bookmarkStart w:id="3657" w:name="_Toc1331124504"/>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824_WPSOffice_Level2"/>
      <w:bookmarkStart w:id="3659" w:name="_Toc264850356"/>
      <w:bookmarkStart w:id="3660" w:name="_Toc2036971774"/>
      <w:bookmarkStart w:id="3661" w:name="_Toc1870960382"/>
      <w:bookmarkStart w:id="3662" w:name="_Toc333468982"/>
      <w:bookmarkStart w:id="3663" w:name="_Toc20023_WPSOffice_Level2"/>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793064018"/>
      <w:bookmarkStart w:id="3665" w:name="_Toc1626373860"/>
      <w:bookmarkStart w:id="3666" w:name="_Toc834015024"/>
      <w:bookmarkStart w:id="3667" w:name="_Toc1153315426"/>
      <w:bookmarkStart w:id="3668" w:name="_Toc6665_WPSOffice_Level2"/>
      <w:bookmarkStart w:id="3669" w:name="_Toc17956_WPSOffice_Level2"/>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1202081975"/>
      <w:bookmarkStart w:id="3671" w:name="_Toc704938339"/>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1045891377"/>
      <w:bookmarkStart w:id="3673" w:name="_Toc489909658"/>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733372906"/>
      <w:bookmarkStart w:id="3675" w:name="_Toc1319337893"/>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06002650"/>
      <w:bookmarkStart w:id="3677" w:name="_Toc1237648324"/>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108443158"/>
      <w:bookmarkStart w:id="3679" w:name="_Toc780113781"/>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325732424"/>
      <w:bookmarkStart w:id="3681" w:name="_Toc1738583109"/>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2110980350"/>
      <w:bookmarkStart w:id="3683" w:name="_Toc1321857376"/>
      <w:bookmarkStart w:id="3684" w:name="_Toc1023230482"/>
      <w:bookmarkStart w:id="3685" w:name="_Toc286675980"/>
      <w:bookmarkStart w:id="3686" w:name="_Toc7636_WPSOffice_Level2"/>
      <w:bookmarkStart w:id="3687" w:name="_Toc21051_WPSOffice_Level2"/>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1474092722"/>
      <w:bookmarkStart w:id="3689" w:name="_Toc2090103585"/>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1060218245"/>
      <w:bookmarkStart w:id="3691" w:name="_Toc380645620"/>
      <w:bookmarkStart w:id="3692" w:name="_Toc6817_WPSOffice_Level1"/>
      <w:bookmarkStart w:id="3693" w:name="_Toc1294873635"/>
      <w:bookmarkStart w:id="3694" w:name="_Toc1274460206"/>
      <w:bookmarkStart w:id="3695" w:name="_Toc12506_WPSOffice_Level1"/>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21405_WPSOffice_Level2"/>
      <w:bookmarkStart w:id="3697" w:name="_Toc1510220440"/>
      <w:bookmarkStart w:id="3698" w:name="_Toc1292174508"/>
      <w:bookmarkStart w:id="3699" w:name="_Toc1893329742"/>
      <w:bookmarkStart w:id="3700" w:name="_Toc1017582545"/>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1399022621"/>
      <w:bookmarkStart w:id="3702" w:name="_Toc411659071"/>
      <w:r>
        <w:rPr>
          <w:rFonts w:hint="eastAsia"/>
          <w:lang w:val="en-US" w:eastAsia="zh-CN"/>
        </w:rPr>
        <w:t>Nginx分析</w:t>
      </w:r>
      <w:bookmarkEnd w:id="3701"/>
      <w:bookmarkEnd w:id="3702"/>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720646288"/>
      <w:bookmarkStart w:id="3704" w:name="_Toc485708681"/>
      <w:r>
        <w:rPr>
          <w:rFonts w:hint="eastAsia"/>
          <w:lang w:val="en-US" w:eastAsia="zh-CN"/>
        </w:rPr>
        <w:t>LVS分析</w:t>
      </w:r>
      <w:bookmarkEnd w:id="3703"/>
      <w:bookmarkEnd w:id="3704"/>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2110962800"/>
      <w:bookmarkStart w:id="3706" w:name="_Toc1340498866"/>
      <w:r>
        <w:rPr>
          <w:rFonts w:hint="eastAsia"/>
          <w:lang w:val="en-US" w:eastAsia="zh-CN"/>
        </w:rPr>
        <w:t>HAProxy分析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685591974"/>
      <w:bookmarkStart w:id="3708" w:name="_Toc1700254696"/>
      <w:r>
        <w:rPr>
          <w:rFonts w:hint="eastAsia"/>
          <w:lang w:val="en-US" w:eastAsia="zh-CN"/>
        </w:rPr>
        <w:t>其他调度器</w:t>
      </w:r>
      <w:bookmarkEnd w:id="3707"/>
      <w:bookmarkEnd w:id="3708"/>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175287370"/>
      <w:bookmarkStart w:id="3710" w:name="_Toc21296_WPSOffice_Level2"/>
      <w:bookmarkStart w:id="3711" w:name="_Toc434903935"/>
      <w:bookmarkStart w:id="3712" w:name="_Toc595914363"/>
      <w:bookmarkStart w:id="3713" w:name="_Toc4470_WPSOffice_Level2"/>
      <w:bookmarkStart w:id="3714" w:name="_Toc2077992069"/>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1437934946"/>
      <w:bookmarkStart w:id="3716" w:name="_Toc749710854"/>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759971726"/>
      <w:bookmarkStart w:id="3718" w:name="_Toc325683738"/>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402891588"/>
      <w:bookmarkStart w:id="3720" w:name="_Toc699804610"/>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2086859003"/>
      <w:bookmarkStart w:id="3722" w:name="_Toc4668_WPSOffice_Level2"/>
      <w:bookmarkStart w:id="3723" w:name="_Toc1744317227"/>
      <w:bookmarkStart w:id="3724" w:name="_Toc1560217656"/>
      <w:bookmarkStart w:id="3725" w:name="_Toc1323606937"/>
      <w:bookmarkStart w:id="3726" w:name="_Toc2587_WPSOffice_Level2"/>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602209404"/>
      <w:bookmarkStart w:id="3728" w:name="_Toc6442_WPSOffice_Level2"/>
      <w:bookmarkStart w:id="3729" w:name="_Toc757076964"/>
      <w:bookmarkStart w:id="3730" w:name="_Toc1186670603"/>
      <w:bookmarkStart w:id="3731" w:name="_Toc1303474154"/>
      <w:bookmarkStart w:id="3732" w:name="_Toc16888_WPSOffice_Level2"/>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880461933"/>
      <w:bookmarkStart w:id="3734" w:name="_Toc1864534457"/>
      <w:bookmarkStart w:id="3735" w:name="_Toc1549167594"/>
      <w:bookmarkStart w:id="3736" w:name="_Toc848910242"/>
      <w:bookmarkStart w:id="3737" w:name="_Toc18_WPSOffice_Level2"/>
      <w:bookmarkStart w:id="3738" w:name="_Toc15803_WPSOffice_Level2"/>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1"/>
        <w:outlineLvl w:val="0"/>
        <w:rPr>
          <w:lang w:eastAsia="zh-CN"/>
        </w:rPr>
      </w:pPr>
      <w:bookmarkStart w:id="3739" w:name="_Toc1926851576"/>
      <w:bookmarkStart w:id="3740" w:name="_Toc12619_WPSOffice_Level1"/>
      <w:bookmarkStart w:id="3741" w:name="_Toc29240_WPSOffice_Level1"/>
      <w:bookmarkStart w:id="3742" w:name="_Toc1888213688"/>
      <w:bookmarkStart w:id="3743" w:name="_Toc1927154852"/>
      <w:bookmarkStart w:id="3744" w:name="_Toc36566012"/>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11564_WPSOffice_Level1"/>
      <w:bookmarkStart w:id="3746" w:name="_Toc997513392"/>
      <w:bookmarkStart w:id="3747" w:name="_Toc824_WPSOffice_Level1"/>
      <w:bookmarkStart w:id="3748" w:name="_Toc1501755598"/>
      <w:bookmarkStart w:id="3749" w:name="_Toc1805185138"/>
      <w:bookmarkStart w:id="3750" w:name="_Toc1759652718"/>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1632117529"/>
      <w:bookmarkStart w:id="3752" w:name="_Toc862024297"/>
      <w:bookmarkStart w:id="3753" w:name="_Toc1077075261"/>
      <w:bookmarkStart w:id="3754" w:name="_Toc29906_WPSOffice_Level2"/>
      <w:bookmarkStart w:id="3755" w:name="_Toc20977_WPSOffice_Level2"/>
      <w:bookmarkStart w:id="3756" w:name="_Toc348367732"/>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411987507"/>
      <w:bookmarkStart w:id="3758" w:name="_Toc262033727"/>
      <w:r>
        <w:rPr>
          <w:lang w:eastAsia="zh-CN"/>
        </w:rPr>
        <w:t>什么是分布式文件系统</w:t>
      </w:r>
      <w:bookmarkEnd w:id="3757"/>
      <w:bookmarkEnd w:id="3758"/>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1248081053"/>
      <w:bookmarkStart w:id="3760" w:name="_Toc2046298423"/>
      <w:r>
        <w:rPr>
          <w:rFonts w:hint="eastAsia"/>
          <w:lang w:val="en-US" w:eastAsia="zh-CN"/>
        </w:rPr>
        <w:t>常用分布式文件系统</w:t>
      </w:r>
      <w:bookmarkEnd w:id="3759"/>
      <w:bookmarkEnd w:id="376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19835887"/>
      <w:bookmarkStart w:id="3762" w:name="_Toc386929065"/>
      <w:r>
        <w:rPr>
          <w:rFonts w:hint="eastAsia"/>
          <w:lang w:val="en-US" w:eastAsia="zh-CN"/>
        </w:rPr>
        <w:t>什么是Ceph</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7"/>
          <w:rFonts w:hint="eastAsia"/>
          <w:lang w:val="en-US" w:eastAsia="zh-CN"/>
        </w:rPr>
        <w:fldChar w:fldCharType="begin"/>
      </w:r>
      <w:r>
        <w:rPr>
          <w:rStyle w:val="27"/>
          <w:rFonts w:hint="eastAsia"/>
          <w:lang w:val="en-US" w:eastAsia="zh-CN"/>
        </w:rPr>
        <w:instrText xml:space="preserve"> HYPERLINK "http://docs.ceph.org/start/intro" </w:instrText>
      </w:r>
      <w:r>
        <w:rPr>
          <w:rStyle w:val="27"/>
          <w:rFonts w:hint="eastAsia"/>
          <w:lang w:val="en-US" w:eastAsia="zh-CN"/>
        </w:rPr>
        <w:fldChar w:fldCharType="separate"/>
      </w:r>
      <w:r>
        <w:rPr>
          <w:rStyle w:val="27"/>
          <w:rFonts w:hint="eastAsia"/>
          <w:lang w:val="en-US" w:eastAsia="zh-CN"/>
        </w:rPr>
        <w:t>http://docs.ceph.org/start/intro</w:t>
      </w:r>
      <w:r>
        <w:rPr>
          <w:rStyle w:val="27"/>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848906534"/>
      <w:bookmarkStart w:id="3764" w:name="_Toc79572443"/>
      <w:r>
        <w:rPr>
          <w:rFonts w:hint="eastAsia"/>
          <w:lang w:val="en-US" w:eastAsia="zh-CN"/>
        </w:rPr>
        <w:t>Ceph组件</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4"/>
        <w:numPr>
          <w:ilvl w:val="0"/>
          <w:numId w:val="93"/>
        </w:numPr>
        <w:outlineLvl w:val="1"/>
      </w:pPr>
      <w:bookmarkStart w:id="3765" w:name="_Toc21275_WPSOffice_Level2"/>
      <w:bookmarkStart w:id="3766" w:name="_Toc1244619567"/>
      <w:bookmarkStart w:id="3767" w:name="_Toc1229939280"/>
      <w:bookmarkStart w:id="3768" w:name="_Toc2122234748"/>
      <w:bookmarkStart w:id="3769" w:name="_Toc7037_WPSOffice_Level2"/>
      <w:bookmarkStart w:id="3770" w:name="_Toc879958069"/>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276417191"/>
      <w:bookmarkStart w:id="3772" w:name="_Toc653304870"/>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1705946303"/>
      <w:bookmarkStart w:id="3774" w:name="_Toc2002221960"/>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299217894"/>
      <w:bookmarkStart w:id="3776" w:name="_Toc1934877619"/>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3"/>
        <w:numPr>
          <w:ilvl w:val="0"/>
          <w:numId w:val="92"/>
        </w:numPr>
        <w:outlineLvl w:val="0"/>
      </w:pPr>
      <w:bookmarkStart w:id="3777" w:name="_Toc766326850"/>
      <w:bookmarkStart w:id="3778" w:name="_Toc1699196247"/>
      <w:bookmarkStart w:id="3779" w:name="_Toc6665_WPSOffice_Level1"/>
      <w:bookmarkStart w:id="3780" w:name="_Toc7388_WPSOffice_Level1"/>
      <w:bookmarkStart w:id="3781" w:name="_Toc162692926"/>
      <w:bookmarkStart w:id="3782" w:name="_Toc1956820103"/>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291835562"/>
      <w:bookmarkStart w:id="3784" w:name="_Toc381110459"/>
      <w:bookmarkStart w:id="3785" w:name="_Toc1823103263"/>
      <w:bookmarkStart w:id="3786" w:name="_Toc25991_WPSOffice_Level2"/>
      <w:bookmarkStart w:id="3787" w:name="_Toc18577_WPSOffice_Level2"/>
      <w:bookmarkStart w:id="3788" w:name="_Toc1174076205"/>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993396621"/>
      <w:bookmarkStart w:id="3790" w:name="_Toc1536866218"/>
      <w:r>
        <w:rPr>
          <w:rFonts w:hint="eastAsia"/>
          <w:lang w:val="en-US" w:eastAsia="zh-CN"/>
        </w:rPr>
        <w:t>安装部署软件</w:t>
      </w:r>
      <w:bookmarkEnd w:id="3789"/>
      <w:bookmarkEnd w:id="379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4"/>
        <w:numPr>
          <w:ilvl w:val="0"/>
          <w:numId w:val="99"/>
        </w:numPr>
        <w:outlineLvl w:val="1"/>
        <w:rPr>
          <w:rFonts w:hint="eastAsia"/>
          <w:lang w:val="en-US" w:eastAsia="zh-CN"/>
        </w:rPr>
      </w:pPr>
      <w:bookmarkStart w:id="3793" w:name="_Toc3741_WPSOffice_Level2"/>
      <w:bookmarkStart w:id="3794" w:name="_Toc2030418671"/>
      <w:bookmarkStart w:id="3795" w:name="_Toc1499808629"/>
      <w:bookmarkStart w:id="3796" w:name="_Toc150722197"/>
      <w:bookmarkStart w:id="3797" w:name="_Toc16025_WPSOffice_Level2"/>
      <w:bookmarkStart w:id="3798" w:name="_Toc1718459991"/>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01379082"/>
      <w:bookmarkStart w:id="3802" w:name="_Toc274446317"/>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157395229"/>
      <w:bookmarkStart w:id="3804" w:name="_Toc1880454249"/>
      <w:r>
        <w:rPr>
          <w:rFonts w:hint="eastAsia"/>
          <w:lang w:val="en-US" w:eastAsia="zh-CN"/>
        </w:rPr>
        <w:t>验证</w:t>
      </w:r>
      <w:bookmarkEnd w:id="3803"/>
      <w:bookmarkEnd w:id="380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1246209015"/>
      <w:bookmarkStart w:id="3806" w:name="_Toc57159714"/>
      <w:bookmarkStart w:id="3807" w:name="_Toc2026064265"/>
      <w:bookmarkStart w:id="3808" w:name="_Toc424763462"/>
      <w:bookmarkStart w:id="3809" w:name="_Toc21269_WPSOffice_Level1"/>
      <w:bookmarkStart w:id="3810" w:name="_Toc7636_WPSOffice_Level1"/>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31183_WPSOffice_Level2"/>
      <w:bookmarkStart w:id="3812" w:name="_Toc21839_WPSOffice_Level2"/>
      <w:bookmarkStart w:id="3813" w:name="_Toc1673468939"/>
      <w:bookmarkStart w:id="3814" w:name="_Toc423023458"/>
      <w:bookmarkStart w:id="3815" w:name="_Toc1720842599"/>
      <w:bookmarkStart w:id="3816" w:name="_Toc613038153"/>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1643103910"/>
      <w:bookmarkStart w:id="3818" w:name="_Toc453616889"/>
      <w:r>
        <w:rPr>
          <w:rFonts w:hint="eastAsia"/>
          <w:lang w:val="en-US" w:eastAsia="zh-CN"/>
        </w:rPr>
        <w:t>什么是块存储</w:t>
      </w:r>
      <w:bookmarkEnd w:id="3817"/>
      <w:bookmarkEnd w:id="38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9" w:name="_Toc439224233"/>
      <w:bookmarkStart w:id="3820" w:name="_Toc388242615"/>
      <w:r>
        <w:rPr>
          <w:rFonts w:hint="eastAsia"/>
          <w:lang w:val="en-US" w:eastAsia="zh-CN"/>
        </w:rPr>
        <w:t>图例1</w:t>
      </w:r>
      <w:bookmarkEnd w:id="3819"/>
      <w:bookmarkEnd w:id="3820"/>
    </w:p>
    <w:p>
      <w:pPr>
        <w:pStyle w:val="34"/>
        <w:numPr>
          <w:ilvl w:val="0"/>
          <w:numId w:val="104"/>
        </w:numPr>
        <w:outlineLvl w:val="1"/>
      </w:pPr>
      <w:bookmarkStart w:id="3821" w:name="_Toc20124_WPSOffice_Level2"/>
      <w:bookmarkStart w:id="3822" w:name="_Toc1226239987"/>
      <w:bookmarkStart w:id="3823" w:name="_Toc2095071053"/>
      <w:bookmarkStart w:id="3824" w:name="_Toc1427264499"/>
      <w:bookmarkStart w:id="3825" w:name="_Toc29862_WPSOffice_Level2"/>
      <w:bookmarkStart w:id="3826" w:name="_Toc1298630127"/>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384125311"/>
      <w:bookmarkStart w:id="3828" w:name="_Toc91534625"/>
      <w:r>
        <w:rPr>
          <w:rFonts w:hint="eastAsia"/>
          <w:lang w:val="en-US" w:eastAsia="zh-CN"/>
        </w:rPr>
        <w:t>创建镜像</w:t>
      </w:r>
      <w:bookmarkEnd w:id="3827"/>
      <w:bookmarkEnd w:id="382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826177561"/>
      <w:bookmarkStart w:id="3830" w:name="_Toc1188935088"/>
      <w:r>
        <w:rPr>
          <w:rFonts w:hint="eastAsia"/>
          <w:lang w:val="en-US" w:eastAsia="zh-CN"/>
        </w:rPr>
        <w:t>动态调整大小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986211713"/>
      <w:bookmarkStart w:id="3832" w:name="_Toc1624313865"/>
      <w:r>
        <w:rPr>
          <w:rFonts w:hint="eastAsia"/>
          <w:lang w:val="en-US" w:eastAsia="zh-CN"/>
        </w:rPr>
        <w:t>集群内通过KRBD访问</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494426214"/>
      <w:bookmarkStart w:id="3834" w:name="_Toc1083929921"/>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1765552916"/>
      <w:bookmarkStart w:id="3836" w:name="_Toc785768667"/>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595805029"/>
      <w:bookmarkStart w:id="3838" w:name="_Toc780304372"/>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211477023"/>
      <w:bookmarkStart w:id="3840" w:name="_Toc485613867"/>
      <w:r>
        <w:rPr>
          <w:rFonts w:hint="eastAsia"/>
          <w:lang w:val="en-US" w:eastAsia="zh-CN"/>
        </w:rPr>
        <w:t>快照克隆</w:t>
      </w:r>
      <w:bookmarkEnd w:id="3839"/>
      <w:bookmarkEnd w:id="384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822334679"/>
      <w:bookmarkStart w:id="3842" w:name="_Toc1545224121"/>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1593318421"/>
      <w:bookmarkStart w:id="3844" w:name="_Toc392473442"/>
      <w:r>
        <w:rPr>
          <w:rFonts w:hint="eastAsia"/>
          <w:lang w:val="en-US" w:eastAsia="zh-CN"/>
        </w:rPr>
        <w:t>删除快照与镜像</w:t>
      </w:r>
      <w:bookmarkEnd w:id="3843"/>
      <w:bookmarkEnd w:id="3844"/>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9493296"/>
      <w:bookmarkStart w:id="3847" w:name="_Toc1807257848"/>
      <w:bookmarkStart w:id="3848" w:name="_Toc21405_WPSOffice_Level1"/>
      <w:bookmarkStart w:id="3849" w:name="_Toc870639663"/>
      <w:bookmarkStart w:id="3850" w:name="_Toc1234322186"/>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17956_WPSOffice_Level1"/>
      <w:bookmarkStart w:id="3852" w:name="_Toc1049437832"/>
      <w:bookmarkStart w:id="3853" w:name="_Toc2075124273"/>
      <w:bookmarkStart w:id="3854" w:name="_Toc26851_WPSOffice_Level1"/>
      <w:bookmarkStart w:id="3855" w:name="_Toc1492133196"/>
      <w:bookmarkStart w:id="3856" w:name="_Toc1640554495"/>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15946792"/>
      <w:bookmarkStart w:id="3858" w:name="_Toc221760931"/>
      <w:bookmarkStart w:id="3859" w:name="_Toc28631_WPSOffice_Level2"/>
      <w:bookmarkStart w:id="3860" w:name="_Toc1734567229"/>
      <w:bookmarkStart w:id="3861" w:name="_Toc901721364"/>
      <w:bookmarkStart w:id="3862" w:name="_Toc26851_WPSOffice_Level2"/>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2083228720"/>
      <w:bookmarkStart w:id="3864" w:name="_Toc1886830291"/>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737690414"/>
      <w:bookmarkStart w:id="3866" w:name="_Toc574588828"/>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1937967032"/>
      <w:bookmarkStart w:id="3870" w:name="_Toc1589418584"/>
      <w:bookmarkStart w:id="3871" w:name="_Toc27154_WPSOffice_Level2"/>
      <w:bookmarkStart w:id="3872" w:name="_Toc1445292947"/>
      <w:bookmarkStart w:id="3873" w:name="_Toc735939266"/>
      <w:bookmarkStart w:id="3874" w:name="_Toc21622_WPSOffice_Level2"/>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tabs>
          <w:tab w:val="left" w:pos="170"/>
        </w:tabs>
        <w:outlineLvl w:val="2"/>
        <w:rPr>
          <w:rFonts w:hint="eastAsia"/>
          <w:lang w:val="en-US" w:eastAsia="zh-CN"/>
        </w:rPr>
      </w:pPr>
      <w:bookmarkStart w:id="3875" w:name="_Toc1036908309"/>
      <w:bookmarkStart w:id="3876" w:name="_Toc36198279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tabs>
          <w:tab w:val="left" w:pos="170"/>
        </w:tabs>
        <w:outlineLvl w:val="2"/>
        <w:rPr>
          <w:rFonts w:hint="eastAsia"/>
          <w:lang w:val="en-US" w:eastAsia="zh-CN"/>
        </w:rPr>
      </w:pPr>
      <w:bookmarkStart w:id="3877" w:name="_Toc220964261"/>
      <w:bookmarkStart w:id="3878" w:name="_Toc629827623"/>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1737128509"/>
      <w:bookmarkStart w:id="3880" w:name="_Toc96455958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tabs>
          <w:tab w:val="left" w:pos="170"/>
        </w:tabs>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tabs>
          <w:tab w:val="left" w:pos="170"/>
        </w:tabs>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1355379421"/>
      <w:bookmarkStart w:id="3882" w:name="_Toc1357404535"/>
      <w:bookmarkStart w:id="3883" w:name="_Toc27154_WPSOffice_Level1"/>
      <w:bookmarkStart w:id="3884" w:name="_Toc21051_WPSOffice_Level1"/>
      <w:bookmarkStart w:id="3885" w:name="_Toc426290879"/>
      <w:bookmarkStart w:id="3886" w:name="_Toc1727676829"/>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23792_WPSOffice_Level2"/>
      <w:bookmarkStart w:id="3888" w:name="_Toc1504597631"/>
      <w:bookmarkStart w:id="3889" w:name="_Toc1123612625"/>
      <w:bookmarkStart w:id="3890" w:name="_Toc501080952"/>
      <w:bookmarkStart w:id="3891" w:name="_Toc6168_WPSOffice_Level2"/>
      <w:bookmarkStart w:id="3892" w:name="_Toc552790641"/>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1620063532"/>
      <w:bookmarkStart w:id="3894" w:name="_Toc316884571"/>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6"/>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1926653800"/>
      <w:bookmarkStart w:id="3896" w:name="_Toc487968375"/>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827236959"/>
      <w:bookmarkStart w:id="3898" w:name="_Toc1705976713"/>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22882_WPSOffice_Level2"/>
      <w:bookmarkStart w:id="3900" w:name="_Toc1281737728"/>
      <w:bookmarkStart w:id="3901" w:name="_Toc629975114"/>
      <w:bookmarkStart w:id="3902" w:name="_Toc49855172"/>
      <w:bookmarkStart w:id="3903" w:name="_Toc1791666945"/>
      <w:bookmarkStart w:id="3904" w:name="_Toc8709_WPSOffice_Level2"/>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353222250"/>
      <w:bookmarkStart w:id="3908" w:name="_Toc171531218"/>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3814_WPSOffice_Level2"/>
      <w:bookmarkStart w:id="3910" w:name="_Toc125595376"/>
      <w:bookmarkStart w:id="3911" w:name="_Toc273134295"/>
      <w:bookmarkStart w:id="3912" w:name="_Toc458723763"/>
      <w:bookmarkStart w:id="3913" w:name="_Toc14062_WPSOffice_Level2"/>
      <w:bookmarkStart w:id="3914" w:name="_Toc503472062"/>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464603400"/>
      <w:bookmarkStart w:id="3916" w:name="_Toc1300974452"/>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470161345"/>
      <w:bookmarkStart w:id="3918" w:name="_Toc1579462237"/>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217130002"/>
      <w:bookmarkStart w:id="3920" w:name="_Toc887597373"/>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23792_WPSOffice_Level1"/>
      <w:bookmarkStart w:id="3924" w:name="_Toc23697_WPSOffice_Level1"/>
      <w:bookmarkStart w:id="3925" w:name="_Toc542028990"/>
      <w:bookmarkStart w:id="3926" w:name="_Toc1418190302"/>
      <w:bookmarkStart w:id="3927" w:name="_Toc2053082372"/>
      <w:bookmarkStart w:id="3928" w:name="_Toc946991562"/>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1971527294"/>
      <w:bookmarkStart w:id="3930" w:name="_Toc26718_WPSOffice_Level2"/>
      <w:bookmarkStart w:id="3931" w:name="_Toc959123018"/>
      <w:bookmarkStart w:id="3932" w:name="_Toc21549_WPSOffice_Level2"/>
      <w:bookmarkStart w:id="3933" w:name="_Toc711556216"/>
      <w:bookmarkStart w:id="3934" w:name="_Toc1581757584"/>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597737634"/>
      <w:bookmarkStart w:id="3936" w:name="_Toc1291823507"/>
      <w:r>
        <w:rPr>
          <w:rFonts w:hint="eastAsia"/>
          <w:lang w:val="en-US" w:eastAsia="zh-CN"/>
        </w:rPr>
        <w:t>什么是对象存储</w:t>
      </w:r>
      <w:bookmarkEnd w:id="3935"/>
      <w:bookmarkEnd w:id="393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7" w:name="_Toc2013995331"/>
      <w:bookmarkStart w:id="3938" w:name="_Toc1727295934"/>
      <w:r>
        <w:rPr>
          <w:rFonts w:hint="eastAsia"/>
          <w:lang w:val="en-US" w:eastAsia="zh-CN"/>
        </w:rPr>
        <w:t>RGW拓扑</w:t>
      </w:r>
      <w:bookmarkEnd w:id="3937"/>
      <w:bookmarkEnd w:id="3938"/>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31576_WPSOffice_Level2"/>
      <w:bookmarkStart w:id="3940" w:name="_Toc582466011"/>
      <w:bookmarkStart w:id="3941" w:name="_Toc1216738417"/>
      <w:bookmarkStart w:id="3942" w:name="_Toc923033239"/>
      <w:bookmarkStart w:id="3943" w:name="_Toc3890_WPSOffice_Level2"/>
      <w:bookmarkStart w:id="3944" w:name="_Toc309657513"/>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14158187"/>
      <w:bookmarkStart w:id="3946" w:name="_Toc2142961755"/>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619144143"/>
      <w:bookmarkStart w:id="3950" w:name="_Toc1657295677"/>
      <w:r>
        <w:rPr>
          <w:rFonts w:hint="eastAsia"/>
          <w:lang w:val="en-US" w:eastAsia="zh-CN"/>
        </w:rPr>
        <w:t>修改服务端口</w:t>
      </w:r>
      <w:bookmarkEnd w:id="3949"/>
      <w:bookmarkEnd w:id="39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802735955"/>
      <w:bookmarkStart w:id="3952" w:name="_Toc120099672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1612840223"/>
      <w:bookmarkStart w:id="3954" w:name="_Toc804479652"/>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806879346"/>
      <w:bookmarkStart w:id="3956" w:name="_Toc21296_WPSOffice_Level1"/>
      <w:bookmarkStart w:id="3957" w:name="_Toc8709_WPSOffice_Level1"/>
      <w:bookmarkStart w:id="3958" w:name="_Toc1244379258"/>
      <w:bookmarkStart w:id="3959" w:name="_Toc635090935"/>
      <w:bookmarkStart w:id="3960" w:name="_Toc1776559106"/>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203046990"/>
      <w:bookmarkStart w:id="3962" w:name="_Toc391112145"/>
      <w:bookmarkStart w:id="3963" w:name="_Toc14062_WPSOffice_Level1"/>
      <w:bookmarkStart w:id="3964" w:name="_Toc1605696493"/>
      <w:bookmarkStart w:id="3965" w:name="_Toc1379068481"/>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21549_WPSOffice_Level1"/>
      <w:bookmarkStart w:id="3967" w:name="_Toc2101752981"/>
      <w:bookmarkStart w:id="3968" w:name="_Toc1304342597"/>
      <w:bookmarkStart w:id="3969" w:name="_Toc689293703"/>
      <w:bookmarkStart w:id="3970" w:name="_Toc1107880031"/>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663236940"/>
      <w:bookmarkStart w:id="3972" w:name="_Toc839891897"/>
      <w:bookmarkStart w:id="3973" w:name="_Toc927225182"/>
      <w:bookmarkStart w:id="3974" w:name="_Toc3890_WPSOffice_Level1"/>
      <w:bookmarkStart w:id="3975" w:name="_Toc1737558395"/>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1239955299"/>
      <w:bookmarkStart w:id="3977" w:name="_Toc2040600429"/>
      <w:bookmarkStart w:id="3978" w:name="_Toc566399516"/>
      <w:bookmarkStart w:id="3979" w:name="_Toc29131_WPSOffice_Level2"/>
      <w:bookmarkStart w:id="3980" w:name="_Toc1741051280"/>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525306858"/>
      <w:bookmarkStart w:id="3982" w:name="_Toc1737707654"/>
      <w:r>
        <w:rPr>
          <w:rFonts w:hint="default"/>
          <w:lang w:eastAsia="zh-CN"/>
        </w:rPr>
        <w:t>什么是数据库</w:t>
      </w:r>
      <w:bookmarkEnd w:id="3981"/>
      <w:bookmarkEnd w:id="3982"/>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429536758"/>
      <w:bookmarkStart w:id="3984" w:name="_Toc1891784772"/>
      <w:r>
        <w:rPr>
          <w:rFonts w:hint="default"/>
          <w:lang w:eastAsia="zh-CN"/>
        </w:rPr>
        <w:t>E-R数据模型</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1666246178"/>
      <w:bookmarkStart w:id="3986" w:name="_Toc948947053"/>
      <w:r>
        <w:rPr>
          <w:rFonts w:hint="default"/>
          <w:lang w:eastAsia="zh-CN"/>
        </w:rPr>
        <w:t>常见的数据库服务软件</w:t>
      </w:r>
      <w:bookmarkEnd w:id="3985"/>
      <w:bookmarkEnd w:id="3986"/>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1094821637"/>
      <w:bookmarkStart w:id="3988" w:name="_Toc2078097500"/>
      <w:bookmarkStart w:id="3989" w:name="_Toc1277876270"/>
      <w:bookmarkStart w:id="3990" w:name="_Toc27444_WPSOffice_Level2"/>
      <w:bookmarkStart w:id="3991" w:name="_Toc102027711"/>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2049600291"/>
      <w:bookmarkStart w:id="3993" w:name="_Toc61185695"/>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45416330"/>
      <w:bookmarkStart w:id="3995" w:name="_Toc1436915428"/>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653314702"/>
      <w:bookmarkStart w:id="3997" w:name="_Toc776745350"/>
      <w:bookmarkStart w:id="3998" w:name="_Toc29131_WPSOffice_Level1"/>
      <w:bookmarkStart w:id="3999" w:name="_Toc757850811"/>
      <w:bookmarkStart w:id="4000" w:name="_Toc1265446344"/>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532091757"/>
      <w:bookmarkStart w:id="4002" w:name="_Toc773578714"/>
      <w:bookmarkStart w:id="4003" w:name="_Toc18125_WPSOffice_Level2"/>
      <w:bookmarkStart w:id="4004" w:name="_Toc1415309758"/>
      <w:bookmarkStart w:id="4005" w:name="_Toc111040867"/>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323311849"/>
      <w:bookmarkStart w:id="4007" w:name="_Toc202163618"/>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824845920"/>
      <w:bookmarkStart w:id="4009" w:name="_Toc1111073061"/>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57687133"/>
      <w:bookmarkStart w:id="4011" w:name="_Toc614512929"/>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503138070"/>
      <w:bookmarkStart w:id="4013" w:name="_Toc6709_WPSOffice_Level2"/>
      <w:bookmarkStart w:id="4014" w:name="_Toc1787915250"/>
      <w:bookmarkStart w:id="4015" w:name="_Toc1990241399"/>
      <w:bookmarkStart w:id="4016" w:name="_Toc1057244198"/>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619718294"/>
      <w:bookmarkStart w:id="4018" w:name="_Toc434446840"/>
      <w:bookmarkStart w:id="4019" w:name="_Toc543051650"/>
      <w:bookmarkStart w:id="4020" w:name="_Toc29775_WPSOffice_Level2"/>
      <w:bookmarkStart w:id="4021" w:name="_Toc147523617"/>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874817135"/>
      <w:bookmarkStart w:id="4023" w:name="_Toc1502110302"/>
      <w:bookmarkStart w:id="4024" w:name="_Toc1763677490"/>
      <w:bookmarkStart w:id="4025" w:name="_Toc5184_WPSOffice_Level2"/>
      <w:bookmarkStart w:id="4026" w:name="_Toc1850653976"/>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1964992500"/>
      <w:bookmarkStart w:id="4028" w:name="_Toc27444_WPSOffice_Level1"/>
      <w:bookmarkStart w:id="4029" w:name="_Toc335322788"/>
      <w:bookmarkStart w:id="4030" w:name="_Toc146486442"/>
      <w:bookmarkStart w:id="4031" w:name="_Toc1937202268"/>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1961241952"/>
      <w:bookmarkStart w:id="4033" w:name="_Toc243783295"/>
      <w:bookmarkStart w:id="4034" w:name="_Toc26662_WPSOffice_Level2"/>
      <w:bookmarkStart w:id="4035" w:name="_Toc1094515180"/>
      <w:bookmarkStart w:id="4036" w:name="_Toc782411220"/>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22006_WPSOffice_Level2"/>
      <w:bookmarkStart w:id="4038" w:name="_Toc1326153948"/>
      <w:bookmarkStart w:id="4039" w:name="_Toc1586373351"/>
      <w:bookmarkStart w:id="4040" w:name="_Toc2144787949"/>
      <w:bookmarkStart w:id="4041" w:name="_Toc1526273591"/>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1923_WPSOffice_Level2"/>
      <w:bookmarkStart w:id="4043" w:name="_Toc933060422"/>
      <w:bookmarkStart w:id="4044" w:name="_Toc1438309950"/>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492_WPSOffice_Level2"/>
      <w:bookmarkStart w:id="4046" w:name="_Toc1535968843"/>
      <w:bookmarkStart w:id="4047" w:name="_Toc674327466"/>
      <w:bookmarkStart w:id="4048" w:name="_Toc1827753635"/>
      <w:bookmarkStart w:id="4049" w:name="_Toc2087924465"/>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1635811461"/>
      <w:bookmarkStart w:id="4051" w:name="_Toc361922942"/>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1404984489"/>
      <w:bookmarkStart w:id="4053" w:name="_Toc92853852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646613195"/>
      <w:bookmarkStart w:id="4055" w:name="_Toc1140100091"/>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981067086"/>
      <w:bookmarkStart w:id="4057" w:name="_Toc1145623490"/>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583790836"/>
      <w:bookmarkStart w:id="4059" w:name="_Toc45849756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944579743"/>
      <w:bookmarkStart w:id="4061" w:name="_Toc111969770"/>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300943010"/>
      <w:bookmarkStart w:id="4063" w:name="_Toc242519101"/>
      <w:bookmarkStart w:id="4064" w:name="_Toc660991838"/>
      <w:bookmarkStart w:id="4065" w:name="_Toc1616158021"/>
      <w:bookmarkStart w:id="4066" w:name="_Toc18125_WPSOffice_Level1"/>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2125873434"/>
      <w:bookmarkStart w:id="4068" w:name="_Toc1595239364"/>
      <w:bookmarkStart w:id="4069" w:name="_Toc1949297049"/>
      <w:bookmarkStart w:id="4070" w:name="_Toc18444_WPSOffice_Level2"/>
      <w:bookmarkStart w:id="4071" w:name="_Toc1718146900"/>
      <w:r>
        <w:rPr>
          <w:rFonts w:hint="eastAsia"/>
          <w:lang w:val="en-US" w:eastAsia="zh-CN"/>
        </w:rPr>
        <w:t>数字类型</w:t>
      </w:r>
      <w:bookmarkEnd w:id="4067"/>
      <w:bookmarkEnd w:id="4068"/>
      <w:bookmarkEnd w:id="4069"/>
      <w:bookmarkEnd w:id="4070"/>
      <w:bookmarkEnd w:id="4071"/>
    </w:p>
    <w:tbl>
      <w:tblPr>
        <w:tblStyle w:val="29"/>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1176164576"/>
      <w:bookmarkStart w:id="4073" w:name="_Toc315016760"/>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773016971"/>
      <w:bookmarkStart w:id="4075" w:name="_Toc1367705316"/>
      <w:bookmarkStart w:id="4076" w:name="_Toc1483556248"/>
      <w:bookmarkStart w:id="4077" w:name="_Toc22808_WPSOffice_Level2"/>
      <w:bookmarkStart w:id="4078" w:name="_Toc1350399132"/>
      <w:r>
        <w:rPr>
          <w:rFonts w:hint="eastAsia"/>
          <w:lang w:val="en-US" w:eastAsia="zh-CN"/>
        </w:rPr>
        <w:t>字符类型</w:t>
      </w:r>
      <w:bookmarkEnd w:id="4074"/>
      <w:bookmarkEnd w:id="4075"/>
      <w:bookmarkEnd w:id="4076"/>
      <w:bookmarkEnd w:id="4077"/>
      <w:bookmarkEnd w:id="4078"/>
    </w:p>
    <w:tbl>
      <w:tblPr>
        <w:tblStyle w:val="29"/>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30562_WPSOffice_Level2"/>
      <w:bookmarkStart w:id="4080" w:name="_Toc1469587309"/>
      <w:bookmarkStart w:id="4081" w:name="_Toc1667455171"/>
      <w:bookmarkStart w:id="4082" w:name="_Toc818281684"/>
      <w:bookmarkStart w:id="4083" w:name="_Toc374980899"/>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672453064"/>
      <w:bookmarkStart w:id="4085" w:name="_Toc29992_WPSOffice_Level2"/>
      <w:bookmarkStart w:id="4086" w:name="_Toc1554972059"/>
      <w:bookmarkStart w:id="4087" w:name="_Toc769732209"/>
      <w:bookmarkStart w:id="4088" w:name="_Toc1727640196"/>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269659500"/>
      <w:bookmarkStart w:id="4090" w:name="_Toc940623139"/>
      <w:bookmarkStart w:id="4091" w:name="_Toc150840181"/>
      <w:bookmarkStart w:id="4092" w:name="_Toc6709_WPSOffice_Level1"/>
      <w:bookmarkStart w:id="4093" w:name="_Toc1411196873"/>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1718679262"/>
      <w:bookmarkStart w:id="4095" w:name="_Toc316095815"/>
      <w:bookmarkStart w:id="4096" w:name="_Toc29775_WPSOffice_Level1"/>
      <w:bookmarkStart w:id="4097" w:name="_Toc1073734590"/>
      <w:bookmarkStart w:id="4098" w:name="_Toc114388000"/>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1997336330"/>
      <w:bookmarkStart w:id="4100" w:name="_Toc621117760"/>
      <w:bookmarkStart w:id="4101" w:name="_Toc5184_WPSOffice_Level1"/>
      <w:bookmarkStart w:id="4102" w:name="_Toc2035444776"/>
      <w:bookmarkStart w:id="4103" w:name="_Toc81454033"/>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1347437651"/>
      <w:bookmarkStart w:id="4105" w:name="_Toc180467718"/>
      <w:bookmarkStart w:id="4106" w:name="_Toc1149935085"/>
      <w:bookmarkStart w:id="4107" w:name="_Toc242813406"/>
      <w:bookmarkStart w:id="4108" w:name="_Toc4831_WPSOffice_Level2"/>
      <w:r>
        <w:rPr>
          <w:rFonts w:hint="eastAsia"/>
          <w:lang w:val="en-US" w:eastAsia="zh-CN"/>
        </w:rPr>
        <w:t>约束条件</w:t>
      </w:r>
      <w:bookmarkEnd w:id="4104"/>
      <w:bookmarkEnd w:id="4105"/>
      <w:bookmarkEnd w:id="4106"/>
      <w:bookmarkEnd w:id="4107"/>
      <w:bookmarkEnd w:id="4108"/>
    </w:p>
    <w:tbl>
      <w:tblPr>
        <w:tblStyle w:val="29"/>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1008111043"/>
      <w:bookmarkStart w:id="4110" w:name="_Toc371667272"/>
      <w:bookmarkStart w:id="4111" w:name="_Toc2107762760"/>
      <w:bookmarkStart w:id="4112" w:name="_Toc1396125729"/>
      <w:bookmarkStart w:id="4113" w:name="_Toc4831_WPSOffice_Level1"/>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1079841524"/>
      <w:bookmarkStart w:id="4115" w:name="_Toc541275831"/>
      <w:bookmarkStart w:id="4116" w:name="_Toc12250_WPSOffice_Level2"/>
      <w:bookmarkStart w:id="4117" w:name="_Toc122986977"/>
      <w:bookmarkStart w:id="4118" w:name="_Toc839304844"/>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9"/>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1253036375"/>
      <w:bookmarkStart w:id="4120" w:name="_Toc1682026842"/>
      <w:bookmarkStart w:id="4121" w:name="_Toc15087_WPSOffice_Level2"/>
      <w:bookmarkStart w:id="4122" w:name="_Toc784842396"/>
      <w:bookmarkStart w:id="4123" w:name="_Toc291508585"/>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919402131"/>
      <w:bookmarkStart w:id="4125" w:name="_Toc694979122"/>
      <w:bookmarkStart w:id="4126" w:name="_Toc19023_WPSOffice_Level2"/>
      <w:bookmarkStart w:id="4127" w:name="_Toc1210274661"/>
      <w:bookmarkStart w:id="4128" w:name="_Toc830399665"/>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662307535"/>
      <w:bookmarkStart w:id="4130" w:name="_Toc17988_WPSOffice_Level2"/>
      <w:bookmarkStart w:id="4131" w:name="_Toc1366121751"/>
      <w:bookmarkStart w:id="4132" w:name="_Toc1950377905"/>
      <w:bookmarkStart w:id="4133" w:name="_Toc1339725395"/>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882111833"/>
      <w:bookmarkStart w:id="4135" w:name="_Toc1591721743"/>
      <w:bookmarkStart w:id="4136" w:name="_Toc192230328"/>
      <w:bookmarkStart w:id="4137" w:name="_Toc24661_WPSOffice_Level2"/>
      <w:bookmarkStart w:id="4138" w:name="_Toc906021515"/>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565929083"/>
      <w:bookmarkStart w:id="4140" w:name="_Toc963_WPSOffice_Level2"/>
      <w:bookmarkStart w:id="4141" w:name="_Toc335410724"/>
      <w:bookmarkStart w:id="4142" w:name="_Toc565056526"/>
      <w:bookmarkStart w:id="4143" w:name="_Toc1057737619"/>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513645369"/>
      <w:bookmarkStart w:id="4145" w:name="_Toc12250_WPSOffice_Level1"/>
      <w:bookmarkStart w:id="4146" w:name="_Toc345945907"/>
      <w:bookmarkStart w:id="4147" w:name="_Toc1120520380"/>
      <w:bookmarkStart w:id="4148" w:name="_Toc1730837540"/>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12875_WPSOffice_Level2"/>
      <w:bookmarkStart w:id="4150" w:name="_Toc1545991076"/>
      <w:bookmarkStart w:id="4151" w:name="_Toc260648169"/>
      <w:bookmarkStart w:id="4152" w:name="_Toc1067047463"/>
      <w:bookmarkStart w:id="4153" w:name="_Toc1571405536"/>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481897166"/>
      <w:bookmarkStart w:id="4155" w:name="_Toc901251871"/>
      <w:r>
        <w:rPr>
          <w:rFonts w:hint="eastAsia"/>
          <w:lang w:val="en-US" w:eastAsia="zh-CN"/>
        </w:rPr>
        <w:t>索引介绍</w:t>
      </w:r>
      <w:bookmarkEnd w:id="4154"/>
      <w:bookmarkEnd w:id="415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159704211"/>
      <w:bookmarkStart w:id="4157" w:name="_Toc460676901"/>
      <w:r>
        <w:rPr>
          <w:rFonts w:hint="eastAsia"/>
          <w:lang w:val="en-US" w:eastAsia="zh-CN"/>
        </w:rPr>
        <w:t>索引优缺点</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505937167"/>
      <w:bookmarkStart w:id="4159" w:name="_Toc1586802118"/>
      <w:r>
        <w:rPr>
          <w:rFonts w:hint="eastAsia"/>
          <w:lang w:val="en-US" w:eastAsia="zh-CN"/>
        </w:rPr>
        <w:t>键值类型</w:t>
      </w:r>
      <w:bookmarkEnd w:id="4158"/>
      <w:bookmarkEnd w:id="4159"/>
    </w:p>
    <w:tbl>
      <w:tblPr>
        <w:tblStyle w:val="29"/>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4"/>
        <w:numPr>
          <w:ilvl w:val="0"/>
          <w:numId w:val="133"/>
        </w:numPr>
        <w:bidi w:val="0"/>
        <w:outlineLvl w:val="1"/>
        <w:rPr>
          <w:rFonts w:hint="default"/>
          <w:lang w:val="en-US" w:eastAsia="zh-CN"/>
        </w:rPr>
      </w:pPr>
      <w:bookmarkStart w:id="4160" w:name="_Toc17978_WPSOffice_Level2"/>
      <w:bookmarkStart w:id="4161" w:name="_Toc647812366"/>
      <w:bookmarkStart w:id="4162" w:name="_Toc1920207116"/>
      <w:bookmarkStart w:id="4163" w:name="_Toc1834312293"/>
      <w:bookmarkStart w:id="4164" w:name="_Toc1228293466"/>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987457846"/>
      <w:bookmarkStart w:id="4166" w:name="_Toc1135004367"/>
      <w:r>
        <w:rPr>
          <w:rFonts w:hint="eastAsia"/>
          <w:lang w:val="en-US" w:eastAsia="zh-CN"/>
        </w:rPr>
        <w:t>index普通索引</w:t>
      </w:r>
      <w:bookmarkEnd w:id="4165"/>
      <w:bookmarkEnd w:id="416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867860109"/>
      <w:bookmarkStart w:id="4168" w:name="_Toc1075129931"/>
      <w:r>
        <w:rPr>
          <w:rFonts w:hint="eastAsia"/>
          <w:lang w:val="en-US" w:eastAsia="zh-CN"/>
        </w:rPr>
        <w:t>primary key主键</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615367174"/>
      <w:bookmarkStart w:id="4170" w:name="_Toc1177707957"/>
      <w:r>
        <w:rPr>
          <w:rFonts w:hint="eastAsia"/>
          <w:lang w:val="en-US" w:eastAsia="zh-CN"/>
        </w:rPr>
        <w:t>foreign key外键</w:t>
      </w:r>
      <w:bookmarkEnd w:id="4169"/>
      <w:bookmarkEnd w:id="4170"/>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676383699"/>
      <w:bookmarkStart w:id="4172" w:name="_Toc1673433247"/>
      <w:bookmarkStart w:id="4173" w:name="_Toc1848927195"/>
      <w:bookmarkStart w:id="4174" w:name="_Toc73269774"/>
      <w:bookmarkStart w:id="4175" w:name="_Toc15087_WPSOffice_Level1"/>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1636205524"/>
      <w:bookmarkStart w:id="4177" w:name="_Toc19023_WPSOffice_Level1"/>
      <w:bookmarkStart w:id="4178" w:name="_Toc1199158010"/>
      <w:bookmarkStart w:id="4179" w:name="_Toc1424557717"/>
      <w:bookmarkStart w:id="4180" w:name="_Toc346256162"/>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787215876"/>
      <w:bookmarkStart w:id="4182" w:name="_Toc1565063166"/>
      <w:bookmarkStart w:id="4183" w:name="_Toc1893587333"/>
      <w:bookmarkStart w:id="4184" w:name="_Toc777170385"/>
      <w:bookmarkStart w:id="4185" w:name="_Toc6753_WPSOffice_Level2"/>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315788875"/>
      <w:bookmarkStart w:id="4187" w:name="_Toc1317601569"/>
      <w:r>
        <w:rPr>
          <w:rFonts w:hint="eastAsia"/>
          <w:lang w:val="en-US" w:eastAsia="zh-CN"/>
        </w:rPr>
        <w:t>MySQL体系结构</w:t>
      </w:r>
      <w:bookmarkEnd w:id="4186"/>
      <w:bookmarkEnd w:id="4187"/>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177547797"/>
      <w:bookmarkStart w:id="4189" w:name="_Toc1083961240"/>
      <w:r>
        <w:rPr>
          <w:rFonts w:hint="eastAsia"/>
          <w:lang w:val="en-US" w:eastAsia="zh-CN"/>
        </w:rPr>
        <w:t>MySQL存储引擎</w:t>
      </w:r>
      <w:bookmarkEnd w:id="4188"/>
      <w:bookmarkEnd w:id="4189"/>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1953334961"/>
      <w:bookmarkStart w:id="4191" w:name="_Toc21730_WPSOffice_Level2"/>
      <w:bookmarkStart w:id="4192" w:name="_Toc1516190998"/>
      <w:bookmarkStart w:id="4193" w:name="_Toc1733627897"/>
      <w:bookmarkStart w:id="4194" w:name="_Toc61120445"/>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2090618540"/>
      <w:bookmarkStart w:id="4196" w:name="_Toc1666188007"/>
      <w:r>
        <w:rPr>
          <w:rFonts w:hint="eastAsia"/>
          <w:lang w:val="en-US" w:eastAsia="zh-CN"/>
        </w:rPr>
        <w:t>修改表的存储引擎</w:t>
      </w:r>
      <w:bookmarkEnd w:id="4195"/>
      <w:bookmarkEnd w:id="419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995829481"/>
      <w:bookmarkStart w:id="4198" w:name="_Toc1458942139"/>
      <w:r>
        <w:rPr>
          <w:rFonts w:hint="eastAsia"/>
          <w:lang w:val="en-US" w:eastAsia="zh-CN"/>
        </w:rPr>
        <w:t>设置默认存储引擎</w:t>
      </w:r>
      <w:bookmarkEnd w:id="4197"/>
      <w:bookmarkEnd w:id="419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1859004557"/>
      <w:bookmarkStart w:id="4200" w:name="_Toc965974456"/>
      <w:bookmarkStart w:id="4201" w:name="_Toc16086_WPSOffice_Level2"/>
      <w:bookmarkStart w:id="4202" w:name="_Toc575583522"/>
      <w:bookmarkStart w:id="4203" w:name="_Toc1616092505"/>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578224162"/>
      <w:bookmarkStart w:id="4207" w:name="_Toc1096164275"/>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542343447"/>
      <w:bookmarkStart w:id="4209" w:name="_Toc14677913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175429107"/>
      <w:bookmarkStart w:id="4211" w:name="_Toc347288627"/>
      <w:r>
        <w:rPr>
          <w:rFonts w:hint="eastAsia"/>
          <w:lang w:val="en-US" w:eastAsia="zh-CN"/>
        </w:rPr>
        <w:t>事务的介绍</w:t>
      </w:r>
      <w:bookmarkEnd w:id="4210"/>
      <w:bookmarkEnd w:id="4211"/>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98615713"/>
      <w:bookmarkStart w:id="4213" w:name="_Toc1758691880"/>
      <w:r>
        <w:rPr>
          <w:rFonts w:hint="eastAsia"/>
          <w:lang w:val="en-US" w:eastAsia="zh-CN"/>
        </w:rPr>
        <w:t>工作中建表时，如何决定表使用哪种存储引擎？</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3"/>
        <w:rPr>
          <w:rFonts w:hint="default"/>
          <w:lang w:val="en-US" w:eastAsia="zh-CN"/>
        </w:rPr>
      </w:pPr>
      <w:bookmarkStart w:id="4214" w:name="_Toc1154890180"/>
      <w:bookmarkStart w:id="4215" w:name="_Toc17988_WPSOffice_Level1"/>
      <w:bookmarkStart w:id="4216" w:name="_Toc914010719"/>
      <w:bookmarkStart w:id="4217" w:name="_Toc1490386204"/>
      <w:bookmarkStart w:id="4218" w:name="_Toc1181257009"/>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1014733951"/>
      <w:bookmarkStart w:id="4220" w:name="_Toc888564458"/>
      <w:bookmarkStart w:id="4221" w:name="_Toc6576_WPSOffice_Level2"/>
      <w:bookmarkStart w:id="4222" w:name="_Toc1333699850"/>
      <w:bookmarkStart w:id="4223" w:name="_Toc1523346517"/>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2050200466"/>
      <w:bookmarkStart w:id="4225" w:name="_Toc1780642555"/>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1608989841"/>
      <w:bookmarkStart w:id="4227" w:name="_Toc217681193"/>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27310_WPSOffice_Level2"/>
      <w:bookmarkStart w:id="4229" w:name="_Toc817628209"/>
      <w:bookmarkStart w:id="4230" w:name="_Toc107202561"/>
      <w:bookmarkStart w:id="4231" w:name="_Toc1748385677"/>
      <w:bookmarkStart w:id="4232" w:name="_Toc2102787853"/>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808738333"/>
      <w:bookmarkStart w:id="4234" w:name="_Toc1972872883"/>
      <w:r>
        <w:rPr>
          <w:rFonts w:hint="eastAsia"/>
          <w:lang w:val="en-US" w:eastAsia="zh-CN"/>
        </w:rPr>
        <w:t>命令格式</w:t>
      </w:r>
      <w:bookmarkEnd w:id="4233"/>
      <w:bookmarkEnd w:id="4234"/>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1944400565"/>
      <w:bookmarkStart w:id="4236" w:name="_Toc783610276"/>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4"/>
        <w:bidi w:val="0"/>
        <w:outlineLvl w:val="1"/>
        <w:rPr>
          <w:rFonts w:hint="default"/>
          <w:lang w:val="en-US" w:eastAsia="zh-CN"/>
        </w:rPr>
      </w:pPr>
      <w:bookmarkStart w:id="4237" w:name="_Toc869176147"/>
      <w:bookmarkStart w:id="4238" w:name="_Toc1163574116"/>
      <w:bookmarkStart w:id="4239" w:name="_Toc1620847930"/>
      <w:bookmarkStart w:id="4240" w:name="_Toc4101_WPSOffice_Level2"/>
      <w:bookmarkStart w:id="4241" w:name="_Toc1178561310"/>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1069386502"/>
      <w:bookmarkStart w:id="4243" w:name="_Toc892436699"/>
      <w:r>
        <w:rPr>
          <w:rFonts w:hint="eastAsia"/>
          <w:lang w:val="en-US" w:eastAsia="zh-CN"/>
        </w:rPr>
        <w:t>命令格式</w:t>
      </w:r>
      <w:bookmarkEnd w:id="4242"/>
      <w:bookmarkEnd w:id="424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278814084"/>
      <w:bookmarkStart w:id="4245" w:name="_Toc1684862148"/>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2081524831"/>
      <w:bookmarkStart w:id="4247" w:name="_Toc1323278328"/>
      <w:bookmarkStart w:id="4248" w:name="_Toc24661_WPSOffice_Level1"/>
      <w:bookmarkStart w:id="4249" w:name="_Toc1463787334"/>
      <w:bookmarkStart w:id="4250" w:name="_Toc722185045"/>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261893867"/>
      <w:bookmarkStart w:id="4252" w:name="_Toc256247215"/>
      <w:bookmarkStart w:id="4253" w:name="_Toc508704972"/>
      <w:bookmarkStart w:id="4254" w:name="_Toc1398373866"/>
      <w:bookmarkStart w:id="4255" w:name="_Toc24638_WPSOffice_Level2"/>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51537552"/>
      <w:bookmarkStart w:id="4257" w:name="_Toc1371690793"/>
      <w:r>
        <w:rPr>
          <w:rFonts w:hint="eastAsia"/>
          <w:lang w:val="en-US" w:eastAsia="zh-CN"/>
        </w:rPr>
        <w:t>插入单条记录，单个字段赋值</w:t>
      </w:r>
      <w:bookmarkEnd w:id="4256"/>
      <w:bookmarkEnd w:id="42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58" w:name="_Toc1069045551"/>
      <w:bookmarkStart w:id="4259" w:name="_Toc1163252526"/>
      <w:r>
        <w:rPr>
          <w:rFonts w:hint="eastAsia"/>
          <w:lang w:val="en-US" w:eastAsia="zh-CN"/>
        </w:rPr>
        <w:t>插入多条记录，所有字段赋值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4"/>
        <w:bidi w:val="0"/>
        <w:outlineLvl w:val="1"/>
        <w:rPr>
          <w:rFonts w:hint="eastAsia"/>
          <w:lang w:val="en-US" w:eastAsia="zh-CN"/>
        </w:rPr>
      </w:pPr>
      <w:bookmarkStart w:id="4260" w:name="_Toc21318_WPSOffice_Level2"/>
      <w:bookmarkStart w:id="4261" w:name="_Toc749224563"/>
      <w:bookmarkStart w:id="4262" w:name="_Toc118750327"/>
      <w:bookmarkStart w:id="4263" w:name="_Toc670989549"/>
      <w:bookmarkStart w:id="4264" w:name="_Toc1583834904"/>
      <w:r>
        <w:rPr>
          <w:rFonts w:hint="eastAsia"/>
          <w:lang w:val="en-US" w:eastAsia="zh-CN"/>
        </w:rPr>
        <w:t>查询表记录</w:t>
      </w:r>
      <w:bookmarkEnd w:id="4260"/>
      <w:bookmarkEnd w:id="4261"/>
      <w:bookmarkEnd w:id="4262"/>
      <w:bookmarkEnd w:id="4263"/>
      <w:bookmarkEnd w:id="4264"/>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58257645"/>
      <w:bookmarkStart w:id="4266" w:name="_Toc1987057968"/>
      <w:bookmarkStart w:id="4267" w:name="_Toc1229245510"/>
      <w:bookmarkStart w:id="4268" w:name="_Toc684009003"/>
      <w:bookmarkStart w:id="4269" w:name="_Toc8640_WPSOffice_Level2"/>
      <w:r>
        <w:rPr>
          <w:rFonts w:hint="eastAsia"/>
          <w:lang w:val="en-US" w:eastAsia="zh-CN"/>
        </w:rPr>
        <w:t>更新表记录</w:t>
      </w:r>
      <w:bookmarkEnd w:id="4265"/>
      <w:bookmarkEnd w:id="4266"/>
      <w:bookmarkEnd w:id="4267"/>
      <w:bookmarkEnd w:id="4268"/>
      <w:bookmarkEnd w:id="426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1935_WPSOffice_Level2"/>
      <w:bookmarkStart w:id="4271" w:name="_Toc703179465"/>
      <w:bookmarkStart w:id="4272" w:name="_Toc2143326816"/>
      <w:bookmarkStart w:id="4273" w:name="_Toc1929349038"/>
      <w:bookmarkStart w:id="4274" w:name="_Toc1725834524"/>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329381111"/>
      <w:bookmarkStart w:id="4276" w:name="_Toc1343442613"/>
      <w:bookmarkStart w:id="4277" w:name="_Toc963_WPSOffice_Level1"/>
      <w:bookmarkStart w:id="4278" w:name="_Toc1657104678"/>
      <w:bookmarkStart w:id="4279" w:name="_Toc1967677523"/>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717967386"/>
      <w:bookmarkStart w:id="4281" w:name="_Toc953668503"/>
      <w:bookmarkStart w:id="4282" w:name="_Toc1038732330"/>
      <w:bookmarkStart w:id="4283" w:name="_Toc19100_WPSOffice_Level2"/>
      <w:bookmarkStart w:id="4284" w:name="_Toc1469454519"/>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1801928626"/>
      <w:bookmarkStart w:id="4290" w:name="_Toc68796479"/>
      <w:r>
        <w:rPr>
          <w:rFonts w:hint="eastAsia"/>
          <w:lang w:val="en-US" w:eastAsia="zh-CN"/>
        </w:rPr>
        <w:t>逻辑匹配(多个判断条件)</w:t>
      </w:r>
      <w:bookmarkEnd w:id="4289"/>
      <w:bookmarkEnd w:id="4290"/>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78864866"/>
      <w:bookmarkStart w:id="4292" w:name="_Toc510403596"/>
      <w:r>
        <w:rPr>
          <w:rFonts w:hint="eastAsia"/>
          <w:lang w:val="en-US" w:eastAsia="zh-CN"/>
        </w:rPr>
        <w:t>范围匹配/去重显示</w:t>
      </w:r>
      <w:bookmarkEnd w:id="4291"/>
      <w:bookmarkEnd w:id="4292"/>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491597912"/>
      <w:bookmarkStart w:id="4294" w:name="_Toc1080930336"/>
      <w:bookmarkStart w:id="4295" w:name="_Toc1671081493"/>
      <w:bookmarkStart w:id="4296" w:name="_Toc11123_WPSOffice_Level2"/>
      <w:bookmarkStart w:id="4297" w:name="_Toc1949659550"/>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2064625960"/>
      <w:bookmarkStart w:id="4299" w:name="_Toc1113387118"/>
      <w:r>
        <w:rPr>
          <w:rFonts w:hint="eastAsia"/>
          <w:lang w:val="en-US" w:eastAsia="zh-CN"/>
        </w:rPr>
        <w:t>模糊查询</w:t>
      </w:r>
      <w:bookmarkEnd w:id="4298"/>
      <w:bookmarkEnd w:id="4299"/>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1154448389"/>
      <w:bookmarkStart w:id="4301" w:name="_Toc2126496101"/>
      <w:r>
        <w:rPr>
          <w:rFonts w:hint="eastAsia"/>
          <w:lang w:val="en-US" w:eastAsia="zh-CN"/>
        </w:rPr>
        <w:t>正则表达式</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9"/>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174905409"/>
      <w:bookmarkStart w:id="4303" w:name="_Toc1950925411"/>
      <w:r>
        <w:rPr>
          <w:rFonts w:hint="eastAsia"/>
          <w:lang w:val="en-US" w:eastAsia="zh-CN"/>
        </w:rPr>
        <w:t>四则运算</w:t>
      </w:r>
      <w:bookmarkEnd w:id="4302"/>
      <w:bookmarkEnd w:id="430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9"/>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4"/>
        <w:numPr>
          <w:ilvl w:val="0"/>
          <w:numId w:val="152"/>
        </w:numPr>
        <w:bidi w:val="0"/>
        <w:outlineLvl w:val="1"/>
        <w:rPr>
          <w:rFonts w:hint="default"/>
          <w:lang w:val="en-US" w:eastAsia="zh-CN"/>
        </w:rPr>
      </w:pPr>
      <w:bookmarkStart w:id="4304" w:name="_Toc1457830614"/>
      <w:bookmarkStart w:id="4305" w:name="_Toc645476926"/>
      <w:bookmarkStart w:id="4306" w:name="_Toc544127632"/>
      <w:bookmarkStart w:id="4307" w:name="_Toc1013306588"/>
      <w:bookmarkStart w:id="4308" w:name="_Toc13474_WPSOffice_Level2"/>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521355900"/>
      <w:bookmarkStart w:id="4310" w:name="_Toc1301227526"/>
      <w:r>
        <w:rPr>
          <w:rFonts w:hint="eastAsia"/>
          <w:lang w:val="en-US" w:eastAsia="zh-CN"/>
        </w:rPr>
        <w:t>聚集函数</w:t>
      </w:r>
      <w:bookmarkEnd w:id="4309"/>
      <w:bookmarkEnd w:id="4310"/>
    </w:p>
    <w:tbl>
      <w:tblPr>
        <w:tblStyle w:val="29"/>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350334516"/>
      <w:bookmarkStart w:id="4312" w:name="_Toc150730390"/>
      <w:r>
        <w:rPr>
          <w:rFonts w:hint="eastAsia"/>
          <w:lang w:val="en-US" w:eastAsia="zh-CN"/>
        </w:rPr>
        <w:t>查询结果排序</w:t>
      </w:r>
      <w:bookmarkEnd w:id="4311"/>
      <w:bookmarkEnd w:id="4312"/>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55335865"/>
      <w:bookmarkStart w:id="4314" w:name="_Toc1111922301"/>
      <w:r>
        <w:rPr>
          <w:rFonts w:hint="eastAsia"/>
          <w:lang w:val="en-US" w:eastAsia="zh-CN"/>
        </w:rPr>
        <w:t>查询结果分组</w:t>
      </w:r>
      <w:bookmarkEnd w:id="4313"/>
      <w:bookmarkEnd w:id="4314"/>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308634058"/>
      <w:bookmarkStart w:id="4316" w:name="_Toc1435366619"/>
      <w:r>
        <w:rPr>
          <w:rFonts w:hint="eastAsia"/>
          <w:lang w:val="en-US" w:eastAsia="zh-CN"/>
        </w:rPr>
        <w:t>查询结果过滤</w:t>
      </w:r>
      <w:bookmarkEnd w:id="4315"/>
      <w:bookmarkEnd w:id="4316"/>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217584820"/>
      <w:bookmarkStart w:id="4318" w:name="_Toc1039294848"/>
      <w:r>
        <w:rPr>
          <w:rFonts w:hint="eastAsia"/>
          <w:lang w:val="en-US" w:eastAsia="zh-CN"/>
        </w:rPr>
        <w:t>限制查询结果显示行数</w:t>
      </w:r>
      <w:bookmarkEnd w:id="4317"/>
      <w:bookmarkEnd w:id="4318"/>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3"/>
        <w:rPr>
          <w:rFonts w:hint="default"/>
          <w:lang w:val="en-US" w:eastAsia="zh-CN"/>
        </w:rPr>
      </w:pPr>
      <w:bookmarkStart w:id="4319" w:name="_Toc745081208"/>
      <w:bookmarkStart w:id="4320" w:name="_Toc2090572279"/>
      <w:bookmarkStart w:id="4321" w:name="_Toc803521185"/>
      <w:bookmarkStart w:id="4322" w:name="_Toc58052683"/>
      <w:bookmarkStart w:id="4323" w:name="_Toc15580_WPSOffice_Level1"/>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30115_WPSOffice_Level1"/>
      <w:bookmarkStart w:id="4325" w:name="_Toc605756039"/>
      <w:bookmarkStart w:id="4326" w:name="_Toc1146497409"/>
      <w:bookmarkStart w:id="4327" w:name="_Toc1035213029"/>
      <w:bookmarkStart w:id="4328" w:name="_Toc706472695"/>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6382_WPSOffice_Level1"/>
      <w:bookmarkStart w:id="4330" w:name="_Toc866791016"/>
      <w:bookmarkStart w:id="4331" w:name="_Toc570470444"/>
      <w:bookmarkStart w:id="4332" w:name="_Toc926508163"/>
      <w:bookmarkStart w:id="4333" w:name="_Toc1022930155"/>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693789730"/>
      <w:bookmarkStart w:id="4335" w:name="_Toc1309925527"/>
      <w:bookmarkStart w:id="4336" w:name="_Toc15580_WPSOffice_Level2"/>
      <w:bookmarkStart w:id="4337" w:name="_Toc255166280"/>
      <w:bookmarkStart w:id="4338" w:name="_Toc551253648"/>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619861692"/>
      <w:bookmarkStart w:id="4340" w:name="_Toc51303497"/>
      <w:bookmarkStart w:id="4341" w:name="_Toc1525158170"/>
      <w:bookmarkStart w:id="4342" w:name="_Toc1536872360"/>
      <w:bookmarkStart w:id="4343" w:name="_Toc30115_WPSOffice_Level2"/>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936177518"/>
      <w:bookmarkStart w:id="4345" w:name="_Toc1462907143"/>
      <w:r>
        <w:rPr>
          <w:rFonts w:hint="eastAsia"/>
          <w:lang w:val="en-US" w:eastAsia="zh-CN"/>
        </w:rPr>
        <w:t>多表查询概述</w:t>
      </w:r>
      <w:bookmarkEnd w:id="4344"/>
      <w:bookmarkEnd w:id="4345"/>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847304027"/>
      <w:bookmarkStart w:id="4347" w:name="_Toc972603814"/>
      <w:r>
        <w:rPr>
          <w:rFonts w:hint="eastAsia"/>
          <w:lang w:val="en-US" w:eastAsia="zh-CN"/>
        </w:rPr>
        <w:t>where嵌套查询</w:t>
      </w:r>
      <w:bookmarkEnd w:id="4346"/>
      <w:bookmarkEnd w:id="4347"/>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8" w:name="_Toc553902875"/>
      <w:bookmarkStart w:id="4349" w:name="_Toc1374581825"/>
      <w:r>
        <w:rPr>
          <w:rFonts w:hint="eastAsia"/>
          <w:lang w:val="en-US" w:eastAsia="zh-CN"/>
        </w:rPr>
        <w:t>· 把内层查询结果作为外层查询条件</w:t>
      </w:r>
      <w:bookmarkEnd w:id="4348"/>
      <w:bookmarkEnd w:id="434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0" w:name="_Toc713797361"/>
      <w:bookmarkStart w:id="4351" w:name="_Toc297398843"/>
      <w:r>
        <w:rPr>
          <w:rFonts w:hint="eastAsia"/>
          <w:lang w:val="en-US" w:eastAsia="zh-CN"/>
        </w:rPr>
        <w:t>· 格式：</w:t>
      </w:r>
      <w:bookmarkEnd w:id="4350"/>
      <w:bookmarkEnd w:id="4351"/>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2" w:name="_Toc1024141367"/>
      <w:bookmarkStart w:id="4353" w:name="_Toc71511173"/>
      <w:r>
        <w:rPr>
          <w:rFonts w:hint="eastAsia"/>
          <w:lang w:val="en-US" w:eastAsia="zh-CN"/>
        </w:rPr>
        <w:t>- select 字段名列表 from 表名 where 条件(select 字段名列表 from 表名 where 条件)</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390350704"/>
      <w:bookmarkStart w:id="4355" w:name="_Toc1622948426"/>
      <w:r>
        <w:rPr>
          <w:rFonts w:hint="eastAsia"/>
          <w:lang w:val="en-US" w:eastAsia="zh-CN"/>
        </w:rPr>
        <w:t>左连接查询</w:t>
      </w:r>
      <w:bookmarkEnd w:id="4354"/>
      <w:bookmarkEnd w:id="435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6" w:name="_Toc1881233747"/>
      <w:bookmarkStart w:id="4357" w:name="_Toc832547688"/>
      <w:r>
        <w:rPr>
          <w:rFonts w:hint="eastAsia"/>
          <w:lang w:val="en-US" w:eastAsia="zh-CN"/>
        </w:rPr>
        <w:t>左连接查询条件成立时，以左边的表为主显示查询结果</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105903229"/>
      <w:bookmarkStart w:id="4359" w:name="_Toc2058569141"/>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178644244"/>
      <w:bookmarkStart w:id="4361" w:name="_Toc386193872"/>
      <w:r>
        <w:rPr>
          <w:rFonts w:hint="eastAsia"/>
          <w:lang w:val="en-US" w:eastAsia="zh-CN"/>
        </w:rPr>
        <w:t>右连接查询</w:t>
      </w:r>
      <w:bookmarkEnd w:id="4360"/>
      <w:bookmarkEnd w:id="436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2" w:name="_Toc1390854777"/>
      <w:bookmarkStart w:id="4363" w:name="_Toc652741563"/>
      <w:r>
        <w:rPr>
          <w:rFonts w:hint="eastAsia"/>
          <w:lang w:val="en-US" w:eastAsia="zh-CN"/>
        </w:rPr>
        <w:t>右连接查询条件成立时，以右边的表为主显示查询结果</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29338_WPSOffice_Level1"/>
      <w:bookmarkStart w:id="4367" w:name="_Toc118749910"/>
      <w:bookmarkStart w:id="4368" w:name="_Toc1159207425"/>
      <w:bookmarkStart w:id="4369" w:name="_Toc627927394"/>
      <w:bookmarkStart w:id="4370" w:name="_Toc537754042"/>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1137278113"/>
      <w:bookmarkStart w:id="4372" w:name="_Toc1790537007"/>
      <w:bookmarkStart w:id="4373" w:name="_Toc2142975391"/>
      <w:bookmarkStart w:id="4374" w:name="_Toc1216264682"/>
      <w:bookmarkStart w:id="4375" w:name="_Toc6382_WPSOffice_Level2"/>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478315593"/>
      <w:bookmarkStart w:id="4377" w:name="_Toc1018614303"/>
      <w:r>
        <w:rPr>
          <w:rFonts w:hint="eastAsia"/>
          <w:lang w:val="en-US" w:eastAsia="zh-CN"/>
        </w:rPr>
        <w:t>MySQL管理方式</w:t>
      </w:r>
      <w:bookmarkEnd w:id="4376"/>
      <w:bookmarkEnd w:id="4377"/>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78" w:name="_Toc1738072291"/>
      <w:bookmarkStart w:id="4379" w:name="_Toc1138330990"/>
      <w:r>
        <w:rPr>
          <w:rFonts w:hint="eastAsia"/>
          <w:lang w:val="en-US" w:eastAsia="zh-CN"/>
        </w:rPr>
        <w:t>常见的MySQL管理工具</w:t>
      </w:r>
      <w:bookmarkEnd w:id="4378"/>
      <w:bookmarkEnd w:id="4379"/>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0" w:name="_Toc723983695"/>
            <w:bookmarkStart w:id="4381" w:name="_Toc560378946"/>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1591702711"/>
            <w:bookmarkStart w:id="4383" w:name="_Toc935756615"/>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1898889105"/>
            <w:bookmarkStart w:id="4387" w:name="_Toc363820709"/>
            <w:r>
              <w:rPr>
                <w:rFonts w:hint="eastAsia" w:ascii="Calibri" w:eastAsia="微软雅黑"/>
                <w:vertAlign w:val="baseline"/>
                <w:lang w:val="en-US" w:eastAsia="zh-CN"/>
              </w:rPr>
              <w:t>说明</w:t>
            </w:r>
            <w:bookmarkEnd w:id="4386"/>
            <w:bookmarkEnd w:id="438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8" w:name="_Toc2135830344"/>
            <w:bookmarkStart w:id="4389" w:name="_Toc1949063203"/>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1638699343"/>
            <w:bookmarkStart w:id="4391" w:name="_Toc2046264558"/>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1101739973"/>
            <w:bookmarkStart w:id="4393" w:name="_Toc514551099"/>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143682561"/>
            <w:bookmarkStart w:id="4395" w:name="_Toc913501856"/>
            <w:r>
              <w:rPr>
                <w:rFonts w:hint="eastAsia" w:ascii="Calibri" w:eastAsia="微软雅黑"/>
                <w:vertAlign w:val="baseline"/>
                <w:lang w:val="en-US" w:eastAsia="zh-CN"/>
              </w:rPr>
              <w:t>MySQL官方bundle包自带</w:t>
            </w:r>
            <w:bookmarkEnd w:id="4394"/>
            <w:bookmarkEnd w:id="439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926582315"/>
            <w:bookmarkStart w:id="4397" w:name="_Toc207414968"/>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1553845947"/>
            <w:bookmarkStart w:id="4399" w:name="_Toc1319324793"/>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1658583065"/>
            <w:bookmarkStart w:id="4401" w:name="_Toc201735244"/>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733730219"/>
            <w:bookmarkStart w:id="4403" w:name="_Toc1823455128"/>
            <w:r>
              <w:rPr>
                <w:rFonts w:hint="eastAsia" w:ascii="Calibri" w:eastAsia="微软雅黑"/>
                <w:vertAlign w:val="baseline"/>
                <w:lang w:val="en-US" w:eastAsia="zh-CN"/>
              </w:rPr>
              <w:t>MySQL官方提供</w:t>
            </w:r>
            <w:bookmarkEnd w:id="4402"/>
            <w:bookmarkEnd w:id="440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207054174"/>
            <w:bookmarkStart w:id="4405" w:name="_Toc552859709"/>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81569861"/>
            <w:bookmarkStart w:id="4407" w:name="_Toc1068526260"/>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369761210"/>
            <w:bookmarkStart w:id="4409" w:name="_Toc2043655747"/>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1172721401"/>
            <w:bookmarkStart w:id="4411" w:name="_Toc258357672"/>
            <w:r>
              <w:rPr>
                <w:rFonts w:hint="eastAsia" w:ascii="Calibri" w:eastAsia="微软雅黑"/>
                <w:vertAlign w:val="baseline"/>
                <w:lang w:val="en-US" w:eastAsia="zh-CN"/>
              </w:rPr>
              <w:t>开源，轻量级客户端软件</w:t>
            </w:r>
            <w:bookmarkEnd w:id="4410"/>
            <w:bookmarkEnd w:id="4411"/>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1544477004"/>
            <w:bookmarkStart w:id="4413" w:name="_Toc857220130"/>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632939497"/>
            <w:bookmarkStart w:id="4417" w:name="_Toc1726624276"/>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10790717"/>
            <w:bookmarkStart w:id="4419" w:name="_Toc1154618973"/>
            <w:r>
              <w:rPr>
                <w:rFonts w:hint="eastAsia" w:ascii="Calibri" w:eastAsia="微软雅黑"/>
                <w:vertAlign w:val="baseline"/>
                <w:lang w:val="en-US" w:eastAsia="zh-CN"/>
              </w:rPr>
              <w:t>开源，需LAMP</w:t>
            </w:r>
            <w:bookmarkEnd w:id="4418"/>
            <w:bookmarkEnd w:id="4419"/>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219022744"/>
            <w:bookmarkStart w:id="4421" w:name="_Toc814987299"/>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2023290201"/>
            <w:bookmarkStart w:id="4423" w:name="_Toc1202089055"/>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943338405"/>
            <w:bookmarkStart w:id="4425" w:name="_Toc888369072"/>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726072792"/>
            <w:bookmarkStart w:id="4427" w:name="_Toc324925973"/>
            <w:r>
              <w:rPr>
                <w:rFonts w:hint="eastAsia" w:ascii="Calibri" w:eastAsia="微软雅黑"/>
                <w:vertAlign w:val="baseline"/>
                <w:lang w:val="en-US" w:eastAsia="zh-CN"/>
              </w:rPr>
              <w:t>专业、功能强大、商业版</w:t>
            </w:r>
            <w:bookmarkEnd w:id="4426"/>
            <w:bookmarkEnd w:id="4427"/>
          </w:p>
        </w:tc>
      </w:tr>
    </w:tbl>
    <w:p>
      <w:pPr>
        <w:numPr>
          <w:ilvl w:val="0"/>
          <w:numId w:val="0"/>
        </w:numPr>
        <w:tabs>
          <w:tab w:val="clear" w:pos="0"/>
          <w:tab w:val="clear" w:pos="170"/>
          <w:tab w:val="clear" w:pos="397"/>
          <w:tab w:val="clear" w:pos="794"/>
        </w:tabs>
        <w:outlineLvl w:val="1"/>
        <w:rPr>
          <w:rFonts w:hint="default"/>
          <w:lang w:val="en-US" w:eastAsia="zh-CN"/>
        </w:rPr>
      </w:pPr>
    </w:p>
    <w:p>
      <w:pPr>
        <w:pStyle w:val="34"/>
        <w:bidi w:val="0"/>
        <w:rPr>
          <w:rFonts w:hint="eastAsia"/>
          <w:lang w:val="en-US" w:eastAsia="zh-CN"/>
        </w:rPr>
      </w:pPr>
      <w:bookmarkStart w:id="4428" w:name="_Toc262000425"/>
      <w:bookmarkStart w:id="4429" w:name="_Toc2090214696"/>
      <w:bookmarkStart w:id="4430" w:name="_Toc1380733299"/>
      <w:bookmarkStart w:id="4431" w:name="_Toc447126331"/>
      <w:bookmarkStart w:id="4432" w:name="_Toc29338_WPSOffice_Level2"/>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596079969"/>
      <w:bookmarkStart w:id="4434" w:name="_Toc131740201"/>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148796588"/>
      <w:bookmarkStart w:id="4436" w:name="_Toc1675890616"/>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1421207850"/>
      <w:bookmarkStart w:id="4438" w:name="_Toc2008660693"/>
      <w:r>
        <w:rPr>
          <w:rFonts w:hint="eastAsia"/>
          <w:lang w:val="en-US" w:eastAsia="zh-CN"/>
        </w:rPr>
        <w:t>phpMyAdmin</w:t>
      </w:r>
      <w:bookmarkEnd w:id="4437"/>
      <w:bookmarkEnd w:id="4438"/>
    </w:p>
    <w:p>
      <w:pPr>
        <w:numPr>
          <w:ilvl w:val="0"/>
          <w:numId w:val="0"/>
        </w:numPr>
        <w:tabs>
          <w:tab w:val="clear" w:pos="0"/>
          <w:tab w:val="clear" w:pos="170"/>
          <w:tab w:val="clear" w:pos="397"/>
          <w:tab w:val="clear" w:pos="794"/>
        </w:tabs>
        <w:outlineLvl w:val="2"/>
        <w:rPr>
          <w:rFonts w:hint="eastAsia"/>
          <w:lang w:val="en-US" w:eastAsia="zh-CN"/>
        </w:rPr>
      </w:pPr>
      <w:bookmarkStart w:id="4439" w:name="_Toc1239133328"/>
      <w:bookmarkStart w:id="4440" w:name="_Toc1348004883"/>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1627112181"/>
      <w:bookmarkStart w:id="4442" w:name="_Toc547021271"/>
      <w:r>
        <w:rPr>
          <w:rFonts w:hint="eastAsia"/>
          <w:lang w:val="en-US" w:eastAsia="zh-CN"/>
        </w:rPr>
        <w:t>安装httpd、mysql、php-mysql及相关包</w:t>
      </w:r>
      <w:bookmarkEnd w:id="4441"/>
      <w:bookmarkEnd w:id="444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3" w:name="_Toc999508036"/>
      <w:bookmarkStart w:id="4444" w:name="_Toc1011796494"/>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08383830"/>
      <w:bookmarkStart w:id="4446" w:name="_Toc1963117024"/>
      <w:r>
        <w:rPr>
          <w:rFonts w:hint="eastAsia"/>
          <w:lang w:val="en-US" w:eastAsia="zh-CN"/>
        </w:rPr>
        <w:t>启动httpd服务程序</w:t>
      </w:r>
      <w:bookmarkEnd w:id="4445"/>
      <w:bookmarkEnd w:id="44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7" w:name="_Toc1071331245"/>
      <w:bookmarkStart w:id="4448"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2116851479"/>
      <w:bookmarkStart w:id="4450" w:name="_Toc1756833526"/>
      <w:r>
        <w:rPr>
          <w:rFonts w:hint="eastAsia"/>
          <w:lang w:val="en-US" w:eastAsia="zh-CN"/>
        </w:rPr>
        <w:t>解压phpMyAdmin包，部署到网站目录</w:t>
      </w:r>
      <w:bookmarkEnd w:id="4449"/>
      <w:bookmarkEnd w:id="445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1" w:name="_Toc124720891"/>
      <w:bookmarkStart w:id="445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059677941"/>
      <w:bookmarkStart w:id="4454" w:name="_Toc1284357442"/>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55614437"/>
      <w:bookmarkStart w:id="4456" w:name="_Toc1608067175"/>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68778806"/>
      <w:bookmarkStart w:id="4458" w:name="_Toc639271991"/>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50375650"/>
      <w:bookmarkStart w:id="4460" w:name="_Toc1203360502"/>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1863029405"/>
      <w:bookmarkStart w:id="4462" w:name="_Toc387165842"/>
      <w:bookmarkStart w:id="4463" w:name="_Toc1658274423"/>
      <w:bookmarkStart w:id="4464" w:name="_Toc21915_WPSOffice_Level1"/>
      <w:bookmarkStart w:id="4465" w:name="_Toc1849587450"/>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21915_WPSOffice_Level2"/>
      <w:bookmarkStart w:id="4467" w:name="_Toc45634290"/>
      <w:bookmarkStart w:id="4468" w:name="_Toc1988103600"/>
      <w:bookmarkStart w:id="4469" w:name="_Toc1541482819"/>
      <w:bookmarkStart w:id="4470" w:name="_Toc561200001"/>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4"/>
        <w:numPr>
          <w:ilvl w:val="0"/>
          <w:numId w:val="162"/>
        </w:numPr>
        <w:bidi w:val="0"/>
        <w:rPr>
          <w:rFonts w:hint="eastAsia"/>
          <w:lang w:val="en-US" w:eastAsia="zh-CN"/>
        </w:rPr>
      </w:pPr>
      <w:bookmarkStart w:id="4471" w:name="_Toc27773_WPSOffice_Level2"/>
      <w:bookmarkStart w:id="4472" w:name="_Toc1171024514"/>
      <w:bookmarkStart w:id="4473" w:name="_Toc1708958715"/>
      <w:bookmarkStart w:id="4474" w:name="_Toc1405095746"/>
      <w:bookmarkStart w:id="4475" w:name="_Toc1094938698"/>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9"/>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524427936"/>
      <w:bookmarkStart w:id="4477" w:name="_Toc449275977"/>
      <w:bookmarkStart w:id="4478" w:name="_Toc1999340859"/>
      <w:bookmarkStart w:id="4479" w:name="_Toc63137322"/>
      <w:bookmarkStart w:id="4480" w:name="_Toc30803_WPSOffice_Level2"/>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598493999"/>
      <w:bookmarkStart w:id="4482" w:name="_Toc70382870"/>
      <w:bookmarkStart w:id="4483" w:name="_Toc27773_WPSOffice_Level1"/>
      <w:bookmarkStart w:id="4484" w:name="_Toc47674126"/>
      <w:bookmarkStart w:id="4485" w:name="_Toc87149600"/>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164160164"/>
      <w:bookmarkStart w:id="4487" w:name="_Toc1416920377"/>
      <w:bookmarkStart w:id="4488" w:name="_Toc30803_WPSOffice_Level1"/>
      <w:bookmarkStart w:id="4489" w:name="_Toc345448076"/>
      <w:bookmarkStart w:id="4490" w:name="_Toc432898532"/>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1771215400"/>
      <w:bookmarkStart w:id="4492" w:name="_Toc306031798"/>
      <w:bookmarkStart w:id="4493" w:name="_Toc29386_WPSOffice_Level1"/>
      <w:bookmarkStart w:id="4494" w:name="_Toc1603340599"/>
      <w:bookmarkStart w:id="4495" w:name="_Toc1804010768"/>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1187521932"/>
      <w:bookmarkStart w:id="4497" w:name="_Toc29386_WPSOffice_Level2"/>
      <w:bookmarkStart w:id="4498" w:name="_Toc83533676"/>
      <w:bookmarkStart w:id="4499" w:name="_Toc1183358488"/>
      <w:bookmarkStart w:id="4500" w:name="_Toc335771484"/>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5148_WPSOffice_Level2"/>
      <w:bookmarkStart w:id="4502" w:name="_Toc1938971296"/>
      <w:bookmarkStart w:id="4503" w:name="_Toc1179873637"/>
      <w:bookmarkStart w:id="4504" w:name="_Toc1350356029"/>
      <w:bookmarkStart w:id="4505" w:name="_Toc789556801"/>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2084157161"/>
      <w:bookmarkStart w:id="4507" w:name="_Toc17830_WPSOffice_Level2"/>
      <w:bookmarkStart w:id="4508" w:name="_Toc190493814"/>
      <w:bookmarkStart w:id="4509" w:name="_Toc38837881"/>
      <w:bookmarkStart w:id="4510" w:name="_Toc1298312649"/>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994286301"/>
      <w:bookmarkStart w:id="4512" w:name="_Toc376238868"/>
      <w:bookmarkStart w:id="4513" w:name="_Toc1629255049"/>
      <w:bookmarkStart w:id="4514" w:name="_Toc15148_WPSOffice_Level1"/>
      <w:bookmarkStart w:id="4515" w:name="_Toc1903911502"/>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1814777849"/>
      <w:bookmarkStart w:id="4517" w:name="_Toc6797_WPSOffice_Level2"/>
      <w:bookmarkStart w:id="4518" w:name="_Toc496177324"/>
      <w:bookmarkStart w:id="4519" w:name="_Toc1511741847"/>
      <w:bookmarkStart w:id="4520" w:name="_Toc404961436"/>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8516_WPSOffice_Level2"/>
      <w:bookmarkStart w:id="4522" w:name="_Toc94167407"/>
      <w:bookmarkStart w:id="4523" w:name="_Toc198567380"/>
      <w:bookmarkStart w:id="4524" w:name="_Toc1078862886"/>
      <w:bookmarkStart w:id="4525" w:name="_Toc295085096"/>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5508_WPSOffice_Level2"/>
      <w:bookmarkStart w:id="4527" w:name="_Toc482500646"/>
      <w:bookmarkStart w:id="4528" w:name="_Toc1047228417"/>
      <w:bookmarkStart w:id="4529" w:name="_Toc230995964"/>
      <w:bookmarkStart w:id="4530" w:name="_Toc171728626"/>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1785694735"/>
      <w:bookmarkStart w:id="4532" w:name="_Toc2076778275"/>
      <w:bookmarkStart w:id="4533" w:name="_Toc1180186327"/>
      <w:bookmarkStart w:id="4534" w:name="_Toc17830_WPSOffice_Level1"/>
      <w:bookmarkStart w:id="4535" w:name="_Toc1569999492"/>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2127916419"/>
      <w:bookmarkStart w:id="4537" w:name="_Toc1210603088"/>
      <w:bookmarkStart w:id="4538" w:name="_Toc5511_WPSOffice_Level2"/>
      <w:bookmarkStart w:id="4539" w:name="_Toc2020919621"/>
      <w:bookmarkStart w:id="4540" w:name="_Toc1690247376"/>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560377075"/>
      <w:bookmarkStart w:id="4542" w:name="_Toc23914_WPSOffice_Level2"/>
      <w:bookmarkStart w:id="4543" w:name="_Toc10907614"/>
      <w:bookmarkStart w:id="4544" w:name="_Toc1320525214"/>
      <w:bookmarkStart w:id="4545" w:name="_Toc243187382"/>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9"/>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4"/>
        <w:rPr>
          <w:rFonts w:hint="default"/>
          <w:lang w:val="en-US" w:eastAsia="zh-CN"/>
        </w:rPr>
      </w:pPr>
      <w:bookmarkStart w:id="4546" w:name="_Toc1350502477"/>
      <w:bookmarkStart w:id="4547" w:name="_Toc891970363"/>
      <w:bookmarkStart w:id="4548" w:name="_Toc2133854830"/>
      <w:bookmarkStart w:id="4549" w:name="_Toc21360_WPSOffice_Level2"/>
      <w:bookmarkStart w:id="4550" w:name="_Toc1646871780"/>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22526_WPSOffice_Level2"/>
      <w:bookmarkStart w:id="4552" w:name="_Toc781897056"/>
      <w:bookmarkStart w:id="4553" w:name="_Toc411124323"/>
      <w:bookmarkStart w:id="4554" w:name="_Toc1823095523"/>
      <w:bookmarkStart w:id="4555" w:name="_Toc1651514264"/>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557928885"/>
      <w:bookmarkStart w:id="4557" w:name="_Toc1701017996"/>
      <w:bookmarkStart w:id="4558" w:name="_Toc6797_WPSOffice_Level1"/>
      <w:bookmarkStart w:id="4559" w:name="_Toc800153748"/>
      <w:bookmarkStart w:id="4560" w:name="_Toc1205854002"/>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14815323"/>
      <w:bookmarkStart w:id="4562" w:name="_Toc789892368"/>
      <w:bookmarkStart w:id="4563" w:name="_Toc835058995"/>
      <w:bookmarkStart w:id="4564" w:name="_Toc498896168"/>
      <w:bookmarkStart w:id="4565" w:name="_Toc26469_WPSOffice_Level2"/>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26328_WPSOffice_Level1"/>
      <w:bookmarkStart w:id="4567" w:name="_Toc597530432"/>
      <w:bookmarkStart w:id="4568" w:name="_Toc1417925515"/>
      <w:bookmarkStart w:id="4569" w:name="_Toc172024505"/>
      <w:bookmarkStart w:id="4570" w:name="_Toc825225429"/>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2040706772"/>
      <w:bookmarkStart w:id="4572" w:name="_Toc260007043"/>
      <w:bookmarkStart w:id="4573" w:name="_Toc1811610041"/>
      <w:bookmarkStart w:id="4574" w:name="_Toc15211_WPSOffice_Level1"/>
      <w:bookmarkStart w:id="4575" w:name="_Toc1871484993"/>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1716400531"/>
      <w:bookmarkStart w:id="4577" w:name="_Toc1857989150"/>
      <w:bookmarkStart w:id="4578" w:name="_Toc1971648850"/>
      <w:bookmarkStart w:id="4579" w:name="_Toc468264000"/>
      <w:bookmarkStart w:id="4580" w:name="_Toc30446_WPSOffice_Level1"/>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296745397"/>
      <w:bookmarkStart w:id="4582" w:name="_Toc26328_WPSOffice_Level2"/>
      <w:bookmarkStart w:id="4583" w:name="_Toc1080391709"/>
      <w:bookmarkStart w:id="4584" w:name="_Toc1969179163"/>
      <w:bookmarkStart w:id="4585" w:name="_Toc164569265"/>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4"/>
        <w:numPr>
          <w:ilvl w:val="0"/>
          <w:numId w:val="191"/>
        </w:numPr>
        <w:rPr>
          <w:rFonts w:hint="default"/>
          <w:lang w:eastAsia="zh-CN"/>
        </w:rPr>
      </w:pPr>
      <w:bookmarkStart w:id="4586" w:name="_Toc1177580566"/>
      <w:bookmarkStart w:id="4587" w:name="_Toc1189284563"/>
      <w:bookmarkStart w:id="4588" w:name="_Toc15211_WPSOffice_Level2"/>
      <w:bookmarkStart w:id="4589" w:name="_Toc1796879403"/>
      <w:bookmarkStart w:id="4590" w:name="_Toc783679286"/>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4"/>
        <w:numPr>
          <w:ilvl w:val="0"/>
          <w:numId w:val="191"/>
        </w:numPr>
        <w:rPr>
          <w:rFonts w:hint="default"/>
          <w:lang w:eastAsia="zh-CN"/>
        </w:rPr>
      </w:pPr>
      <w:bookmarkStart w:id="4591" w:name="_Toc1479779639"/>
      <w:bookmarkStart w:id="4592" w:name="_Toc248259545"/>
      <w:bookmarkStart w:id="4593" w:name="_Toc30446_WPSOffice_Level2"/>
      <w:bookmarkStart w:id="4594" w:name="_Toc2076331175"/>
      <w:bookmarkStart w:id="4595" w:name="_Toc1835150441"/>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9"/>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9"/>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833348072"/>
      <w:bookmarkStart w:id="4597" w:name="_Toc936017388"/>
      <w:bookmarkStart w:id="4598" w:name="_Toc1964670906"/>
      <w:bookmarkStart w:id="4599" w:name="_Toc6884_WPSOffice_Level1"/>
      <w:bookmarkStart w:id="4600" w:name="_Toc70186175"/>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1132015611"/>
      <w:bookmarkStart w:id="4602" w:name="_Toc1227956216"/>
      <w:bookmarkStart w:id="4603" w:name="_Toc1987039788"/>
      <w:bookmarkStart w:id="4604" w:name="_Toc6884_WPSOffice_Level2"/>
      <w:bookmarkStart w:id="4605" w:name="_Toc96522087"/>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4"/>
        <w:numPr>
          <w:ilvl w:val="0"/>
          <w:numId w:val="196"/>
        </w:numPr>
        <w:rPr>
          <w:rFonts w:hint="default"/>
          <w:lang w:eastAsia="zh-CN"/>
        </w:rPr>
      </w:pPr>
      <w:bookmarkStart w:id="4606" w:name="_Toc25842_WPSOffice_Level2"/>
      <w:bookmarkStart w:id="4607" w:name="_Toc1195325396"/>
      <w:bookmarkStart w:id="4608" w:name="_Toc316013369"/>
      <w:bookmarkStart w:id="4609" w:name="_Toc1906533968"/>
      <w:bookmarkStart w:id="4610" w:name="_Toc1537254243"/>
      <w:r>
        <w:rPr>
          <w:rFonts w:hint="default"/>
          <w:lang w:eastAsia="zh-CN"/>
        </w:rPr>
        <w:t>配置主从从结构</w:t>
      </w:r>
      <w:bookmarkEnd w:id="4606"/>
      <w:bookmarkEnd w:id="4607"/>
      <w:bookmarkEnd w:id="4608"/>
      <w:bookmarkEnd w:id="4609"/>
      <w:bookmarkEnd w:id="461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673968024"/>
      <w:bookmarkStart w:id="4612" w:name="_Toc1358670078"/>
      <w:bookmarkStart w:id="4613" w:name="_Toc30886_WPSOffice_Level2"/>
      <w:bookmarkStart w:id="4614" w:name="_Toc631386176"/>
      <w:bookmarkStart w:id="4615" w:name="_Toc981651678"/>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283478256"/>
      <w:bookmarkStart w:id="4617" w:name="_Toc1389111454"/>
      <w:bookmarkStart w:id="4618" w:name="_Toc379150691"/>
      <w:bookmarkStart w:id="4619" w:name="_Toc25842_WPSOffice_Level1"/>
      <w:bookmarkStart w:id="4620" w:name="_Toc1644601373"/>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721642150"/>
      <w:bookmarkStart w:id="4622" w:name="_Toc30886_WPSOffice_Level1"/>
      <w:bookmarkStart w:id="4623" w:name="_Toc1580145678"/>
      <w:bookmarkStart w:id="4624" w:name="_Toc718535777"/>
      <w:bookmarkStart w:id="4625" w:name="_Toc1429052948"/>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432476212"/>
      <w:bookmarkStart w:id="4627" w:name="_Toc27876_WPSOffice_Level2"/>
      <w:bookmarkStart w:id="4628" w:name="_Toc1563473552"/>
      <w:bookmarkStart w:id="4629" w:name="_Toc1570790244"/>
      <w:bookmarkStart w:id="4630" w:name="_Toc1672837153"/>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658548184"/>
      <w:bookmarkStart w:id="4632" w:name="_Toc812049223"/>
      <w:bookmarkStart w:id="4633" w:name="_Toc13130_WPSOffice_Level2"/>
      <w:bookmarkStart w:id="4634" w:name="_Toc1990049449"/>
      <w:bookmarkStart w:id="4635" w:name="_Toc447638421"/>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7"/>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027673949"/>
      <w:bookmarkStart w:id="4637" w:name="_Toc1203877430"/>
      <w:bookmarkStart w:id="4638" w:name="_Toc174392728"/>
      <w:bookmarkStart w:id="4639" w:name="_Toc1085580068"/>
      <w:bookmarkStart w:id="4640" w:name="_Toc27876_WPSOffice_Level1"/>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1647007228"/>
      <w:bookmarkStart w:id="4642" w:name="_Toc1619998145"/>
      <w:bookmarkStart w:id="4643" w:name="_Toc9000_WPSOffice_Level2"/>
      <w:bookmarkStart w:id="4644" w:name="_Toc606665084"/>
      <w:bookmarkStart w:id="4645" w:name="_Toc2008608637"/>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1109241922"/>
      <w:bookmarkStart w:id="4647" w:name="_Toc439829133"/>
      <w:bookmarkStart w:id="4648" w:name="_Toc931490004"/>
      <w:bookmarkStart w:id="4649" w:name="_Toc17682_WPSOffice_Level2"/>
      <w:bookmarkStart w:id="4650" w:name="_Toc2102184789"/>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406749811"/>
      <w:bookmarkStart w:id="4652" w:name="_Toc13130_WPSOffice_Level1"/>
      <w:bookmarkStart w:id="4653" w:name="_Toc963949529"/>
      <w:bookmarkStart w:id="4654" w:name="_Toc819161597"/>
      <w:bookmarkStart w:id="4655" w:name="_Toc117970058"/>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1685845110"/>
      <w:bookmarkStart w:id="4657" w:name="_Toc797158898"/>
      <w:bookmarkStart w:id="4658" w:name="_Toc770827146"/>
      <w:bookmarkStart w:id="4659" w:name="_Toc1945282151"/>
      <w:bookmarkStart w:id="4660" w:name="_Toc6841_WPSOffice_Level2"/>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687917858"/>
      <w:bookmarkStart w:id="4662" w:name="_Toc286631786"/>
      <w:bookmarkStart w:id="4663" w:name="_Toc591013323"/>
      <w:bookmarkStart w:id="4664" w:name="_Toc330940009"/>
      <w:bookmarkStart w:id="4665" w:name="_Toc30655_WPSOffice_Level2"/>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614147382"/>
      <w:bookmarkStart w:id="4667" w:name="_Toc328207728"/>
      <w:bookmarkStart w:id="4668" w:name="_Toc811711247"/>
      <w:bookmarkStart w:id="4669" w:name="_Toc486455798"/>
      <w:bookmarkStart w:id="4670" w:name="_Toc22055_WPSOffice_Level2"/>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9"/>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9"/>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458360413"/>
      <w:bookmarkStart w:id="4672" w:name="_Toc1170418504"/>
      <w:bookmarkStart w:id="4673" w:name="_Toc9000_WPSOffice_Level1"/>
      <w:bookmarkStart w:id="4674" w:name="_Toc822009287"/>
      <w:bookmarkStart w:id="4675" w:name="_Toc1378168426"/>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1898207221"/>
      <w:bookmarkStart w:id="4677" w:name="_Toc1794333709"/>
      <w:bookmarkStart w:id="4678" w:name="_Toc449922334"/>
      <w:bookmarkStart w:id="4679" w:name="_Toc17682_WPSOffice_Level1"/>
      <w:bookmarkStart w:id="4680" w:name="_Toc415750425"/>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407758281"/>
      <w:bookmarkStart w:id="4682" w:name="_Toc939141225"/>
      <w:bookmarkStart w:id="4683" w:name="_Toc2124282302"/>
      <w:bookmarkStart w:id="4684" w:name="_Toc1854366179"/>
      <w:bookmarkStart w:id="4685" w:name="_Toc27703_WPSOffice_Level2"/>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1382386363"/>
      <w:bookmarkStart w:id="4687" w:name="_Toc1778885627"/>
      <w:bookmarkStart w:id="4688" w:name="_Toc8484_WPSOffice_Level2"/>
      <w:bookmarkStart w:id="4689" w:name="_Toc1181326119"/>
      <w:bookmarkStart w:id="4690" w:name="_Toc1621355809"/>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642693936"/>
      <w:bookmarkStart w:id="4692" w:name="_Toc1780704891"/>
      <w:bookmarkStart w:id="4693" w:name="_Toc2096794115"/>
      <w:bookmarkStart w:id="4694" w:name="_Toc1766252903"/>
      <w:bookmarkStart w:id="4695" w:name="_Toc6841_WPSOffice_Level1"/>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628312918"/>
      <w:bookmarkStart w:id="4697" w:name="_Toc1529978055"/>
      <w:bookmarkStart w:id="4698" w:name="_Toc15410_WPSOffice_Level2"/>
      <w:bookmarkStart w:id="4699" w:name="_Toc1189655338"/>
      <w:bookmarkStart w:id="4700" w:name="_Toc1350265548"/>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1174890157"/>
      <w:bookmarkStart w:id="4702" w:name="_Toc1739255004"/>
      <w:bookmarkStart w:id="4703" w:name="_Toc8183_WPSOffice_Level2"/>
      <w:bookmarkStart w:id="4704" w:name="_Toc440756717"/>
      <w:bookmarkStart w:id="4705" w:name="_Toc431555727"/>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423113611"/>
      <w:bookmarkStart w:id="4707" w:name="_Toc4309_WPSOffice_Level2"/>
      <w:bookmarkStart w:id="4708" w:name="_Toc1981068226"/>
      <w:bookmarkStart w:id="4709" w:name="_Toc1477752931"/>
      <w:bookmarkStart w:id="4710" w:name="_Toc448206635"/>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1522290054"/>
      <w:bookmarkStart w:id="4712" w:name="_Toc4309_WPSOffice_Level1"/>
      <w:bookmarkStart w:id="4713" w:name="_Toc1787185770"/>
      <w:bookmarkStart w:id="4714" w:name="_Toc207719836"/>
      <w:bookmarkStart w:id="4715" w:name="_Toc898754786"/>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04883110"/>
      <w:bookmarkStart w:id="4717" w:name="_Toc155557072"/>
      <w:bookmarkStart w:id="4718" w:name="_Toc1434897201"/>
      <w:bookmarkStart w:id="4719" w:name="_Toc307_WPSOffice_Level2"/>
      <w:bookmarkStart w:id="4720" w:name="_Toc1632478128"/>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1188258434"/>
      <w:bookmarkStart w:id="4722" w:name="_Toc2139514142"/>
      <w:bookmarkStart w:id="4723" w:name="_Toc1805233428"/>
      <w:bookmarkStart w:id="4724" w:name="_Toc21741_WPSOffice_Level2"/>
      <w:bookmarkStart w:id="4725" w:name="_Toc916470635"/>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1294167673"/>
      <w:bookmarkStart w:id="4727" w:name="_Toc662575046"/>
      <w:bookmarkStart w:id="4728" w:name="_Toc1084292956"/>
      <w:bookmarkStart w:id="4729" w:name="_Toc307_WPSOffice_Level1"/>
      <w:bookmarkStart w:id="4730" w:name="_Toc939236358"/>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1137529419"/>
      <w:bookmarkStart w:id="4732" w:name="_Toc1436517979"/>
      <w:bookmarkStart w:id="4733" w:name="_Toc845318162"/>
      <w:bookmarkStart w:id="4734" w:name="_Toc21741_WPSOffice_Level1"/>
      <w:bookmarkStart w:id="4735" w:name="_Toc1827180935"/>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537637560"/>
      <w:bookmarkStart w:id="4737" w:name="_Toc17199_WPSOffice_Level2"/>
      <w:bookmarkStart w:id="4738" w:name="_Toc607569191"/>
      <w:bookmarkStart w:id="4739" w:name="_Toc637619460"/>
      <w:bookmarkStart w:id="4740" w:name="_Toc1358297720"/>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1180815043"/>
      <w:bookmarkStart w:id="4742" w:name="_Toc1890531263"/>
      <w:bookmarkStart w:id="4743" w:name="_Toc29768_WPSOffice_Level2"/>
      <w:bookmarkStart w:id="4744" w:name="_Toc778792498"/>
      <w:bookmarkStart w:id="4745" w:name="_Toc278699636"/>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230_WPSOffice_Level2"/>
      <w:bookmarkStart w:id="4747" w:name="_Toc185371168"/>
      <w:bookmarkStart w:id="4748" w:name="_Toc1216951531"/>
      <w:bookmarkStart w:id="4749" w:name="_Toc1161331531"/>
      <w:bookmarkStart w:id="4750" w:name="_Toc1195568299"/>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896307638"/>
      <w:bookmarkStart w:id="4752" w:name="_Toc1311587484"/>
      <w:bookmarkStart w:id="4753" w:name="_Toc1589220869"/>
      <w:bookmarkStart w:id="4754" w:name="_Toc17199_WPSOffice_Level1"/>
      <w:bookmarkStart w:id="4755" w:name="_Toc1989683897"/>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224792180"/>
      <w:bookmarkStart w:id="4757" w:name="_Toc532478899"/>
      <w:bookmarkStart w:id="4758" w:name="_Toc434256113"/>
      <w:bookmarkStart w:id="4759" w:name="_Toc2023444384"/>
      <w:bookmarkStart w:id="4760" w:name="_Toc24949_WPSOffice_Level2"/>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29641_WPSOffice_Level2"/>
      <w:bookmarkStart w:id="4762" w:name="_Toc1479046555"/>
      <w:bookmarkStart w:id="4763" w:name="_Toc458579337"/>
      <w:bookmarkStart w:id="4764" w:name="_Toc1829972541"/>
      <w:bookmarkStart w:id="4765" w:name="_Toc1540482222"/>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2033229634"/>
      <w:bookmarkStart w:id="4767" w:name="_Toc1177876938"/>
      <w:bookmarkStart w:id="4768" w:name="_Toc560736026"/>
      <w:bookmarkStart w:id="4769" w:name="_Toc2851_WPSOffice_Level2"/>
      <w:bookmarkStart w:id="4770" w:name="_Toc1021882899"/>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9"/>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4"/>
        <w:numPr>
          <w:ilvl w:val="0"/>
          <w:numId w:val="238"/>
        </w:numPr>
        <w:bidi w:val="0"/>
        <w:rPr>
          <w:rFonts w:hint="default"/>
          <w:lang w:val="en-US" w:eastAsia="zh-CN"/>
        </w:rPr>
      </w:pPr>
      <w:bookmarkStart w:id="4771" w:name="_Toc2107093266"/>
      <w:bookmarkStart w:id="4772" w:name="_Toc964955111"/>
      <w:bookmarkStart w:id="4773" w:name="_Toc17534_WPSOffice_Level2"/>
      <w:bookmarkStart w:id="4774" w:name="_Toc1788265732"/>
      <w:bookmarkStart w:id="4775" w:name="_Toc1446750980"/>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78276682"/>
      <w:bookmarkStart w:id="4777" w:name="_Toc29768_WPSOffice_Level1"/>
      <w:bookmarkStart w:id="4778" w:name="_Toc913419935"/>
      <w:bookmarkStart w:id="4779" w:name="_Toc735128754"/>
      <w:bookmarkStart w:id="4780" w:name="_Toc115973359"/>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1968218255"/>
      <w:bookmarkStart w:id="4782" w:name="_Toc1287789313"/>
      <w:bookmarkStart w:id="4783" w:name="_Toc2053416065"/>
      <w:bookmarkStart w:id="4784" w:name="_Toc1230_WPSOffice_Level1"/>
      <w:bookmarkStart w:id="4785" w:name="_Toc437469608"/>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1881386118"/>
      <w:bookmarkStart w:id="4787" w:name="_Toc644876931"/>
      <w:bookmarkStart w:id="4788" w:name="_Toc6886_WPSOffice_Level2"/>
      <w:bookmarkStart w:id="4789" w:name="_Toc78885796"/>
      <w:bookmarkStart w:id="4790" w:name="_Toc456544699"/>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233943417"/>
      <w:bookmarkStart w:id="4792" w:name="_Toc1699078283"/>
      <w:bookmarkStart w:id="4793" w:name="_Toc1732581532"/>
      <w:bookmarkStart w:id="4794" w:name="_Toc20026_WPSOffice_Level2"/>
      <w:bookmarkStart w:id="4795" w:name="_Toc485026493"/>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1208296755"/>
      <w:bookmarkStart w:id="4797" w:name="_Toc24949_WPSOffice_Level1"/>
      <w:bookmarkStart w:id="4798" w:name="_Toc826150775"/>
      <w:bookmarkStart w:id="4799" w:name="_Toc703091315"/>
      <w:bookmarkStart w:id="4800" w:name="_Toc1766016758"/>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1144462557"/>
      <w:bookmarkStart w:id="4804" w:name="_Toc931508717"/>
      <w:bookmarkStart w:id="4805" w:name="_Toc64842479"/>
      <w:bookmarkStart w:id="4806" w:name="_Toc29641_WPSOffice_Level1"/>
      <w:bookmarkStart w:id="4807" w:name="_Toc669899119"/>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71553683"/>
      <w:bookmarkStart w:id="4809" w:name="_Toc848090799"/>
      <w:bookmarkStart w:id="4810" w:name="_Toc2027286012"/>
      <w:bookmarkStart w:id="4811" w:name="_Toc1296737741"/>
      <w:bookmarkStart w:id="4812" w:name="_Toc2851_WPSOffice_Level1"/>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431629452"/>
      <w:bookmarkStart w:id="4814" w:name="_Toc17534_WPSOffice_Level1"/>
      <w:bookmarkStart w:id="4815" w:name="_Toc1762382642"/>
      <w:bookmarkStart w:id="4816" w:name="_Toc2073291308"/>
      <w:bookmarkStart w:id="4817" w:name="_Toc659597333"/>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25822_WPSOffice_Level2"/>
      <w:bookmarkStart w:id="4819" w:name="_Toc1443010906"/>
      <w:bookmarkStart w:id="4820" w:name="_Toc1491908407"/>
      <w:bookmarkStart w:id="4821" w:name="_Toc1389869130"/>
      <w:bookmarkStart w:id="4822" w:name="_Toc167397413"/>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494940860"/>
      <w:bookmarkStart w:id="4824" w:name="_Toc6886_WPSOffice_Level1"/>
      <w:bookmarkStart w:id="4825" w:name="_Toc1746660075"/>
      <w:bookmarkStart w:id="4826" w:name="_Toc487304108"/>
      <w:bookmarkStart w:id="4827" w:name="_Toc1778009585"/>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1739181296"/>
      <w:bookmarkStart w:id="4829" w:name="_Toc9460_WPSOffice_Level2"/>
      <w:bookmarkStart w:id="4830" w:name="_Toc1370770677"/>
      <w:bookmarkStart w:id="4831" w:name="_Toc333565942"/>
      <w:bookmarkStart w:id="4832" w:name="_Toc366479865"/>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5057_WPSOffice_Level2"/>
      <w:bookmarkStart w:id="4834" w:name="_Toc1348723532"/>
      <w:bookmarkStart w:id="4835" w:name="_Toc726811122"/>
      <w:bookmarkStart w:id="4836" w:name="_Toc916883067"/>
      <w:bookmarkStart w:id="4837" w:name="_Toc1021271110"/>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15057_WPSOffice_Level1"/>
      <w:bookmarkStart w:id="4839" w:name="_Toc128162103"/>
      <w:bookmarkStart w:id="4840" w:name="_Toc106073363"/>
      <w:bookmarkStart w:id="4841" w:name="_Toc273219873"/>
      <w:bookmarkStart w:id="4842" w:name="_Toc1695970542"/>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573552578"/>
      <w:bookmarkStart w:id="4844" w:name="_Toc1523221280"/>
      <w:bookmarkStart w:id="4845" w:name="_Toc1220010567"/>
      <w:bookmarkStart w:id="4846" w:name="_Toc18171_WPSOffice_Level2"/>
      <w:bookmarkStart w:id="4847" w:name="_Toc1896457920"/>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940494889"/>
      <w:bookmarkStart w:id="4849" w:name="_Toc13036_WPSOffice_Level2"/>
      <w:bookmarkStart w:id="4850" w:name="_Toc1452826837"/>
      <w:bookmarkStart w:id="4851" w:name="_Toc1167567839"/>
      <w:bookmarkStart w:id="4852" w:name="_Toc2091773224"/>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7"/>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1750972805"/>
      <w:bookmarkStart w:id="4854" w:name="_Toc18171_WPSOffice_Level1"/>
      <w:bookmarkStart w:id="4855" w:name="_Toc551275715"/>
      <w:bookmarkStart w:id="4856" w:name="_Toc2087141590"/>
      <w:bookmarkStart w:id="4857" w:name="_Toc2144177178"/>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1162923402"/>
      <w:bookmarkStart w:id="4859" w:name="_Toc13036_WPSOffice_Level1"/>
      <w:bookmarkStart w:id="4860" w:name="_Toc2118765353"/>
      <w:bookmarkStart w:id="4861" w:name="_Toc2104177756"/>
      <w:bookmarkStart w:id="4862" w:name="_Toc2095842632"/>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1379186777"/>
      <w:bookmarkStart w:id="4864" w:name="_Toc1608383910"/>
      <w:bookmarkStart w:id="4865" w:name="_Toc27513_WPSOffice_Level2"/>
      <w:bookmarkStart w:id="4866" w:name="_Toc425489369"/>
      <w:bookmarkStart w:id="4867" w:name="_Toc1272450949"/>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9"/>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543306209"/>
      <w:bookmarkStart w:id="4869" w:name="_Toc1744891370"/>
      <w:bookmarkStart w:id="4870" w:name="_Toc791747591"/>
      <w:bookmarkStart w:id="4871" w:name="_Toc913164165"/>
      <w:bookmarkStart w:id="4872" w:name="_Toc927_WPSOffice_Level2"/>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691732006"/>
      <w:bookmarkStart w:id="4874" w:name="_Toc1244805653"/>
      <w:bookmarkStart w:id="4875" w:name="_Toc1767394435"/>
      <w:bookmarkStart w:id="4876" w:name="_Toc27513_WPSOffice_Level1"/>
      <w:bookmarkStart w:id="4877" w:name="_Toc967194790"/>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400136620"/>
      <w:bookmarkStart w:id="4879" w:name="_Toc315996086"/>
      <w:bookmarkStart w:id="4880" w:name="_Toc419134974"/>
      <w:bookmarkStart w:id="4881" w:name="_Toc4343_WPSOffice_Level2"/>
      <w:bookmarkStart w:id="4882" w:name="_Toc1088064416"/>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223003497"/>
      <w:bookmarkStart w:id="4884" w:name="_Toc1758482328"/>
      <w:bookmarkStart w:id="4885" w:name="_Toc22022_WPSOffice_Level2"/>
      <w:bookmarkStart w:id="4886" w:name="_Toc80781922"/>
      <w:bookmarkStart w:id="4887" w:name="_Toc734937142"/>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13385_WPSOffice_Level2"/>
      <w:bookmarkStart w:id="4889" w:name="_Toc227479978"/>
      <w:bookmarkStart w:id="4890" w:name="_Toc1604814250"/>
      <w:bookmarkStart w:id="4891" w:name="_Toc1229369566"/>
      <w:bookmarkStart w:id="4892" w:name="_Toc455619726"/>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tabs>
          <w:tab w:val="clear" w:pos="0"/>
          <w:tab w:val="clear" w:pos="170"/>
          <w:tab w:val="clear" w:pos="397"/>
          <w:tab w:val="clear" w:pos="794"/>
        </w:tabs>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831112031"/>
      <w:bookmarkStart w:id="4894" w:name="_Toc29471_WPSOffice_Level2"/>
      <w:bookmarkStart w:id="4895" w:name="_Toc1178929119"/>
      <w:bookmarkStart w:id="4896" w:name="_Toc697834610"/>
      <w:bookmarkStart w:id="4897" w:name="_Toc1496811129"/>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1276350221"/>
      <w:bookmarkStart w:id="4901" w:name="_Toc927_WPSOffice_Level1"/>
      <w:bookmarkStart w:id="4902" w:name="_Toc1439955028"/>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1816700847"/>
      <w:bookmarkStart w:id="4904" w:name="_Toc4343_WPSOffice_Level1"/>
      <w:bookmarkStart w:id="4905" w:name="_Toc978193556"/>
      <w:bookmarkStart w:id="4906" w:name="_Toc297819975"/>
      <w:bookmarkStart w:id="4907" w:name="_Toc768918086"/>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363590930"/>
      <w:bookmarkStart w:id="4909" w:name="_Toc1721603310"/>
      <w:bookmarkStart w:id="4910" w:name="_Toc1054889855"/>
      <w:bookmarkStart w:id="4911" w:name="_Toc1132090723"/>
      <w:bookmarkStart w:id="4912" w:name="_Toc17386_WPSOffice_Level2"/>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165328786"/>
      <w:bookmarkStart w:id="4914" w:name="_Toc1898534365"/>
      <w:bookmarkStart w:id="4915" w:name="_Toc602797203"/>
      <w:bookmarkStart w:id="4916" w:name="_Toc6930_WPSOffice_Level2"/>
      <w:bookmarkStart w:id="4917" w:name="_Toc60791312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8586847"/>
      <w:bookmarkStart w:id="4919" w:name="_Toc22022_WPSOffice_Level1"/>
      <w:bookmarkStart w:id="4920" w:name="_Toc654664073"/>
      <w:bookmarkStart w:id="4921" w:name="_Toc691100099"/>
      <w:bookmarkStart w:id="4922" w:name="_Toc858556001"/>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9397_WPSOffice_Level2"/>
      <w:bookmarkStart w:id="4924" w:name="_Toc354157188"/>
      <w:bookmarkStart w:id="4925" w:name="_Toc181062393"/>
      <w:bookmarkStart w:id="4926" w:name="_Toc1091700341"/>
      <w:bookmarkStart w:id="4927" w:name="_Toc1362385394"/>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127851898"/>
      <w:bookmarkStart w:id="4929" w:name="_Toc868178239"/>
      <w:bookmarkStart w:id="4930" w:name="_Toc22379_WPSOffice_Level2"/>
      <w:bookmarkStart w:id="4931" w:name="_Toc387114457"/>
      <w:bookmarkStart w:id="4932" w:name="_Toc370376584"/>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13385_WPSOffice_Level1"/>
      <w:bookmarkStart w:id="4934" w:name="_Toc1593684755"/>
      <w:bookmarkStart w:id="4935" w:name="_Toc1568084008"/>
      <w:bookmarkStart w:id="4936" w:name="_Toc124560206"/>
      <w:bookmarkStart w:id="4937" w:name="_Toc769376781"/>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260089605"/>
      <w:bookmarkStart w:id="4939" w:name="_Toc912434948"/>
      <w:bookmarkStart w:id="4940" w:name="_Toc618532002"/>
      <w:bookmarkStart w:id="4941" w:name="_Toc6551_WPSOffice_Level2"/>
      <w:bookmarkStart w:id="4942" w:name="_Toc502691059"/>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1015253515"/>
      <w:bookmarkStart w:id="4944" w:name="_Toc10392_WPSOffice_Level2"/>
      <w:bookmarkStart w:id="4945" w:name="_Toc947064035"/>
      <w:bookmarkStart w:id="4946" w:name="_Toc584396597"/>
      <w:bookmarkStart w:id="4947" w:name="_Toc121016927"/>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358503623"/>
      <w:bookmarkStart w:id="4949" w:name="_Toc1153181893"/>
      <w:bookmarkStart w:id="4950" w:name="_Toc1145279390"/>
      <w:bookmarkStart w:id="4951" w:name="_Toc3510_WPSOffice_Level2"/>
      <w:bookmarkStart w:id="4952" w:name="_Toc1254403274"/>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132884183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1946762232"/>
      <w:bookmarkStart w:id="4959" w:name="_Toc1728859154"/>
      <w:bookmarkStart w:id="4960" w:name="_Toc17386_WPSOffice_Level1"/>
      <w:bookmarkStart w:id="4961" w:name="_Toc185859406"/>
      <w:bookmarkStart w:id="4962" w:name="_Toc1616963154"/>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403657367"/>
      <w:bookmarkStart w:id="4964" w:name="_Toc1206594422"/>
      <w:bookmarkStart w:id="4965" w:name="_Toc1025081754"/>
      <w:bookmarkStart w:id="4966" w:name="_Toc1224735576"/>
      <w:bookmarkStart w:id="4967" w:name="_Toc25805_WPSOffice_Level2"/>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3267_WPSOffice_Level2"/>
      <w:bookmarkStart w:id="4969" w:name="_Toc1752636417"/>
      <w:bookmarkStart w:id="4970" w:name="_Toc1394810373"/>
      <w:bookmarkStart w:id="4971" w:name="_Toc145867053"/>
      <w:bookmarkStart w:id="4972" w:name="_Toc1988439168"/>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896256568"/>
      <w:bookmarkStart w:id="4974" w:name="_Toc25805_WPSOffice_Level1"/>
      <w:bookmarkStart w:id="4975" w:name="_Toc1189147715"/>
      <w:bookmarkStart w:id="4976" w:name="_Toc1628870312"/>
      <w:bookmarkStart w:id="4977" w:name="_Toc961387913"/>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1712039684"/>
      <w:bookmarkStart w:id="4979" w:name="_Toc1701535282"/>
      <w:bookmarkStart w:id="4980" w:name="_Toc2833795"/>
      <w:bookmarkStart w:id="4981" w:name="_Toc4332_WPSOffice_Level2"/>
      <w:bookmarkStart w:id="4982" w:name="_Toc655607691"/>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2086202359"/>
      <w:bookmarkStart w:id="4984" w:name="_Toc1885048349"/>
      <w:bookmarkStart w:id="4985" w:name="_Toc207435385"/>
      <w:bookmarkStart w:id="4986" w:name="_Toc618097402"/>
      <w:bookmarkStart w:id="4987" w:name="_Toc5060_WPSOffice_Level2"/>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398269731"/>
      <w:bookmarkStart w:id="4989" w:name="_Toc1688199035"/>
      <w:bookmarkStart w:id="4990" w:name="_Toc62935177"/>
      <w:bookmarkStart w:id="4991" w:name="_Toc4854_WPSOffice_Level2"/>
      <w:bookmarkStart w:id="4992" w:name="_Toc1097496452"/>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818113048"/>
      <w:bookmarkStart w:id="4994" w:name="_Toc928827565"/>
      <w:bookmarkStart w:id="4995" w:name="_Toc1698804337"/>
      <w:bookmarkStart w:id="4996" w:name="_Toc1829697385"/>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1461939991"/>
      <w:bookmarkStart w:id="4999" w:name="_Toc2103893305"/>
      <w:bookmarkStart w:id="5000" w:name="_Toc3267_WPSOffice_Level1"/>
      <w:bookmarkStart w:id="5001" w:name="_Toc1191649980"/>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1515762014"/>
      <w:bookmarkStart w:id="5003" w:name="_Toc2037991341"/>
      <w:bookmarkStart w:id="5004" w:name="_Toc342559308"/>
      <w:bookmarkStart w:id="5005" w:name="_Toc4332_WPSOffice_Level1"/>
      <w:bookmarkStart w:id="5006" w:name="_Toc708283226"/>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532316722"/>
      <w:bookmarkStart w:id="5008" w:name="_Toc7455_WPSOffice_Level2"/>
      <w:bookmarkStart w:id="5009" w:name="_Toc1695497867"/>
      <w:bookmarkStart w:id="5010" w:name="_Toc233489452"/>
      <w:bookmarkStart w:id="5011" w:name="_Toc1757770990"/>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1140008964"/>
      <w:bookmarkStart w:id="5013" w:name="_Toc19094_WPSOffice_Level2"/>
      <w:bookmarkStart w:id="5014" w:name="_Toc928856973"/>
      <w:bookmarkStart w:id="5015" w:name="_Toc477379746"/>
      <w:bookmarkStart w:id="5016" w:name="_Toc2060587413"/>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5060_WPSOffice_Level1"/>
      <w:bookmarkStart w:id="5018" w:name="_Toc1721746085"/>
      <w:bookmarkStart w:id="5019" w:name="_Toc1980734175"/>
      <w:bookmarkStart w:id="5020" w:name="_Toc976662276"/>
      <w:bookmarkStart w:id="5021" w:name="_Toc315997063"/>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1324064313"/>
      <w:bookmarkStart w:id="5023" w:name="_Toc1355178712"/>
      <w:bookmarkStart w:id="5024" w:name="_Toc29897_WPSOffice_Level2"/>
      <w:bookmarkStart w:id="5025" w:name="_Toc776795662"/>
      <w:bookmarkStart w:id="5026" w:name="_Toc461178385"/>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23323_WPSOffice_Level2"/>
      <w:bookmarkStart w:id="5028" w:name="_Toc759919751"/>
      <w:bookmarkStart w:id="5029" w:name="_Toc1620588980"/>
      <w:bookmarkStart w:id="5030" w:name="_Toc1444574536"/>
      <w:bookmarkStart w:id="5031" w:name="_Toc1157909418"/>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1404061479"/>
      <w:bookmarkStart w:id="5033" w:name="_Toc17238_WPSOffice_Level2"/>
      <w:bookmarkStart w:id="5034" w:name="_Toc1376798897"/>
      <w:bookmarkStart w:id="5035" w:name="_Toc252385501"/>
      <w:bookmarkStart w:id="5036" w:name="_Toc2037742171"/>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72177065"/>
      <w:bookmarkStart w:id="5038" w:name="_Toc999799159"/>
      <w:bookmarkStart w:id="5039" w:name="_Toc6974_WPSOffice_Level2"/>
      <w:bookmarkStart w:id="5040" w:name="_Toc1404846235"/>
      <w:bookmarkStart w:id="5041" w:name="_Toc2090115854"/>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901905139"/>
      <w:bookmarkStart w:id="5043" w:name="_Toc1613529144"/>
      <w:bookmarkStart w:id="5044" w:name="_Toc702474898"/>
      <w:bookmarkStart w:id="5045" w:name="_Toc987399729"/>
      <w:bookmarkStart w:id="5046" w:name="_Toc4854_WPSOffice_Level1"/>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1387069653"/>
      <w:bookmarkStart w:id="5048" w:name="_Toc950220111"/>
      <w:bookmarkStart w:id="5049" w:name="_Toc7455_WPSOffice_Level1"/>
      <w:bookmarkStart w:id="5050" w:name="_Toc408244368"/>
      <w:bookmarkStart w:id="5051" w:name="_Toc87689862"/>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19094_WPSOffice_Level1"/>
      <w:bookmarkStart w:id="5053" w:name="_Toc844507276"/>
      <w:bookmarkStart w:id="5054" w:name="_Toc862940516"/>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31536_WPSOffice_Level2"/>
      <w:bookmarkStart w:id="5056" w:name="_Toc1670823225"/>
      <w:bookmarkStart w:id="5057" w:name="_Toc656616929"/>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1463134223"/>
      <w:bookmarkStart w:id="5059" w:name="_Toc1451280792"/>
      <w:bookmarkStart w:id="5060" w:name="_Toc6158_WPSOffice_Level2"/>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28743_WPSOffice_Level2"/>
      <w:bookmarkStart w:id="5062" w:name="_Toc1009836062"/>
      <w:bookmarkStart w:id="5063" w:name="_Toc1465737720"/>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27730_WPSOffice_Level2"/>
      <w:bookmarkStart w:id="5065" w:name="_Toc1347717028"/>
      <w:bookmarkStart w:id="5066" w:name="_Toc178003650"/>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817291411"/>
      <w:bookmarkStart w:id="5068" w:name="_Toc1632343185"/>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593589618"/>
      <w:bookmarkStart w:id="5070" w:name="_Toc1380212646"/>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1746087659"/>
      <w:bookmarkStart w:id="5072" w:name="_Toc211709380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103391539"/>
      <w:bookmarkStart w:id="5074" w:name="_Toc30328_WPSOffice_Level2"/>
      <w:bookmarkStart w:id="5075" w:name="_Toc2077381016"/>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247982513"/>
      <w:bookmarkStart w:id="5077" w:name="_Toc30502568"/>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751785904"/>
      <w:bookmarkStart w:id="5079" w:name="_Toc1224013435"/>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1930220296"/>
      <w:bookmarkStart w:id="5081" w:name="_Toc893078289"/>
      <w:bookmarkStart w:id="5082" w:name="_Toc29897_WPSOffice_Level1"/>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1759361722"/>
      <w:bookmarkStart w:id="5084" w:name="_Toc30691_WPSOffice_Level2"/>
      <w:bookmarkStart w:id="5085" w:name="_Toc47261098"/>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1535373066"/>
      <w:bookmarkStart w:id="5090" w:name="_Toc140405014"/>
      <w:bookmarkStart w:id="5091" w:name="_Toc7870_WPSOffice_Level2"/>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81_WPSOffice_Level2"/>
      <w:bookmarkStart w:id="5093" w:name="_Toc1236408813"/>
      <w:bookmarkStart w:id="5094" w:name="_Toc150813464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3804_WPSOffice_Level2"/>
      <w:bookmarkStart w:id="5096" w:name="_Toc1630504598"/>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758502416"/>
      <w:bookmarkStart w:id="5099" w:name="_Toc1474091777"/>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458147447"/>
      <w:bookmarkStart w:id="5101" w:name="_Toc1299343990"/>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181825287"/>
      <w:bookmarkStart w:id="5104" w:name="_Toc1211706916"/>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3786_WPSOffice_Level1"/>
      <w:bookmarkStart w:id="5106" w:name="_Toc1950152397"/>
      <w:bookmarkStart w:id="5107" w:name="_Toc788548121"/>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667622356"/>
      <w:bookmarkStart w:id="5109" w:name="_Toc348655140"/>
      <w:bookmarkStart w:id="5110" w:name="_Toc21131_WPSOffice_Level2"/>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729839507"/>
      <w:bookmarkStart w:id="5112" w:name="_Toc821994258"/>
      <w:bookmarkStart w:id="5113" w:name="_Toc28395_WPSOffice_Level2"/>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942677713"/>
      <w:bookmarkStart w:id="5115" w:name="_Toc1265927867"/>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664652203"/>
      <w:bookmarkStart w:id="5117" w:name="_Toc164428463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1702597465"/>
      <w:bookmarkStart w:id="5121" w:name="_Toc21131_WPSOffice_Level1"/>
      <w:bookmarkStart w:id="5122" w:name="_Toc563018755"/>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873599882"/>
      <w:bookmarkStart w:id="5124" w:name="_Toc15375_WPSOffice_Level2"/>
      <w:bookmarkStart w:id="5125" w:name="_Toc206871368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2119805177"/>
      <w:bookmarkStart w:id="5127" w:name="_Toc126319495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28395_WPSOffice_Level1"/>
      <w:bookmarkStart w:id="5130" w:name="_Toc542513546"/>
      <w:bookmarkStart w:id="5131" w:name="_Toc1464923894"/>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0568_WPSOffice_Level2"/>
      <w:bookmarkStart w:id="5133" w:name="_Toc8919896"/>
      <w:bookmarkStart w:id="5134" w:name="_Toc1281844250"/>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835262046"/>
      <w:bookmarkStart w:id="5136" w:name="_Toc2107702233"/>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13640_WPSOffice_Level2"/>
      <w:bookmarkStart w:id="5140" w:name="_Toc98826347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970054648"/>
      <w:bookmarkStart w:id="5145" w:name="_Toc15351611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1166267122"/>
      <w:bookmarkStart w:id="5147" w:name="_Toc399363855"/>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15375_WPSOffice_Level1"/>
      <w:bookmarkStart w:id="5149" w:name="_Toc267302589"/>
      <w:bookmarkStart w:id="5150" w:name="_Toc945060226"/>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17090_WPSOffice_Level2"/>
      <w:bookmarkStart w:id="5152" w:name="_Toc202783646"/>
      <w:bookmarkStart w:id="5153" w:name="_Toc1747105736"/>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048451765"/>
      <w:bookmarkStart w:id="5157" w:name="_Toc197199957"/>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450766160"/>
      <w:bookmarkStart w:id="5159" w:name="_Toc1777608304"/>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16657037"/>
      <w:bookmarkStart w:id="5161" w:name="_Toc1592987452"/>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1090278246"/>
      <w:bookmarkStart w:id="5163" w:name="_Toc831188414"/>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7018_WPSOffice_Level2"/>
      <w:bookmarkStart w:id="5165" w:name="_Toc1389486379"/>
      <w:bookmarkStart w:id="5166" w:name="_Toc498027258"/>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073174607"/>
      <w:bookmarkStart w:id="5168" w:name="_Toc1345694869"/>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1230683260"/>
      <w:bookmarkStart w:id="5170" w:name="_Toc219077832"/>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1734436071"/>
      <w:bookmarkStart w:id="5172" w:name="_Toc750137373"/>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739288738"/>
      <w:bookmarkStart w:id="5174" w:name="_Toc556195557"/>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1989185677"/>
      <w:bookmarkStart w:id="5176" w:name="_Toc1693169609"/>
      <w:bookmarkStart w:id="5177" w:name="_Toc20907_WPSOffice_Level2"/>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886296413"/>
      <w:bookmarkStart w:id="5179" w:name="_Toc1208284820"/>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738020844"/>
      <w:bookmarkStart w:id="5181" w:name="_Toc195099565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334234082"/>
      <w:bookmarkStart w:id="5183" w:name="_Toc1791854426"/>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1556939961"/>
      <w:bookmarkStart w:id="5185" w:name="_Toc8781_WPSOffice_Level1"/>
      <w:bookmarkStart w:id="5186" w:name="_Toc1553918769"/>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320376703"/>
      <w:bookmarkStart w:id="5188" w:name="_Toc22704_WPSOffice_Level2"/>
      <w:bookmarkStart w:id="5189" w:name="_Toc625506265"/>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1600161949"/>
      <w:bookmarkStart w:id="5191" w:name="_Toc587048491"/>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1050719754"/>
      <w:bookmarkStart w:id="5193" w:name="_Toc74108516"/>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655195588"/>
      <w:bookmarkStart w:id="5195" w:name="_Toc1511394595"/>
      <w:bookmarkStart w:id="5196" w:name="_Toc18167_WPSOffice_Level2"/>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2142822199"/>
      <w:bookmarkStart w:id="5200" w:name="_Toc1924319636"/>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r>
        <w:rPr>
          <w:rFonts w:hint="eastAsia"/>
          <w:lang w:val="en-US" w:eastAsia="zh-CN"/>
        </w:rPr>
        <w:br w:type="page"/>
      </w:r>
    </w:p>
    <w:p>
      <w:pPr>
        <w:pStyle w:val="31"/>
        <w:numPr>
          <w:numId w:val="0"/>
        </w:numPr>
        <w:ind w:leftChars="0"/>
        <w:rPr>
          <w:rFonts w:hint="eastAsia"/>
          <w:lang w:val="en-US" w:eastAsia="zh-CN"/>
        </w:rPr>
      </w:pPr>
      <w:bookmarkStart w:id="5203" w:name="_Toc533712808"/>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0568_WPSOffice_Level1"/>
      <w:bookmarkStart w:id="5206" w:name="_Toc1911349119"/>
      <w:bookmarkStart w:id="5207" w:name="_Toc1480620951"/>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96118931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一道保护性的安全屏障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tabs>
          <w:tab w:val="clear" w:pos="0"/>
          <w:tab w:val="clear" w:pos="170"/>
          <w:tab w:val="clear" w:pos="312"/>
          <w:tab w:val="clear" w:pos="397"/>
          <w:tab w:val="clear" w:pos="794"/>
        </w:tabs>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iptables的四个表(区分大小写)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nat表(地址转换表)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filter表(数据过滤表)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raw表(状态跟踪表)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mangle表(包标记表)</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iptables的五个链(区分大小写)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规则链内的匹配顺序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顺序对比, 匹配即停止(LOG除外)</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1141625936"/>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管理程序位置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/sbin/iptables</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指令组成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iptables [-t 表名] 选项 [链名] [条件] [-j 目标操作]</w:t>
      </w:r>
    </w:p>
    <w:p>
      <w:pPr>
        <w:pStyle w:val="32"/>
        <w:bidi w:val="0"/>
        <w:ind w:firstLine="420" w:firstLineChars="0"/>
        <w:rPr>
          <w:rFonts w:hint="eastAsia"/>
          <w:lang w:val="en-US" w:eastAsia="zh-CN"/>
        </w:rPr>
      </w:pPr>
      <w:r>
        <w:rPr>
          <w:rFonts w:hint="eastAsia"/>
          <w:lang w:val="en-US" w:eastAsia="zh-CN"/>
        </w:rPr>
        <w:t>svr# iptables -t filter -I INPUT -p icmp -j REJECT</w:t>
      </w:r>
    </w:p>
    <w:p>
      <w:pPr>
        <w:pStyle w:val="32"/>
        <w:bidi w:val="0"/>
        <w:ind w:firstLine="420" w:firstLineChars="0"/>
        <w:rPr>
          <w:rFonts w:hint="eastAsia"/>
          <w:lang w:val="en-US" w:eastAsia="zh-CN"/>
        </w:rPr>
      </w:pPr>
      <w:r>
        <w:rPr>
          <w:rFonts w:hint="eastAsia"/>
          <w:lang w:val="en-US" w:eastAsia="zh-CN"/>
        </w:rPr>
        <w:t>cli# ping 192.168.4.5</w:t>
      </w:r>
    </w:p>
    <w:p>
      <w:pPr>
        <w:pStyle w:val="32"/>
        <w:bidi w:val="0"/>
        <w:ind w:firstLine="420" w:firstLineChars="0"/>
        <w:rPr>
          <w:rFonts w:hint="eastAsia"/>
          <w:lang w:val="en-US" w:eastAsia="zh-CN"/>
        </w:rPr>
      </w:pPr>
      <w:r>
        <w:rPr>
          <w:rFonts w:hint="eastAsia"/>
          <w:lang w:val="en-US" w:eastAsia="zh-CN"/>
        </w:rPr>
        <w:t>//可以看到客户端向服务端发送的icmp包被拒绝</w:t>
      </w:r>
    </w:p>
    <w:p>
      <w:pPr>
        <w:pStyle w:val="32"/>
        <w:bidi w:val="0"/>
        <w:ind w:firstLine="420" w:firstLineChars="0"/>
        <w:rPr>
          <w:rFonts w:hint="eastAsia"/>
          <w:lang w:eastAsia="zh-CN"/>
        </w:rPr>
      </w:pPr>
    </w:p>
    <w:p>
      <w:pPr>
        <w:pStyle w:val="32"/>
        <w:bidi w:val="0"/>
        <w:ind w:firstLine="420" w:firstLineChars="0"/>
        <w:rPr>
          <w:rFonts w:hint="default"/>
          <w:lang w:val="en-US" w:eastAsia="zh-CN"/>
        </w:rPr>
      </w:pPr>
      <w:r>
        <w:rPr>
          <w:rFonts w:hint="default"/>
          <w:lang w:val="en-US" w:eastAsia="zh-CN"/>
        </w:rPr>
        <w:t># iptables  -t  filter  -A  INPUT  -p tcp  -j  ACCEPT</w:t>
      </w:r>
    </w:p>
    <w:p>
      <w:pPr>
        <w:pStyle w:val="32"/>
        <w:bidi w:val="0"/>
        <w:ind w:firstLine="420" w:firstLineChars="0"/>
        <w:rPr>
          <w:rFonts w:hint="default"/>
          <w:lang w:val="en-US" w:eastAsia="zh-CN"/>
        </w:rPr>
      </w:pPr>
      <w:r>
        <w:rPr>
          <w:rFonts w:hint="default"/>
          <w:lang w:val="en-US" w:eastAsia="zh-CN"/>
        </w:rPr>
        <w:t>//追加规则至filter表中的INPUT链的末尾，允许任何人使用TCP协议访问本机</w:t>
      </w:r>
    </w:p>
    <w:p>
      <w:pPr>
        <w:pStyle w:val="32"/>
        <w:bidi w:val="0"/>
        <w:ind w:firstLine="420" w:firstLineChars="0"/>
        <w:rPr>
          <w:rFonts w:hint="default"/>
          <w:lang w:val="en-US" w:eastAsia="zh-CN"/>
        </w:rPr>
      </w:pPr>
      <w:r>
        <w:rPr>
          <w:rFonts w:hint="default"/>
          <w:lang w:val="en-US" w:eastAsia="zh-CN"/>
        </w:rPr>
        <w:t># iptables  -I  INPUT  -p  udp  -j  ACCEPT</w:t>
      </w:r>
    </w:p>
    <w:p>
      <w:pPr>
        <w:pStyle w:val="32"/>
        <w:bidi w:val="0"/>
        <w:ind w:firstLine="420" w:firstLineChars="0"/>
        <w:rPr>
          <w:rFonts w:hint="default"/>
          <w:lang w:val="en-US" w:eastAsia="zh-CN"/>
        </w:rPr>
      </w:pPr>
      <w:r>
        <w:rPr>
          <w:rFonts w:hint="default"/>
          <w:lang w:val="en-US" w:eastAsia="zh-CN"/>
        </w:rPr>
        <w:t>//插入规则至filter表中的INPUT链的开头，允许任何人使用UDP协议访问本机</w:t>
      </w:r>
    </w:p>
    <w:p>
      <w:pPr>
        <w:pStyle w:val="32"/>
        <w:bidi w:val="0"/>
        <w:ind w:firstLine="420" w:firstLineChars="0"/>
        <w:rPr>
          <w:rFonts w:hint="default"/>
          <w:lang w:val="en-US" w:eastAsia="zh-CN"/>
        </w:rPr>
      </w:pPr>
      <w:r>
        <w:rPr>
          <w:rFonts w:hint="default"/>
          <w:lang w:val="en-US" w:eastAsia="zh-CN"/>
        </w:rPr>
        <w:t># iptables  -I  INPUT 2  -p  icmp  -j  ACCEPT</w:t>
      </w:r>
    </w:p>
    <w:p>
      <w:pPr>
        <w:pStyle w:val="32"/>
        <w:bidi w:val="0"/>
        <w:ind w:firstLine="420" w:firstLineChars="0"/>
        <w:rPr>
          <w:rFonts w:hint="default"/>
          <w:lang w:val="en-US" w:eastAsia="zh-CN"/>
        </w:rPr>
      </w:pPr>
      <w:r>
        <w:rPr>
          <w:rFonts w:hint="default"/>
          <w:lang w:val="en-US" w:eastAsia="zh-CN"/>
        </w:rPr>
        <w:t>//插入规则至filter表中的INPUT链的第2行，允许任何人使用ICMP协议访问本机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注意事项/整体规律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可以不指定表，默认为filter表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可以不指定链，默认为对应表的所有链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如果没有匹配的规则，则使用防火墙默认规则</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选项/链名/目标操作用大写字母，其余全部小写</w:t>
      </w:r>
    </w:p>
    <w:p>
      <w:pPr>
        <w:numPr>
          <w:ilvl w:val="0"/>
          <w:numId w:val="319"/>
        </w:numPr>
        <w:rPr>
          <w:rFonts w:hint="default"/>
          <w:lang w:eastAsia="zh-CN"/>
        </w:rPr>
      </w:pPr>
      <w:r>
        <w:rPr>
          <w:rFonts w:hint="default"/>
          <w:lang w:eastAsia="zh-CN"/>
        </w:rPr>
        <w:t>基本的目标操作</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ACCEPT：允许通过/放行</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DROP：直接丢弃，不给出任何回应</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REJECT：拒绝通过，必要时会给出提示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LOG：记录日志，然后将数据传给下一条规则【匹配即停止规律的唯一例外】</w:t>
      </w:r>
    </w:p>
    <w:p>
      <w:pPr>
        <w:rPr>
          <w:rFonts w:hint="default"/>
          <w:lang w:val="en-US" w:eastAsia="zh-CN"/>
        </w:rPr>
      </w:pPr>
      <w:r>
        <w:rPr>
          <w:rFonts w:hint="eastAsia"/>
          <w:lang w:val="en-US" w:eastAsia="zh-CN"/>
        </w:rPr>
        <w:br w:type="page"/>
      </w:r>
    </w:p>
    <w:p>
      <w:pPr>
        <w:numPr>
          <w:ilvl w:val="0"/>
          <w:numId w:val="319"/>
        </w:numPr>
        <w:rPr>
          <w:rFonts w:hint="default"/>
          <w:lang w:eastAsia="zh-CN"/>
        </w:rPr>
      </w:pPr>
      <w:r>
        <w:rPr>
          <w:rFonts w:hint="default"/>
          <w:lang w:eastAsia="zh-CN"/>
        </w:rPr>
        <w:t>常用的管理选项</w:t>
      </w:r>
    </w:p>
    <w:tbl>
      <w:tblPr>
        <w:tblStyle w:val="29"/>
        <w:tblW w:w="81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9"/>
        <w:gridCol w:w="1894"/>
        <w:gridCol w:w="3691"/>
      </w:tblGrid>
      <w:tr>
        <w:trPr>
          <w:trHeight w:val="61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类别</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选项</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用途</w:t>
            </w:r>
          </w:p>
        </w:tc>
      </w:tr>
      <w:tr>
        <w:trPr>
          <w:trHeight w:val="617"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添加规则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-A</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在链的末尾追加一条规则</w:t>
            </w:r>
          </w:p>
        </w:tc>
      </w:tr>
      <w:tr>
        <w:trPr>
          <w:trHeight w:val="1216"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-I</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在链的开头(或指定序号)插入一条规则</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查看规则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列出所有的规则条目</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-n</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以数字形式显示地址、端口等信息</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--line-numbers</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查看规则时，显示规则的序号</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删除规则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-D</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删除链内指定序号(或内容)的一条规则</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-F</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清空所有规则</w:t>
            </w:r>
          </w:p>
        </w:tc>
      </w:tr>
      <w:tr>
        <w:trPr>
          <w:trHeight w:val="63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默认策略</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-P</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为指定的链设置默认规则</w:t>
            </w:r>
          </w:p>
        </w:tc>
      </w:tr>
    </w:tbl>
    <w:p>
      <w:pPr>
        <w:numPr>
          <w:ilvl w:val="0"/>
          <w:numId w:val="0"/>
        </w:numPr>
        <w:tabs>
          <w:tab w:val="clear" w:pos="0"/>
          <w:tab w:val="clear" w:pos="170"/>
          <w:tab w:val="clear" w:pos="312"/>
          <w:tab w:val="clear" w:pos="397"/>
          <w:tab w:val="clear" w:pos="794"/>
        </w:tabs>
        <w:rPr>
          <w:rFonts w:hint="default"/>
          <w:lang w:eastAsia="zh-CN"/>
        </w:rPr>
      </w:pPr>
    </w:p>
    <w:p>
      <w:pPr>
        <w:pStyle w:val="34"/>
        <w:rPr>
          <w:rFonts w:hint="eastAsia"/>
          <w:lang w:eastAsia="zh-CN"/>
        </w:rPr>
      </w:pPr>
      <w:bookmarkStart w:id="5210" w:name="_Toc622421472"/>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-A追加、-I插入</w:t>
      </w:r>
    </w:p>
    <w:p>
      <w:pPr>
        <w:pStyle w:val="32"/>
        <w:bidi w:val="0"/>
        <w:ind w:firstLine="420" w:firstLineChars="0"/>
        <w:rPr>
          <w:rFonts w:hint="eastAsia"/>
          <w:lang w:val="en-US" w:eastAsia="zh-CN"/>
        </w:rPr>
      </w:pPr>
      <w:r>
        <w:rPr>
          <w:rFonts w:hint="eastAsia"/>
          <w:lang w:val="en-US" w:eastAsia="zh-CN"/>
        </w:rPr>
        <w:t>svr # iptables -t filter -A INPUT -p tcp -j ACCEPT</w:t>
      </w:r>
    </w:p>
    <w:p>
      <w:pPr>
        <w:pStyle w:val="32"/>
        <w:bidi w:val="0"/>
        <w:ind w:firstLine="420" w:firstLineChars="0"/>
        <w:rPr>
          <w:rFonts w:hint="eastAsia"/>
          <w:lang w:val="en-US" w:eastAsia="zh-CN"/>
        </w:rPr>
      </w:pPr>
      <w:r>
        <w:rPr>
          <w:rFonts w:hint="eastAsia"/>
          <w:lang w:val="en-US" w:eastAsia="zh-CN"/>
        </w:rPr>
        <w:t>svr # iptables -I INPUT -p udp -j ACCEPT</w:t>
      </w:r>
    </w:p>
    <w:p>
      <w:pPr>
        <w:pStyle w:val="32"/>
        <w:bidi w:val="0"/>
        <w:ind w:firstLine="420" w:firstLineChars="0"/>
        <w:rPr>
          <w:rFonts w:hint="default"/>
          <w:lang w:val="en-US" w:eastAsia="zh-CN"/>
        </w:rPr>
      </w:pPr>
      <w:r>
        <w:rPr>
          <w:rFonts w:hint="eastAsia"/>
          <w:lang w:val="en-US" w:eastAsia="zh-CN"/>
        </w:rPr>
        <w:t>svr # iptables -I INPUT 2 -p icmp -j ACCEPT</w:t>
      </w:r>
    </w:p>
    <w:p>
      <w:pPr>
        <w:numPr>
          <w:ilvl w:val="0"/>
          <w:numId w:val="320"/>
        </w:numPr>
        <w:rPr>
          <w:rFonts w:hint="eastAsia"/>
          <w:lang w:eastAsia="zh-CN"/>
        </w:rPr>
      </w:pPr>
      <w:r>
        <w:rPr>
          <w:rFonts w:hint="default"/>
          <w:lang w:eastAsia="zh-CN"/>
        </w:rPr>
        <w:t>查看规则列表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-L查看</w:t>
      </w:r>
    </w:p>
    <w:p>
      <w:pPr>
        <w:pStyle w:val="32"/>
        <w:bidi w:val="0"/>
        <w:ind w:firstLine="420" w:firstLineChars="0"/>
        <w:rPr>
          <w:rFonts w:hint="eastAsia"/>
          <w:lang w:val="en-US" w:eastAsia="zh-CN"/>
        </w:rPr>
      </w:pPr>
      <w:r>
        <w:rPr>
          <w:rFonts w:hint="eastAsia"/>
          <w:lang w:val="en-US" w:eastAsia="zh-CN"/>
        </w:rPr>
        <w:t>svr # iptables -nL INPUT</w:t>
      </w:r>
    </w:p>
    <w:p>
      <w:pPr>
        <w:bidi w:val="0"/>
        <w:ind w:firstLine="420" w:firstLineChars="0"/>
        <w:jc w:val="left"/>
        <w:rPr>
          <w:rFonts w:hint="eastAsia"/>
          <w:lang w:val="en-US" w:eastAsia="zh-CN"/>
        </w:rPr>
      </w:pPr>
      <w:r>
        <w:drawing>
          <wp:inline distT="0" distB="0" distL="114300" distR="114300">
            <wp:extent cx="2741930" cy="712470"/>
            <wp:effectExtent l="0" t="0" r="1270" b="1143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6"/>
                    <a:stretch>
                      <a:fillRect/>
                    </a:stretch>
                  </pic:blipFill>
                  <pic:spPr>
                    <a:xfrm>
                      <a:off x="0" y="0"/>
                      <a:ext cx="2741930" cy="712470"/>
                    </a:xfrm>
                    <a:prstGeom prst="rect">
                      <a:avLst/>
                    </a:prstGeom>
                    <a:noFill/>
                    <a:ln>
                      <a:noFill/>
                    </a:ln>
                  </pic:spPr>
                </pic:pic>
              </a:graphicData>
            </a:graphic>
          </wp:inline>
        </w:drawing>
      </w:r>
    </w:p>
    <w:p>
      <w:pPr>
        <w:pStyle w:val="32"/>
        <w:bidi w:val="0"/>
        <w:ind w:firstLine="420" w:firstLineChars="0"/>
        <w:rPr>
          <w:rFonts w:hint="eastAsia"/>
          <w:lang w:val="en-US" w:eastAsia="zh-CN"/>
        </w:rPr>
      </w:pPr>
      <w:r>
        <w:rPr>
          <w:rFonts w:hint="eastAsia"/>
          <w:lang w:val="en-US" w:eastAsia="zh-CN"/>
        </w:rPr>
        <w:t>svr # iptables -L INPUT --line-numbers</w:t>
      </w:r>
    </w:p>
    <w:p>
      <w:pPr>
        <w:bidi w:val="0"/>
        <w:ind w:firstLine="420" w:firstLineChars="0"/>
        <w:rPr>
          <w:rFonts w:hint="default"/>
          <w:lang w:val="en-US" w:eastAsia="zh-CN"/>
        </w:rPr>
      </w:pPr>
      <w:r>
        <w:drawing>
          <wp:inline distT="0" distB="0" distL="114300" distR="114300">
            <wp:extent cx="3081655" cy="736600"/>
            <wp:effectExtent l="0" t="0" r="4445"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7"/>
                    <a:stretch>
                      <a:fillRect/>
                    </a:stretch>
                  </pic:blipFill>
                  <pic:spPr>
                    <a:xfrm>
                      <a:off x="0" y="0"/>
                      <a:ext cx="3081655" cy="736600"/>
                    </a:xfrm>
                    <a:prstGeom prst="rect">
                      <a:avLst/>
                    </a:prstGeom>
                    <a:noFill/>
                    <a:ln>
                      <a:noFill/>
                    </a:ln>
                  </pic:spPr>
                </pic:pic>
              </a:graphicData>
            </a:graphic>
          </wp:inline>
        </w:drawing>
      </w:r>
    </w:p>
    <w:p>
      <w:pPr>
        <w:numPr>
          <w:ilvl w:val="0"/>
          <w:numId w:val="320"/>
        </w:numPr>
        <w:rPr>
          <w:rFonts w:hint="eastAsia"/>
          <w:lang w:eastAsia="zh-CN"/>
        </w:rPr>
      </w:pPr>
      <w:r>
        <w:rPr>
          <w:rFonts w:hint="default"/>
          <w:lang w:eastAsia="zh-CN"/>
        </w:rPr>
        <w:t>删除、清空规则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-D删除、-F清空</w:t>
      </w:r>
    </w:p>
    <w:p>
      <w:pPr>
        <w:pStyle w:val="32"/>
        <w:bidi w:val="0"/>
        <w:ind w:firstLine="420" w:firstLineChars="0"/>
        <w:rPr>
          <w:rFonts w:hint="eastAsia"/>
          <w:lang w:val="en-US" w:eastAsia="zh-CN"/>
        </w:rPr>
      </w:pPr>
      <w:r>
        <w:rPr>
          <w:rFonts w:hint="eastAsia"/>
          <w:lang w:val="en-US" w:eastAsia="zh-CN"/>
        </w:rPr>
        <w:t>svr # iptables -D INPUT 3</w:t>
      </w:r>
    </w:p>
    <w:p>
      <w:pPr>
        <w:pStyle w:val="32"/>
        <w:bidi w:val="0"/>
        <w:ind w:firstLine="420" w:firstLineChars="0"/>
        <w:rPr>
          <w:rFonts w:hint="eastAsia"/>
          <w:lang w:val="en-US" w:eastAsia="zh-CN"/>
        </w:rPr>
      </w:pPr>
      <w:r>
        <w:rPr>
          <w:rFonts w:hint="eastAsia"/>
          <w:lang w:val="en-US" w:eastAsia="zh-CN"/>
        </w:rPr>
        <w:t>svr # iptables -nL INPUT</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drawing>
          <wp:inline distT="0" distB="0" distL="114300" distR="114300">
            <wp:extent cx="2601595" cy="698500"/>
            <wp:effectExtent l="0" t="0" r="825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8"/>
                    <a:stretch>
                      <a:fillRect/>
                    </a:stretch>
                  </pic:blipFill>
                  <pic:spPr>
                    <a:xfrm>
                      <a:off x="0" y="0"/>
                      <a:ext cx="2601595" cy="698500"/>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svr # iptables -F</w:t>
      </w:r>
    </w:p>
    <w:p>
      <w:pPr>
        <w:pStyle w:val="32"/>
        <w:bidi w:val="0"/>
        <w:ind w:firstLine="420" w:firstLineChars="0"/>
        <w:rPr>
          <w:rFonts w:hint="eastAsia"/>
          <w:lang w:val="en-US" w:eastAsia="zh-CN"/>
        </w:rPr>
      </w:pPr>
      <w:r>
        <w:rPr>
          <w:rFonts w:hint="eastAsia"/>
          <w:lang w:val="en-US" w:eastAsia="zh-CN"/>
        </w:rPr>
        <w:t>svr # iptables -t nat -F</w:t>
      </w:r>
    </w:p>
    <w:p>
      <w:pPr>
        <w:pStyle w:val="32"/>
        <w:bidi w:val="0"/>
        <w:ind w:firstLine="420" w:firstLineChars="0"/>
        <w:rPr>
          <w:rFonts w:hint="eastAsia"/>
          <w:lang w:val="en-US" w:eastAsia="zh-CN"/>
        </w:rPr>
      </w:pPr>
      <w:r>
        <w:rPr>
          <w:rFonts w:hint="eastAsia"/>
          <w:lang w:val="en-US" w:eastAsia="zh-CN"/>
        </w:rPr>
        <w:t>svr # iptables mangle -F</w:t>
      </w:r>
    </w:p>
    <w:p>
      <w:pPr>
        <w:pStyle w:val="32"/>
        <w:bidi w:val="0"/>
        <w:ind w:firstLine="420" w:firstLineChars="0"/>
        <w:rPr>
          <w:rFonts w:hint="eastAsia"/>
          <w:lang w:val="en-US" w:eastAsia="zh-CN"/>
        </w:rPr>
      </w:pPr>
      <w:r>
        <w:rPr>
          <w:rFonts w:hint="eastAsia"/>
          <w:lang w:val="en-US" w:eastAsia="zh-CN"/>
        </w:rPr>
        <w:t>svr # iptables -t raw -F</w:t>
      </w:r>
    </w:p>
    <w:p>
      <w:pPr>
        <w:pStyle w:val="38"/>
        <w:bidi w:val="0"/>
        <w:ind w:firstLine="420" w:firstLineChars="0"/>
        <w:rPr>
          <w:rFonts w:hint="default"/>
          <w:lang w:val="en-US" w:eastAsia="zh-CN"/>
        </w:rPr>
      </w:pPr>
      <w:r>
        <w:rPr>
          <w:rFonts w:hint="eastAsia"/>
          <w:lang w:val="en-US" w:eastAsia="zh-CN"/>
        </w:rPr>
        <w:t>//依次清空4个表的规则</w:t>
      </w:r>
    </w:p>
    <w:p>
      <w:pPr>
        <w:numPr>
          <w:ilvl w:val="0"/>
          <w:numId w:val="320"/>
        </w:numPr>
        <w:rPr>
          <w:rFonts w:hint="eastAsia"/>
          <w:lang w:val="en-US" w:eastAsia="zh-CN"/>
        </w:rPr>
      </w:pPr>
      <w:r>
        <w:rPr>
          <w:rFonts w:hint="default"/>
          <w:lang w:eastAsia="zh-CN"/>
        </w:rPr>
        <w:t>设置默认规则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所有链的初始默认规则均为ACCEPT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通过-P选项可重置默认规则</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ACCEPT或者DROP</w:t>
      </w:r>
    </w:p>
    <w:p>
      <w:pPr>
        <w:pStyle w:val="32"/>
        <w:bidi w:val="0"/>
        <w:ind w:firstLine="420" w:firstLineChars="0"/>
        <w:rPr>
          <w:rFonts w:hint="eastAsia"/>
          <w:lang w:val="en-US" w:eastAsia="zh-CN"/>
        </w:rPr>
      </w:pPr>
      <w:r>
        <w:rPr>
          <w:rFonts w:hint="eastAsia"/>
          <w:lang w:val="en-US" w:eastAsia="zh-CN"/>
        </w:rPr>
        <w:t># iptables -t filter -P INPUT DROP</w:t>
      </w:r>
    </w:p>
    <w:p>
      <w:pPr>
        <w:pStyle w:val="32"/>
        <w:bidi w:val="0"/>
        <w:ind w:firstLine="420" w:firstLineChars="0"/>
        <w:rPr>
          <w:rFonts w:hint="eastAsia"/>
          <w:lang w:val="en-US" w:eastAsia="zh-CN"/>
        </w:rPr>
      </w:pPr>
      <w:r>
        <w:rPr>
          <w:rFonts w:hint="eastAsia"/>
          <w:lang w:val="en-US" w:eastAsia="zh-CN"/>
        </w:rPr>
        <w:t># iptables  -nL</w:t>
      </w:r>
    </w:p>
    <w:p>
      <w:pPr>
        <w:pStyle w:val="32"/>
        <w:bidi w:val="0"/>
        <w:ind w:firstLine="420" w:firstLineChars="0"/>
        <w:rPr>
          <w:rFonts w:hint="eastAsia"/>
          <w:lang w:val="en-US" w:eastAsia="zh-CN"/>
        </w:rPr>
      </w:pPr>
      <w:r>
        <w:rPr>
          <w:rFonts w:hint="eastAsia"/>
          <w:lang w:val="en-US" w:eastAsia="zh-CN"/>
        </w:rPr>
        <w:t>Chain INPUT (policy DROP)</w:t>
      </w:r>
    </w:p>
    <w:p>
      <w:pPr>
        <w:pStyle w:val="33"/>
        <w:rPr>
          <w:rFonts w:hint="eastAsia"/>
          <w:lang w:val="en-US" w:eastAsia="zh-CN"/>
        </w:rPr>
      </w:pPr>
      <w:r>
        <w:rPr>
          <w:rFonts w:hint="default"/>
          <w:lang w:eastAsia="zh-CN"/>
        </w:rPr>
        <w:t>filter表控制</w:t>
      </w:r>
    </w:p>
    <w:p>
      <w:pPr>
        <w:pStyle w:val="34"/>
        <w:rPr>
          <w:rFonts w:hint="default"/>
          <w:lang w:eastAsia="zh-CN"/>
        </w:rPr>
      </w:pPr>
      <w:r>
        <w:rPr>
          <w:rFonts w:hint="default"/>
          <w:lang w:eastAsia="zh-CN"/>
        </w:rPr>
        <w:t>防护类型及条件</w:t>
      </w:r>
    </w:p>
    <w:p>
      <w:pPr>
        <w:numPr>
          <w:ilvl w:val="0"/>
          <w:numId w:val="321"/>
        </w:numPr>
        <w:rPr>
          <w:rFonts w:hint="default"/>
          <w:lang w:eastAsia="zh-CN"/>
        </w:rPr>
      </w:pPr>
      <w:r>
        <w:rPr>
          <w:rFonts w:hint="default"/>
          <w:lang w:eastAsia="zh-CN"/>
        </w:rPr>
        <w:t>主机/网络型防护</w:t>
      </w:r>
    </w:p>
    <w:p>
      <w:pPr>
        <w:numPr>
          <w:ilvl w:val="0"/>
          <w:numId w:val="321"/>
        </w:numPr>
        <w:rPr>
          <w:rFonts w:hint="default"/>
          <w:lang w:eastAsia="zh-CN"/>
        </w:rPr>
      </w:pPr>
      <w:r>
        <w:rPr>
          <w:rFonts w:hint="default"/>
          <w:lang w:eastAsia="zh-CN"/>
        </w:rPr>
        <w:t>开启内核的IP转发</w:t>
      </w:r>
    </w:p>
    <w:p>
      <w:pPr>
        <w:numPr>
          <w:ilvl w:val="0"/>
          <w:numId w:val="321"/>
        </w:numPr>
        <w:rPr>
          <w:rFonts w:hint="default"/>
          <w:lang w:eastAsia="zh-CN"/>
        </w:rPr>
      </w:pPr>
      <w:r>
        <w:rPr>
          <w:rFonts w:hint="default"/>
          <w:lang w:eastAsia="zh-CN"/>
        </w:rPr>
        <w:t>基本的匹配条件</w:t>
      </w:r>
    </w:p>
    <w:p>
      <w:pPr>
        <w:pStyle w:val="34"/>
        <w:rPr>
          <w:rFonts w:hint="eastAsia"/>
          <w:lang w:val="en-US" w:eastAsia="zh-CN"/>
        </w:rPr>
      </w:pPr>
      <w:r>
        <w:rPr>
          <w:rFonts w:hint="default"/>
          <w:lang w:eastAsia="zh-CN"/>
        </w:rPr>
        <w:t>过滤规则示例</w:t>
      </w:r>
    </w:p>
    <w:p>
      <w:pPr>
        <w:numPr>
          <w:ilvl w:val="0"/>
          <w:numId w:val="322"/>
        </w:numPr>
        <w:rPr>
          <w:rFonts w:hint="default"/>
          <w:lang w:eastAsia="zh-CN"/>
        </w:rPr>
      </w:pPr>
      <w:r>
        <w:rPr>
          <w:rFonts w:hint="default"/>
          <w:lang w:eastAsia="zh-CN"/>
        </w:rPr>
        <w:t>封禁IP地址/网段</w:t>
      </w:r>
    </w:p>
    <w:p>
      <w:pPr>
        <w:numPr>
          <w:ilvl w:val="0"/>
          <w:numId w:val="322"/>
        </w:numPr>
        <w:rPr>
          <w:rFonts w:hint="default"/>
          <w:lang w:eastAsia="zh-CN"/>
        </w:rPr>
      </w:pPr>
      <w:r>
        <w:rPr>
          <w:rFonts w:hint="default"/>
          <w:lang w:eastAsia="zh-CN"/>
        </w:rPr>
        <w:t>保护特定网络服务</w:t>
      </w:r>
    </w:p>
    <w:p>
      <w:pPr>
        <w:numPr>
          <w:ilvl w:val="0"/>
          <w:numId w:val="322"/>
        </w:numPr>
        <w:rPr>
          <w:rFonts w:hint="default"/>
          <w:lang w:eastAsia="zh-CN"/>
        </w:rPr>
      </w:pPr>
      <w:r>
        <w:rPr>
          <w:rFonts w:hint="default"/>
          <w:lang w:eastAsia="zh-CN"/>
        </w:rPr>
        <w:t>禁用ping相关策略处理</w:t>
      </w:r>
    </w:p>
    <w:p>
      <w:pPr>
        <w:numPr>
          <w:ilvl w:val="0"/>
          <w:numId w:val="322"/>
        </w:numPr>
        <w:rPr>
          <w:rFonts w:hint="default"/>
          <w:lang w:eastAsia="zh-CN"/>
        </w:rPr>
      </w:pPr>
      <w:r>
        <w:rPr>
          <w:rFonts w:hint="default"/>
          <w:lang w:eastAsia="zh-CN"/>
        </w:rPr>
        <w:t>TCP标记细分控制</w:t>
      </w:r>
    </w:p>
    <w:p>
      <w:pPr>
        <w:pStyle w:val="34"/>
        <w:rPr>
          <w:rFonts w:hint="eastAsia"/>
          <w:lang w:val="en-US" w:eastAsia="zh-CN"/>
        </w:rPr>
      </w:pPr>
      <w:bookmarkStart w:id="5211" w:name="_Toc1883806330"/>
      <w:bookmarkStart w:id="5212" w:name="_Toc176091061"/>
      <w:bookmarkStart w:id="5213" w:name="_Toc321400775"/>
      <w:r>
        <w:rPr>
          <w:rFonts w:hint="eastAsia"/>
          <w:lang w:val="en-US" w:eastAsia="zh-CN"/>
        </w:rPr>
        <w:t>iptables命令的基本使用方法</w:t>
      </w:r>
      <w:bookmarkEnd w:id="5211"/>
      <w:bookmarkEnd w:id="5212"/>
      <w:bookmarkEnd w:id="5213"/>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3"/>
        </w:numPr>
        <w:tabs>
          <w:tab w:val="left" w:pos="425"/>
        </w:tabs>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4" w:name="_Toc1464459136"/>
      <w:bookmarkStart w:id="5215" w:name="_Toc1656175064"/>
      <w:r>
        <w:rPr>
          <w:rFonts w:hint="eastAsia"/>
          <w:lang w:val="en-US" w:eastAsia="zh-CN"/>
        </w:rPr>
        <w:t>2.禁ping的相关策略</w:t>
      </w:r>
      <w:bookmarkEnd w:id="5214"/>
      <w:bookmarkEnd w:id="5215"/>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6" w:name="_Toc1616295281"/>
      <w:bookmarkStart w:id="5217" w:name="_Toc16167_WPSOffice_Level1"/>
      <w:bookmarkStart w:id="5218" w:name="_Toc1557379138"/>
      <w:r>
        <w:rPr>
          <w:rFonts w:hint="eastAsia"/>
          <w:lang w:val="en-US" w:eastAsia="zh-CN"/>
        </w:rPr>
        <w:t>二.防火墙扩展规则</w:t>
      </w:r>
      <w:bookmarkEnd w:id="5216"/>
      <w:bookmarkEnd w:id="5217"/>
      <w:bookmarkEnd w:id="5218"/>
    </w:p>
    <w:p>
      <w:pPr>
        <w:outlineLvl w:val="1"/>
        <w:rPr>
          <w:rFonts w:hint="eastAsia"/>
          <w:lang w:val="en-US" w:eastAsia="zh-CN"/>
        </w:rPr>
      </w:pPr>
      <w:r>
        <w:rPr>
          <w:rFonts w:hint="eastAsia"/>
          <w:lang w:val="en-US" w:eastAsia="zh-CN"/>
        </w:rPr>
        <w:t xml:space="preserve">  </w:t>
      </w:r>
      <w:bookmarkStart w:id="5219" w:name="_Toc16348_WPSOffice_Level2"/>
      <w:bookmarkStart w:id="5220" w:name="_Toc135686538"/>
      <w:bookmarkStart w:id="5221" w:name="_Toc1487667898"/>
      <w:r>
        <w:rPr>
          <w:rFonts w:hint="eastAsia"/>
          <w:lang w:val="en-US" w:eastAsia="zh-CN"/>
        </w:rPr>
        <w:t>1.根据MAC地址过滤</w:t>
      </w:r>
      <w:bookmarkEnd w:id="5219"/>
      <w:bookmarkEnd w:id="5220"/>
      <w:bookmarkEnd w:id="5221"/>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2" w:name="_Toc262035714"/>
      <w:bookmarkStart w:id="5223" w:name="_Toc1923477653"/>
      <w:bookmarkStart w:id="5224" w:name="_Toc2855_WPSOffice_Level2"/>
      <w:r>
        <w:rPr>
          <w:rFonts w:hint="eastAsia"/>
          <w:lang w:val="en-US" w:eastAsia="zh-CN"/>
        </w:rPr>
        <w:t>2.基于多端口设置过滤规则</w:t>
      </w:r>
      <w:bookmarkEnd w:id="5222"/>
      <w:bookmarkEnd w:id="5223"/>
      <w:bookmarkEnd w:id="5224"/>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5" w:name="_Toc1215917370"/>
      <w:bookmarkStart w:id="5226" w:name="_Toc31394_WPSOffice_Level2"/>
      <w:bookmarkStart w:id="5227" w:name="_Toc1760162784"/>
      <w:r>
        <w:rPr>
          <w:rFonts w:hint="eastAsia"/>
          <w:lang w:val="en-US" w:eastAsia="zh-CN"/>
        </w:rPr>
        <w:t>3.根据IP地址范围设置规则</w:t>
      </w:r>
      <w:bookmarkEnd w:id="5225"/>
      <w:bookmarkEnd w:id="5226"/>
      <w:bookmarkEnd w:id="5227"/>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8" w:name="_Toc105055383"/>
      <w:bookmarkStart w:id="5229" w:name="_Toc504660554"/>
      <w:bookmarkStart w:id="5230" w:name="_Toc13640_WPSOffice_Level1"/>
      <w:r>
        <w:rPr>
          <w:rFonts w:hint="eastAsia"/>
          <w:lang w:val="en-US" w:eastAsia="zh-CN"/>
        </w:rPr>
        <w:t>三.配置SNAT实现共享上网</w:t>
      </w:r>
      <w:bookmarkEnd w:id="5228"/>
      <w:bookmarkEnd w:id="5229"/>
      <w:bookmarkEnd w:id="5230"/>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1" w:name="_Toc2120677610"/>
      <w:bookmarkStart w:id="5232" w:name="_Toc17175_WPSOffice_Level1"/>
      <w:bookmarkStart w:id="5233" w:name="_Toc1310487479"/>
      <w:r>
        <w:rPr>
          <w:rFonts w:hint="eastAsia"/>
          <w:lang w:val="en-US" w:eastAsia="zh-CN"/>
        </w:rPr>
        <w:t>一.监控概述</w:t>
      </w:r>
      <w:bookmarkEnd w:id="5231"/>
      <w:bookmarkEnd w:id="5232"/>
      <w:bookmarkEnd w:id="5233"/>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4" w:name="_Toc11597_WPSOffice_Level2"/>
      <w:bookmarkStart w:id="5235" w:name="_Toc63445296"/>
      <w:bookmarkStart w:id="5236" w:name="_Toc846042026"/>
      <w:r>
        <w:rPr>
          <w:rFonts w:hint="eastAsia"/>
          <w:lang w:val="en-US" w:eastAsia="zh-CN"/>
        </w:rPr>
        <w:t>1.报告系统运行状况</w:t>
      </w:r>
      <w:bookmarkEnd w:id="5234"/>
      <w:bookmarkEnd w:id="5235"/>
      <w:bookmarkEnd w:id="5236"/>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7" w:name="_Toc2097648006"/>
      <w:bookmarkStart w:id="5238" w:name="_Toc29285_WPSOffice_Level2"/>
      <w:bookmarkStart w:id="5239" w:name="_Toc1621712421"/>
      <w:r>
        <w:rPr>
          <w:rFonts w:hint="eastAsia"/>
          <w:lang w:val="en-US" w:eastAsia="zh-CN"/>
        </w:rPr>
        <w:t>2.提前发现问题</w:t>
      </w:r>
      <w:bookmarkEnd w:id="5237"/>
      <w:bookmarkEnd w:id="5238"/>
      <w:bookmarkEnd w:id="5239"/>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0" w:name="_Toc1063472209"/>
      <w:bookmarkStart w:id="5241" w:name="_Toc2141675893"/>
      <w:r>
        <w:rPr>
          <w:rFonts w:hint="eastAsia"/>
          <w:lang w:val="en-US" w:eastAsia="zh-CN"/>
        </w:rPr>
        <w:t>1.公开数据</w:t>
      </w:r>
      <w:bookmarkEnd w:id="5240"/>
      <w:bookmarkEnd w:id="5241"/>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2" w:name="_Toc88044757"/>
      <w:bookmarkStart w:id="5243" w:name="_Toc561472554"/>
      <w:r>
        <w:rPr>
          <w:rFonts w:hint="eastAsia"/>
          <w:lang w:val="en-US" w:eastAsia="zh-CN"/>
        </w:rPr>
        <w:t>2.私有数据</w:t>
      </w:r>
      <w:bookmarkEnd w:id="5242"/>
      <w:bookmarkEnd w:id="5243"/>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4" w:name="_Toc68622579"/>
      <w:bookmarkStart w:id="5245" w:name="_Toc213270077"/>
      <w:bookmarkStart w:id="5246" w:name="_Toc17090_WPSOffice_Level1"/>
      <w:bookmarkStart w:id="5247" w:name="_Toc146671821"/>
      <w:bookmarkStart w:id="5248" w:name="_Toc1680668455"/>
      <w:r>
        <w:rPr>
          <w:rFonts w:hint="eastAsia"/>
          <w:lang w:val="en-US" w:eastAsia="zh-CN"/>
        </w:rPr>
        <w:t>CLOUD</w:t>
      </w:r>
      <w:bookmarkEnd w:id="5244"/>
      <w:bookmarkEnd w:id="5245"/>
      <w:bookmarkEnd w:id="5246"/>
      <w:bookmarkEnd w:id="5247"/>
      <w:bookmarkEnd w:id="5248"/>
    </w:p>
    <w:p>
      <w:pPr>
        <w:pStyle w:val="31"/>
        <w:bidi w:val="0"/>
        <w:rPr>
          <w:rFonts w:hint="eastAsia"/>
          <w:lang w:val="en-US" w:eastAsia="zh-CN"/>
        </w:rPr>
      </w:pPr>
      <w:bookmarkStart w:id="5249" w:name="_Toc7018_WPSOffice_Level1"/>
      <w:bookmarkStart w:id="5250" w:name="_Toc678782121"/>
      <w:bookmarkStart w:id="5251" w:name="_Toc2082310834"/>
      <w:bookmarkStart w:id="5252" w:name="_Toc838182131"/>
      <w:bookmarkStart w:id="5253" w:name="_Toc148424977"/>
      <w:r>
        <w:rPr>
          <w:rFonts w:hint="eastAsia"/>
          <w:lang w:val="en-US" w:eastAsia="zh-CN"/>
        </w:rPr>
        <w:t xml:space="preserve">Day 01 </w:t>
      </w:r>
      <w:bookmarkEnd w:id="5249"/>
      <w:r>
        <w:rPr>
          <w:rFonts w:hint="eastAsia"/>
          <w:lang w:val="en-US" w:eastAsia="zh-CN"/>
        </w:rPr>
        <w:t>KVM简介、Virsh管理 、自定义虚拟机、虚拟设备管理</w:t>
      </w:r>
      <w:bookmarkEnd w:id="5250"/>
      <w:bookmarkEnd w:id="5251"/>
      <w:bookmarkEnd w:id="5252"/>
      <w:bookmarkEnd w:id="5253"/>
    </w:p>
    <w:p>
      <w:pPr>
        <w:pStyle w:val="33"/>
        <w:numPr>
          <w:ilvl w:val="0"/>
          <w:numId w:val="324"/>
        </w:numPr>
        <w:bidi w:val="0"/>
        <w:rPr>
          <w:rFonts w:hint="default"/>
          <w:lang w:val="en-US" w:eastAsia="zh-CN"/>
        </w:rPr>
      </w:pPr>
      <w:bookmarkStart w:id="5254" w:name="_Toc43321256"/>
      <w:bookmarkStart w:id="5255" w:name="_Toc1579534522"/>
      <w:bookmarkStart w:id="5256" w:name="_Toc20907_WPSOffice_Level1"/>
      <w:bookmarkStart w:id="5257" w:name="_Toc1559212380"/>
      <w:bookmarkStart w:id="5258" w:name="_Toc1649757320"/>
      <w:r>
        <w:rPr>
          <w:rFonts w:hint="default"/>
          <w:lang w:val="en-US" w:eastAsia="zh-CN"/>
        </w:rPr>
        <w:t>阶段简介</w:t>
      </w:r>
      <w:bookmarkEnd w:id="5254"/>
      <w:bookmarkEnd w:id="5255"/>
      <w:bookmarkEnd w:id="5256"/>
      <w:bookmarkEnd w:id="5257"/>
      <w:bookmarkEnd w:id="5258"/>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4"/>
        </w:numPr>
        <w:bidi w:val="0"/>
        <w:rPr>
          <w:rFonts w:hint="eastAsia"/>
          <w:lang w:val="en-US" w:eastAsia="zh-CN"/>
        </w:rPr>
      </w:pPr>
      <w:bookmarkStart w:id="5259" w:name="_Toc2135857498"/>
      <w:bookmarkStart w:id="5260" w:name="_Toc1906439687"/>
      <w:bookmarkStart w:id="5261" w:name="_Toc22704_WPSOffice_Level1"/>
      <w:bookmarkStart w:id="5262" w:name="_Toc1689255302"/>
      <w:bookmarkStart w:id="5263" w:name="_Toc1213901970"/>
      <w:r>
        <w:rPr>
          <w:rFonts w:hint="eastAsia"/>
          <w:lang w:val="en-US" w:eastAsia="zh-CN"/>
        </w:rPr>
        <w:t>配置yum源</w:t>
      </w:r>
      <w:bookmarkEnd w:id="5259"/>
      <w:bookmarkEnd w:id="5260"/>
      <w:bookmarkEnd w:id="5261"/>
      <w:bookmarkEnd w:id="5262"/>
      <w:bookmarkEnd w:id="5263"/>
    </w:p>
    <w:p>
      <w:pPr>
        <w:pStyle w:val="34"/>
        <w:numPr>
          <w:ilvl w:val="0"/>
          <w:numId w:val="325"/>
        </w:numPr>
        <w:bidi w:val="0"/>
        <w:rPr>
          <w:rFonts w:hint="eastAsia"/>
          <w:lang w:val="en-US" w:eastAsia="zh-CN"/>
        </w:rPr>
      </w:pPr>
      <w:bookmarkStart w:id="5264" w:name="_Toc1026527527"/>
      <w:bookmarkStart w:id="5265" w:name="_Toc2007623955"/>
      <w:bookmarkStart w:id="5266" w:name="_Toc1034721390"/>
      <w:bookmarkStart w:id="5267" w:name="_Toc10885_WPSOffice_Level2"/>
      <w:bookmarkStart w:id="5268" w:name="_Toc2046466951"/>
      <w:r>
        <w:rPr>
          <w:rFonts w:hint="eastAsia"/>
          <w:lang w:val="en-US" w:eastAsia="zh-CN"/>
        </w:rPr>
        <w:t>安装vsftpd服务</w:t>
      </w:r>
      <w:bookmarkEnd w:id="5264"/>
      <w:bookmarkEnd w:id="5265"/>
      <w:bookmarkEnd w:id="5266"/>
      <w:bookmarkEnd w:id="5267"/>
      <w:bookmarkEnd w:id="5268"/>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6"/>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6"/>
        </w:numPr>
        <w:ind w:left="0" w:leftChars="0" w:firstLine="0" w:firstLineChars="0"/>
        <w:rPr>
          <w:rFonts w:hint="eastAsia"/>
          <w:lang w:val="en-US" w:eastAsia="zh-CN"/>
        </w:rPr>
      </w:pPr>
      <w:r>
        <w:rPr>
          <w:rFonts w:hint="eastAsia"/>
          <w:lang w:val="en-US" w:eastAsia="zh-CN"/>
        </w:rPr>
        <w:t>mount iso</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mkdir -p /var/ftp/CentOS7</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6"/>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5"/>
        </w:numPr>
        <w:bidi w:val="0"/>
        <w:rPr>
          <w:rFonts w:hint="eastAsia"/>
          <w:lang w:val="en-US" w:eastAsia="zh-CN"/>
        </w:rPr>
      </w:pPr>
      <w:bookmarkStart w:id="5269" w:name="_Toc911499495"/>
      <w:bookmarkStart w:id="5270" w:name="_Toc1835616727"/>
      <w:bookmarkStart w:id="5271" w:name="_Toc20443_WPSOffice_Level2"/>
      <w:bookmarkStart w:id="5272" w:name="_Toc1170071719"/>
      <w:bookmarkStart w:id="5273" w:name="_Toc1362724387"/>
      <w:r>
        <w:rPr>
          <w:rFonts w:hint="eastAsia"/>
          <w:lang w:val="en-US" w:eastAsia="zh-CN"/>
        </w:rPr>
        <w:t>自定义yum源</w:t>
      </w:r>
      <w:bookmarkEnd w:id="5269"/>
      <w:bookmarkEnd w:id="5270"/>
      <w:bookmarkEnd w:id="5271"/>
      <w:bookmarkEnd w:id="5272"/>
      <w:bookmarkEnd w:id="5273"/>
    </w:p>
    <w:p>
      <w:pPr>
        <w:pStyle w:val="34"/>
        <w:numPr>
          <w:ilvl w:val="0"/>
          <w:numId w:val="325"/>
        </w:numPr>
        <w:bidi w:val="0"/>
        <w:rPr>
          <w:rFonts w:hint="eastAsia"/>
          <w:lang w:val="en-US" w:eastAsia="zh-CN"/>
        </w:rPr>
      </w:pPr>
      <w:bookmarkStart w:id="5274" w:name="_Toc1780228276"/>
      <w:bookmarkStart w:id="5275" w:name="_Toc1813815508"/>
      <w:bookmarkStart w:id="5276" w:name="_Toc91500076"/>
      <w:bookmarkStart w:id="5277" w:name="_Toc93190121"/>
      <w:bookmarkStart w:id="5278" w:name="_Toc2788_WPSOffice_Level2"/>
      <w:r>
        <w:rPr>
          <w:rFonts w:hint="eastAsia"/>
          <w:lang w:val="en-US" w:eastAsia="zh-CN"/>
        </w:rPr>
        <w:t>dns转发+时间同步</w:t>
      </w:r>
      <w:bookmarkEnd w:id="5274"/>
      <w:bookmarkEnd w:id="5275"/>
      <w:bookmarkEnd w:id="5276"/>
      <w:bookmarkEnd w:id="5277"/>
      <w:bookmarkEnd w:id="5278"/>
    </w:p>
    <w:p>
      <w:pPr>
        <w:rPr>
          <w:rFonts w:hint="eastAsia"/>
          <w:lang w:val="en-US" w:eastAsia="zh-CN"/>
        </w:rPr>
      </w:pPr>
      <w:r>
        <w:rPr>
          <w:rFonts w:hint="eastAsia"/>
          <w:lang w:val="en-US" w:eastAsia="zh-CN"/>
        </w:rPr>
        <w:t xml:space="preserve">物理机配置: </w:t>
      </w:r>
    </w:p>
    <w:p>
      <w:pPr>
        <w:numPr>
          <w:ilvl w:val="0"/>
          <w:numId w:val="327"/>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7"/>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*表正常，?表失败，+表备胎</w:t>
      </w:r>
    </w:p>
    <w:p>
      <w:pPr>
        <w:numPr>
          <w:ilvl w:val="0"/>
          <w:numId w:val="327"/>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4"/>
        </w:numPr>
        <w:bidi w:val="0"/>
        <w:rPr>
          <w:rFonts w:hint="default"/>
          <w:lang w:val="en-US" w:eastAsia="zh-CN"/>
        </w:rPr>
      </w:pPr>
      <w:bookmarkStart w:id="5279" w:name="_Toc1848579475"/>
      <w:bookmarkStart w:id="5280" w:name="_Toc441156512"/>
      <w:bookmarkStart w:id="5281" w:name="_Toc1455923264"/>
      <w:bookmarkStart w:id="5282" w:name="_Toc1938962476"/>
      <w:r>
        <w:rPr>
          <w:rFonts w:hint="default"/>
          <w:lang w:val="en-US" w:eastAsia="zh-CN"/>
        </w:rPr>
        <w:t>KVM简介</w:t>
      </w:r>
      <w:bookmarkEnd w:id="5279"/>
      <w:bookmarkEnd w:id="5280"/>
      <w:bookmarkEnd w:id="5281"/>
      <w:bookmarkEnd w:id="5282"/>
    </w:p>
    <w:p>
      <w:pPr>
        <w:pStyle w:val="34"/>
        <w:rPr>
          <w:rFonts w:hint="default"/>
          <w:lang w:val="en-US" w:eastAsia="zh-CN"/>
        </w:rPr>
      </w:pPr>
      <w:bookmarkStart w:id="5283" w:name="_Toc1858563530"/>
      <w:bookmarkStart w:id="5284" w:name="_Toc1490448422"/>
      <w:bookmarkStart w:id="5285" w:name="_Toc1317003391"/>
      <w:bookmarkStart w:id="5286" w:name="_Toc1988230652"/>
      <w:r>
        <w:rPr>
          <w:rFonts w:hint="default"/>
          <w:lang w:val="en-US" w:eastAsia="zh-CN"/>
        </w:rPr>
        <w:t>搭建KVM服务器</w:t>
      </w:r>
      <w:bookmarkEnd w:id="5283"/>
      <w:bookmarkEnd w:id="5284"/>
      <w:bookmarkEnd w:id="5285"/>
      <w:bookmarkEnd w:id="5286"/>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9"/>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8"/>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8"/>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87" w:name="_Toc1693352071"/>
      <w:bookmarkStart w:id="5288" w:name="_Toc219793120"/>
      <w:bookmarkStart w:id="5289" w:name="_Toc747107768"/>
      <w:bookmarkStart w:id="5290" w:name="_Toc24835483"/>
      <w:r>
        <w:rPr>
          <w:rFonts w:hint="default"/>
          <w:lang w:val="en-US" w:eastAsia="zh-CN"/>
        </w:rPr>
        <w:t>管理KVM平台</w:t>
      </w:r>
      <w:bookmarkEnd w:id="5287"/>
      <w:bookmarkEnd w:id="5288"/>
      <w:bookmarkEnd w:id="5289"/>
      <w:bookmarkEnd w:id="5290"/>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9"/>
        </w:numPr>
        <w:bidi w:val="0"/>
        <w:rPr>
          <w:rFonts w:hint="default"/>
          <w:lang w:eastAsia="zh-CN"/>
        </w:rPr>
      </w:pPr>
      <w:r>
        <w:rPr>
          <w:rFonts w:hint="default"/>
          <w:lang w:eastAsia="zh-CN"/>
        </w:rPr>
        <w:t>创建一台虚拟机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base-vm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启动虚拟机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virsh start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查看虚拟机磁盘</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lsblk</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df -h</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在物理机上:</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virsh domblklist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qemu-img info 块设备</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扩容磁盘</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重新定义 '/var/lib/libvirt/images/vm1.img' 块设备大小</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分区扩容</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LANG=C</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[student@room9pc01 scripts]$ sshv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扩容文件系统</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xfs_growfs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xfs_growfs /</w:t>
      </w:r>
    </w:p>
    <w:p>
      <w:pPr>
        <w:numPr>
          <w:ilvl w:val="0"/>
          <w:numId w:val="330"/>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虚拟机的磁盘镜像文件格式</w:t>
      </w:r>
    </w:p>
    <w:tbl>
      <w:tblPr>
        <w:tblStyle w:val="29"/>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p>
    <w:p>
      <w:pPr>
        <w:pStyle w:val="33"/>
        <w:rPr>
          <w:rFonts w:hint="default"/>
          <w:lang w:val="en-US" w:eastAsia="zh-CN"/>
        </w:rPr>
      </w:pPr>
      <w:bookmarkStart w:id="5291" w:name="_Toc2056014860"/>
      <w:bookmarkStart w:id="5292" w:name="_Toc5939_WPSOffice_Level2"/>
      <w:bookmarkStart w:id="5293" w:name="_Toc1491876266"/>
      <w:bookmarkStart w:id="5294" w:name="_Toc1530031781"/>
      <w:bookmarkStart w:id="5295" w:name="_Toc322446887"/>
      <w:r>
        <w:rPr>
          <w:rFonts w:hint="default"/>
          <w:lang w:val="en-US" w:eastAsia="zh-CN"/>
        </w:rPr>
        <w:t>virsh管理</w:t>
      </w:r>
      <w:bookmarkEnd w:id="5291"/>
      <w:bookmarkEnd w:id="5292"/>
      <w:bookmarkEnd w:id="5293"/>
      <w:bookmarkEnd w:id="5294"/>
      <w:bookmarkEnd w:id="5295"/>
    </w:p>
    <w:p>
      <w:pPr>
        <w:pStyle w:val="34"/>
        <w:rPr>
          <w:rFonts w:hint="default"/>
          <w:lang w:eastAsia="zh-CN"/>
        </w:rPr>
      </w:pPr>
      <w:bookmarkStart w:id="5296" w:name="_Toc1715273123"/>
      <w:bookmarkStart w:id="5297" w:name="_Toc1328043037"/>
      <w:bookmarkStart w:id="5298" w:name="_Toc495942592"/>
      <w:bookmarkStart w:id="5299" w:name="_Toc854359370"/>
      <w:r>
        <w:rPr>
          <w:rFonts w:hint="default"/>
          <w:lang w:eastAsia="zh-CN"/>
        </w:rPr>
        <w:t>virsh虚拟机管理</w:t>
      </w:r>
      <w:bookmarkEnd w:id="5296"/>
      <w:bookmarkEnd w:id="5297"/>
      <w:bookmarkEnd w:id="5298"/>
      <w:bookmarkEnd w:id="5299"/>
    </w:p>
    <w:p>
      <w:pPr>
        <w:numPr>
          <w:ilvl w:val="0"/>
          <w:numId w:val="331"/>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31"/>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31"/>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31"/>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0" w:name="_Toc361955428"/>
      <w:bookmarkStart w:id="5301" w:name="_Toc1231429905"/>
      <w:bookmarkStart w:id="5302" w:name="_Toc1709049128"/>
      <w:bookmarkStart w:id="5303" w:name="_Toc1675935333"/>
      <w:r>
        <w:rPr>
          <w:rFonts w:hint="default"/>
          <w:lang w:eastAsia="zh-CN"/>
        </w:rPr>
        <w:t>xml管理</w:t>
      </w:r>
      <w:bookmarkEnd w:id="5300"/>
      <w:bookmarkEnd w:id="5301"/>
      <w:bookmarkEnd w:id="5302"/>
      <w:bookmarkEnd w:id="5303"/>
    </w:p>
    <w:p>
      <w:pPr>
        <w:numPr>
          <w:ilvl w:val="0"/>
          <w:numId w:val="332"/>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2"/>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2"/>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virsh define XML描述文件</w:t>
      </w:r>
    </w:p>
    <w:p>
      <w:pPr>
        <w:numPr>
          <w:ilvl w:val="0"/>
          <w:numId w:val="332"/>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4" w:name="_Toc1268712255"/>
      <w:bookmarkStart w:id="5305" w:name="_Toc2012424517"/>
      <w:bookmarkStart w:id="5306" w:name="_Toc6228_WPSOffice_Level2"/>
      <w:bookmarkStart w:id="5307" w:name="_Toc468313940"/>
      <w:bookmarkStart w:id="5308" w:name="_Toc1525370332"/>
      <w:r>
        <w:rPr>
          <w:rFonts w:hint="default"/>
          <w:lang w:val="en-US" w:eastAsia="zh-CN"/>
        </w:rPr>
        <w:t>自定义虚拟机</w:t>
      </w:r>
      <w:bookmarkEnd w:id="5304"/>
      <w:bookmarkEnd w:id="5305"/>
      <w:bookmarkEnd w:id="5306"/>
      <w:bookmarkEnd w:id="5307"/>
      <w:bookmarkEnd w:id="5308"/>
    </w:p>
    <w:p>
      <w:pPr>
        <w:pStyle w:val="34"/>
        <w:rPr>
          <w:rFonts w:hint="default"/>
          <w:lang w:eastAsia="zh-CN"/>
        </w:rPr>
      </w:pPr>
      <w:bookmarkStart w:id="5309" w:name="_Toc2057832431"/>
      <w:bookmarkStart w:id="5310" w:name="_Toc1481465274"/>
      <w:bookmarkStart w:id="5311" w:name="_Toc1123459709"/>
      <w:bookmarkStart w:id="5312" w:name="_Toc141947302"/>
      <w:r>
        <w:rPr>
          <w:rFonts w:hint="default"/>
          <w:lang w:val="en-US" w:eastAsia="zh-CN"/>
        </w:rPr>
        <w:t>自定义虚拟机安装</w:t>
      </w:r>
      <w:bookmarkEnd w:id="5309"/>
      <w:bookmarkEnd w:id="5310"/>
      <w:bookmarkEnd w:id="5311"/>
      <w:bookmarkEnd w:id="5312"/>
    </w:p>
    <w:p>
      <w:pPr>
        <w:numPr>
          <w:ilvl w:val="0"/>
          <w:numId w:val="333"/>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配置网络yum源的思路</w:t>
      </w:r>
    </w:p>
    <w:p>
      <w:pPr>
        <w:numPr>
          <w:ilvl w:val="0"/>
          <w:numId w:val="334"/>
        </w:numPr>
        <w:ind w:firstLine="420" w:firstLineChars="0"/>
        <w:rPr>
          <w:rFonts w:hint="default"/>
          <w:lang w:eastAsia="zh-CN"/>
        </w:rPr>
      </w:pPr>
      <w:r>
        <w:rPr>
          <w:rFonts w:hint="default"/>
          <w:lang w:eastAsia="zh-CN"/>
        </w:rPr>
        <w:t>配置ftp</w:t>
      </w:r>
    </w:p>
    <w:p>
      <w:pPr>
        <w:numPr>
          <w:ilvl w:val="0"/>
          <w:numId w:val="334"/>
        </w:numPr>
        <w:ind w:firstLine="420" w:firstLineChars="0"/>
        <w:rPr>
          <w:rFonts w:hint="default"/>
          <w:lang w:eastAsia="zh-CN"/>
        </w:rPr>
      </w:pPr>
      <w:r>
        <w:rPr>
          <w:rFonts w:hint="default"/>
          <w:lang w:eastAsia="zh-CN"/>
        </w:rPr>
        <w:t>修改配置文件 /etc/vsftpd/vsftpd.conf</w:t>
      </w:r>
    </w:p>
    <w:p>
      <w:pPr>
        <w:numPr>
          <w:ilvl w:val="0"/>
          <w:numId w:val="334"/>
        </w:numPr>
        <w:ind w:firstLine="420" w:firstLineChars="0"/>
        <w:rPr>
          <w:rFonts w:hint="default"/>
          <w:lang w:eastAsia="zh-CN"/>
        </w:rPr>
      </w:pPr>
      <w:r>
        <w:rPr>
          <w:rFonts w:hint="default"/>
          <w:lang w:eastAsia="zh-CN"/>
        </w:rPr>
        <w:t>listen=YES</w:t>
      </w:r>
    </w:p>
    <w:p>
      <w:pPr>
        <w:numPr>
          <w:ilvl w:val="0"/>
          <w:numId w:val="334"/>
        </w:numPr>
        <w:ind w:firstLine="420" w:firstLineChars="0"/>
        <w:rPr>
          <w:rFonts w:hint="default"/>
          <w:lang w:eastAsia="zh-CN"/>
        </w:rPr>
      </w:pPr>
      <w:r>
        <w:rPr>
          <w:rFonts w:hint="default"/>
          <w:lang w:eastAsia="zh-CN"/>
        </w:rPr>
        <w:t>listen_ipv6=NO</w:t>
      </w:r>
    </w:p>
    <w:p>
      <w:pPr>
        <w:numPr>
          <w:ilvl w:val="0"/>
          <w:numId w:val="334"/>
        </w:numPr>
        <w:ind w:firstLine="420" w:firstLineChars="0"/>
        <w:rPr>
          <w:rFonts w:hint="default"/>
          <w:lang w:eastAsia="zh-CN"/>
        </w:rPr>
      </w:pPr>
      <w:r>
        <w:rPr>
          <w:rFonts w:hint="default"/>
          <w:lang w:eastAsia="zh-CN"/>
        </w:rPr>
        <w:t>systemctl enable vsftpd</w:t>
      </w:r>
    </w:p>
    <w:p>
      <w:pPr>
        <w:numPr>
          <w:ilvl w:val="0"/>
          <w:numId w:val="334"/>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repolist</w:t>
      </w:r>
    </w:p>
    <w:p>
      <w:pPr>
        <w:numPr>
          <w:ilvl w:val="0"/>
          <w:numId w:val="333"/>
        </w:numPr>
        <w:rPr>
          <w:rFonts w:hint="default"/>
          <w:lang w:eastAsia="zh-CN"/>
        </w:rPr>
      </w:pPr>
      <w:r>
        <w:rPr>
          <w:rFonts w:hint="default"/>
          <w:lang w:eastAsia="zh-CN"/>
        </w:rPr>
        <w:t>virt-manager安装虚拟机</w:t>
      </w:r>
    </w:p>
    <w:p>
      <w:pPr>
        <w:pStyle w:val="34"/>
        <w:rPr>
          <w:rFonts w:hint="default"/>
          <w:lang w:eastAsia="zh-CN"/>
        </w:rPr>
      </w:pPr>
      <w:bookmarkStart w:id="5313" w:name="_Toc1042186431"/>
      <w:bookmarkStart w:id="5314" w:name="_Toc785481539"/>
      <w:bookmarkStart w:id="5315" w:name="_Toc1046631283"/>
      <w:bookmarkStart w:id="5316" w:name="_Toc60768407"/>
      <w:r>
        <w:rPr>
          <w:rFonts w:hint="default"/>
          <w:lang w:eastAsia="zh-CN"/>
        </w:rPr>
        <w:t>虚拟机模板制作</w:t>
      </w:r>
      <w:bookmarkEnd w:id="5313"/>
      <w:bookmarkEnd w:id="5314"/>
      <w:bookmarkEnd w:id="5315"/>
      <w:bookmarkEnd w:id="5316"/>
    </w:p>
    <w:p>
      <w:pPr>
        <w:numPr>
          <w:ilvl w:val="0"/>
          <w:numId w:val="335"/>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把刚刚安装好的系统初始化</w:t>
      </w:r>
    </w:p>
    <w:p>
      <w:pPr>
        <w:widowControl w:val="0"/>
        <w:numPr>
          <w:ilvl w:val="0"/>
          <w:numId w:val="336"/>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6"/>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6"/>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6"/>
        </w:numPr>
        <w:ind w:left="420" w:leftChars="0" w:firstLine="0" w:firstLineChars="0"/>
        <w:jc w:val="both"/>
        <w:rPr>
          <w:rFonts w:hint="default"/>
          <w:lang w:val="en-US" w:eastAsia="zh-CN"/>
        </w:rPr>
      </w:pPr>
      <w:r>
        <w:rPr>
          <w:rFonts w:hint="default"/>
          <w:lang w:val="en-US" w:eastAsia="zh-CN"/>
        </w:rPr>
        <w:t>安装软件</w:t>
      </w:r>
    </w:p>
    <w:p>
      <w:pPr>
        <w:numPr>
          <w:ilvl w:val="0"/>
          <w:numId w:val="337"/>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425"/>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7"/>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7"/>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5"/>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network</w:t>
      </w:r>
    </w:p>
    <w:p>
      <w:pPr>
        <w:numPr>
          <w:ilvl w:val="0"/>
          <w:numId w:val="335"/>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35"/>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virt-sysprep -d node</w:t>
      </w:r>
    </w:p>
    <w:p>
      <w:pPr>
        <w:pStyle w:val="33"/>
        <w:rPr>
          <w:rFonts w:hint="default"/>
          <w:lang w:eastAsia="zh-CN"/>
        </w:rPr>
      </w:pPr>
      <w:bookmarkStart w:id="5317" w:name="_Toc1529628779"/>
      <w:bookmarkStart w:id="5318" w:name="_Toc205878641"/>
      <w:bookmarkStart w:id="5319" w:name="_Toc179908845"/>
      <w:bookmarkStart w:id="5320" w:name="_Toc1925528282"/>
      <w:r>
        <w:rPr>
          <w:rFonts w:hint="default"/>
          <w:lang w:eastAsia="zh-CN"/>
        </w:rPr>
        <w:t>虚拟设备管理</w:t>
      </w:r>
      <w:bookmarkEnd w:id="5317"/>
      <w:bookmarkEnd w:id="5318"/>
      <w:bookmarkEnd w:id="5319"/>
      <w:bookmarkEnd w:id="5320"/>
    </w:p>
    <w:p>
      <w:pPr>
        <w:pStyle w:val="34"/>
        <w:rPr>
          <w:rFonts w:hint="default"/>
          <w:lang w:eastAsia="zh-CN"/>
        </w:rPr>
      </w:pPr>
      <w:bookmarkStart w:id="5321" w:name="_Toc1830146338"/>
      <w:bookmarkStart w:id="5322" w:name="_Toc1632094868"/>
      <w:bookmarkStart w:id="5323" w:name="_Toc438755225"/>
      <w:bookmarkStart w:id="5324" w:name="_Toc2068789764"/>
      <w:r>
        <w:rPr>
          <w:rFonts w:hint="default"/>
          <w:lang w:eastAsia="zh-CN"/>
        </w:rPr>
        <w:t>xml文件</w:t>
      </w:r>
      <w:bookmarkEnd w:id="5321"/>
      <w:bookmarkEnd w:id="5322"/>
      <w:bookmarkEnd w:id="5323"/>
      <w:bookmarkEnd w:id="5324"/>
    </w:p>
    <w:p>
      <w:pPr>
        <w:numPr>
          <w:ilvl w:val="0"/>
          <w:numId w:val="338"/>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425"/>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38"/>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5" w:name="OLE_LINK16"/>
      <w:bookmarkStart w:id="5326" w:name="OLE_LINK17"/>
      <w:r>
        <w:rPr>
          <w:rFonts w:hint="default"/>
          <w:lang w:eastAsia="zh-CN"/>
        </w:rPr>
        <w:t>-</w:t>
      </w:r>
      <w:r>
        <w:rPr>
          <w:rFonts w:hint="eastAsia"/>
          <w:lang w:val="en-US" w:eastAsia="zh-CN"/>
        </w:rPr>
        <w:t xml:space="preserve"> </w:t>
      </w:r>
      <w:r>
        <w:rPr>
          <w:rFonts w:hint="eastAsia"/>
        </w:rPr>
        <w:t>memory unit</w:t>
      </w:r>
      <w:bookmarkEnd w:id="5325"/>
      <w:bookmarkEnd w:id="5326"/>
      <w:r>
        <w:rPr>
          <w:rFonts w:hint="eastAsia"/>
        </w:rPr>
        <w:t xml:space="preserve"> 虚拟机最大使用内存，可以手动调整</w:t>
      </w:r>
    </w:p>
    <w:p>
      <w:pPr>
        <w:bidi w:val="0"/>
        <w:ind w:firstLine="420" w:firstLineChars="0"/>
        <w:rPr>
          <w:rFonts w:hint="eastAsia"/>
        </w:rPr>
      </w:pPr>
      <w:bookmarkStart w:id="5327" w:name="OLE_LINK15"/>
      <w:r>
        <w:rPr>
          <w:rFonts w:hint="default"/>
          <w:lang w:eastAsia="zh-CN"/>
        </w:rPr>
        <w:t>-</w:t>
      </w:r>
      <w:r>
        <w:rPr>
          <w:rFonts w:hint="eastAsia"/>
        </w:rPr>
        <w:t xml:space="preserve"> curentmemory</w:t>
      </w:r>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8"/>
      <w:bookmarkStart w:id="5329" w:name="OLE_LINK20"/>
      <w:bookmarkStart w:id="5330" w:name="OLE_LINK19"/>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8"/>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8"/>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1" w:name="OLE_LINK21"/>
      <w:r>
        <w:rPr>
          <w:rFonts w:hint="eastAsia"/>
        </w:rPr>
        <w:t>emulator</w:t>
      </w:r>
      <w:bookmarkEnd w:id="5331"/>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2" w:name="_Toc1363587207"/>
      <w:bookmarkStart w:id="5333" w:name="_Toc1384832720"/>
      <w:bookmarkStart w:id="5334" w:name="_Toc467695276"/>
      <w:bookmarkStart w:id="5335" w:name="_Toc782953966"/>
      <w:r>
        <w:rPr>
          <w:rFonts w:hint="default"/>
          <w:lang w:eastAsia="zh-CN"/>
        </w:rPr>
        <w:t>创建访问虚拟机</w:t>
      </w:r>
      <w:bookmarkEnd w:id="5332"/>
      <w:bookmarkEnd w:id="5333"/>
      <w:bookmarkEnd w:id="5334"/>
      <w:bookmarkEnd w:id="5335"/>
    </w:p>
    <w:p>
      <w:pPr>
        <w:numPr>
          <w:ilvl w:val="0"/>
          <w:numId w:val="339"/>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如何快速创建虚拟机</w:t>
      </w:r>
    </w:p>
    <w:p>
      <w:pPr>
        <w:numPr>
          <w:ilvl w:val="0"/>
          <w:numId w:val="340"/>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修改名称及磁盘文件</w:t>
      </w:r>
    </w:p>
    <w:p>
      <w:pPr>
        <w:numPr>
          <w:ilvl w:val="0"/>
          <w:numId w:val="340"/>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console node</w:t>
      </w:r>
    </w:p>
    <w:p>
      <w:pPr>
        <w:numPr>
          <w:ilvl w:val="0"/>
          <w:numId w:val="341"/>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41"/>
        </w:numPr>
        <w:ind w:firstLine="420" w:firstLineChars="0"/>
        <w:rPr>
          <w:rFonts w:hint="default"/>
          <w:lang w:eastAsia="zh-CN"/>
        </w:rPr>
      </w:pPr>
      <w:r>
        <w:rPr>
          <w:rFonts w:hint="default"/>
          <w:lang w:eastAsia="zh-CN"/>
        </w:rPr>
        <w:t>创建xml文件</w:t>
      </w:r>
    </w:p>
    <w:p>
      <w:pPr>
        <w:numPr>
          <w:ilvl w:val="0"/>
          <w:numId w:val="341"/>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41"/>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39"/>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6" w:name="_Toc935954053"/>
      <w:bookmarkStart w:id="5337" w:name="_Toc1836083909"/>
      <w:bookmarkStart w:id="5338" w:name="_Toc846604267"/>
      <w:bookmarkStart w:id="5339" w:name="_Toc1163453910"/>
      <w:r>
        <w:rPr>
          <w:rFonts w:hint="default"/>
          <w:lang w:eastAsia="zh-CN"/>
        </w:rPr>
        <w:t>Day 02 Openstack概述、部署安装环境、部署Openstack OpenStack操作基础</w:t>
      </w:r>
      <w:bookmarkEnd w:id="5336"/>
      <w:bookmarkEnd w:id="5337"/>
      <w:bookmarkEnd w:id="5338"/>
      <w:bookmarkEnd w:id="5339"/>
    </w:p>
    <w:p>
      <w:pPr>
        <w:pStyle w:val="33"/>
        <w:numPr>
          <w:ilvl w:val="0"/>
          <w:numId w:val="342"/>
        </w:numPr>
        <w:rPr>
          <w:rFonts w:hint="default"/>
          <w:lang w:eastAsia="zh-CN"/>
        </w:rPr>
      </w:pPr>
      <w:bookmarkStart w:id="5340" w:name="_Toc1478685254"/>
      <w:bookmarkStart w:id="5341" w:name="_Toc1522353392"/>
      <w:bookmarkStart w:id="5342" w:name="_Toc2055050506"/>
      <w:bookmarkStart w:id="5343" w:name="_Toc390945916"/>
      <w:r>
        <w:rPr>
          <w:rFonts w:hint="default"/>
          <w:lang w:eastAsia="zh-CN"/>
        </w:rPr>
        <w:t>Openstack概述</w:t>
      </w:r>
      <w:bookmarkEnd w:id="5340"/>
      <w:bookmarkEnd w:id="5341"/>
      <w:bookmarkEnd w:id="5342"/>
      <w:bookmarkEnd w:id="5343"/>
    </w:p>
    <w:p>
      <w:pPr>
        <w:pStyle w:val="34"/>
        <w:rPr>
          <w:rFonts w:hint="default"/>
          <w:lang w:eastAsia="zh-CN"/>
        </w:rPr>
      </w:pPr>
      <w:bookmarkStart w:id="5344" w:name="_Toc701184729"/>
      <w:bookmarkStart w:id="5345" w:name="_Toc703771457"/>
      <w:bookmarkStart w:id="5346" w:name="_Toc642195307"/>
      <w:bookmarkStart w:id="5347" w:name="_Toc918640504"/>
      <w:r>
        <w:rPr>
          <w:rFonts w:hint="default"/>
          <w:lang w:eastAsia="zh-CN"/>
        </w:rPr>
        <w:t>云计算简介</w:t>
      </w:r>
      <w:bookmarkEnd w:id="5344"/>
      <w:bookmarkEnd w:id="5345"/>
      <w:bookmarkEnd w:id="5346"/>
      <w:bookmarkEnd w:id="5347"/>
    </w:p>
    <w:p>
      <w:pPr>
        <w:numPr>
          <w:ilvl w:val="0"/>
          <w:numId w:val="343"/>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3"/>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3"/>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43"/>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pStyle w:val="34"/>
        <w:rPr>
          <w:rFonts w:hint="eastAsia"/>
          <w:lang w:eastAsia="zh-CN"/>
        </w:rPr>
      </w:pPr>
      <w:bookmarkStart w:id="5348" w:name="_Toc1108639981"/>
      <w:bookmarkStart w:id="5349" w:name="_Toc401999549"/>
      <w:bookmarkStart w:id="5350" w:name="_Toc2092310883"/>
      <w:bookmarkStart w:id="5351" w:name="_Toc1612077914"/>
      <w:r>
        <w:rPr>
          <w:rFonts w:hint="default"/>
          <w:lang w:eastAsia="zh-CN"/>
        </w:rPr>
        <w:t>Openstack简介</w:t>
      </w:r>
      <w:bookmarkEnd w:id="5348"/>
      <w:bookmarkEnd w:id="5349"/>
      <w:bookmarkEnd w:id="5350"/>
      <w:bookmarkEnd w:id="5351"/>
    </w:p>
    <w:p>
      <w:pPr>
        <w:numPr>
          <w:ilvl w:val="0"/>
          <w:numId w:val="344"/>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以Apache许可证为授权</w:t>
      </w:r>
    </w:p>
    <w:p>
      <w:pPr>
        <w:numPr>
          <w:ilvl w:val="0"/>
          <w:numId w:val="344"/>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01135" cy="331660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131945" cy="2976880"/>
                    </a:xfrm>
                    <a:prstGeom prst="rect">
                      <a:avLst/>
                    </a:prstGeom>
                    <a:noFill/>
                    <a:ln w="9525">
                      <a:noFill/>
                      <a:miter/>
                    </a:ln>
                  </pic:spPr>
                </pic:pic>
              </a:graphicData>
            </a:graphic>
          </wp:inline>
        </w:drawing>
      </w:r>
    </w:p>
    <w:p>
      <w:pPr>
        <w:numPr>
          <w:ilvl w:val="0"/>
          <w:numId w:val="344"/>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启动实例时,如果有则需要下载镜像</w:t>
      </w:r>
    </w:p>
    <w:p>
      <w:pPr>
        <w:numPr>
          <w:ilvl w:val="0"/>
          <w:numId w:val="344"/>
        </w:numPr>
        <w:rPr>
          <w:rFonts w:hint="eastAsia"/>
          <w:lang w:eastAsia="zh-CN"/>
        </w:rPr>
      </w:pPr>
      <w:r>
        <w:rPr>
          <w:rFonts w:hint="eastAsia"/>
          <w:lang w:eastAsia="zh-CN"/>
        </w:rPr>
        <w:t>Openstack</w:t>
      </w:r>
      <w:r>
        <w:rPr>
          <w:rFonts w:hint="default"/>
          <w:lang w:eastAsia="zh-CN"/>
        </w:rPr>
        <w:t>版本</w:t>
      </w:r>
    </w:p>
    <w:p>
      <w:pPr>
        <w:numPr>
          <w:ilvl w:val="0"/>
          <w:numId w:val="344"/>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2" w:name="_Toc761939397"/>
      <w:bookmarkStart w:id="5353" w:name="_Toc1091364391"/>
      <w:bookmarkStart w:id="5354" w:name="_Toc224196444"/>
      <w:bookmarkStart w:id="5355" w:name="_Toc1123484228"/>
      <w:r>
        <w:rPr>
          <w:rFonts w:hint="default"/>
          <w:lang w:eastAsia="zh-CN"/>
        </w:rPr>
        <w:t>部署安装环境</w:t>
      </w:r>
      <w:bookmarkEnd w:id="5352"/>
      <w:bookmarkEnd w:id="5353"/>
      <w:bookmarkEnd w:id="5354"/>
      <w:bookmarkEnd w:id="5355"/>
    </w:p>
    <w:p>
      <w:pPr>
        <w:pStyle w:val="34"/>
        <w:rPr>
          <w:rFonts w:hint="eastAsia"/>
          <w:lang w:eastAsia="zh-CN"/>
        </w:rPr>
      </w:pPr>
      <w:bookmarkStart w:id="5356" w:name="_Toc808826840"/>
      <w:bookmarkStart w:id="5357" w:name="_Toc1175908115"/>
      <w:bookmarkStart w:id="5358" w:name="_Toc1477980391"/>
      <w:bookmarkStart w:id="5359" w:name="_Toc1423301058"/>
      <w:r>
        <w:rPr>
          <w:rFonts w:hint="default"/>
          <w:lang w:eastAsia="zh-CN"/>
        </w:rPr>
        <w:t>Openstack环境准备</w:t>
      </w:r>
      <w:bookmarkEnd w:id="5356"/>
      <w:bookmarkEnd w:id="5357"/>
      <w:bookmarkEnd w:id="5358"/>
      <w:bookmarkEnd w:id="5359"/>
    </w:p>
    <w:p>
      <w:pPr>
        <w:numPr>
          <w:ilvl w:val="0"/>
          <w:numId w:val="345"/>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3590290" cy="225869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425"/>
          <w:tab w:val="clear" w:pos="794"/>
        </w:tabs>
        <w:rPr>
          <w:rFonts w:hint="eastAsia"/>
          <w:lang w:eastAsia="zh-CN"/>
        </w:rPr>
      </w:pPr>
    </w:p>
    <w:p>
      <w:pPr>
        <w:numPr>
          <w:ilvl w:val="0"/>
          <w:numId w:val="345"/>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5"/>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0" w:name="_Toc1565416215"/>
      <w:bookmarkStart w:id="5361" w:name="_Toc1585271877"/>
      <w:bookmarkStart w:id="5362" w:name="_Toc165865021"/>
      <w:bookmarkStart w:id="5363" w:name="_Toc271643813"/>
      <w:r>
        <w:rPr>
          <w:rFonts w:hint="default"/>
          <w:lang w:eastAsia="zh-CN"/>
        </w:rPr>
        <w:t>部署Openstack</w:t>
      </w:r>
      <w:bookmarkEnd w:id="5360"/>
      <w:bookmarkEnd w:id="5361"/>
      <w:bookmarkEnd w:id="5362"/>
      <w:bookmarkEnd w:id="5363"/>
    </w:p>
    <w:p>
      <w:pPr>
        <w:pStyle w:val="34"/>
        <w:rPr>
          <w:rFonts w:hint="default"/>
          <w:lang w:eastAsia="zh-CN"/>
        </w:rPr>
      </w:pPr>
      <w:bookmarkStart w:id="5364" w:name="_Toc1723128712"/>
      <w:bookmarkStart w:id="5365" w:name="_Toc1969526255"/>
      <w:bookmarkStart w:id="5366" w:name="_Toc476581945"/>
      <w:bookmarkStart w:id="5367" w:name="_Toc1154809687"/>
      <w:r>
        <w:rPr>
          <w:rFonts w:hint="default"/>
          <w:lang w:eastAsia="zh-CN"/>
        </w:rPr>
        <w:t>基础环境准备(旧)</w:t>
      </w:r>
      <w:bookmarkEnd w:id="5364"/>
      <w:bookmarkEnd w:id="5365"/>
      <w:bookmarkEnd w:id="5366"/>
      <w:bookmarkEnd w:id="5367"/>
    </w:p>
    <w:p>
      <w:pPr>
        <w:numPr>
          <w:ilvl w:val="0"/>
          <w:numId w:val="346"/>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卸载firewalld</w:t>
      </w:r>
    </w:p>
    <w:p>
      <w:pPr>
        <w:numPr>
          <w:ilvl w:val="0"/>
          <w:numId w:val="346"/>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6"/>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vgcreate cider-volumes /dev/loop0</w:t>
      </w:r>
    </w:p>
    <w:p>
      <w:pPr>
        <w:numPr>
          <w:ilvl w:val="0"/>
          <w:numId w:val="346"/>
        </w:numPr>
        <w:rPr>
          <w:rFonts w:hint="default"/>
          <w:lang w:eastAsia="zh-CN"/>
        </w:rPr>
      </w:pPr>
    </w:p>
    <w:p>
      <w:pPr>
        <w:pStyle w:val="34"/>
        <w:rPr>
          <w:rFonts w:hint="default"/>
          <w:lang w:eastAsia="zh-CN"/>
        </w:rPr>
      </w:pPr>
      <w:bookmarkStart w:id="5368" w:name="_Toc170050403"/>
      <w:bookmarkStart w:id="5369" w:name="_Toc283055613"/>
      <w:bookmarkStart w:id="5370" w:name="_Toc330295902"/>
      <w:bookmarkStart w:id="5371" w:name="_Toc1373465417"/>
      <w:r>
        <w:rPr>
          <w:rFonts w:hint="default"/>
          <w:lang w:eastAsia="zh-CN"/>
        </w:rPr>
        <w:t>基础环境准备(新)</w:t>
      </w:r>
      <w:bookmarkEnd w:id="5368"/>
      <w:bookmarkEnd w:id="5369"/>
      <w:bookmarkEnd w:id="5370"/>
      <w:bookmarkEnd w:id="5371"/>
    </w:p>
    <w:p>
      <w:pPr>
        <w:numPr>
          <w:ilvl w:val="0"/>
          <w:numId w:val="347"/>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7"/>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2" w:name="_Toc788286493"/>
      <w:bookmarkStart w:id="5373" w:name="_Toc265836058"/>
      <w:bookmarkStart w:id="5374" w:name="_Toc501260438"/>
      <w:bookmarkStart w:id="5375" w:name="_Toc120407466"/>
      <w:r>
        <w:rPr>
          <w:rFonts w:hint="default"/>
          <w:lang w:eastAsia="zh-CN"/>
        </w:rPr>
        <w:t>安装Openstack</w:t>
      </w:r>
      <w:bookmarkEnd w:id="5372"/>
      <w:bookmarkEnd w:id="5373"/>
      <w:bookmarkEnd w:id="5374"/>
      <w:bookmarkEnd w:id="5375"/>
    </w:p>
    <w:p>
      <w:pPr>
        <w:numPr>
          <w:ilvl w:val="0"/>
          <w:numId w:val="348"/>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8"/>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6" w:name="_Toc1899219773"/>
      <w:bookmarkStart w:id="5377" w:name="_Toc2057571012"/>
      <w:bookmarkStart w:id="5378" w:name="_Toc1716282242"/>
      <w:bookmarkStart w:id="5379" w:name="_Toc1426802057"/>
      <w:r>
        <w:rPr>
          <w:rFonts w:hint="default"/>
          <w:lang w:eastAsia="zh-CN"/>
        </w:rPr>
        <w:t>网络配置</w:t>
      </w:r>
      <w:bookmarkEnd w:id="5376"/>
      <w:bookmarkEnd w:id="5377"/>
      <w:bookmarkEnd w:id="5378"/>
      <w:bookmarkEnd w:id="5379"/>
    </w:p>
    <w:p>
      <w:pPr>
        <w:numPr>
          <w:ilvl w:val="0"/>
          <w:numId w:val="349"/>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803650" cy="2295525"/>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3"/>
        <w:rPr>
          <w:rFonts w:hint="eastAsia"/>
          <w:lang w:eastAsia="zh-CN"/>
        </w:rPr>
      </w:pPr>
      <w:bookmarkStart w:id="5380" w:name="_Toc249320734"/>
      <w:bookmarkStart w:id="5381" w:name="_Toc1102979256"/>
      <w:bookmarkStart w:id="5382" w:name="_Toc1698790797"/>
      <w:bookmarkStart w:id="5383" w:name="_Toc622566441"/>
      <w:r>
        <w:rPr>
          <w:rFonts w:hint="default"/>
          <w:lang w:eastAsia="zh-CN"/>
        </w:rPr>
        <w:t>Openstack操作基础</w:t>
      </w:r>
      <w:bookmarkEnd w:id="5380"/>
      <w:bookmarkEnd w:id="5381"/>
      <w:bookmarkEnd w:id="5382"/>
      <w:bookmarkEnd w:id="5383"/>
    </w:p>
    <w:p>
      <w:pPr>
        <w:pStyle w:val="34"/>
        <w:rPr>
          <w:rFonts w:hint="default"/>
          <w:lang w:eastAsia="zh-CN"/>
        </w:rPr>
      </w:pPr>
      <w:bookmarkStart w:id="5384" w:name="_Toc856909073"/>
      <w:bookmarkStart w:id="5385" w:name="_Toc647932259"/>
      <w:bookmarkStart w:id="5386" w:name="_Toc1801075921"/>
      <w:bookmarkStart w:id="5387" w:name="_Toc479106136"/>
      <w:r>
        <w:rPr>
          <w:rFonts w:hint="default"/>
          <w:lang w:eastAsia="zh-CN"/>
        </w:rPr>
        <w:t>Horizon配置</w:t>
      </w:r>
      <w:bookmarkEnd w:id="5384"/>
      <w:bookmarkEnd w:id="5385"/>
      <w:bookmarkEnd w:id="5386"/>
      <w:bookmarkEnd w:id="5387"/>
    </w:p>
    <w:p>
      <w:pPr>
        <w:numPr>
          <w:ilvl w:val="0"/>
          <w:numId w:val="350"/>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基于python的django web框架进行开发</w:t>
      </w:r>
    </w:p>
    <w:p>
      <w:pPr>
        <w:numPr>
          <w:ilvl w:val="0"/>
          <w:numId w:val="350"/>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访问与安全管理:创建安全群组,管理密钥对,设置浮动IP等</w:t>
      </w:r>
    </w:p>
    <w:p>
      <w:pPr>
        <w:numPr>
          <w:ilvl w:val="0"/>
          <w:numId w:val="350"/>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50"/>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9"/>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50"/>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br w:type="page"/>
      </w:r>
    </w:p>
    <w:p>
      <w:pPr>
        <w:pStyle w:val="31"/>
        <w:rPr>
          <w:rFonts w:hint="default"/>
          <w:lang w:eastAsia="zh-CN"/>
        </w:rPr>
      </w:pPr>
      <w:bookmarkStart w:id="5388" w:name="_Toc430518246"/>
      <w:bookmarkStart w:id="5389" w:name="_Toc1864707219"/>
      <w:bookmarkStart w:id="5390" w:name="_Toc748269495"/>
      <w:bookmarkStart w:id="5391" w:name="_Toc1361629243"/>
      <w:r>
        <w:rPr>
          <w:rFonts w:hint="default"/>
          <w:lang w:eastAsia="zh-CN"/>
        </w:rPr>
        <w:t>Day 03 用户配额管理、云主机类型管理、镜像管理、网络管理案例和实例管理、安装额外计算节点</w:t>
      </w:r>
      <w:bookmarkEnd w:id="5388"/>
      <w:bookmarkEnd w:id="5389"/>
      <w:bookmarkEnd w:id="5390"/>
      <w:bookmarkEnd w:id="5391"/>
    </w:p>
    <w:p>
      <w:pPr>
        <w:pStyle w:val="33"/>
        <w:rPr>
          <w:rFonts w:hint="default"/>
          <w:lang w:eastAsia="zh-CN"/>
        </w:rPr>
      </w:pPr>
      <w:bookmarkStart w:id="5392" w:name="_Toc514707988"/>
      <w:bookmarkStart w:id="5393" w:name="_Toc1201064469"/>
      <w:bookmarkStart w:id="5394" w:name="_Toc1828855257"/>
      <w:bookmarkStart w:id="5395" w:name="_Toc665887697"/>
      <w:r>
        <w:rPr>
          <w:rFonts w:hint="default"/>
          <w:lang w:eastAsia="zh-CN"/>
        </w:rPr>
        <w:t>项目配额、用户管理</w:t>
      </w:r>
      <w:bookmarkEnd w:id="5392"/>
      <w:bookmarkEnd w:id="5393"/>
      <w:bookmarkEnd w:id="5394"/>
      <w:bookmarkEnd w:id="5395"/>
    </w:p>
    <w:p>
      <w:pPr>
        <w:pStyle w:val="34"/>
        <w:rPr>
          <w:rFonts w:hint="eastAsia"/>
          <w:lang w:eastAsia="zh-CN"/>
        </w:rPr>
      </w:pPr>
      <w:bookmarkStart w:id="5396" w:name="_Toc1342847575"/>
      <w:bookmarkStart w:id="5397" w:name="_Toc238062175"/>
      <w:bookmarkStart w:id="5398" w:name="_Toc2070811043"/>
      <w:bookmarkStart w:id="5399" w:name="_Toc636306110"/>
      <w:r>
        <w:rPr>
          <w:rFonts w:hint="default"/>
          <w:lang w:eastAsia="zh-CN"/>
        </w:rPr>
        <w:t>项目管理</w:t>
      </w:r>
      <w:bookmarkEnd w:id="5396"/>
      <w:bookmarkEnd w:id="5397"/>
      <w:bookmarkEnd w:id="5398"/>
      <w:bookmarkEnd w:id="5399"/>
    </w:p>
    <w:p>
      <w:pPr>
        <w:numPr>
          <w:ilvl w:val="0"/>
          <w:numId w:val="351"/>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services:与安装的各个服务相关联</w:t>
      </w:r>
    </w:p>
    <w:p>
      <w:pPr>
        <w:numPr>
          <w:ilvl w:val="0"/>
          <w:numId w:val="351"/>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4001770" cy="184848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0" w:name="_Toc240673123"/>
      <w:bookmarkStart w:id="5401" w:name="_Toc647252799"/>
      <w:bookmarkStart w:id="5402" w:name="_Toc290658554"/>
      <w:bookmarkStart w:id="5403" w:name="_Toc751944962"/>
      <w:r>
        <w:rPr>
          <w:rFonts w:hint="default"/>
          <w:lang w:eastAsia="zh-CN"/>
        </w:rPr>
        <w:t>用户管理</w:t>
      </w:r>
      <w:bookmarkEnd w:id="5400"/>
      <w:bookmarkEnd w:id="5401"/>
      <w:bookmarkEnd w:id="5402"/>
      <w:bookmarkEnd w:id="5403"/>
    </w:p>
    <w:p>
      <w:pPr>
        <w:numPr>
          <w:ilvl w:val="0"/>
          <w:numId w:val="352"/>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查看网络拓扑、项目使用概况等</w:t>
      </w:r>
    </w:p>
    <w:p>
      <w:pPr>
        <w:numPr>
          <w:ilvl w:val="0"/>
          <w:numId w:val="352"/>
        </w:numPr>
        <w:rPr>
          <w:rFonts w:hint="eastAsia"/>
          <w:lang w:eastAsia="zh-CN"/>
        </w:rPr>
      </w:pPr>
      <w:r>
        <w:rPr>
          <w:rFonts w:hint="default"/>
          <w:lang w:eastAsia="zh-CN"/>
        </w:rPr>
        <w:t>通过Horizon管理用户</w:t>
      </w:r>
    </w:p>
    <w:p>
      <w:pPr>
        <w:numPr>
          <w:ilvl w:val="0"/>
          <w:numId w:val="352"/>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4" w:name="_Toc1877432375"/>
      <w:bookmarkStart w:id="5405" w:name="_Toc851443328"/>
      <w:bookmarkStart w:id="5406" w:name="_Toc889197548"/>
      <w:bookmarkStart w:id="5407" w:name="_Toc1577387193"/>
      <w:r>
        <w:rPr>
          <w:rFonts w:hint="default"/>
          <w:lang w:eastAsia="zh-CN"/>
        </w:rPr>
        <w:t>配额管理</w:t>
      </w:r>
      <w:bookmarkEnd w:id="5404"/>
      <w:bookmarkEnd w:id="5405"/>
      <w:bookmarkEnd w:id="5406"/>
      <w:bookmarkEnd w:id="5407"/>
    </w:p>
    <w:p>
      <w:pPr>
        <w:numPr>
          <w:ilvl w:val="0"/>
          <w:numId w:val="353"/>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这些操作上的功能限制,赋予了管理员对每个项目的精准控制</w:t>
      </w:r>
    </w:p>
    <w:p>
      <w:pPr>
        <w:numPr>
          <w:ilvl w:val="0"/>
          <w:numId w:val="353"/>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安全组:指定每个项目可创建的安全组数目</w:t>
      </w:r>
    </w:p>
    <w:p>
      <w:pPr>
        <w:numPr>
          <w:ilvl w:val="0"/>
          <w:numId w:val="353"/>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3319145" cy="1965325"/>
                    </a:xfrm>
                    <a:prstGeom prst="rect">
                      <a:avLst/>
                    </a:prstGeom>
                    <a:noFill/>
                    <a:ln w="9525">
                      <a:noFill/>
                      <a:miter/>
                    </a:ln>
                  </pic:spPr>
                </pic:pic>
              </a:graphicData>
            </a:graphic>
          </wp:inline>
        </w:drawing>
      </w:r>
    </w:p>
    <w:p>
      <w:pPr>
        <w:numPr>
          <w:ilvl w:val="0"/>
          <w:numId w:val="353"/>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08" w:name="_Toc269050738"/>
      <w:bookmarkStart w:id="5409" w:name="_Toc1009179435"/>
      <w:bookmarkStart w:id="5410" w:name="_Toc331252296"/>
      <w:bookmarkStart w:id="5411" w:name="_Toc14827471"/>
      <w:r>
        <w:rPr>
          <w:rFonts w:hint="default"/>
          <w:lang w:eastAsia="zh-CN"/>
        </w:rPr>
        <w:t>云主机类型管理</w:t>
      </w:r>
      <w:bookmarkEnd w:id="5408"/>
      <w:bookmarkEnd w:id="5409"/>
      <w:bookmarkEnd w:id="5410"/>
      <w:bookmarkEnd w:id="5411"/>
    </w:p>
    <w:p>
      <w:pPr>
        <w:pStyle w:val="34"/>
        <w:rPr>
          <w:rFonts w:hint="eastAsia"/>
          <w:lang w:eastAsia="zh-CN"/>
        </w:rPr>
      </w:pPr>
      <w:bookmarkStart w:id="5412" w:name="_Toc32151951"/>
      <w:bookmarkStart w:id="5413" w:name="_Toc2103176063"/>
      <w:bookmarkStart w:id="5414" w:name="_Toc2139238029"/>
      <w:bookmarkStart w:id="5415" w:name="_Toc1193101474"/>
      <w:r>
        <w:rPr>
          <w:rFonts w:hint="default"/>
          <w:lang w:eastAsia="zh-CN"/>
        </w:rPr>
        <w:t>云主机类型</w:t>
      </w:r>
      <w:bookmarkEnd w:id="5412"/>
      <w:bookmarkEnd w:id="5413"/>
      <w:bookmarkEnd w:id="5414"/>
      <w:bookmarkEnd w:id="5415"/>
    </w:p>
    <w:p>
      <w:pPr>
        <w:numPr>
          <w:ilvl w:val="0"/>
          <w:numId w:val="35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管理员还可以自定义云主机类型</w:t>
      </w:r>
    </w:p>
    <w:p>
      <w:pPr>
        <w:numPr>
          <w:ilvl w:val="0"/>
          <w:numId w:val="354"/>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54"/>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411855" cy="1982470"/>
                    </a:xfrm>
                    <a:prstGeom prst="rect">
                      <a:avLst/>
                    </a:prstGeom>
                    <a:noFill/>
                    <a:ln w="9525">
                      <a:noFill/>
                      <a:miter/>
                    </a:ln>
                  </pic:spPr>
                </pic:pic>
              </a:graphicData>
            </a:graphic>
          </wp:inline>
        </w:drawing>
      </w:r>
    </w:p>
    <w:p>
      <w:pPr>
        <w:numPr>
          <w:ilvl w:val="0"/>
          <w:numId w:val="354"/>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6" w:name="_Toc194408102"/>
      <w:bookmarkStart w:id="5417" w:name="_Toc58717292"/>
      <w:bookmarkStart w:id="5418" w:name="_Toc1718179379"/>
      <w:bookmarkStart w:id="5419" w:name="_Toc1288467075"/>
      <w:r>
        <w:rPr>
          <w:rFonts w:hint="default"/>
          <w:lang w:eastAsia="zh-CN"/>
        </w:rPr>
        <w:t>镜像管理</w:t>
      </w:r>
      <w:bookmarkEnd w:id="5416"/>
      <w:bookmarkEnd w:id="5417"/>
      <w:bookmarkEnd w:id="5418"/>
      <w:bookmarkEnd w:id="5419"/>
    </w:p>
    <w:p>
      <w:pPr>
        <w:pStyle w:val="34"/>
        <w:rPr>
          <w:rFonts w:hint="default"/>
          <w:lang w:eastAsia="zh-CN"/>
        </w:rPr>
      </w:pPr>
      <w:bookmarkStart w:id="5420" w:name="_Toc1034014918"/>
      <w:bookmarkStart w:id="5421" w:name="_Toc761935239"/>
      <w:bookmarkStart w:id="5422" w:name="_Toc488843858"/>
      <w:bookmarkStart w:id="5423" w:name="_Toc2024604367"/>
      <w:r>
        <w:rPr>
          <w:rFonts w:hint="default"/>
          <w:lang w:eastAsia="zh-CN"/>
        </w:rPr>
        <w:t>镜像基础</w:t>
      </w:r>
      <w:bookmarkEnd w:id="5420"/>
      <w:bookmarkEnd w:id="5421"/>
      <w:bookmarkEnd w:id="5422"/>
      <w:bookmarkEnd w:id="5423"/>
    </w:p>
    <w:p>
      <w:pPr>
        <w:numPr>
          <w:ilvl w:val="0"/>
          <w:numId w:val="355"/>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镜像可以由用户上传,也可以通过红帽官方站点下载</w:t>
      </w:r>
    </w:p>
    <w:p>
      <w:pPr>
        <w:numPr>
          <w:ilvl w:val="0"/>
          <w:numId w:val="355"/>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 : QEMU支持的磁盘格式,空间自动扩展,并支持写时复制copy-on-write</w:t>
      </w:r>
    </w:p>
    <w:p>
      <w:pPr>
        <w:numPr>
          <w:ilvl w:val="0"/>
          <w:numId w:val="355"/>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容器格式指示磁盘文件格式是否包含了虚拟机元数据</w:t>
      </w:r>
    </w:p>
    <w:p>
      <w:pPr>
        <w:numPr>
          <w:ilvl w:val="0"/>
          <w:numId w:val="355"/>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ami : 亚马逊主机镜像</w:t>
      </w:r>
    </w:p>
    <w:p>
      <w:pPr>
        <w:pStyle w:val="34"/>
        <w:rPr>
          <w:rFonts w:hint="default"/>
          <w:lang w:eastAsia="zh-CN"/>
        </w:rPr>
      </w:pPr>
      <w:bookmarkStart w:id="5424" w:name="_Toc2047769242"/>
      <w:bookmarkStart w:id="5425" w:name="_Toc354598838"/>
      <w:bookmarkStart w:id="5426" w:name="_Toc537494092"/>
      <w:bookmarkStart w:id="5427" w:name="_Toc1485724196"/>
      <w:r>
        <w:rPr>
          <w:rFonts w:hint="default"/>
          <w:lang w:eastAsia="zh-CN"/>
        </w:rPr>
        <w:t>镜像应用</w:t>
      </w:r>
      <w:bookmarkEnd w:id="5424"/>
      <w:bookmarkEnd w:id="5425"/>
      <w:bookmarkEnd w:id="5426"/>
      <w:bookmarkEnd w:id="5427"/>
    </w:p>
    <w:p>
      <w:pPr>
        <w:numPr>
          <w:ilvl w:val="0"/>
          <w:numId w:val="356"/>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878580" cy="228600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28" w:name="_Toc1773990415"/>
      <w:bookmarkStart w:id="5429" w:name="_Toc1048767472"/>
      <w:bookmarkStart w:id="5430" w:name="_Toc66638323"/>
      <w:bookmarkStart w:id="5431" w:name="_Toc469026464"/>
      <w:r>
        <w:rPr>
          <w:rFonts w:hint="default"/>
          <w:lang w:eastAsia="zh-CN"/>
        </w:rPr>
        <w:t>网络管理</w:t>
      </w:r>
      <w:bookmarkEnd w:id="5428"/>
      <w:bookmarkEnd w:id="5429"/>
      <w:bookmarkEnd w:id="5430"/>
      <w:bookmarkEnd w:id="5431"/>
    </w:p>
    <w:p>
      <w:pPr>
        <w:pStyle w:val="34"/>
        <w:rPr>
          <w:rFonts w:hint="default"/>
          <w:lang w:eastAsia="zh-CN"/>
        </w:rPr>
      </w:pPr>
      <w:bookmarkStart w:id="5432" w:name="_Toc290386924"/>
      <w:bookmarkStart w:id="5433" w:name="_Toc1586169847"/>
      <w:bookmarkStart w:id="5434" w:name="_Toc850799287"/>
      <w:bookmarkStart w:id="5435" w:name="_Toc117961175"/>
      <w:r>
        <w:rPr>
          <w:rFonts w:hint="default"/>
          <w:lang w:eastAsia="zh-CN"/>
        </w:rPr>
        <w:t>网络和路由</w:t>
      </w:r>
      <w:bookmarkEnd w:id="5432"/>
      <w:bookmarkEnd w:id="5433"/>
      <w:bookmarkEnd w:id="5434"/>
      <w:bookmarkEnd w:id="5435"/>
    </w:p>
    <w:p>
      <w:pPr>
        <w:numPr>
          <w:ilvl w:val="0"/>
          <w:numId w:val="357"/>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每个项目都能拥有多个私有网络,各个项目的私有网络互相不受干扰</w:t>
      </w:r>
    </w:p>
    <w:p>
      <w:pPr>
        <w:numPr>
          <w:ilvl w:val="0"/>
          <w:numId w:val="357"/>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7"/>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p>
    <w:p>
      <w:pPr>
        <w:numPr>
          <w:ilvl w:val="0"/>
          <w:numId w:val="357"/>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3702050" cy="215265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425"/>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创建路由接口,与内网相连</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834765" cy="191897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6" w:name="_Toc1806206347"/>
      <w:bookmarkStart w:id="5437" w:name="_Toc822912778"/>
      <w:bookmarkStart w:id="5438" w:name="_Toc863610880"/>
      <w:bookmarkStart w:id="5439" w:name="_Toc1912710111"/>
      <w:r>
        <w:rPr>
          <w:rFonts w:hint="default"/>
          <w:lang w:eastAsia="zh-CN"/>
        </w:rPr>
        <w:t>浮动IP地址</w:t>
      </w:r>
      <w:bookmarkEnd w:id="5436"/>
      <w:bookmarkEnd w:id="5437"/>
      <w:bookmarkEnd w:id="5438"/>
      <w:bookmarkEnd w:id="5439"/>
    </w:p>
    <w:p>
      <w:pPr>
        <w:numPr>
          <w:ilvl w:val="0"/>
          <w:numId w:val="358"/>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虚拟机实例也可以解除IP地址绑定</w:t>
      </w:r>
    </w:p>
    <w:p>
      <w:pPr>
        <w:numPr>
          <w:ilvl w:val="0"/>
          <w:numId w:val="358"/>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3618865" cy="180213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0" w:name="_Toc1684339198"/>
      <w:bookmarkStart w:id="5441" w:name="_Toc610973767"/>
      <w:bookmarkStart w:id="5442" w:name="_Toc1190098033"/>
      <w:bookmarkStart w:id="5443" w:name="_Toc382749099"/>
      <w:r>
        <w:rPr>
          <w:rFonts w:hint="default"/>
          <w:lang w:eastAsia="zh-CN"/>
        </w:rPr>
        <w:t>安全和实例管理</w:t>
      </w:r>
      <w:bookmarkEnd w:id="5440"/>
      <w:bookmarkEnd w:id="5441"/>
      <w:bookmarkEnd w:id="5442"/>
      <w:bookmarkEnd w:id="5443"/>
    </w:p>
    <w:p>
      <w:pPr>
        <w:pStyle w:val="34"/>
        <w:rPr>
          <w:rFonts w:hint="default"/>
          <w:lang w:eastAsia="zh-CN"/>
        </w:rPr>
      </w:pPr>
      <w:bookmarkStart w:id="5444" w:name="_Toc351155331"/>
      <w:bookmarkStart w:id="5445" w:name="_Toc480872631"/>
      <w:bookmarkStart w:id="5446" w:name="_Toc1897430570"/>
      <w:bookmarkStart w:id="5447" w:name="_Toc903442714"/>
      <w:r>
        <w:rPr>
          <w:rFonts w:hint="default"/>
          <w:lang w:eastAsia="zh-CN"/>
        </w:rPr>
        <w:t>安全管理</w:t>
      </w:r>
      <w:bookmarkEnd w:id="5444"/>
      <w:bookmarkEnd w:id="5445"/>
      <w:bookmarkEnd w:id="5446"/>
      <w:bookmarkEnd w:id="5447"/>
    </w:p>
    <w:p>
      <w:pPr>
        <w:numPr>
          <w:ilvl w:val="0"/>
          <w:numId w:val="359"/>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所有的项目都有一个默认的default安全组</w:t>
      </w:r>
    </w:p>
    <w:p>
      <w:pPr>
        <w:numPr>
          <w:ilvl w:val="0"/>
          <w:numId w:val="359"/>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9"/>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5"/>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48" w:name="_Toc1690754746"/>
      <w:bookmarkStart w:id="5449" w:name="_Toc1028791419"/>
      <w:bookmarkStart w:id="5450" w:name="_Toc1986115193"/>
      <w:bookmarkStart w:id="5451" w:name="_Toc245756012"/>
      <w:r>
        <w:rPr>
          <w:rFonts w:hint="default"/>
          <w:lang w:eastAsia="zh-CN"/>
        </w:rPr>
        <w:t>实例管理</w:t>
      </w:r>
      <w:bookmarkEnd w:id="5448"/>
      <w:bookmarkEnd w:id="5449"/>
      <w:bookmarkEnd w:id="5450"/>
      <w:bookmarkEnd w:id="5451"/>
    </w:p>
    <w:p>
      <w:pPr>
        <w:numPr>
          <w:ilvl w:val="0"/>
          <w:numId w:val="360"/>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将云主机接入到内部网络</w:t>
      </w:r>
    </w:p>
    <w:p>
      <w:pPr>
        <w:numPr>
          <w:ilvl w:val="0"/>
          <w:numId w:val="360"/>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3744595" cy="2325370"/>
                    </a:xfrm>
                    <a:prstGeom prst="rect">
                      <a:avLst/>
                    </a:prstGeom>
                    <a:noFill/>
                    <a:ln w="9525">
                      <a:noFill/>
                      <a:miter/>
                    </a:ln>
                  </pic:spPr>
                </pic:pic>
              </a:graphicData>
            </a:graphic>
          </wp:inline>
        </w:drawing>
      </w:r>
    </w:p>
    <w:p>
      <w:pPr>
        <w:numPr>
          <w:ilvl w:val="0"/>
          <w:numId w:val="360"/>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2" w:name="_Toc304055215"/>
      <w:bookmarkStart w:id="5453" w:name="_Toc1628853258"/>
      <w:bookmarkStart w:id="5454" w:name="_Toc293636457"/>
      <w:bookmarkStart w:id="5455" w:name="_Toc1168950418"/>
      <w:r>
        <w:rPr>
          <w:rFonts w:hint="default"/>
          <w:lang w:eastAsia="zh-CN"/>
        </w:rPr>
        <w:t>计算节点扩容</w:t>
      </w:r>
      <w:bookmarkEnd w:id="5452"/>
      <w:bookmarkEnd w:id="5453"/>
      <w:bookmarkEnd w:id="5454"/>
      <w:bookmarkEnd w:id="5455"/>
    </w:p>
    <w:p>
      <w:pPr>
        <w:pStyle w:val="34"/>
        <w:rPr>
          <w:rFonts w:hint="default"/>
          <w:lang w:eastAsia="zh-CN"/>
        </w:rPr>
      </w:pPr>
      <w:bookmarkStart w:id="5456" w:name="_Toc1844459838"/>
      <w:bookmarkStart w:id="5457" w:name="_Toc532900888"/>
      <w:bookmarkStart w:id="5458" w:name="_Toc1735988051"/>
      <w:bookmarkStart w:id="5459" w:name="_Toc1371137990"/>
      <w:r>
        <w:rPr>
          <w:rFonts w:hint="default"/>
          <w:lang w:eastAsia="zh-CN"/>
        </w:rPr>
        <w:t>环境准备</w:t>
      </w:r>
      <w:bookmarkEnd w:id="5456"/>
      <w:bookmarkEnd w:id="5457"/>
      <w:bookmarkEnd w:id="5458"/>
      <w:bookmarkEnd w:id="5459"/>
    </w:p>
    <w:p>
      <w:pPr>
        <w:numPr>
          <w:ilvl w:val="0"/>
          <w:numId w:val="361"/>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配置时间同步 /etc/chrony.conf</w:t>
      </w:r>
    </w:p>
    <w:p>
      <w:pPr>
        <w:numPr>
          <w:ilvl w:val="0"/>
          <w:numId w:val="361"/>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0" w:name="_Toc1674715454"/>
      <w:bookmarkStart w:id="5461" w:name="_Toc1092360279"/>
      <w:bookmarkStart w:id="5462" w:name="_Toc479225151"/>
      <w:bookmarkStart w:id="5463" w:name="_Toc44761681"/>
      <w:r>
        <w:rPr>
          <w:rFonts w:hint="default"/>
          <w:lang w:eastAsia="zh-CN"/>
        </w:rPr>
        <w:t>安装计算节点</w:t>
      </w:r>
      <w:bookmarkEnd w:id="5460"/>
      <w:bookmarkEnd w:id="5461"/>
      <w:bookmarkEnd w:id="5462"/>
      <w:bookmarkEnd w:id="5463"/>
    </w:p>
    <w:p>
      <w:pPr>
        <w:numPr>
          <w:ilvl w:val="0"/>
          <w:numId w:val="362"/>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2"/>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WSGIApplicationGroup %{GLOBAL}</w:t>
      </w:r>
    </w:p>
    <w:p>
      <w:pPr>
        <w:numPr>
          <w:ilvl w:val="0"/>
          <w:numId w:val="362"/>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3836035" cy="1998980"/>
                    </a:xfrm>
                    <a:prstGeom prst="rect">
                      <a:avLst/>
                    </a:prstGeom>
                    <a:noFill/>
                    <a:ln w="9525">
                      <a:noFill/>
                      <a:miter/>
                    </a:ln>
                  </pic:spPr>
                </pic:pic>
              </a:graphicData>
            </a:graphic>
          </wp:inline>
        </w:drawing>
      </w:r>
    </w:p>
    <w:p>
      <w:pPr>
        <w:numPr>
          <w:ilvl w:val="0"/>
          <w:numId w:val="362"/>
        </w:numPr>
        <w:ind w:left="0" w:leftChars="0" w:firstLine="0" w:firstLineChars="0"/>
        <w:jc w:val="both"/>
      </w:pPr>
      <w:r>
        <w:t>迁移云主机</w:t>
      </w:r>
    </w:p>
    <w:p>
      <w:pPr>
        <w:numPr>
          <w:ilvl w:val="0"/>
          <w:numId w:val="0"/>
        </w:numPr>
        <w:tabs>
          <w:tab w:val="clear" w:pos="0"/>
          <w:tab w:val="clear" w:pos="170"/>
          <w:tab w:val="clear" w:pos="312"/>
          <w:tab w:val="clear" w:pos="397"/>
          <w:tab w:val="clear" w:pos="425"/>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425"/>
          <w:tab w:val="clear" w:pos="794"/>
        </w:tabs>
        <w:ind w:leftChars="0"/>
        <w:jc w:val="both"/>
      </w:pPr>
      <w:r>
        <w:t>· 迁移条件</w:t>
      </w:r>
    </w:p>
    <w:p>
      <w:pPr>
        <w:numPr>
          <w:ilvl w:val="0"/>
          <w:numId w:val="0"/>
        </w:numPr>
        <w:tabs>
          <w:tab w:val="clear" w:pos="0"/>
          <w:tab w:val="clear" w:pos="170"/>
          <w:tab w:val="clear" w:pos="312"/>
          <w:tab w:val="clear" w:pos="397"/>
          <w:tab w:val="clear" w:pos="425"/>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425"/>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425"/>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425"/>
          <w:tab w:val="clear" w:pos="794"/>
        </w:tabs>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4" w:name="_Toc684582373"/>
      <w:bookmarkStart w:id="5465" w:name="_Toc1536420116"/>
      <w:bookmarkStart w:id="5466" w:name="_Toc1782740470"/>
      <w:bookmarkStart w:id="5467" w:name="_Toc543820162"/>
      <w:bookmarkStart w:id="5468"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4"/>
      <w:bookmarkEnd w:id="5465"/>
      <w:bookmarkEnd w:id="5466"/>
      <w:bookmarkEnd w:id="5467"/>
    </w:p>
    <w:p>
      <w:pPr>
        <w:pStyle w:val="33"/>
        <w:numPr>
          <w:ilvl w:val="0"/>
          <w:numId w:val="363"/>
        </w:numPr>
        <w:bidi w:val="0"/>
        <w:rPr>
          <w:rFonts w:hint="default"/>
          <w:lang w:val="en-US" w:eastAsia="zh-CN"/>
        </w:rPr>
      </w:pPr>
      <w:bookmarkStart w:id="5469" w:name="_Toc400747647"/>
      <w:bookmarkStart w:id="5470" w:name="_Toc1451541392"/>
      <w:bookmarkStart w:id="5471" w:name="_Toc2072322719"/>
      <w:bookmarkStart w:id="5472" w:name="_Toc230699710"/>
      <w:r>
        <w:rPr>
          <w:rFonts w:hint="eastAsia"/>
          <w:lang w:val="en-US" w:eastAsia="zh-CN"/>
        </w:rPr>
        <w:t>阿里云产品</w:t>
      </w:r>
      <w:bookmarkEnd w:id="5469"/>
      <w:bookmarkEnd w:id="5470"/>
      <w:bookmarkEnd w:id="5471"/>
      <w:bookmarkEnd w:id="5472"/>
    </w:p>
    <w:p>
      <w:pPr>
        <w:pStyle w:val="34"/>
        <w:rPr>
          <w:rFonts w:hint="eastAsia"/>
          <w:lang w:val="en-US" w:eastAsia="zh-CN"/>
        </w:rPr>
      </w:pPr>
      <w:bookmarkStart w:id="5473" w:name="_Toc2137072565"/>
      <w:bookmarkStart w:id="5474" w:name="_Toc1139309721"/>
      <w:bookmarkStart w:id="5475" w:name="_Toc881224700"/>
      <w:bookmarkStart w:id="5476" w:name="_Toc53516613"/>
      <w:r>
        <w:rPr>
          <w:rFonts w:hint="eastAsia"/>
          <w:lang w:val="en-US" w:eastAsia="zh-CN"/>
        </w:rPr>
        <w:t>云计算基础</w:t>
      </w:r>
      <w:bookmarkEnd w:id="5473"/>
      <w:bookmarkEnd w:id="5474"/>
      <w:bookmarkEnd w:id="5475"/>
      <w:bookmarkEnd w:id="5476"/>
    </w:p>
    <w:p>
      <w:pPr>
        <w:numPr>
          <w:ilvl w:val="0"/>
          <w:numId w:val="364"/>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4"/>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4"/>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64"/>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77" w:name="_Toc726621213"/>
      <w:bookmarkStart w:id="5478" w:name="_Toc1305759559"/>
      <w:bookmarkStart w:id="5479" w:name="_Toc908778817"/>
      <w:bookmarkStart w:id="5480" w:name="_Toc512420697"/>
      <w:r>
        <w:rPr>
          <w:rFonts w:hint="eastAsia"/>
          <w:lang w:val="en-US" w:eastAsia="zh-CN"/>
        </w:rPr>
        <w:t>阿里云产品和技术</w:t>
      </w:r>
      <w:bookmarkEnd w:id="5477"/>
      <w:bookmarkEnd w:id="5478"/>
      <w:bookmarkEnd w:id="5479"/>
      <w:bookmarkEnd w:id="5480"/>
    </w:p>
    <w:p>
      <w:pPr>
        <w:numPr>
          <w:ilvl w:val="0"/>
          <w:numId w:val="365"/>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425"/>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9"/>
                    <a:stretch>
                      <a:fillRect/>
                    </a:stretch>
                  </pic:blipFill>
                  <pic:spPr>
                    <a:xfrm>
                      <a:off x="0" y="0"/>
                      <a:ext cx="4403090" cy="2267585"/>
                    </a:xfrm>
                    <a:prstGeom prst="rect">
                      <a:avLst/>
                    </a:prstGeom>
                    <a:noFill/>
                    <a:ln>
                      <a:noFill/>
                    </a:ln>
                  </pic:spPr>
                </pic:pic>
              </a:graphicData>
            </a:graphic>
          </wp:inline>
        </w:drawing>
      </w:r>
    </w:p>
    <w:p>
      <w:pPr>
        <w:numPr>
          <w:ilvl w:val="0"/>
          <w:numId w:val="365"/>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1" w:name="_Toc727358803"/>
      <w:bookmarkStart w:id="5482" w:name="_Toc1402819462"/>
      <w:bookmarkStart w:id="5483" w:name="_Toc1209574487"/>
      <w:bookmarkStart w:id="5484" w:name="_Toc1406607825"/>
      <w:r>
        <w:rPr>
          <w:rFonts w:hint="eastAsia"/>
          <w:lang w:val="en-US" w:eastAsia="zh-CN"/>
        </w:rPr>
        <w:t>阿里云应用架构</w:t>
      </w:r>
      <w:bookmarkEnd w:id="5481"/>
      <w:bookmarkEnd w:id="5482"/>
      <w:bookmarkEnd w:id="5483"/>
      <w:bookmarkEnd w:id="5484"/>
    </w:p>
    <w:p>
      <w:pPr>
        <w:numPr>
          <w:ilvl w:val="0"/>
          <w:numId w:val="366"/>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1"/>
                    <a:stretch>
                      <a:fillRect/>
                    </a:stretch>
                  </pic:blipFill>
                  <pic:spPr>
                    <a:xfrm>
                      <a:off x="0" y="0"/>
                      <a:ext cx="4086860" cy="2479040"/>
                    </a:xfrm>
                    <a:prstGeom prst="rect">
                      <a:avLst/>
                    </a:prstGeom>
                    <a:noFill/>
                    <a:ln>
                      <a:noFill/>
                    </a:ln>
                  </pic:spPr>
                </pic:pic>
              </a:graphicData>
            </a:graphic>
          </wp:inline>
        </w:drawing>
      </w:r>
    </w:p>
    <w:p>
      <w:pPr>
        <w:numPr>
          <w:ilvl w:val="0"/>
          <w:numId w:val="366"/>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SLB负载均衡</w:t>
      </w:r>
    </w:p>
    <w:p>
      <w:pPr>
        <w:widowControl w:val="0"/>
        <w:numPr>
          <w:ilvl w:val="0"/>
          <w:numId w:val="367"/>
        </w:numPr>
        <w:ind w:firstLine="420" w:firstLineChars="0"/>
        <w:jc w:val="both"/>
        <w:rPr>
          <w:rFonts w:hint="default"/>
          <w:lang w:val="en-US" w:eastAsia="zh-CN"/>
        </w:rPr>
      </w:pPr>
      <w:r>
        <w:rPr>
          <w:rFonts w:hint="eastAsia"/>
          <w:lang w:val="en-US" w:eastAsia="zh-CN"/>
        </w:rPr>
        <w:t>流量入口</w:t>
      </w:r>
    </w:p>
    <w:p>
      <w:pPr>
        <w:widowControl w:val="0"/>
        <w:numPr>
          <w:ilvl w:val="0"/>
          <w:numId w:val="367"/>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7"/>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6"/>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5" w:name="_Toc1555005132"/>
      <w:bookmarkStart w:id="5486" w:name="_Toc325160426"/>
      <w:bookmarkStart w:id="5487" w:name="_Toc577097950"/>
      <w:bookmarkStart w:id="5488" w:name="_Toc1047089721"/>
      <w:r>
        <w:rPr>
          <w:rFonts w:hint="default"/>
          <w:lang w:eastAsia="zh-CN"/>
        </w:rPr>
        <w:t>华为云</w:t>
      </w:r>
      <w:bookmarkEnd w:id="5485"/>
      <w:bookmarkEnd w:id="5486"/>
      <w:bookmarkEnd w:id="5487"/>
      <w:bookmarkEnd w:id="5488"/>
    </w:p>
    <w:p>
      <w:pPr>
        <w:pStyle w:val="34"/>
        <w:rPr>
          <w:rFonts w:hint="default"/>
          <w:lang w:eastAsia="zh-CN"/>
        </w:rPr>
      </w:pPr>
      <w:bookmarkStart w:id="5489" w:name="_Toc1881430900"/>
      <w:bookmarkStart w:id="5490" w:name="_Toc334463304"/>
      <w:bookmarkStart w:id="5491" w:name="_Toc881404623"/>
      <w:bookmarkStart w:id="5492" w:name="_Toc1385360763"/>
      <w:r>
        <w:rPr>
          <w:rFonts w:hint="default"/>
          <w:lang w:eastAsia="zh-CN"/>
        </w:rPr>
        <w:t>简介</w:t>
      </w:r>
      <w:bookmarkEnd w:id="5489"/>
      <w:bookmarkEnd w:id="5490"/>
      <w:bookmarkEnd w:id="5491"/>
      <w:bookmarkEnd w:id="5492"/>
    </w:p>
    <w:p>
      <w:pPr>
        <w:numPr>
          <w:ilvl w:val="0"/>
          <w:numId w:val="368"/>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3" w:name="_Toc1733115364"/>
      <w:bookmarkStart w:id="5494" w:name="_Toc2100824220"/>
      <w:bookmarkStart w:id="5495" w:name="_Toc1492630101"/>
      <w:bookmarkStart w:id="5496" w:name="_Toc1576658229"/>
      <w:r>
        <w:rPr>
          <w:rFonts w:hint="default"/>
          <w:lang w:eastAsia="zh-CN"/>
        </w:rPr>
        <w:t>产品介绍</w:t>
      </w:r>
      <w:bookmarkEnd w:id="5493"/>
      <w:bookmarkEnd w:id="5494"/>
      <w:bookmarkEnd w:id="5495"/>
      <w:bookmarkEnd w:id="5496"/>
    </w:p>
    <w:p>
      <w:pPr>
        <w:numPr>
          <w:ilvl w:val="0"/>
          <w:numId w:val="369"/>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497" w:name="_Toc1078358388"/>
      <w:bookmarkStart w:id="5498" w:name="_Toc1835376215"/>
      <w:bookmarkStart w:id="5499" w:name="_Toc590996484"/>
      <w:bookmarkStart w:id="5500" w:name="_Toc1675412598"/>
      <w:r>
        <w:rPr>
          <w:rFonts w:hint="default"/>
          <w:lang w:eastAsia="zh-CN"/>
        </w:rPr>
        <w:t>ECS云服务器管理</w:t>
      </w:r>
      <w:bookmarkEnd w:id="5497"/>
      <w:bookmarkEnd w:id="5498"/>
      <w:bookmarkEnd w:id="5499"/>
      <w:bookmarkEnd w:id="5500"/>
    </w:p>
    <w:p>
      <w:pPr>
        <w:pStyle w:val="34"/>
        <w:rPr>
          <w:rFonts w:hint="default"/>
          <w:lang w:eastAsia="zh-CN"/>
        </w:rPr>
      </w:pPr>
      <w:bookmarkStart w:id="5501" w:name="_Toc633140749"/>
      <w:bookmarkStart w:id="5502" w:name="_Toc1450229494"/>
      <w:bookmarkStart w:id="5503" w:name="_Toc244550668"/>
      <w:bookmarkStart w:id="5504" w:name="_Toc664679172"/>
      <w:r>
        <w:rPr>
          <w:rFonts w:hint="default"/>
          <w:lang w:eastAsia="zh-CN"/>
        </w:rPr>
        <w:t>华为云控制台</w:t>
      </w:r>
      <w:bookmarkEnd w:id="5501"/>
      <w:bookmarkEnd w:id="5502"/>
      <w:bookmarkEnd w:id="5503"/>
      <w:bookmarkEnd w:id="5504"/>
    </w:p>
    <w:p>
      <w:pPr>
        <w:numPr>
          <w:ilvl w:val="0"/>
          <w:numId w:val="370"/>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70"/>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70"/>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5" w:name="_Toc448125709"/>
      <w:bookmarkStart w:id="5506" w:name="_Toc1127965378"/>
      <w:bookmarkStart w:id="5507" w:name="_Toc202661306"/>
      <w:bookmarkStart w:id="5508" w:name="_Toc208198157"/>
      <w:r>
        <w:rPr>
          <w:rFonts w:hint="default"/>
          <w:lang w:eastAsia="zh-CN"/>
        </w:rPr>
        <w:t>ECS选购及操作</w:t>
      </w:r>
      <w:bookmarkEnd w:id="5505"/>
      <w:bookmarkEnd w:id="5506"/>
      <w:bookmarkEnd w:id="5507"/>
      <w:bookmarkEnd w:id="5508"/>
    </w:p>
    <w:p>
      <w:pPr>
        <w:numPr>
          <w:ilvl w:val="0"/>
          <w:numId w:val="371"/>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按带宽,按流量 )</w:t>
      </w:r>
    </w:p>
    <w:p>
      <w:pPr>
        <w:numPr>
          <w:ilvl w:val="0"/>
          <w:numId w:val="371"/>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提交申请 --&gt; 确认实例</w:t>
      </w:r>
    </w:p>
    <w:p>
      <w:pPr>
        <w:numPr>
          <w:ilvl w:val="0"/>
          <w:numId w:val="371"/>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更多操作:更改配置,重装系统,换系统</w:t>
      </w:r>
    </w:p>
    <w:p>
      <w:pPr>
        <w:pStyle w:val="34"/>
        <w:rPr>
          <w:rFonts w:hint="default"/>
          <w:lang w:eastAsia="zh-CN"/>
        </w:rPr>
      </w:pPr>
      <w:bookmarkStart w:id="5509" w:name="_Toc1726290647"/>
      <w:bookmarkStart w:id="5510" w:name="_Toc544801640"/>
      <w:bookmarkStart w:id="5511" w:name="_Toc1329004871"/>
      <w:bookmarkStart w:id="5512" w:name="_Toc1070102620"/>
      <w:r>
        <w:rPr>
          <w:rFonts w:hint="default"/>
          <w:lang w:eastAsia="zh-CN"/>
        </w:rPr>
        <w:t>ECS选购及操作</w:t>
      </w:r>
      <w:bookmarkEnd w:id="5509"/>
      <w:bookmarkEnd w:id="5510"/>
      <w:bookmarkEnd w:id="5511"/>
      <w:bookmarkEnd w:id="5512"/>
    </w:p>
    <w:p>
      <w:pPr>
        <w:numPr>
          <w:ilvl w:val="0"/>
          <w:numId w:val="372"/>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手机端:iTerminal,Termius,阿里云APP等</w:t>
      </w:r>
    </w:p>
    <w:p>
      <w:pPr>
        <w:numPr>
          <w:ilvl w:val="0"/>
          <w:numId w:val="372"/>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从互联网访问刚建立的网站,查看页面效果</w:t>
      </w:r>
    </w:p>
    <w:p>
      <w:pPr>
        <w:pStyle w:val="33"/>
        <w:numPr>
          <w:ilvl w:val="1"/>
          <w:numId w:val="363"/>
        </w:numPr>
        <w:bidi w:val="0"/>
        <w:rPr>
          <w:rFonts w:hint="eastAsia"/>
          <w:lang w:val="en-US" w:eastAsia="zh-CN"/>
        </w:rPr>
      </w:pPr>
      <w:r>
        <w:rPr>
          <w:rFonts w:hint="eastAsia"/>
          <w:lang w:val="en-US" w:eastAsia="zh-CN"/>
        </w:rPr>
        <w:br w:type="page"/>
      </w:r>
      <w:bookmarkStart w:id="5513" w:name="_Toc1167453066"/>
      <w:bookmarkEnd w:id="5513"/>
      <w:bookmarkStart w:id="5514" w:name="_Toc1063658995"/>
      <w:bookmarkEnd w:id="5514"/>
      <w:bookmarkStart w:id="5515" w:name="_Toc2026308415"/>
      <w:bookmarkEnd w:id="5515"/>
      <w:bookmarkStart w:id="5516" w:name="_Toc992820164"/>
      <w:bookmarkEnd w:id="5516"/>
    </w:p>
    <w:p>
      <w:pPr>
        <w:pStyle w:val="31"/>
        <w:bidi w:val="0"/>
        <w:rPr>
          <w:rFonts w:hint="eastAsia"/>
          <w:lang w:val="en-US" w:eastAsia="zh-CN"/>
        </w:rPr>
      </w:pPr>
      <w:bookmarkStart w:id="5517" w:name="_Toc874085855"/>
      <w:bookmarkStart w:id="5518" w:name="_Toc962833697"/>
      <w:bookmarkStart w:id="5519" w:name="_Toc181546199"/>
      <w:bookmarkStart w:id="5520" w:name="_Toc2031516563"/>
      <w:r>
        <w:rPr>
          <w:rFonts w:hint="eastAsia"/>
          <w:lang w:val="en-US" w:eastAsia="zh-CN"/>
        </w:rPr>
        <w:t>Day 06 Docker概述、部署Docker、Docker镜像、Docker基本命令</w:t>
      </w:r>
      <w:bookmarkEnd w:id="5468"/>
      <w:bookmarkEnd w:id="5517"/>
      <w:bookmarkEnd w:id="5518"/>
      <w:bookmarkEnd w:id="5519"/>
      <w:bookmarkEnd w:id="5520"/>
    </w:p>
    <w:p>
      <w:pPr>
        <w:pStyle w:val="33"/>
        <w:numPr>
          <w:ilvl w:val="0"/>
          <w:numId w:val="373"/>
        </w:numPr>
        <w:bidi w:val="0"/>
        <w:rPr>
          <w:rFonts w:hint="eastAsia"/>
          <w:lang w:val="en-US" w:eastAsia="zh-CN"/>
        </w:rPr>
      </w:pPr>
      <w:bookmarkStart w:id="5521" w:name="_Toc215113109"/>
      <w:bookmarkStart w:id="5522" w:name="_Toc24092_WPSOffice_Level1"/>
      <w:bookmarkStart w:id="5523" w:name="_Toc468129035"/>
      <w:bookmarkStart w:id="5524" w:name="_Toc524368798"/>
      <w:bookmarkStart w:id="5525" w:name="_Toc1308164795"/>
      <w:r>
        <w:rPr>
          <w:rFonts w:hint="eastAsia"/>
          <w:lang w:val="en-US" w:eastAsia="zh-CN"/>
        </w:rPr>
        <w:t>Docker概述</w:t>
      </w:r>
      <w:bookmarkEnd w:id="5521"/>
      <w:bookmarkEnd w:id="5522"/>
      <w:bookmarkEnd w:id="5523"/>
      <w:bookmarkEnd w:id="5524"/>
      <w:bookmarkEnd w:id="5525"/>
    </w:p>
    <w:p>
      <w:pPr>
        <w:pStyle w:val="34"/>
        <w:numPr>
          <w:ilvl w:val="0"/>
          <w:numId w:val="374"/>
        </w:numPr>
        <w:bidi w:val="0"/>
        <w:rPr>
          <w:rFonts w:hint="eastAsia"/>
          <w:lang w:val="en-US" w:eastAsia="zh-CN"/>
        </w:rPr>
      </w:pPr>
      <w:bookmarkStart w:id="5526" w:name="_Toc24092_WPSOffice_Level2"/>
      <w:bookmarkStart w:id="5527" w:name="_Toc1919398028"/>
      <w:bookmarkStart w:id="5528" w:name="_Toc1640072963"/>
      <w:bookmarkStart w:id="5529" w:name="_Toc119497890"/>
      <w:bookmarkStart w:id="5530" w:name="_Toc1354317549"/>
      <w:r>
        <w:rPr>
          <w:rFonts w:hint="eastAsia"/>
          <w:lang w:val="en-US" w:eastAsia="zh-CN"/>
        </w:rPr>
        <w:t>概述</w:t>
      </w:r>
      <w:bookmarkEnd w:id="5526"/>
      <w:bookmarkEnd w:id="5527"/>
      <w:bookmarkEnd w:id="5528"/>
      <w:bookmarkEnd w:id="5529"/>
      <w:bookmarkEnd w:id="5530"/>
    </w:p>
    <w:p>
      <w:pPr>
        <w:numPr>
          <w:ilvl w:val="0"/>
          <w:numId w:val="375"/>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75"/>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4"/>
        </w:numPr>
        <w:bidi w:val="0"/>
        <w:rPr>
          <w:rFonts w:hint="eastAsia"/>
          <w:lang w:val="en-US" w:eastAsia="zh-CN"/>
        </w:rPr>
      </w:pPr>
      <w:bookmarkStart w:id="5531" w:name="_Toc10986_WPSOffice_Level2"/>
      <w:bookmarkStart w:id="5532" w:name="_Toc692782425"/>
      <w:bookmarkStart w:id="5533" w:name="_Toc303989400"/>
      <w:bookmarkStart w:id="5534" w:name="_Toc735476243"/>
      <w:bookmarkStart w:id="5535" w:name="_Toc1070743748"/>
      <w:r>
        <w:rPr>
          <w:rFonts w:hint="eastAsia"/>
          <w:lang w:val="en-US" w:eastAsia="zh-CN"/>
        </w:rPr>
        <w:t>Docker特性</w:t>
      </w:r>
      <w:bookmarkEnd w:id="5531"/>
      <w:bookmarkEnd w:id="5532"/>
      <w:bookmarkEnd w:id="5533"/>
      <w:bookmarkEnd w:id="5534"/>
      <w:bookmarkEnd w:id="5535"/>
    </w:p>
    <w:p>
      <w:pPr>
        <w:numPr>
          <w:ilvl w:val="0"/>
          <w:numId w:val="376"/>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3"/>
                    <a:stretch>
                      <a:fillRect/>
                    </a:stretch>
                  </pic:blipFill>
                  <pic:spPr>
                    <a:xfrm>
                      <a:off x="0" y="0"/>
                      <a:ext cx="5269865" cy="224853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监控容器和容器排错是挑战</w:t>
      </w:r>
    </w:p>
    <w:p>
      <w:pPr>
        <w:pStyle w:val="33"/>
        <w:numPr>
          <w:ilvl w:val="0"/>
          <w:numId w:val="373"/>
        </w:numPr>
        <w:bidi w:val="0"/>
        <w:rPr>
          <w:rFonts w:hint="default"/>
          <w:lang w:val="en-US" w:eastAsia="zh-CN"/>
        </w:rPr>
      </w:pPr>
      <w:bookmarkStart w:id="5536" w:name="_Toc1533548233"/>
      <w:bookmarkStart w:id="5537" w:name="_Toc484163848"/>
      <w:bookmarkStart w:id="5538" w:name="_Toc1639417092"/>
      <w:bookmarkStart w:id="5539" w:name="_Toc10986_WPSOffice_Level1"/>
      <w:bookmarkStart w:id="5540" w:name="_Toc482956506"/>
      <w:r>
        <w:rPr>
          <w:rFonts w:hint="eastAsia"/>
          <w:lang w:val="en-US" w:eastAsia="zh-CN"/>
        </w:rPr>
        <w:t>部署Docker</w:t>
      </w:r>
      <w:bookmarkEnd w:id="5536"/>
      <w:bookmarkEnd w:id="5537"/>
      <w:bookmarkEnd w:id="5538"/>
      <w:bookmarkEnd w:id="5539"/>
      <w:bookmarkEnd w:id="5540"/>
    </w:p>
    <w:p>
      <w:pPr>
        <w:pStyle w:val="34"/>
        <w:numPr>
          <w:ilvl w:val="0"/>
          <w:numId w:val="377"/>
        </w:numPr>
        <w:bidi w:val="0"/>
        <w:rPr>
          <w:rFonts w:hint="eastAsia"/>
          <w:lang w:val="en-US" w:eastAsia="zh-CN"/>
        </w:rPr>
      </w:pPr>
      <w:bookmarkStart w:id="5541" w:name="_Toc1346071931"/>
      <w:bookmarkStart w:id="5542" w:name="_Toc151649841"/>
      <w:bookmarkStart w:id="5543" w:name="_Toc3236_WPSOffice_Level2"/>
      <w:bookmarkStart w:id="5544" w:name="_Toc965015854"/>
      <w:bookmarkStart w:id="5545" w:name="_Toc1595765378"/>
      <w:r>
        <w:rPr>
          <w:rFonts w:hint="eastAsia"/>
          <w:lang w:val="en-US" w:eastAsia="zh-CN"/>
        </w:rPr>
        <w:t>安装前准备</w:t>
      </w:r>
      <w:bookmarkEnd w:id="5541"/>
      <w:bookmarkEnd w:id="5542"/>
      <w:bookmarkEnd w:id="5543"/>
      <w:bookmarkEnd w:id="5544"/>
      <w:bookmarkEnd w:id="5545"/>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7"/>
        </w:numPr>
        <w:bidi w:val="0"/>
        <w:rPr>
          <w:rFonts w:hint="eastAsia"/>
          <w:lang w:val="en-US" w:eastAsia="zh-CN"/>
        </w:rPr>
      </w:pPr>
      <w:bookmarkStart w:id="5546" w:name="_Toc1592456475"/>
      <w:bookmarkStart w:id="5547" w:name="_Toc263478156"/>
      <w:bookmarkStart w:id="5548" w:name="_Toc1129461040"/>
      <w:bookmarkStart w:id="5549" w:name="_Toc16634_WPSOffice_Level2"/>
      <w:bookmarkStart w:id="5550" w:name="_Toc929884346"/>
      <w:r>
        <w:rPr>
          <w:rFonts w:hint="eastAsia"/>
          <w:lang w:val="en-US" w:eastAsia="zh-CN"/>
        </w:rPr>
        <w:t>安装Docker</w:t>
      </w:r>
      <w:bookmarkEnd w:id="5546"/>
      <w:bookmarkEnd w:id="5547"/>
      <w:bookmarkEnd w:id="5548"/>
      <w:bookmarkEnd w:id="5549"/>
      <w:bookmarkEnd w:id="5550"/>
    </w:p>
    <w:p>
      <w:pPr>
        <w:numPr>
          <w:ilvl w:val="0"/>
          <w:numId w:val="378"/>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bidi w:val="0"/>
        <w:ind w:firstLine="420" w:firstLineChars="0"/>
        <w:rPr>
          <w:rFonts w:hint="eastAsia"/>
          <w:lang w:eastAsia="zh-CN"/>
        </w:rPr>
      </w:pPr>
      <w:r>
        <w:rPr>
          <w:rFonts w:hint="default"/>
          <w:lang w:eastAsia="zh-CN"/>
        </w:rPr>
        <w:t># systemctl enable docker</w:t>
      </w:r>
    </w:p>
    <w:p>
      <w:pPr>
        <w:numPr>
          <w:ilvl w:val="0"/>
          <w:numId w:val="378"/>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8"/>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t>· 物理机</w:t>
      </w:r>
    </w:p>
    <w:p>
      <w:pPr>
        <w:numPr>
          <w:ilvl w:val="0"/>
          <w:numId w:val="379"/>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9"/>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9"/>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9"/>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9"/>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9"/>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9"/>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bidi w:val="0"/>
        <w:rPr>
          <w:rFonts w:hint="eastAsia"/>
          <w:lang w:val="en-US" w:eastAsia="zh-CN"/>
        </w:rPr>
      </w:pPr>
      <w:r>
        <w:rPr>
          <w:rFonts w:hint="eastAsia"/>
          <w:lang w:val="en-US" w:eastAsia="zh-CN"/>
        </w:rPr>
        <w:t>· 虚拟机</w:t>
      </w:r>
    </w:p>
    <w:p>
      <w:pPr>
        <w:numPr>
          <w:ilvl w:val="0"/>
          <w:numId w:val="380"/>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80"/>
        </w:numPr>
        <w:tabs>
          <w:tab w:val="left" w:pos="312"/>
        </w:tabs>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8"/>
        </w:numPr>
        <w:bidi w:val="0"/>
        <w:ind w:left="0" w:leftChars="0" w:firstLine="0" w:firstLineChars="0"/>
        <w:rPr>
          <w:rFonts w:hint="default"/>
          <w:lang w:val="en-US" w:eastAsia="zh-CN"/>
        </w:rPr>
      </w:pPr>
      <w:r>
        <w:rPr>
          <w:rFonts w:hint="eastAsia"/>
          <w:lang w:val="en-US" w:eastAsia="zh-CN"/>
        </w:rPr>
        <w:t>docker安装(vmware)</w:t>
      </w:r>
    </w:p>
    <w:p>
      <w:pPr>
        <w:numPr>
          <w:ilvl w:val="0"/>
          <w:numId w:val="381"/>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81"/>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3"/>
        </w:numPr>
        <w:bidi w:val="0"/>
        <w:rPr>
          <w:rFonts w:hint="eastAsia"/>
          <w:lang w:val="en-US" w:eastAsia="zh-CN"/>
        </w:rPr>
      </w:pPr>
      <w:bookmarkStart w:id="5551" w:name="_Toc1516537811"/>
      <w:bookmarkStart w:id="5552" w:name="_Toc973007706"/>
      <w:bookmarkStart w:id="5553" w:name="_Toc420079503"/>
      <w:bookmarkStart w:id="5554" w:name="_Toc1244891746"/>
      <w:bookmarkStart w:id="5555" w:name="_Toc3236_WPSOffice_Level1"/>
      <w:r>
        <w:rPr>
          <w:rFonts w:hint="eastAsia"/>
          <w:lang w:val="en-US" w:eastAsia="zh-CN"/>
        </w:rPr>
        <w:t>Docker镜像</w:t>
      </w:r>
      <w:bookmarkEnd w:id="5551"/>
      <w:bookmarkEnd w:id="5552"/>
      <w:bookmarkEnd w:id="5553"/>
      <w:bookmarkEnd w:id="5554"/>
      <w:bookmarkEnd w:id="5555"/>
    </w:p>
    <w:p>
      <w:pPr>
        <w:pStyle w:val="34"/>
        <w:numPr>
          <w:ilvl w:val="0"/>
          <w:numId w:val="382"/>
        </w:numPr>
        <w:bidi w:val="0"/>
        <w:rPr>
          <w:rFonts w:hint="eastAsia"/>
          <w:lang w:val="en-US" w:eastAsia="zh-CN"/>
        </w:rPr>
      </w:pPr>
      <w:bookmarkStart w:id="5556" w:name="_Toc506248679"/>
      <w:bookmarkStart w:id="5557" w:name="_Toc934005927"/>
      <w:bookmarkStart w:id="5558" w:name="_Toc16793_WPSOffice_Level2"/>
      <w:bookmarkStart w:id="5559" w:name="_Toc1502509946"/>
      <w:bookmarkStart w:id="5560" w:name="_Toc1246357525"/>
      <w:r>
        <w:rPr>
          <w:rFonts w:hint="eastAsia"/>
          <w:lang w:val="en-US" w:eastAsia="zh-CN"/>
        </w:rPr>
        <w:t>基本概念</w:t>
      </w:r>
      <w:bookmarkEnd w:id="5556"/>
      <w:bookmarkEnd w:id="5557"/>
      <w:bookmarkEnd w:id="5558"/>
      <w:bookmarkEnd w:id="5559"/>
      <w:bookmarkEnd w:id="5560"/>
    </w:p>
    <w:p>
      <w:pPr>
        <w:numPr>
          <w:ilvl w:val="0"/>
          <w:numId w:val="383"/>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425"/>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4"/>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4827905" cy="2493645"/>
                    </a:xfrm>
                    <a:prstGeom prst="rect">
                      <a:avLst/>
                    </a:prstGeom>
                    <a:noFill/>
                    <a:ln>
                      <a:noFill/>
                    </a:ln>
                  </pic:spPr>
                </pic:pic>
              </a:graphicData>
            </a:graphic>
          </wp:inline>
        </w:drawing>
      </w:r>
    </w:p>
    <w:p>
      <w:pPr>
        <w:numPr>
          <w:ilvl w:val="0"/>
          <w:numId w:val="383"/>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7"/>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2"/>
        </w:numPr>
        <w:bidi w:val="0"/>
        <w:rPr>
          <w:rFonts w:hint="default"/>
          <w:lang w:val="en-US" w:eastAsia="zh-CN"/>
        </w:rPr>
      </w:pPr>
      <w:bookmarkStart w:id="5561" w:name="_Toc10312_WPSOffice_Level2"/>
      <w:bookmarkStart w:id="5562" w:name="_Toc1978651818"/>
      <w:bookmarkStart w:id="5563" w:name="_Toc330116480"/>
      <w:bookmarkStart w:id="5564" w:name="_Toc2061482940"/>
      <w:bookmarkStart w:id="5565" w:name="_Toc755967807"/>
      <w:r>
        <w:rPr>
          <w:rFonts w:hint="eastAsia"/>
          <w:lang w:val="en-US" w:eastAsia="zh-CN"/>
        </w:rPr>
        <w:t>镜像操作</w:t>
      </w:r>
      <w:bookmarkEnd w:id="5561"/>
      <w:bookmarkEnd w:id="5562"/>
      <w:bookmarkEnd w:id="5563"/>
      <w:bookmarkEnd w:id="5564"/>
      <w:bookmarkEnd w:id="5565"/>
    </w:p>
    <w:p>
      <w:pPr>
        <w:numPr>
          <w:ilvl w:val="0"/>
          <w:numId w:val="384"/>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4"/>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4"/>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2"/>
        </w:numPr>
        <w:bidi w:val="0"/>
        <w:rPr>
          <w:rFonts w:hint="default"/>
          <w:lang w:val="en-US" w:eastAsia="zh-CN"/>
        </w:rPr>
      </w:pPr>
      <w:bookmarkStart w:id="5566" w:name="_Toc1535278670"/>
      <w:bookmarkStart w:id="5567" w:name="_Toc1823806993"/>
      <w:bookmarkStart w:id="5568" w:name="_Toc955224011"/>
      <w:bookmarkStart w:id="5569" w:name="_Toc538040678"/>
      <w:bookmarkStart w:id="5570" w:name="_Toc13895_WPSOffice_Level2"/>
      <w:r>
        <w:rPr>
          <w:rFonts w:hint="eastAsia"/>
          <w:lang w:val="en-US" w:eastAsia="zh-CN"/>
        </w:rPr>
        <w:t>启动不同镜像中遇到的问题</w:t>
      </w:r>
      <w:bookmarkEnd w:id="5566"/>
      <w:bookmarkEnd w:id="5567"/>
      <w:bookmarkEnd w:id="5568"/>
      <w:bookmarkEnd w:id="5569"/>
      <w:bookmarkEnd w:id="5570"/>
    </w:p>
    <w:p>
      <w:pPr>
        <w:numPr>
          <w:ilvl w:val="0"/>
          <w:numId w:val="385"/>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5"/>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3"/>
        </w:numPr>
        <w:bidi w:val="0"/>
        <w:rPr>
          <w:rFonts w:hint="eastAsia"/>
          <w:lang w:val="en-US" w:eastAsia="zh-CN"/>
        </w:rPr>
      </w:pPr>
      <w:bookmarkStart w:id="5571" w:name="_Toc1329161457"/>
      <w:bookmarkStart w:id="5572" w:name="_Toc1797616807"/>
      <w:bookmarkStart w:id="5573" w:name="_Toc1161232646"/>
      <w:bookmarkStart w:id="5574" w:name="_Toc16634_WPSOffice_Level1"/>
      <w:bookmarkStart w:id="5575" w:name="_Toc1011583988"/>
      <w:r>
        <w:rPr>
          <w:rFonts w:hint="eastAsia"/>
          <w:lang w:val="en-US" w:eastAsia="zh-CN"/>
        </w:rPr>
        <w:t>Docker基本命令</w:t>
      </w:r>
      <w:bookmarkEnd w:id="5571"/>
      <w:bookmarkEnd w:id="5572"/>
      <w:bookmarkEnd w:id="5573"/>
      <w:bookmarkEnd w:id="5574"/>
      <w:bookmarkEnd w:id="5575"/>
    </w:p>
    <w:p>
      <w:pPr>
        <w:pStyle w:val="34"/>
        <w:numPr>
          <w:ilvl w:val="0"/>
          <w:numId w:val="386"/>
        </w:numPr>
        <w:bidi w:val="0"/>
        <w:rPr>
          <w:rFonts w:hint="eastAsia"/>
          <w:lang w:val="en-US" w:eastAsia="zh-CN"/>
        </w:rPr>
      </w:pPr>
      <w:bookmarkStart w:id="5576" w:name="_Toc213917269"/>
      <w:bookmarkStart w:id="5577" w:name="_Toc1520214513"/>
      <w:bookmarkStart w:id="5578" w:name="_Toc524973059"/>
      <w:bookmarkStart w:id="5579" w:name="_Toc4879_WPSOffice_Level2"/>
      <w:bookmarkStart w:id="5580" w:name="_Toc292823357"/>
      <w:r>
        <w:rPr>
          <w:rFonts w:hint="eastAsia"/>
          <w:lang w:val="en-US" w:eastAsia="zh-CN"/>
        </w:rPr>
        <w:t>镜像常用命令</w:t>
      </w:r>
      <w:bookmarkEnd w:id="5576"/>
      <w:bookmarkEnd w:id="5577"/>
      <w:bookmarkEnd w:id="5578"/>
      <w:bookmarkEnd w:id="5579"/>
      <w:bookmarkEnd w:id="5580"/>
    </w:p>
    <w:p>
      <w:pPr>
        <w:numPr>
          <w:ilvl w:val="0"/>
          <w:numId w:val="387"/>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大小</w:t>
      </w:r>
    </w:p>
    <w:p>
      <w:pPr>
        <w:numPr>
          <w:ilvl w:val="0"/>
          <w:numId w:val="387"/>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7"/>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7"/>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7"/>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7"/>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docker rmi 镜像名称：标签</w:t>
      </w:r>
    </w:p>
    <w:p>
      <w:pPr>
        <w:numPr>
          <w:ilvl w:val="0"/>
          <w:numId w:val="387"/>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7"/>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7"/>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可以看到centos和abc两个镜像的镜像id相同，相当于一个硬链接</w:t>
      </w:r>
    </w:p>
    <w:p>
      <w:pPr>
        <w:pStyle w:val="34"/>
        <w:numPr>
          <w:ilvl w:val="0"/>
          <w:numId w:val="386"/>
        </w:numPr>
        <w:bidi w:val="0"/>
        <w:rPr>
          <w:rFonts w:hint="default"/>
          <w:lang w:val="en-US" w:eastAsia="zh-CN"/>
        </w:rPr>
      </w:pPr>
      <w:bookmarkStart w:id="5581" w:name="_Toc1573753916"/>
      <w:bookmarkStart w:id="5582" w:name="_Toc1441483392"/>
      <w:bookmarkStart w:id="5583" w:name="_Toc16794_WPSOffice_Level2"/>
      <w:bookmarkStart w:id="5584" w:name="_Toc1436096642"/>
      <w:bookmarkStart w:id="5585" w:name="_Toc1886434002"/>
      <w:r>
        <w:rPr>
          <w:rFonts w:hint="eastAsia"/>
          <w:lang w:val="en-US" w:eastAsia="zh-CN"/>
        </w:rPr>
        <w:t>容器常用命令</w:t>
      </w:r>
      <w:bookmarkEnd w:id="5581"/>
      <w:bookmarkEnd w:id="5582"/>
      <w:bookmarkEnd w:id="5583"/>
      <w:bookmarkEnd w:id="5584"/>
      <w:bookmarkEnd w:id="5585"/>
    </w:p>
    <w:p>
      <w:pPr>
        <w:numPr>
          <w:ilvl w:val="0"/>
          <w:numId w:val="388"/>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9"/>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9"/>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9"/>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9"/>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9"/>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8"/>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90"/>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8"/>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91"/>
        </w:numPr>
        <w:ind w:left="420" w:leftChars="0"/>
        <w:rPr>
          <w:rFonts w:hint="default"/>
          <w:lang w:val="en-US" w:eastAsia="zh-CN"/>
        </w:rPr>
      </w:pPr>
      <w:r>
        <w:rPr>
          <w:rFonts w:hint="eastAsia"/>
          <w:lang w:val="en-US" w:eastAsia="zh-CN"/>
        </w:rPr>
        <w:t>docker支持函数重录</w:t>
      </w:r>
    </w:p>
    <w:p>
      <w:pPr>
        <w:numPr>
          <w:ilvl w:val="0"/>
          <w:numId w:val="391"/>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8"/>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8"/>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8"/>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8"/>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6" w:name="_Toc818609516"/>
      <w:bookmarkStart w:id="5587" w:name="_Toc16793_WPSOffice_Level1"/>
      <w:bookmarkStart w:id="5588" w:name="_Toc517972485"/>
      <w:bookmarkStart w:id="5589" w:name="_Toc1461773775"/>
      <w:bookmarkStart w:id="5590" w:name="_Toc1001584123"/>
      <w:r>
        <w:rPr>
          <w:rFonts w:hint="eastAsia"/>
          <w:lang w:val="en-US" w:eastAsia="zh-CN"/>
        </w:rPr>
        <w:t>Day 07 自定义镜像及仓库、持久化存储、Docker网络架构</w:t>
      </w:r>
      <w:bookmarkEnd w:id="5586"/>
      <w:bookmarkEnd w:id="5587"/>
      <w:bookmarkEnd w:id="5588"/>
      <w:bookmarkEnd w:id="5589"/>
      <w:bookmarkEnd w:id="5590"/>
    </w:p>
    <w:p>
      <w:pPr>
        <w:pStyle w:val="33"/>
        <w:numPr>
          <w:ilvl w:val="0"/>
          <w:numId w:val="392"/>
        </w:numPr>
        <w:bidi w:val="0"/>
        <w:rPr>
          <w:rFonts w:hint="default"/>
          <w:lang w:val="en-US" w:eastAsia="zh-CN"/>
        </w:rPr>
      </w:pPr>
      <w:bookmarkStart w:id="5591" w:name="_Toc2106654804"/>
      <w:bookmarkStart w:id="5592" w:name="_Toc10312_WPSOffice_Level1"/>
      <w:bookmarkStart w:id="5593" w:name="_Toc665137735"/>
      <w:bookmarkStart w:id="5594" w:name="_Toc1474938405"/>
      <w:bookmarkStart w:id="5595" w:name="_Toc1133072832"/>
      <w:r>
        <w:rPr>
          <w:rFonts w:hint="eastAsia"/>
          <w:lang w:val="en-US" w:eastAsia="zh-CN"/>
        </w:rPr>
        <w:t>自定义镜像与仓库</w:t>
      </w:r>
      <w:bookmarkEnd w:id="5591"/>
      <w:bookmarkEnd w:id="5592"/>
      <w:bookmarkEnd w:id="5593"/>
      <w:bookmarkEnd w:id="5594"/>
      <w:bookmarkEnd w:id="5595"/>
    </w:p>
    <w:p>
      <w:pPr>
        <w:pStyle w:val="34"/>
        <w:numPr>
          <w:ilvl w:val="0"/>
          <w:numId w:val="393"/>
        </w:numPr>
        <w:bidi w:val="0"/>
        <w:rPr>
          <w:rFonts w:hint="eastAsia"/>
          <w:lang w:val="en-US" w:eastAsia="zh-CN"/>
        </w:rPr>
      </w:pPr>
      <w:bookmarkStart w:id="5596" w:name="_Toc255230910"/>
      <w:bookmarkStart w:id="5597" w:name="_Toc7106_WPSOffice_Level2"/>
      <w:bookmarkStart w:id="5598" w:name="_Toc527095997"/>
      <w:bookmarkStart w:id="5599" w:name="_Toc988249451"/>
      <w:bookmarkStart w:id="5600" w:name="_Toc1034080237"/>
      <w:r>
        <w:rPr>
          <w:rFonts w:hint="eastAsia"/>
          <w:lang w:val="en-US" w:eastAsia="zh-CN"/>
        </w:rPr>
        <w:t>自定义镜像</w:t>
      </w:r>
      <w:bookmarkEnd w:id="5596"/>
      <w:bookmarkEnd w:id="5597"/>
      <w:bookmarkEnd w:id="5598"/>
      <w:bookmarkEnd w:id="5599"/>
      <w:bookmarkEnd w:id="5600"/>
    </w:p>
    <w:p>
      <w:pPr>
        <w:numPr>
          <w:ilvl w:val="0"/>
          <w:numId w:val="394"/>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另存为另一个镜像</w:t>
      </w:r>
    </w:p>
    <w:p>
      <w:pPr>
        <w:numPr>
          <w:ilvl w:val="0"/>
          <w:numId w:val="394"/>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95"/>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5"/>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管理</w:t>
      </w:r>
    </w:p>
    <w:p>
      <w:pPr>
        <w:pStyle w:val="38"/>
        <w:numPr>
          <w:ilvl w:val="0"/>
          <w:numId w:val="0"/>
        </w:numPr>
        <w:tabs>
          <w:tab w:val="clear" w:pos="0"/>
          <w:tab w:val="clear" w:pos="170"/>
          <w:tab w:val="clear" w:pos="312"/>
          <w:tab w:val="clear" w:pos="397"/>
          <w:tab w:val="clear" w:pos="425"/>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pStyle w:val="34"/>
        <w:numPr>
          <w:ilvl w:val="0"/>
          <w:numId w:val="393"/>
        </w:numPr>
        <w:bidi w:val="0"/>
        <w:rPr>
          <w:rFonts w:hint="default"/>
          <w:lang w:val="en-US" w:eastAsia="zh-CN"/>
        </w:rPr>
      </w:pPr>
      <w:bookmarkStart w:id="5601" w:name="_Toc2005593938"/>
      <w:bookmarkStart w:id="5602" w:name="_Toc390520591"/>
      <w:bookmarkStart w:id="5603" w:name="_Toc32417_WPSOffice_Level2"/>
      <w:bookmarkStart w:id="5604" w:name="_Toc1503191889"/>
      <w:bookmarkStart w:id="5605" w:name="_Toc153229307"/>
      <w:r>
        <w:rPr>
          <w:rFonts w:hint="eastAsia"/>
          <w:lang w:val="en-US" w:eastAsia="zh-CN"/>
        </w:rPr>
        <w:t>自定义镜像仓库</w:t>
      </w:r>
      <w:bookmarkEnd w:id="5601"/>
      <w:bookmarkEnd w:id="5602"/>
      <w:bookmarkEnd w:id="5603"/>
      <w:bookmarkEnd w:id="5604"/>
      <w:bookmarkEnd w:id="5605"/>
    </w:p>
    <w:p>
      <w:pPr>
        <w:numPr>
          <w:ilvl w:val="0"/>
          <w:numId w:val="396"/>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6"/>
                    <a:stretch>
                      <a:fillRect/>
                    </a:stretch>
                  </pic:blipFill>
                  <pic:spPr>
                    <a:xfrm>
                      <a:off x="0" y="0"/>
                      <a:ext cx="4050665" cy="3249295"/>
                    </a:xfrm>
                    <a:prstGeom prst="rect">
                      <a:avLst/>
                    </a:prstGeom>
                    <a:noFill/>
                    <a:ln>
                      <a:noFill/>
                    </a:ln>
                  </pic:spPr>
                </pic:pic>
              </a:graphicData>
            </a:graphic>
          </wp:inline>
        </w:drawing>
      </w:r>
    </w:p>
    <w:p>
      <w:pPr>
        <w:numPr>
          <w:ilvl w:val="0"/>
          <w:numId w:val="396"/>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流程：</w:t>
      </w:r>
    </w:p>
    <w:p>
      <w:pPr>
        <w:numPr>
          <w:ilvl w:val="0"/>
          <w:numId w:val="397"/>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7"/>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7"/>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7"/>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7"/>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7"/>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7"/>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7"/>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192.168.1.130:5000/v2/_catalog</w:t>
      </w:r>
    </w:p>
    <w:p>
      <w:pPr>
        <w:numPr>
          <w:ilvl w:val="0"/>
          <w:numId w:val="397"/>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192.168.1.130:5000/v2/myos/tags/list</w:t>
      </w:r>
    </w:p>
    <w:p>
      <w:pPr>
        <w:numPr>
          <w:ilvl w:val="0"/>
          <w:numId w:val="398"/>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7"/>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7"/>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/etc/docker/registry/config.yml</w:t>
      </w:r>
    </w:p>
    <w:p>
      <w:pPr>
        <w:pStyle w:val="33"/>
        <w:numPr>
          <w:ilvl w:val="0"/>
          <w:numId w:val="392"/>
        </w:numPr>
        <w:bidi w:val="0"/>
        <w:rPr>
          <w:rFonts w:hint="eastAsia"/>
          <w:lang w:val="en-US" w:eastAsia="zh-CN"/>
        </w:rPr>
      </w:pPr>
      <w:bookmarkStart w:id="5606" w:name="_Toc13895_WPSOffice_Level1"/>
      <w:bookmarkStart w:id="5607" w:name="_Toc1705638116"/>
      <w:bookmarkStart w:id="5608" w:name="_Toc1410712549"/>
      <w:bookmarkStart w:id="5609" w:name="_Toc589976806"/>
      <w:bookmarkStart w:id="5610" w:name="_Toc1533820479"/>
      <w:r>
        <w:rPr>
          <w:rFonts w:hint="eastAsia"/>
          <w:lang w:val="en-US" w:eastAsia="zh-CN"/>
        </w:rPr>
        <w:t>持久化存储</w:t>
      </w:r>
      <w:bookmarkEnd w:id="5606"/>
      <w:bookmarkEnd w:id="5607"/>
      <w:bookmarkEnd w:id="5608"/>
      <w:bookmarkEnd w:id="5609"/>
      <w:bookmarkEnd w:id="5610"/>
    </w:p>
    <w:p>
      <w:pPr>
        <w:pStyle w:val="34"/>
        <w:numPr>
          <w:ilvl w:val="0"/>
          <w:numId w:val="399"/>
        </w:numPr>
        <w:bidi w:val="0"/>
        <w:rPr>
          <w:rFonts w:hint="eastAsia"/>
          <w:lang w:val="en-US" w:eastAsia="zh-CN"/>
        </w:rPr>
      </w:pPr>
      <w:bookmarkStart w:id="5611" w:name="_Toc1041766064"/>
      <w:bookmarkStart w:id="5612" w:name="_Toc3263_WPSOffice_Level2"/>
      <w:bookmarkStart w:id="5613" w:name="_Toc1666405718"/>
      <w:bookmarkStart w:id="5614" w:name="_Toc244819827"/>
      <w:bookmarkStart w:id="5615" w:name="_Toc1915304938"/>
      <w:r>
        <w:rPr>
          <w:rFonts w:hint="eastAsia"/>
          <w:lang w:val="en-US" w:eastAsia="zh-CN"/>
        </w:rPr>
        <w:t>存储卷</w:t>
      </w:r>
      <w:bookmarkEnd w:id="5611"/>
      <w:bookmarkEnd w:id="5612"/>
      <w:bookmarkEnd w:id="5613"/>
      <w:bookmarkEnd w:id="5614"/>
      <w:bookmarkEnd w:id="5615"/>
    </w:p>
    <w:p>
      <w:pPr>
        <w:numPr>
          <w:ilvl w:val="0"/>
          <w:numId w:val="400"/>
        </w:numPr>
        <w:rPr>
          <w:rFonts w:hint="eastAsia"/>
          <w:lang w:val="en-US" w:eastAsia="zh-CN"/>
        </w:rPr>
      </w:pPr>
      <w:r>
        <w:rPr>
          <w:rFonts w:hint="eastAsia"/>
          <w:lang w:val="en-US" w:eastAsia="zh-CN"/>
        </w:rPr>
        <w:t>卷的概念</w:t>
      </w:r>
    </w:p>
    <w:p>
      <w:pPr>
        <w:numPr>
          <w:ilvl w:val="0"/>
          <w:numId w:val="401"/>
        </w:numPr>
        <w:ind w:firstLine="420" w:firstLineChars="0"/>
        <w:rPr>
          <w:rFonts w:hint="default"/>
          <w:lang w:val="en-US" w:eastAsia="zh-CN"/>
        </w:rPr>
      </w:pPr>
      <w:r>
        <w:rPr>
          <w:rFonts w:hint="eastAsia"/>
          <w:lang w:val="en-US" w:eastAsia="zh-CN"/>
        </w:rPr>
        <w:t>docker容器不保持任何数据</w:t>
      </w:r>
    </w:p>
    <w:p>
      <w:pPr>
        <w:numPr>
          <w:ilvl w:val="0"/>
          <w:numId w:val="401"/>
        </w:numPr>
        <w:ind w:firstLine="420" w:firstLineChars="0"/>
        <w:rPr>
          <w:rFonts w:hint="default"/>
          <w:lang w:val="en-US" w:eastAsia="zh-CN"/>
        </w:rPr>
      </w:pPr>
      <w:r>
        <w:rPr>
          <w:rFonts w:hint="eastAsia"/>
          <w:lang w:val="en-US" w:eastAsia="zh-CN"/>
        </w:rPr>
        <w:t>重要数据请使用外部卷存储(数据持久化)</w:t>
      </w:r>
    </w:p>
    <w:p>
      <w:pPr>
        <w:numPr>
          <w:ilvl w:val="0"/>
          <w:numId w:val="401"/>
        </w:numPr>
        <w:ind w:firstLine="420" w:firstLineChars="0"/>
        <w:rPr>
          <w:rFonts w:hint="default"/>
          <w:lang w:val="en-US" w:eastAsia="zh-CN"/>
        </w:rPr>
      </w:pPr>
      <w:r>
        <w:rPr>
          <w:rFonts w:hint="eastAsia"/>
          <w:lang w:val="en-US" w:eastAsia="zh-CN"/>
        </w:rPr>
        <w:t>容器可以挂载真实机目录或共享存储为卷</w:t>
      </w:r>
    </w:p>
    <w:p>
      <w:pPr>
        <w:numPr>
          <w:ilvl w:val="0"/>
          <w:numId w:val="400"/>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p>
    <w:p>
      <w:pPr>
        <w:pStyle w:val="34"/>
        <w:numPr>
          <w:ilvl w:val="0"/>
          <w:numId w:val="399"/>
        </w:numPr>
        <w:bidi w:val="0"/>
        <w:rPr>
          <w:rFonts w:hint="default"/>
          <w:lang w:val="en-US" w:eastAsia="zh-CN"/>
        </w:rPr>
      </w:pPr>
      <w:bookmarkStart w:id="5616" w:name="_Toc1163869849"/>
      <w:bookmarkStart w:id="5617" w:name="_Toc902941288"/>
      <w:bookmarkStart w:id="5618" w:name="_Toc264487059"/>
      <w:bookmarkStart w:id="5619" w:name="_Toc879850520"/>
      <w:bookmarkStart w:id="5620" w:name="_Toc9188_WPSOffice_Level2"/>
      <w:r>
        <w:rPr>
          <w:rFonts w:hint="eastAsia"/>
          <w:lang w:val="en-US" w:eastAsia="zh-CN"/>
        </w:rPr>
        <w:t>共享存储</w:t>
      </w:r>
      <w:bookmarkEnd w:id="5616"/>
      <w:bookmarkEnd w:id="5617"/>
      <w:bookmarkEnd w:id="5618"/>
      <w:bookmarkEnd w:id="5619"/>
      <w:bookmarkEnd w:id="5620"/>
    </w:p>
    <w:p>
      <w:pPr>
        <w:numPr>
          <w:ilvl w:val="0"/>
          <w:numId w:val="402"/>
        </w:numPr>
        <w:rPr>
          <w:rFonts w:hint="eastAsia"/>
          <w:lang w:val="en-US" w:eastAsia="zh-CN"/>
        </w:rPr>
      </w:pPr>
      <w:r>
        <w:rPr>
          <w:rFonts w:hint="eastAsia"/>
          <w:lang w:val="en-US" w:eastAsia="zh-CN"/>
        </w:rPr>
        <w:t>共享存储基本概念</w:t>
      </w:r>
    </w:p>
    <w:p>
      <w:pPr>
        <w:numPr>
          <w:ilvl w:val="0"/>
          <w:numId w:val="403"/>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3"/>
        </w:numPr>
        <w:ind w:firstLine="420" w:firstLineChars="0"/>
        <w:rPr>
          <w:rFonts w:hint="default"/>
          <w:lang w:val="en-US" w:eastAsia="zh-CN"/>
        </w:rPr>
      </w:pPr>
      <w:r>
        <w:rPr>
          <w:rFonts w:hint="eastAsia"/>
          <w:lang w:val="en-US" w:eastAsia="zh-CN"/>
        </w:rPr>
        <w:t>共享存储服务器(NAS、SAN、DAS等)</w:t>
      </w:r>
    </w:p>
    <w:p>
      <w:pPr>
        <w:numPr>
          <w:ilvl w:val="0"/>
          <w:numId w:val="403"/>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402"/>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Docker主机</w:t>
      </w:r>
    </w:p>
    <w:p>
      <w:pPr>
        <w:numPr>
          <w:ilvl w:val="0"/>
          <w:numId w:val="404"/>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4"/>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2"/>
        </w:numPr>
        <w:bidi w:val="0"/>
        <w:rPr>
          <w:rFonts w:hint="default"/>
          <w:lang w:val="en-US" w:eastAsia="zh-CN"/>
        </w:rPr>
      </w:pPr>
      <w:bookmarkStart w:id="5621" w:name="_Toc1992796269"/>
      <w:bookmarkStart w:id="5622" w:name="_Toc595911318"/>
      <w:bookmarkStart w:id="5623" w:name="_Toc3263_WPSOffice_Level1"/>
      <w:bookmarkStart w:id="5624" w:name="_Toc964762293"/>
      <w:bookmarkStart w:id="5625" w:name="_Toc2138071352"/>
      <w:r>
        <w:rPr>
          <w:rFonts w:hint="eastAsia"/>
          <w:lang w:val="en-US" w:eastAsia="zh-CN"/>
        </w:rPr>
        <w:t>Docker网络架构</w:t>
      </w:r>
      <w:bookmarkEnd w:id="5621"/>
      <w:bookmarkEnd w:id="5622"/>
      <w:bookmarkEnd w:id="5623"/>
      <w:bookmarkEnd w:id="5624"/>
      <w:bookmarkEnd w:id="5625"/>
    </w:p>
    <w:p>
      <w:pPr>
        <w:pStyle w:val="34"/>
        <w:numPr>
          <w:ilvl w:val="0"/>
          <w:numId w:val="405"/>
        </w:numPr>
        <w:bidi w:val="0"/>
        <w:rPr>
          <w:rFonts w:hint="eastAsia"/>
          <w:lang w:val="en-US" w:eastAsia="zh-CN"/>
        </w:rPr>
      </w:pPr>
      <w:bookmarkStart w:id="5626" w:name="_Toc13550_WPSOffice_Level2"/>
      <w:bookmarkStart w:id="5627" w:name="_Toc96020020"/>
      <w:bookmarkStart w:id="5628" w:name="_Toc1366926490"/>
      <w:bookmarkStart w:id="5629" w:name="_Toc1799824960"/>
      <w:bookmarkStart w:id="5630" w:name="_Toc814911011"/>
      <w:r>
        <w:rPr>
          <w:rFonts w:hint="eastAsia"/>
          <w:lang w:val="en-US" w:eastAsia="zh-CN"/>
        </w:rPr>
        <w:t>Linux网桥</w:t>
      </w:r>
      <w:bookmarkEnd w:id="5626"/>
      <w:bookmarkEnd w:id="5627"/>
      <w:bookmarkEnd w:id="5628"/>
      <w:bookmarkEnd w:id="5629"/>
      <w:bookmarkEnd w:id="5630"/>
    </w:p>
    <w:p>
      <w:pPr>
        <w:numPr>
          <w:ilvl w:val="0"/>
          <w:numId w:val="406"/>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6"/>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5"/>
        </w:numPr>
        <w:bidi w:val="0"/>
        <w:rPr>
          <w:rFonts w:hint="default"/>
          <w:lang w:val="en-US" w:eastAsia="zh-CN"/>
        </w:rPr>
      </w:pPr>
      <w:bookmarkStart w:id="5631" w:name="_Toc613797772"/>
      <w:bookmarkStart w:id="5632" w:name="_Toc20561_WPSOffice_Level2"/>
      <w:bookmarkStart w:id="5633" w:name="_Toc1649847822"/>
      <w:bookmarkStart w:id="5634" w:name="_Toc1237404592"/>
      <w:bookmarkStart w:id="5635" w:name="_Toc2045274473"/>
      <w:r>
        <w:rPr>
          <w:rFonts w:hint="eastAsia"/>
          <w:lang w:val="en-US" w:eastAsia="zh-CN"/>
        </w:rPr>
        <w:t>Docker网络拓扑</w:t>
      </w:r>
      <w:bookmarkEnd w:id="5631"/>
      <w:bookmarkEnd w:id="5632"/>
      <w:bookmarkEnd w:id="5633"/>
      <w:bookmarkEnd w:id="5634"/>
      <w:bookmarkEnd w:id="5635"/>
    </w:p>
    <w:p>
      <w:pPr>
        <w:numPr>
          <w:ilvl w:val="0"/>
          <w:numId w:val="407"/>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7"/>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7"/>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7"/>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6" w:name="_Toc1578427985"/>
      <w:bookmarkStart w:id="5637" w:name="_Toc393936874"/>
      <w:bookmarkStart w:id="5638" w:name="_Toc2091411924"/>
      <w:bookmarkStart w:id="5639" w:name="_Toc2088541419"/>
      <w:r>
        <w:rPr>
          <w:rFonts w:hint="default"/>
          <w:lang w:val="en-US" w:eastAsia="zh-CN"/>
        </w:rPr>
        <w:t>ARCHITECTURE</w:t>
      </w:r>
      <w:bookmarkEnd w:id="5636"/>
      <w:bookmarkEnd w:id="5637"/>
      <w:bookmarkEnd w:id="5638"/>
      <w:bookmarkEnd w:id="5639"/>
    </w:p>
    <w:p>
      <w:pPr>
        <w:pStyle w:val="31"/>
        <w:rPr>
          <w:rFonts w:hint="default"/>
          <w:lang w:eastAsia="zh-CN"/>
        </w:rPr>
      </w:pPr>
      <w:bookmarkStart w:id="5640" w:name="_Toc502803578"/>
      <w:bookmarkStart w:id="5641" w:name="_Toc1327753910"/>
      <w:bookmarkStart w:id="5642" w:name="_Toc1174378408"/>
      <w:bookmarkStart w:id="5643" w:name="_Toc1957922974"/>
      <w:r>
        <w:rPr>
          <w:rFonts w:hint="default"/>
          <w:lang w:eastAsia="zh-CN"/>
        </w:rPr>
        <w:t>Day 01 ansible概述、ansible基础 、 ad-hoc、批量配置管理</w:t>
      </w:r>
      <w:bookmarkEnd w:id="5640"/>
      <w:bookmarkEnd w:id="5641"/>
      <w:bookmarkEnd w:id="5642"/>
      <w:bookmarkEnd w:id="5643"/>
    </w:p>
    <w:p>
      <w:pPr>
        <w:pStyle w:val="33"/>
        <w:rPr>
          <w:rFonts w:hint="default"/>
          <w:lang w:eastAsia="zh-CN"/>
        </w:rPr>
      </w:pPr>
      <w:bookmarkStart w:id="5644" w:name="_Toc1481955261"/>
      <w:bookmarkStart w:id="5645" w:name="_Toc2064027267"/>
      <w:bookmarkStart w:id="5646" w:name="_Toc167043346"/>
      <w:bookmarkStart w:id="5647" w:name="_Toc530931574"/>
      <w:r>
        <w:rPr>
          <w:rFonts w:hint="default"/>
          <w:lang w:eastAsia="zh-CN"/>
        </w:rPr>
        <w:t>absible基础</w:t>
      </w:r>
      <w:bookmarkEnd w:id="5644"/>
      <w:bookmarkEnd w:id="5645"/>
      <w:bookmarkEnd w:id="5646"/>
      <w:bookmarkEnd w:id="5647"/>
    </w:p>
    <w:p>
      <w:pPr>
        <w:pStyle w:val="34"/>
        <w:rPr>
          <w:rFonts w:hint="default"/>
          <w:lang w:eastAsia="zh-CN"/>
        </w:rPr>
      </w:pPr>
      <w:bookmarkStart w:id="5648" w:name="_Toc1521902252"/>
      <w:bookmarkStart w:id="5649" w:name="_Toc1786626143"/>
      <w:bookmarkStart w:id="5650" w:name="_Toc146589582"/>
      <w:bookmarkStart w:id="5651" w:name="_Toc389183480"/>
      <w:r>
        <w:rPr>
          <w:rFonts w:hint="default"/>
          <w:lang w:eastAsia="zh-CN"/>
        </w:rPr>
        <w:t>ansible简介</w:t>
      </w:r>
      <w:bookmarkEnd w:id="5648"/>
      <w:bookmarkEnd w:id="5649"/>
      <w:bookmarkEnd w:id="5650"/>
      <w:bookmarkEnd w:id="5651"/>
    </w:p>
    <w:p>
      <w:pPr>
        <w:numPr>
          <w:ilvl w:val="0"/>
          <w:numId w:val="408"/>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自动化(AWS)云服务管理</w:t>
      </w:r>
    </w:p>
    <w:p>
      <w:pPr>
        <w:numPr>
          <w:ilvl w:val="0"/>
          <w:numId w:val="408"/>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425"/>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8"/>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支持异构IT环境</w:t>
      </w:r>
    </w:p>
    <w:p>
      <w:pPr>
        <w:numPr>
          <w:ilvl w:val="0"/>
          <w:numId w:val="408"/>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2" w:name="_Toc1047605218"/>
      <w:bookmarkStart w:id="5653" w:name="_Toc753185408"/>
      <w:bookmarkStart w:id="5654" w:name="_Toc880541947"/>
      <w:bookmarkStart w:id="5655" w:name="_Toc509275134"/>
      <w:r>
        <w:rPr>
          <w:rFonts w:hint="default"/>
          <w:lang w:eastAsia="zh-CN"/>
        </w:rPr>
        <w:t>ansible安装</w:t>
      </w:r>
      <w:bookmarkEnd w:id="5652"/>
      <w:bookmarkEnd w:id="5653"/>
      <w:bookmarkEnd w:id="5654"/>
      <w:bookmarkEnd w:id="5655"/>
    </w:p>
    <w:p>
      <w:pPr>
        <w:numPr>
          <w:ilvl w:val="0"/>
          <w:numId w:val="409"/>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9"/>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7"/>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--version</w:t>
      </w:r>
    </w:p>
    <w:p>
      <w:pPr>
        <w:numPr>
          <w:ilvl w:val="0"/>
          <w:numId w:val="409"/>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安装六台虚拟机</w:t>
      </w:r>
    </w:p>
    <w:tbl>
      <w:tblPr>
        <w:tblStyle w:val="29"/>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6" w:name="_Toc327291777"/>
      <w:bookmarkStart w:id="5657" w:name="_Toc1594590569"/>
      <w:bookmarkStart w:id="5658" w:name="_Toc45868113"/>
      <w:bookmarkStart w:id="5659" w:name="_Toc1083996685"/>
      <w:r>
        <w:rPr>
          <w:rFonts w:hint="default"/>
          <w:lang w:eastAsia="zh-CN"/>
        </w:rPr>
        <w:t>ad-hoc(执行临时操作)</w:t>
      </w:r>
      <w:bookmarkEnd w:id="5656"/>
      <w:bookmarkEnd w:id="5657"/>
      <w:bookmarkEnd w:id="5658"/>
      <w:bookmarkEnd w:id="5659"/>
    </w:p>
    <w:p>
      <w:pPr>
        <w:pStyle w:val="34"/>
        <w:rPr>
          <w:rFonts w:hint="default"/>
          <w:lang w:eastAsia="zh-CN"/>
        </w:rPr>
      </w:pPr>
      <w:bookmarkStart w:id="5660" w:name="_Toc30622498"/>
      <w:bookmarkStart w:id="5661" w:name="_Toc513228350"/>
      <w:bookmarkStart w:id="5662" w:name="_Toc1703448452"/>
      <w:bookmarkStart w:id="5663" w:name="_Toc1352017178"/>
      <w:r>
        <w:rPr>
          <w:rFonts w:hint="default"/>
          <w:lang w:eastAsia="zh-CN"/>
        </w:rPr>
        <w:t>主机管理</w:t>
      </w:r>
      <w:bookmarkEnd w:id="5660"/>
      <w:bookmarkEnd w:id="5661"/>
      <w:bookmarkEnd w:id="5662"/>
      <w:bookmarkEnd w:id="5663"/>
    </w:p>
    <w:p>
      <w:pPr>
        <w:numPr>
          <w:ilvl w:val="0"/>
          <w:numId w:val="410"/>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10"/>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pStyle w:val="34"/>
        <w:rPr>
          <w:rFonts w:hint="default"/>
          <w:lang w:eastAsia="zh-CN"/>
        </w:rPr>
      </w:pPr>
      <w:bookmarkStart w:id="5664" w:name="_Toc41223094"/>
      <w:bookmarkStart w:id="5665" w:name="_Toc1033643932"/>
      <w:bookmarkStart w:id="5666" w:name="_Toc1515734253"/>
      <w:bookmarkStart w:id="5667" w:name="_Toc968298517"/>
      <w:r>
        <w:rPr>
          <w:rFonts w:hint="default"/>
          <w:lang w:eastAsia="zh-CN"/>
        </w:rPr>
        <w:t>批量执行</w:t>
      </w:r>
      <w:bookmarkEnd w:id="5664"/>
      <w:bookmarkEnd w:id="5665"/>
      <w:bookmarkEnd w:id="5666"/>
      <w:bookmarkEnd w:id="5667"/>
    </w:p>
    <w:p>
      <w:pPr>
        <w:numPr>
          <w:ilvl w:val="0"/>
          <w:numId w:val="411"/>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command -a 'id' -k</w:t>
      </w:r>
    </w:p>
    <w:p>
      <w:pPr>
        <w:numPr>
          <w:ilvl w:val="0"/>
          <w:numId w:val="411"/>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遇到的报错:</w:t>
      </w:r>
    </w:p>
    <w:p>
      <w:pPr>
        <w:numPr>
          <w:ilvl w:val="0"/>
          <w:numId w:val="412"/>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2"/>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68" w:name="_Toc855911065"/>
      <w:bookmarkStart w:id="5669" w:name="_Toc1967364740"/>
      <w:bookmarkStart w:id="5670" w:name="_Toc801424471"/>
      <w:bookmarkStart w:id="5671" w:name="_Toc165366004"/>
      <w:r>
        <w:rPr>
          <w:rFonts w:hint="default"/>
          <w:lang w:eastAsia="zh-CN"/>
        </w:rPr>
        <w:t>批量配置管理</w:t>
      </w:r>
      <w:bookmarkEnd w:id="5668"/>
      <w:bookmarkEnd w:id="5669"/>
      <w:bookmarkEnd w:id="5670"/>
      <w:bookmarkEnd w:id="5671"/>
    </w:p>
    <w:p>
      <w:pPr>
        <w:pStyle w:val="34"/>
        <w:rPr>
          <w:rFonts w:hint="default"/>
          <w:lang w:eastAsia="zh-CN"/>
        </w:rPr>
      </w:pPr>
      <w:bookmarkStart w:id="5672" w:name="_Toc817217750"/>
      <w:bookmarkStart w:id="5673" w:name="_Toc766098741"/>
      <w:bookmarkStart w:id="5674" w:name="_Toc626708552"/>
      <w:bookmarkStart w:id="5675" w:name="_Toc2044799603"/>
      <w:r>
        <w:rPr>
          <w:rFonts w:hint="default"/>
          <w:lang w:eastAsia="zh-CN"/>
        </w:rPr>
        <w:t>模块</w:t>
      </w:r>
      <w:bookmarkEnd w:id="5672"/>
      <w:bookmarkEnd w:id="5673"/>
      <w:bookmarkEnd w:id="5674"/>
      <w:bookmarkEnd w:id="5675"/>
    </w:p>
    <w:p>
      <w:pPr>
        <w:numPr>
          <w:ilvl w:val="0"/>
          <w:numId w:val="413"/>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host-pattern -m ping</w:t>
      </w:r>
    </w:p>
    <w:p>
      <w:pPr>
        <w:numPr>
          <w:ilvl w:val="0"/>
          <w:numId w:val="413"/>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3"/>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3"/>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3"/>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3"/>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3"/>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3"/>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3"/>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3"/>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676" w:name="_Toc1998690760"/>
      <w:bookmarkStart w:id="5677" w:name="_Toc419708518"/>
      <w:bookmarkStart w:id="5678" w:name="_Toc1680640186"/>
      <w:bookmarkStart w:id="5679" w:name="_Toc1452462365"/>
      <w:r>
        <w:rPr>
          <w:rFonts w:hint="default"/>
          <w:lang w:eastAsia="zh-CN"/>
        </w:rPr>
        <w:t>Day 02 playbook基础、playbook进阶</w:t>
      </w:r>
      <w:bookmarkEnd w:id="5676"/>
      <w:bookmarkEnd w:id="5677"/>
      <w:bookmarkEnd w:id="5678"/>
      <w:bookmarkEnd w:id="5679"/>
    </w:p>
    <w:p>
      <w:pPr>
        <w:pStyle w:val="33"/>
        <w:rPr>
          <w:rFonts w:hint="default"/>
          <w:lang w:eastAsia="zh-CN"/>
        </w:rPr>
      </w:pPr>
      <w:bookmarkStart w:id="5680" w:name="_Toc12754"/>
      <w:bookmarkStart w:id="5681" w:name="_Toc1820926919"/>
      <w:bookmarkStart w:id="5682" w:name="_Toc1415646470"/>
      <w:bookmarkStart w:id="5683" w:name="_Toc317015845"/>
      <w:r>
        <w:rPr>
          <w:rFonts w:hint="default"/>
          <w:lang w:eastAsia="zh-CN"/>
        </w:rPr>
        <w:t>Playbook基础</w:t>
      </w:r>
      <w:bookmarkEnd w:id="5680"/>
      <w:bookmarkEnd w:id="5681"/>
      <w:bookmarkEnd w:id="5682"/>
      <w:bookmarkEnd w:id="5683"/>
    </w:p>
    <w:p>
      <w:pPr>
        <w:pStyle w:val="34"/>
        <w:rPr>
          <w:rFonts w:hint="default"/>
          <w:lang w:eastAsia="zh-CN"/>
        </w:rPr>
      </w:pPr>
      <w:bookmarkStart w:id="5684" w:name="_Toc1756169592"/>
      <w:bookmarkStart w:id="5685" w:name="_Toc160794111"/>
      <w:bookmarkStart w:id="5686" w:name="_Toc262190577"/>
      <w:bookmarkStart w:id="5687" w:name="_Toc1695983087"/>
      <w:r>
        <w:rPr>
          <w:rFonts w:hint="default"/>
          <w:lang w:eastAsia="zh-CN"/>
        </w:rPr>
        <w:t>基础知识</w:t>
      </w:r>
      <w:bookmarkEnd w:id="5684"/>
      <w:bookmarkEnd w:id="5685"/>
      <w:bookmarkEnd w:id="5686"/>
      <w:bookmarkEnd w:id="5687"/>
    </w:p>
    <w:p>
      <w:pPr>
        <w:numPr>
          <w:ilvl w:val="0"/>
          <w:numId w:val="414"/>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4"/>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4"/>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4"/>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7"/>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#builtin-filters</w:t>
      </w:r>
    </w:p>
    <w:p>
      <w:pPr>
        <w:pStyle w:val="34"/>
        <w:rPr>
          <w:rFonts w:hint="default"/>
          <w:lang w:eastAsia="zh-CN"/>
        </w:rPr>
      </w:pPr>
      <w:bookmarkStart w:id="5688" w:name="_Toc839788021"/>
      <w:bookmarkStart w:id="5689" w:name="_Toc1096098858"/>
      <w:bookmarkStart w:id="5690" w:name="_Toc1049694350"/>
      <w:bookmarkStart w:id="5691" w:name="_Toc277986424"/>
      <w:r>
        <w:rPr>
          <w:rFonts w:hint="default"/>
          <w:lang w:eastAsia="zh-CN"/>
        </w:rPr>
        <w:t>playbook</w:t>
      </w:r>
      <w:bookmarkEnd w:id="5688"/>
      <w:bookmarkEnd w:id="5689"/>
      <w:bookmarkEnd w:id="5690"/>
      <w:bookmarkEnd w:id="5691"/>
    </w:p>
    <w:p>
      <w:pPr>
        <w:numPr>
          <w:ilvl w:val="0"/>
          <w:numId w:val="415"/>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为什么要使用playbook</w:t>
      </w:r>
    </w:p>
    <w:p>
      <w:pPr>
        <w:numPr>
          <w:ilvl w:val="0"/>
          <w:numId w:val="415"/>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2" w:name="_Toc823264525"/>
      <w:bookmarkStart w:id="5693" w:name="_Toc1246370279"/>
      <w:bookmarkStart w:id="5694" w:name="_Toc1175953217"/>
      <w:bookmarkStart w:id="5695" w:name="_Toc202168749"/>
      <w:r>
        <w:rPr>
          <w:rFonts w:hint="default"/>
          <w:lang w:eastAsia="zh-CN"/>
        </w:rPr>
        <w:t>Playbook进阶</w:t>
      </w:r>
      <w:bookmarkEnd w:id="5692"/>
      <w:bookmarkEnd w:id="5693"/>
      <w:bookmarkEnd w:id="5694"/>
      <w:bookmarkEnd w:id="5695"/>
    </w:p>
    <w:p>
      <w:pPr>
        <w:pStyle w:val="34"/>
        <w:rPr>
          <w:rFonts w:hint="default"/>
          <w:lang w:eastAsia="zh-CN"/>
        </w:rPr>
      </w:pPr>
      <w:bookmarkStart w:id="5696" w:name="_Toc364653751"/>
      <w:bookmarkStart w:id="5697" w:name="_Toc490910591"/>
      <w:bookmarkStart w:id="5698" w:name="_Toc176189869"/>
      <w:bookmarkStart w:id="5699" w:name="_Toc1527151258"/>
      <w:r>
        <w:rPr>
          <w:rFonts w:hint="default"/>
          <w:lang w:eastAsia="zh-CN"/>
        </w:rPr>
        <w:t>语法进阶</w:t>
      </w:r>
      <w:bookmarkEnd w:id="5696"/>
      <w:bookmarkEnd w:id="5697"/>
      <w:bookmarkEnd w:id="5698"/>
      <w:bookmarkEnd w:id="5699"/>
    </w:p>
    <w:p>
      <w:pPr>
        <w:numPr>
          <w:ilvl w:val="0"/>
          <w:numId w:val="416"/>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6"/>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6"/>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6"/>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6"/>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id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6"/>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6"/>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6"/>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module: arguments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tags: TAG_ID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--start-at-task=START_AT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ansible-playbook i.yml --tags=restartweb</w:t>
      </w:r>
    </w:p>
    <w:p>
      <w:pPr>
        <w:numPr>
          <w:ilvl w:val="0"/>
          <w:numId w:val="416"/>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0" w:name="_Toc483893880"/>
      <w:bookmarkStart w:id="5701" w:name="_Toc2101793417"/>
      <w:bookmarkStart w:id="5702" w:name="_Toc1377828700"/>
      <w:bookmarkStart w:id="5703" w:name="_Toc2004918361"/>
      <w:r>
        <w:rPr>
          <w:rFonts w:hint="default"/>
          <w:lang w:eastAsia="zh-CN"/>
        </w:rPr>
        <w:t>调试</w:t>
      </w:r>
      <w:bookmarkEnd w:id="5700"/>
      <w:bookmarkEnd w:id="5701"/>
      <w:bookmarkEnd w:id="5702"/>
      <w:bookmarkEnd w:id="5703"/>
    </w:p>
    <w:p>
      <w:pPr>
        <w:numPr>
          <w:ilvl w:val="0"/>
          <w:numId w:val="417"/>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704" w:name="_Toc110470619"/>
      <w:r>
        <w:rPr>
          <w:rFonts w:hint="default"/>
          <w:lang w:eastAsia="zh-CN"/>
        </w:rPr>
        <w:t>Day 03  分布式ELK平台、ES安装、扩展插件</w:t>
      </w:r>
      <w:bookmarkEnd w:id="5704"/>
      <w:r>
        <w:rPr>
          <w:rFonts w:hint="default"/>
          <w:lang w:eastAsia="zh-CN"/>
        </w:rPr>
        <w:t xml:space="preserve"> </w:t>
      </w:r>
    </w:p>
    <w:p>
      <w:pPr>
        <w:pStyle w:val="33"/>
        <w:rPr>
          <w:rFonts w:hint="default"/>
          <w:lang w:eastAsia="zh-CN"/>
        </w:rPr>
      </w:pPr>
      <w:bookmarkStart w:id="5705" w:name="_Toc657477108"/>
      <w:r>
        <w:rPr>
          <w:rFonts w:hint="default"/>
          <w:lang w:eastAsia="zh-CN"/>
        </w:rPr>
        <w:t>分布式ELK平台</w:t>
      </w:r>
      <w:bookmarkEnd w:id="5705"/>
    </w:p>
    <w:p>
      <w:pPr>
        <w:pStyle w:val="34"/>
        <w:rPr>
          <w:rFonts w:hint="default"/>
          <w:lang w:eastAsia="zh-CN"/>
        </w:rPr>
      </w:pPr>
      <w:bookmarkStart w:id="5706" w:name="_Toc222844234"/>
      <w:r>
        <w:rPr>
          <w:rFonts w:hint="eastAsia"/>
          <w:lang w:val="en-US" w:eastAsia="zh-CN"/>
        </w:rPr>
        <w:t>重定向</w:t>
      </w:r>
      <w:bookmarkEnd w:id="5706"/>
    </w:p>
    <w:p>
      <w:pPr>
        <w:numPr>
          <w:ilvl w:val="0"/>
          <w:numId w:val="418"/>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8"/>
        </w:numPr>
        <w:ind w:left="0" w:leftChars="0" w:firstLine="0" w:firstLineChars="0"/>
        <w:rPr>
          <w:rFonts w:hint="default"/>
          <w:lang w:val="en-US" w:eastAsia="zh-CN"/>
        </w:rPr>
      </w:pPr>
      <w:r>
        <w:rPr>
          <w:rFonts w:hint="eastAsia"/>
          <w:lang w:val="en-US" w:eastAsia="zh-CN"/>
        </w:rPr>
        <w:t>给对应终端输出信息</w:t>
      </w:r>
    </w:p>
    <w:p>
      <w:pPr>
        <w:numPr>
          <w:ilvl w:val="0"/>
          <w:numId w:val="419"/>
        </w:numPr>
        <w:ind w:leftChars="0" w:firstLine="420" w:firstLineChars="0"/>
        <w:rPr>
          <w:rFonts w:hint="default"/>
          <w:lang w:val="en-US" w:eastAsia="zh-CN"/>
        </w:rPr>
      </w:pPr>
      <w:r>
        <w:rPr>
          <w:rFonts w:hint="eastAsia"/>
          <w:lang w:val="en-US" w:eastAsia="zh-CN"/>
        </w:rPr>
        <w:t>echo $$ 查看对应pid</w:t>
      </w:r>
    </w:p>
    <w:p>
      <w:pPr>
        <w:numPr>
          <w:ilvl w:val="0"/>
          <w:numId w:val="419"/>
        </w:numPr>
        <w:ind w:leftChars="0" w:firstLine="420" w:firstLineChars="0"/>
        <w:rPr>
          <w:rFonts w:hint="default"/>
          <w:lang w:val="en-US" w:eastAsia="zh-CN"/>
        </w:rPr>
      </w:pPr>
      <w:r>
        <w:rPr>
          <w:rFonts w:hint="eastAsia"/>
          <w:lang w:val="en-US" w:eastAsia="zh-CN"/>
        </w:rPr>
        <w:t>在内存中找到对应进程 /proc/$$/fd</w:t>
      </w:r>
    </w:p>
    <w:p>
      <w:pPr>
        <w:numPr>
          <w:ilvl w:val="0"/>
          <w:numId w:val="419"/>
        </w:numPr>
        <w:ind w:leftChars="0" w:firstLine="420" w:firstLineChars="0"/>
        <w:rPr>
          <w:rFonts w:hint="default"/>
          <w:lang w:val="en-US" w:eastAsia="zh-CN"/>
        </w:rPr>
      </w:pPr>
      <w:r>
        <w:rPr>
          <w:rFonts w:hint="eastAsia"/>
          <w:lang w:val="en-US" w:eastAsia="zh-CN"/>
        </w:rPr>
        <w:t>在对应进程输出 echo 'xxx' &gt; / proc/$$/fd/1</w:t>
      </w:r>
    </w:p>
    <w:p>
      <w:pPr>
        <w:numPr>
          <w:ilvl w:val="0"/>
          <w:numId w:val="419"/>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9"/>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8"/>
        </w:numPr>
        <w:ind w:left="0" w:leftChars="0" w:firstLine="0" w:firstLineChars="0"/>
        <w:rPr>
          <w:rFonts w:hint="default"/>
          <w:lang w:val="en-US" w:eastAsia="zh-CN"/>
        </w:rPr>
      </w:pPr>
      <w:r>
        <w:rPr>
          <w:rFonts w:hint="eastAsia"/>
          <w:lang w:val="en-US" w:eastAsia="zh-CN"/>
        </w:rPr>
        <w:t>exec命令</w:t>
      </w:r>
    </w:p>
    <w:p>
      <w:pPr>
        <w:numPr>
          <w:ilvl w:val="0"/>
          <w:numId w:val="420"/>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20"/>
        </w:numPr>
        <w:ind w:leftChars="0" w:firstLine="420" w:firstLineChars="0"/>
        <w:rPr>
          <w:rFonts w:hint="default"/>
          <w:lang w:val="en-US" w:eastAsia="zh-CN"/>
        </w:rPr>
      </w:pPr>
      <w:r>
        <w:rPr>
          <w:rFonts w:hint="eastAsia"/>
          <w:lang w:val="en-US" w:eastAsia="zh-CN"/>
        </w:rPr>
        <w:t xml:space="preserve"># touch ff ; exec 1 &gt; ff ; </w:t>
      </w:r>
    </w:p>
    <w:p>
      <w:pPr>
        <w:numPr>
          <w:ilvl w:val="0"/>
          <w:numId w:val="420"/>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20"/>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7"/>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07" w:name="_Toc665325706"/>
      <w:r>
        <w:rPr>
          <w:rFonts w:hint="default"/>
          <w:lang w:eastAsia="zh-CN"/>
        </w:rPr>
        <w:t>ELK简介</w:t>
      </w:r>
      <w:bookmarkEnd w:id="5707"/>
    </w:p>
    <w:p>
      <w:pPr>
        <w:numPr>
          <w:ilvl w:val="0"/>
          <w:numId w:val="421"/>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21"/>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报表功能</w:t>
      </w:r>
    </w:p>
    <w:p>
      <w:pPr>
        <w:numPr>
          <w:ilvl w:val="0"/>
          <w:numId w:val="421"/>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0"/>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1"/>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08" w:name="_Toc2119250883"/>
      <w:r>
        <w:rPr>
          <w:rFonts w:hint="default"/>
          <w:lang w:eastAsia="zh-CN"/>
        </w:rPr>
        <w:t>Elasticsearch</w:t>
      </w:r>
      <w:bookmarkEnd w:id="5708"/>
    </w:p>
    <w:p>
      <w:pPr>
        <w:numPr>
          <w:ilvl w:val="0"/>
          <w:numId w:val="422"/>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Replicas：索引的拷贝</w:t>
      </w:r>
    </w:p>
    <w:p>
      <w:pPr>
        <w:numPr>
          <w:ilvl w:val="0"/>
          <w:numId w:val="422"/>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256405" cy="2440940"/>
                    </a:xfrm>
                    <a:prstGeom prst="rect">
                      <a:avLst/>
                    </a:prstGeom>
                    <a:noFill/>
                    <a:ln w="9525">
                      <a:noFill/>
                      <a:miter/>
                    </a:ln>
                  </pic:spPr>
                </pic:pic>
              </a:graphicData>
            </a:graphic>
          </wp:inline>
        </w:drawing>
      </w:r>
    </w:p>
    <w:p>
      <w:pPr>
        <w:numPr>
          <w:ilvl w:val="0"/>
          <w:numId w:val="422"/>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3"/>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09" w:name="_Toc1697782640"/>
      <w:r>
        <w:rPr>
          <w:rFonts w:hint="default"/>
          <w:lang w:eastAsia="zh-CN"/>
        </w:rPr>
        <w:t>ES集群安装</w:t>
      </w:r>
      <w:bookmarkEnd w:id="5709"/>
    </w:p>
    <w:p>
      <w:pPr>
        <w:pStyle w:val="34"/>
        <w:rPr>
          <w:rFonts w:hint="default"/>
          <w:lang w:eastAsia="zh-CN"/>
        </w:rPr>
      </w:pPr>
      <w:bookmarkStart w:id="5710" w:name="_Toc1699405943"/>
      <w:r>
        <w:rPr>
          <w:rFonts w:hint="default"/>
          <w:lang w:eastAsia="zh-CN"/>
        </w:rPr>
        <w:t>ES基础</w:t>
      </w:r>
      <w:bookmarkEnd w:id="5710"/>
    </w:p>
    <w:p>
      <w:pPr>
        <w:numPr>
          <w:ilvl w:val="0"/>
          <w:numId w:val="423"/>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3"/>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验证集群，使用ES内置字段_cluster/health</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"cluster_name" : "my-es",</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"status" : "green",</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default"/>
          <w:lang w:val="en-US" w:eastAsia="zh-CN"/>
        </w:rPr>
      </w:pPr>
      <w:r>
        <w:rPr>
          <w:rFonts w:hint="eastAsia"/>
          <w:lang w:val="en-US" w:eastAsia="zh-CN"/>
        </w:rPr>
        <w:t>"active_shards_percent_as_number" : 100.0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3"/>
        </w:numPr>
        <w:rPr>
          <w:rFonts w:hint="default"/>
          <w:lang w:eastAsia="zh-CN"/>
        </w:rPr>
      </w:pPr>
      <w:r>
        <w:rPr>
          <w:rFonts w:hint="eastAsia"/>
          <w:lang w:val="en-US" w:eastAsia="zh-CN"/>
        </w:rPr>
        <w:t>实验过程</w:t>
      </w:r>
    </w:p>
    <w:p>
      <w:pPr>
        <w:numPr>
          <w:ilvl w:val="0"/>
          <w:numId w:val="424"/>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4"/>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4"/>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1" w:name="_Toc1977361173"/>
      <w:r>
        <w:rPr>
          <w:rFonts w:hint="default"/>
          <w:lang w:eastAsia="zh-CN"/>
        </w:rPr>
        <w:t>ES插件的</w:t>
      </w:r>
      <w:r>
        <w:rPr>
          <w:rFonts w:hint="eastAsia"/>
          <w:lang w:val="en-US" w:eastAsia="zh-CN"/>
        </w:rPr>
        <w:t>安装与</w:t>
      </w:r>
      <w:r>
        <w:rPr>
          <w:rFonts w:hint="default"/>
          <w:lang w:eastAsia="zh-CN"/>
        </w:rPr>
        <w:t>使用</w:t>
      </w:r>
      <w:bookmarkEnd w:id="5711"/>
    </w:p>
    <w:p>
      <w:pPr>
        <w:numPr>
          <w:ilvl w:val="0"/>
          <w:numId w:val="425"/>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425"/>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5"/>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4"/>
                    <a:stretch>
                      <a:fillRect/>
                    </a:stretch>
                  </pic:blipFill>
                  <pic:spPr>
                    <a:xfrm>
                      <a:off x="0" y="0"/>
                      <a:ext cx="3816985" cy="2650490"/>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5"/>
                    <a:stretch>
                      <a:fillRect/>
                    </a:stretch>
                  </pic:blipFill>
                  <pic:spPr>
                    <a:xfrm>
                      <a:off x="0" y="0"/>
                      <a:ext cx="3826510" cy="1609725"/>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6"/>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2" w:name="_Toc1255937108"/>
      <w:r>
        <w:rPr>
          <w:rFonts w:hint="default"/>
          <w:lang w:eastAsia="zh-CN"/>
        </w:rPr>
        <w:t>扩展插件</w:t>
      </w:r>
      <w:bookmarkEnd w:id="5712"/>
    </w:p>
    <w:p>
      <w:pPr>
        <w:pStyle w:val="34"/>
        <w:rPr>
          <w:rFonts w:hint="default"/>
          <w:lang w:eastAsia="zh-CN"/>
        </w:rPr>
      </w:pPr>
      <w:bookmarkStart w:id="5713" w:name="_Toc1467227233"/>
      <w:r>
        <w:rPr>
          <w:rFonts w:hint="default"/>
          <w:lang w:eastAsia="zh-CN"/>
        </w:rPr>
        <w:t>RESTful API</w:t>
      </w:r>
      <w:bookmarkEnd w:id="5713"/>
    </w:p>
    <w:p>
      <w:pPr>
        <w:numPr>
          <w:ilvl w:val="0"/>
          <w:numId w:val="426"/>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GET --- 查</w:t>
      </w:r>
    </w:p>
    <w:p>
      <w:pPr>
        <w:numPr>
          <w:ilvl w:val="0"/>
          <w:numId w:val="426"/>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6"/>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http://192.168.1.51:9200/_cat/indices?v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创建一个索引,并设置分片数量与副本数量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4" w:name="_Toc993747375"/>
      <w:r>
        <w:rPr>
          <w:rFonts w:hint="default"/>
          <w:lang w:eastAsia="zh-CN"/>
        </w:rPr>
        <w:t>Day 04 Kibana安装、Kibana使用、Logstash配置扩展插件</w:t>
      </w:r>
      <w:bookmarkEnd w:id="5714"/>
    </w:p>
    <w:p>
      <w:pPr>
        <w:pStyle w:val="33"/>
        <w:rPr>
          <w:rFonts w:hint="default"/>
          <w:lang w:eastAsia="zh-CN"/>
        </w:rPr>
      </w:pPr>
      <w:bookmarkStart w:id="5715" w:name="_Toc73215753"/>
      <w:r>
        <w:rPr>
          <w:rFonts w:hint="default"/>
          <w:lang w:eastAsia="zh-CN"/>
        </w:rPr>
        <w:t>Kibana安装与使用</w:t>
      </w:r>
      <w:bookmarkEnd w:id="5715"/>
    </w:p>
    <w:p>
      <w:pPr>
        <w:pStyle w:val="34"/>
        <w:rPr>
          <w:rFonts w:hint="default"/>
          <w:lang w:eastAsia="zh-CN"/>
        </w:rPr>
      </w:pPr>
      <w:bookmarkStart w:id="5716" w:name="_Toc134654597"/>
      <w:r>
        <w:rPr>
          <w:rFonts w:hint="default"/>
          <w:lang w:eastAsia="zh-CN"/>
        </w:rPr>
        <w:t>Kibana</w:t>
      </w:r>
      <w:bookmarkEnd w:id="5716"/>
    </w:p>
    <w:p>
      <w:pPr>
        <w:numPr>
          <w:ilvl w:val="0"/>
          <w:numId w:val="427"/>
        </w:numPr>
        <w:rPr>
          <w:rFonts w:hint="default"/>
          <w:lang w:eastAsia="zh-CN"/>
        </w:rPr>
      </w:pPr>
      <w:r>
        <w:rPr>
          <w:rFonts w:hint="default"/>
          <w:lang w:eastAsia="zh-CN"/>
        </w:rPr>
        <w:t>Kibana安装与配置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数据可视化平台工具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灵活的分析和可视化平台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实时总结流量和数据的图表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为不同的用户显示直观的界面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即时分享和嵌入的仪表板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Kibana的安装非常简单, 我们使用rpm安装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我们只需要修改少量的配置就可以启动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kibana.yml的配置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server.port: 5601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server.host: "0.0.0.0"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elastcisearch.url: "http://192.168.1.51:9200"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kibana.index: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kibana.defaultAppId: "discover"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elasticsearch.pingTimeout: 1500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elasticsearch.requestTimeout: 30000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elasticsearch.startupTimeout: 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设置开机启动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enable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start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web访问kibana</w:t>
      </w:r>
    </w:p>
    <w:p>
      <w:pPr>
        <w:numPr>
          <w:ilvl w:val="0"/>
          <w:numId w:val="0"/>
        </w:numPr>
        <w:tabs>
          <w:tab w:val="clear" w:pos="0"/>
          <w:tab w:val="clear" w:pos="170"/>
          <w:tab w:val="clear" w:pos="312"/>
          <w:tab w:val="clear" w:pos="397"/>
          <w:tab w:val="clear" w:pos="425"/>
          <w:tab w:val="clear" w:pos="794"/>
        </w:tabs>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7"/>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2405" cy="175006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Kubana柱状图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导入成功后, 可以选择Discover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修改时间: 右上角</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60975" cy="119062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可以框选放大, 也可以选择"面条"宽度</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66690" cy="93345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选择Discover后面的Visualize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选择Pie chart开始"烙"饼图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Split Slices(分片)中选择按组分(Terms), fileds定义不同区域的内容, Order定义排序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5266690" cy="221742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Kibana数据展示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选择Visualize后面的Dashboard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选择加号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将做好的饼图添加到展示栏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17" w:name="_Toc891538200"/>
      <w:r>
        <w:rPr>
          <w:rFonts w:hint="default"/>
          <w:lang w:eastAsia="zh-CN"/>
        </w:rPr>
        <w:t>Logstash配置扩展插件</w:t>
      </w:r>
      <w:bookmarkEnd w:id="5717"/>
    </w:p>
    <w:p>
      <w:pPr>
        <w:pStyle w:val="34"/>
        <w:rPr>
          <w:rFonts w:hint="default"/>
          <w:lang w:eastAsia="zh-CN"/>
        </w:rPr>
      </w:pPr>
      <w:bookmarkStart w:id="5718" w:name="_Toc467152628"/>
      <w:r>
        <w:rPr>
          <w:rFonts w:hint="default"/>
          <w:lang w:eastAsia="zh-CN"/>
        </w:rPr>
        <w:t>Logstash</w:t>
      </w:r>
      <w:bookmarkEnd w:id="5718"/>
    </w:p>
    <w:p>
      <w:pPr>
        <w:numPr>
          <w:ilvl w:val="0"/>
          <w:numId w:val="428"/>
        </w:numPr>
        <w:rPr>
          <w:rFonts w:hint="default"/>
          <w:lang w:eastAsia="zh-CN"/>
        </w:rPr>
      </w:pPr>
      <w:r>
        <w:rPr>
          <w:rFonts w:hint="default"/>
          <w:lang w:eastAsia="zh-CN"/>
        </w:rPr>
        <w:t>Logstash是什么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是一个数据采集、加工处理以及传输的工具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所有类型的数据集中处理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不同模式和格式数据的正常化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自定义日志格式的迅速扩展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为自定义数据源轻松添加插件</w:t>
      </w:r>
    </w:p>
    <w:p>
      <w:pPr>
        <w:numPr>
          <w:ilvl w:val="0"/>
          <w:numId w:val="428"/>
        </w:numPr>
        <w:rPr>
          <w:rFonts w:hint="default"/>
          <w:lang w:eastAsia="zh-CN"/>
        </w:rPr>
      </w:pPr>
      <w:r>
        <w:rPr>
          <w:rFonts w:hint="default"/>
          <w:lang w:eastAsia="zh-CN"/>
        </w:rPr>
        <w:t>Logstash安装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Logstash以来Java环境, 需要安装java-1.8.0-openjdk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Logstash没有默认的配置文件, 需要手动配置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Logstash工作结构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input{ } ==&gt;</w:t>
      </w:r>
    </w:p>
    <w:p>
      <w:pPr>
        <w:numPr>
          <w:ilvl w:val="0"/>
          <w:numId w:val="0"/>
        </w:numPr>
        <w:tabs>
          <w:tab w:val="clear" w:pos="0"/>
          <w:tab w:val="clear" w:pos="170"/>
          <w:tab w:val="clear" w:pos="312"/>
          <w:tab w:val="clear" w:pos="397"/>
          <w:tab w:val="clear" w:pos="425"/>
          <w:tab w:val="clear" w:pos="794"/>
        </w:tabs>
        <w:ind w:left="1680" w:leftChars="0" w:firstLine="420" w:firstLineChars="0"/>
        <w:rPr>
          <w:rFonts w:hint="default"/>
          <w:lang w:eastAsia="zh-CN"/>
        </w:rPr>
      </w:pPr>
      <w:r>
        <w:rPr>
          <w:rFonts w:hint="default"/>
          <w:lang w:eastAsia="zh-CN"/>
        </w:rPr>
        <w:t>filter { } ==&gt;</w:t>
      </w:r>
    </w:p>
    <w:p>
      <w:pPr>
        <w:numPr>
          <w:ilvl w:val="0"/>
          <w:numId w:val="0"/>
        </w:numPr>
        <w:tabs>
          <w:tab w:val="clear" w:pos="0"/>
          <w:tab w:val="clear" w:pos="170"/>
          <w:tab w:val="clear" w:pos="312"/>
          <w:tab w:val="clear" w:pos="397"/>
          <w:tab w:val="clear" w:pos="425"/>
          <w:tab w:val="clear" w:pos="794"/>
        </w:tabs>
        <w:ind w:left="2520" w:leftChars="0" w:firstLine="420" w:firstLineChars="0"/>
        <w:rPr>
          <w:rFonts w:hint="default"/>
          <w:lang w:eastAsia="zh-CN"/>
        </w:rPr>
      </w:pPr>
      <w:r>
        <w:rPr>
          <w:rFonts w:hint="default"/>
          <w:lang w:eastAsia="zh-CN"/>
        </w:rPr>
        <w:t>output{ } ==&gt;</w:t>
      </w:r>
    </w:p>
    <w:p>
      <w:pPr>
        <w:numPr>
          <w:ilvl w:val="0"/>
          <w:numId w:val="0"/>
        </w:numPr>
        <w:tabs>
          <w:tab w:val="clear" w:pos="0"/>
          <w:tab w:val="clear" w:pos="170"/>
          <w:tab w:val="clear" w:pos="312"/>
          <w:tab w:val="clear" w:pos="397"/>
          <w:tab w:val="clear" w:pos="425"/>
          <w:tab w:val="clear" w:pos="794"/>
        </w:tabs>
        <w:ind w:left="3780" w:leftChars="0" w:firstLine="420" w:firstLineChars="0"/>
        <w:rPr>
          <w:rFonts w:hint="default"/>
          <w:lang w:eastAsia="zh-CN"/>
        </w:rPr>
      </w:pPr>
      <w:r>
        <w:rPr>
          <w:rFonts w:hint="default"/>
          <w:lang w:eastAsia="zh-CN"/>
        </w:rPr>
        <w:t>{ES}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 输入 --&gt; 过滤 --&gt; 输出</w:t>
      </w:r>
    </w:p>
    <w:p>
      <w:pPr>
        <w:numPr>
          <w:ilvl w:val="0"/>
          <w:numId w:val="428"/>
        </w:numPr>
        <w:rPr>
          <w:rFonts w:hint="default"/>
          <w:lang w:eastAsia="zh-CN"/>
        </w:rPr>
      </w:pPr>
      <w:r>
        <w:rPr>
          <w:rFonts w:hint="default"/>
          <w:lang w:eastAsia="zh-CN"/>
        </w:rPr>
        <w:t>Logstash类型及条件判断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Logstash里面的类型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布尔值类型: ssl_enable =&gt; 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字节类型: bytes =&gt; "1MiB"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字符串类型: name =&gt; "xkops"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数值类型: port =&gt; 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 match =&gt; ["datetime","UNIX"]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 options =&gt; {k =&gt; "v",k2 =&gt; "v2"}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编码解码: codec =&gt;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路径: file_path =&gt; "/tmp/filename"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注释: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Logstash条件判断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小于等于: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大于等于: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包含: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不包含: not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 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 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非与: nand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非或: xor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符合表达式: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取反复合: !()</w:t>
      </w:r>
    </w:p>
    <w:p>
      <w:pPr>
        <w:numPr>
          <w:ilvl w:val="0"/>
          <w:numId w:val="428"/>
        </w:numPr>
        <w:rPr>
          <w:rFonts w:hint="default"/>
          <w:lang w:eastAsia="zh-CN"/>
        </w:rPr>
      </w:pPr>
      <w:r>
        <w:rPr>
          <w:rFonts w:hint="default"/>
          <w:lang w:eastAsia="zh-CN"/>
        </w:rPr>
        <w:t>Logstash配置文件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Logstash的第一个配置文件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8"/>
        </w:numPr>
        <w:rPr>
          <w:rFonts w:hint="default"/>
          <w:lang w:eastAsia="zh-CN"/>
        </w:rPr>
      </w:pPr>
      <w:r>
        <w:rPr>
          <w:rFonts w:hint="default"/>
          <w:lang w:eastAsia="zh-CN"/>
        </w:rPr>
        <w:t>插件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codec类插件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plain、json、json_lines、rubydebug、multiline等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使用刚刚的例子, 这次输入json数据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sincedb_path记录读取文件的位置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filter grok插件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解析各种非结构化的日志数据插件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grok使用正则表达式把非结构化的数据结构化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在分组匹配, 正则表达式需要根据具体数据结构编写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虽然编写困难, 但适用性极广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宏保存的路径: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grok正则分组匹配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最终版本</w:t>
      </w:r>
      <w:bookmarkStart w:id="5719" w:name="xxd01"/>
      <w:bookmarkEnd w:id="5719"/>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调试成功后, 把数据写入ES集群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8"/>
        </w:numPr>
        <w:rPr>
          <w:rFonts w:hint="default"/>
          <w:lang w:eastAsia="zh-CN"/>
        </w:rPr>
      </w:pPr>
      <w:r>
        <w:rPr>
          <w:rFonts w:hint="default"/>
          <w:lang w:eastAsia="zh-CN"/>
        </w:rPr>
        <w:t>filebeat安装配置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8"/>
        </w:numPr>
        <w:ind w:left="0" w:leftChars="0" w:firstLine="0" w:firstLineChars="0"/>
        <w:rPr>
          <w:rFonts w:hint="default"/>
          <w:lang w:eastAsia="zh-CN"/>
        </w:rPr>
      </w:pPr>
      <w:r>
        <w:rPr>
          <w:rFonts w:hint="default"/>
          <w:lang w:eastAsia="zh-CN"/>
        </w:rPr>
        <w:t>ELK总结</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由4个部分组成(5个点)</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- 5台Elasticsearch服务器(数据库)</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- 1台Kibana服务器(日志管理界面)</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部署Elasticsearch</w:t>
      </w:r>
    </w:p>
    <w:p>
      <w:pPr>
        <w:numPr>
          <w:ilvl w:val="0"/>
          <w:numId w:val="429"/>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java-1.8.0-openjdk elasticsearch</w:t>
      </w:r>
    </w:p>
    <w:p>
      <w:pPr>
        <w:numPr>
          <w:ilvl w:val="0"/>
          <w:numId w:val="429"/>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9"/>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9"/>
        </w:numPr>
        <w:ind w:firstLine="420" w:firstLineChars="0"/>
        <w:rPr>
          <w:rFonts w:hint="default"/>
          <w:lang w:eastAsia="zh-CN"/>
        </w:rPr>
      </w:pPr>
      <w:r>
        <w:rPr>
          <w:rFonts w:hint="default"/>
          <w:lang w:eastAsia="zh-CN"/>
        </w:rPr>
        <w:t>此时elasticsearch已经启动, 但想要使用, 需要安装对应的插件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9"/>
        </w:numPr>
        <w:ind w:firstLine="420" w:firstLineChars="0"/>
        <w:rPr>
          <w:rFonts w:hint="default"/>
          <w:lang w:eastAsia="zh-CN"/>
        </w:rPr>
      </w:pPr>
      <w:r>
        <w:rPr>
          <w:rFonts w:hint="default"/>
          <w:lang w:eastAsia="zh-CN"/>
        </w:rPr>
        <w:t>除图形外, 还可以通过RESTful API访问Elasticsearch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删数据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9"/>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部署Kibana</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30"/>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30"/>
        </w:numPr>
        <w:ind w:firstLine="420" w:firstLineChars="0"/>
        <w:rPr>
          <w:rFonts w:hint="default"/>
          <w:lang w:eastAsia="zh-CN"/>
        </w:rPr>
      </w:pPr>
      <w:r>
        <w:rPr>
          <w:rFonts w:hint="default"/>
          <w:lang w:eastAsia="zh-CN"/>
        </w:rPr>
        <w:t>映射elasticsearch中的索引</w:t>
      </w:r>
    </w:p>
    <w:p>
      <w:pPr>
        <w:numPr>
          <w:ilvl w:val="0"/>
          <w:numId w:val="430"/>
        </w:numPr>
        <w:ind w:firstLine="420" w:firstLineChars="0"/>
        <w:rPr>
          <w:rFonts w:hint="default"/>
          <w:lang w:eastAsia="zh-CN"/>
        </w:rPr>
      </w:pPr>
      <w:r>
        <w:rPr>
          <w:rFonts w:hint="default"/>
          <w:lang w:eastAsia="zh-CN"/>
        </w:rPr>
        <w:t>根据数据和分片做图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部署logstash</w:t>
      </w:r>
    </w:p>
    <w:p>
      <w:pPr>
        <w:numPr>
          <w:ilvl w:val="0"/>
          <w:numId w:val="431"/>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31"/>
        </w:numPr>
        <w:ind w:firstLine="420" w:firstLineChars="0"/>
        <w:rPr>
          <w:rFonts w:hint="default"/>
          <w:lang w:eastAsia="zh-CN"/>
        </w:rPr>
      </w:pPr>
      <w:r>
        <w:rPr>
          <w:rFonts w:hint="default"/>
          <w:lang w:eastAsia="zh-CN"/>
        </w:rPr>
        <w:t>配置logstash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Logstash配置文件由3部分组成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输入input, 由此接口将需要进行分片的数据输入</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过滤器filter, 通过此工具将数据进行分片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输出output, 由此将经过分片(分析)后的数据输出(到elasticsearch)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Logstash十分占用系统资源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生产架构中的配置文件 /etc/logstash/logstash.conf</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31"/>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Web服务器上的filebeat</w:t>
      </w:r>
    </w:p>
    <w:p>
      <w:pPr>
        <w:numPr>
          <w:ilvl w:val="0"/>
          <w:numId w:val="432"/>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2"/>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2"/>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此时, 使用浏览器访问web服务, 一段时间后可在Kibana页面中查看到对应数据</w:t>
      </w:r>
    </w:p>
    <w:p>
      <w:pPr>
        <w:pStyle w:val="32"/>
        <w:rPr>
          <w:rFonts w:hint="default"/>
          <w:lang w:eastAsia="zh-CN"/>
        </w:rPr>
      </w:pPr>
      <w:r>
        <w:rPr>
          <w:rFonts w:hint="default"/>
          <w:lang w:eastAsia="zh-CN"/>
        </w:rPr>
        <w:br w:type="page"/>
      </w:r>
    </w:p>
    <w:p>
      <w:pPr>
        <w:pStyle w:val="31"/>
        <w:rPr>
          <w:rFonts w:hint="default"/>
          <w:lang w:eastAsia="zh-CN"/>
        </w:rPr>
      </w:pPr>
      <w:r>
        <w:rPr>
          <w:rFonts w:hint="default"/>
          <w:lang w:eastAsia="zh-CN"/>
        </w:rPr>
        <w:t>Day 05 大数据、Hadoop、Hadoop安装与配置、HDFS</w:t>
      </w:r>
    </w:p>
    <w:p>
      <w:pPr>
        <w:pStyle w:val="33"/>
        <w:rPr>
          <w:rFonts w:hint="default"/>
          <w:lang w:eastAsia="zh-CN"/>
        </w:rPr>
      </w:pPr>
      <w:r>
        <w:rPr>
          <w:rFonts w:hint="default"/>
          <w:lang w:eastAsia="zh-CN"/>
        </w:rPr>
        <w:t>大数据</w:t>
      </w:r>
    </w:p>
    <w:p>
      <w:pPr>
        <w:pStyle w:val="34"/>
        <w:rPr>
          <w:rFonts w:hint="default"/>
          <w:lang w:eastAsia="zh-CN"/>
        </w:rPr>
      </w:pPr>
      <w:r>
        <w:rPr>
          <w:rFonts w:hint="default"/>
          <w:lang w:eastAsia="zh-CN"/>
        </w:rPr>
        <w:t>大数据介绍</w:t>
      </w:r>
    </w:p>
    <w:p>
      <w:pPr>
        <w:numPr>
          <w:ilvl w:val="0"/>
          <w:numId w:val="433"/>
        </w:numPr>
        <w:rPr>
          <w:rFonts w:hint="default"/>
          <w:lang w:eastAsia="zh-CN"/>
        </w:rPr>
      </w:pPr>
      <w:r>
        <w:rPr>
          <w:rFonts w:hint="default"/>
          <w:lang w:eastAsia="zh-CN"/>
        </w:rPr>
        <w:t>大数据的由来</w:t>
      </w:r>
    </w:p>
    <w:p>
      <w:pPr>
        <w:numPr>
          <w:numId w:val="0"/>
        </w:numPr>
        <w:rPr>
          <w:rFonts w:hint="default"/>
          <w:lang w:eastAsia="zh-CN"/>
        </w:rPr>
      </w:pPr>
      <w:r>
        <w:rPr>
          <w:rFonts w:hint="default"/>
          <w:lang w:eastAsia="zh-CN"/>
        </w:rPr>
        <w:t>· 大数据</w:t>
      </w:r>
    </w:p>
    <w:p>
      <w:pPr>
        <w:numPr>
          <w:numId w:val="0"/>
        </w:numPr>
        <w:ind w:firstLine="420" w:firstLineChars="0"/>
        <w:rPr>
          <w:rFonts w:hint="default"/>
          <w:lang w:eastAsia="zh-CN"/>
        </w:rPr>
      </w:pPr>
      <w:r>
        <w:rPr>
          <w:rFonts w:hint="default"/>
          <w:lang w:eastAsia="zh-CN"/>
        </w:rPr>
        <w:t>- 随着计算机技术的发展, 互联网的普及, 信息的积累已经到了一个非常庞大的地步, 信息的增长也在不断的加快, 随着互联网、物联网建设的加快, 信息更是爆炸式增长, 收集、检索、统计这些信息越发困难, 必须使用新的技术来解决这些问题</w:t>
      </w:r>
    </w:p>
    <w:p>
      <w:pPr>
        <w:numPr>
          <w:ilvl w:val="0"/>
          <w:numId w:val="433"/>
        </w:numPr>
        <w:rPr>
          <w:rFonts w:hint="default"/>
          <w:lang w:eastAsia="zh-CN"/>
        </w:rPr>
      </w:pPr>
      <w:r>
        <w:rPr>
          <w:rFonts w:hint="default"/>
          <w:lang w:eastAsia="zh-CN"/>
        </w:rPr>
        <w:t>什么是大数据</w:t>
      </w:r>
    </w:p>
    <w:p>
      <w:pPr>
        <w:numPr>
          <w:numId w:val="0"/>
        </w:numPr>
        <w:rPr>
          <w:rFonts w:hint="default"/>
          <w:lang w:eastAsia="zh-CN"/>
        </w:rPr>
      </w:pPr>
      <w:r>
        <w:rPr>
          <w:rFonts w:hint="default"/>
          <w:lang w:eastAsia="zh-CN"/>
        </w:rPr>
        <w:t>· 大数据的定义</w:t>
      </w:r>
    </w:p>
    <w:p>
      <w:pPr>
        <w:numPr>
          <w:numId w:val="0"/>
        </w:numPr>
        <w:ind w:firstLine="420" w:firstLineChars="0"/>
        <w:rPr>
          <w:rFonts w:hint="default"/>
          <w:lang w:eastAsia="zh-CN"/>
        </w:rPr>
      </w:pPr>
      <w:r>
        <w:rPr>
          <w:rFonts w:hint="default"/>
          <w:lang w:eastAsia="zh-CN"/>
        </w:rPr>
        <w:t>- 大数据指无法在一定时间范围内用常规软件工具进行捕捉、 管理和处理的数据集合, 需要新处理模式才能具有更强的决策力、洞察发现力和流程优化能力的海量、高增长率和多样化的信息资产</w:t>
      </w:r>
    </w:p>
    <w:p>
      <w:pPr>
        <w:numPr>
          <w:numId w:val="0"/>
        </w:numPr>
        <w:ind w:firstLine="420" w:firstLineChars="0"/>
        <w:rPr>
          <w:rFonts w:hint="default"/>
          <w:lang w:eastAsia="zh-CN"/>
        </w:rPr>
      </w:pPr>
      <w:r>
        <w:rPr>
          <w:rFonts w:hint="default"/>
          <w:lang w:eastAsia="zh-CN"/>
        </w:rPr>
        <w:t>- 是指从各种各样类型的数据中, 快速获得有价值的信息</w:t>
      </w:r>
    </w:p>
    <w:p>
      <w:pPr>
        <w:numPr>
          <w:numId w:val="0"/>
        </w:numPr>
        <w:rPr>
          <w:rFonts w:hint="default"/>
          <w:lang w:eastAsia="zh-CN"/>
        </w:rPr>
      </w:pPr>
      <w:r>
        <w:rPr>
          <w:rFonts w:hint="default"/>
          <w:lang w:eastAsia="zh-CN"/>
        </w:rPr>
        <w:t>· 大数据能做什么</w:t>
      </w:r>
    </w:p>
    <w:p>
      <w:pPr>
        <w:numPr>
          <w:numId w:val="0"/>
        </w:numPr>
        <w:ind w:firstLine="420" w:firstLineChars="0"/>
        <w:rPr>
          <w:rFonts w:hint="default"/>
          <w:lang w:eastAsia="zh-CN"/>
        </w:rPr>
      </w:pPr>
      <w:r>
        <w:rPr>
          <w:rFonts w:hint="default"/>
          <w:lang w:eastAsia="zh-CN"/>
        </w:rPr>
        <w:t>- 企业组织利用相关数据分析出帮助他们降低成本、提高效率、开发新产品、做出更明智的业务决策等</w:t>
      </w:r>
    </w:p>
    <w:p>
      <w:pPr>
        <w:numPr>
          <w:numId w:val="0"/>
        </w:numPr>
        <w:ind w:firstLine="420" w:firstLineChars="0"/>
        <w:rPr>
          <w:rFonts w:hint="default"/>
          <w:lang w:eastAsia="zh-CN"/>
        </w:rPr>
      </w:pPr>
      <w:r>
        <w:rPr>
          <w:rFonts w:hint="default"/>
          <w:lang w:eastAsia="zh-CN"/>
        </w:rPr>
        <w:t>- 把数据集合并后进行分析得出的信息和数据关系性, 用来察觉商业趋势、判定研究质量、避免疾病扩散、打击犯罪或测定即时交通路况等</w:t>
      </w:r>
    </w:p>
    <w:p>
      <w:pPr>
        <w:numPr>
          <w:numId w:val="0"/>
        </w:numPr>
        <w:ind w:firstLine="420" w:firstLineChars="0"/>
        <w:rPr>
          <w:rFonts w:hint="default"/>
          <w:lang w:eastAsia="zh-CN"/>
        </w:rPr>
      </w:pPr>
      <w:r>
        <w:rPr>
          <w:rFonts w:hint="default"/>
          <w:lang w:eastAsia="zh-CN"/>
        </w:rPr>
        <w:t>- 大规模并行处理数据库, 数据挖掘电网, 分布式文件系统或数据库, 云计算平和可扩展的存储系统等</w:t>
      </w:r>
    </w:p>
    <w:p>
      <w:pPr>
        <w:numPr>
          <w:ilvl w:val="0"/>
          <w:numId w:val="433"/>
        </w:numPr>
        <w:rPr>
          <w:rFonts w:hint="default"/>
          <w:lang w:eastAsia="zh-CN"/>
        </w:rPr>
      </w:pPr>
      <w:r>
        <w:rPr>
          <w:rFonts w:hint="default"/>
          <w:lang w:eastAsia="zh-CN"/>
        </w:rPr>
        <w:t>大数据特性</w:t>
      </w:r>
    </w:p>
    <w:p>
      <w:pPr>
        <w:numPr>
          <w:numId w:val="0"/>
        </w:numPr>
        <w:jc w:val="center"/>
      </w:pPr>
      <w:r>
        <w:drawing>
          <wp:inline distT="0" distB="0" distL="114300" distR="114300">
            <wp:extent cx="4942840" cy="3035300"/>
            <wp:effectExtent l="0" t="0" r="1016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4942840" cy="3035300"/>
                    </a:xfrm>
                    <a:prstGeom prst="rect">
                      <a:avLst/>
                    </a:prstGeom>
                    <a:noFill/>
                    <a:ln w="9525">
                      <a:noFill/>
                      <a:miter/>
                    </a:ln>
                  </pic:spPr>
                </pic:pic>
              </a:graphicData>
            </a:graphic>
          </wp:inline>
        </w:drawing>
      </w:r>
    </w:p>
    <w:p>
      <w:pPr>
        <w:numPr>
          <w:numId w:val="0"/>
        </w:numPr>
        <w:jc w:val="both"/>
      </w:pPr>
      <w:r>
        <w:t>· 大数据的5V特性是什么?</w:t>
      </w:r>
    </w:p>
    <w:p>
      <w:pPr>
        <w:numPr>
          <w:numId w:val="0"/>
        </w:numPr>
        <w:ind w:firstLine="420" w:firstLineChars="0"/>
        <w:jc w:val="both"/>
      </w:pPr>
      <w:r>
        <w:t>- (V)olume(大体量)</w:t>
      </w:r>
    </w:p>
    <w:p>
      <w:pPr>
        <w:numPr>
          <w:numId w:val="0"/>
        </w:numPr>
        <w:ind w:left="420" w:leftChars="0" w:firstLine="420" w:firstLineChars="0"/>
        <w:jc w:val="both"/>
      </w:pPr>
      <w:r>
        <w:rPr>
          <w:rFonts w:hint="eastAsia"/>
        </w:rPr>
        <w:t>可从数百TB到数十数百PB、甚至EB的规模</w:t>
      </w:r>
    </w:p>
    <w:p>
      <w:pPr>
        <w:numPr>
          <w:numId w:val="0"/>
        </w:numPr>
        <w:ind w:firstLine="420" w:firstLineChars="0"/>
        <w:jc w:val="both"/>
      </w:pPr>
      <w:r>
        <w:t>- (V)ariety(多样性)</w:t>
      </w:r>
    </w:p>
    <w:p>
      <w:pPr>
        <w:numPr>
          <w:numId w:val="0"/>
        </w:numPr>
        <w:ind w:left="420" w:leftChars="0" w:firstLine="420" w:firstLineChars="0"/>
        <w:jc w:val="both"/>
      </w:pPr>
      <w:r>
        <w:rPr>
          <w:rFonts w:hint="eastAsia"/>
        </w:rPr>
        <w:t>大数据包括各种格式和形态的数据</w:t>
      </w:r>
    </w:p>
    <w:p>
      <w:pPr>
        <w:numPr>
          <w:numId w:val="0"/>
        </w:numPr>
        <w:ind w:firstLine="420" w:firstLineChars="0"/>
        <w:jc w:val="both"/>
        <w:rPr>
          <w:rFonts w:hint="eastAsia"/>
        </w:rPr>
      </w:pPr>
      <w:r>
        <w:t>- (V)</w:t>
      </w:r>
      <w:r>
        <w:rPr>
          <w:rFonts w:hint="eastAsia"/>
        </w:rPr>
        <w:t>elocity(时效性)</w:t>
      </w:r>
    </w:p>
    <w:p>
      <w:pPr>
        <w:numPr>
          <w:numId w:val="0"/>
        </w:numPr>
        <w:ind w:left="420" w:leftChars="0" w:firstLine="420" w:firstLineChars="0"/>
        <w:jc w:val="both"/>
        <w:rPr>
          <w:rFonts w:hint="eastAsia"/>
        </w:rPr>
      </w:pPr>
      <w:r>
        <w:rPr>
          <w:rFonts w:hint="eastAsia"/>
        </w:rPr>
        <w:t>很多大数据需要在一定的时间限度下得到及时处理</w:t>
      </w:r>
    </w:p>
    <w:p>
      <w:pPr>
        <w:numPr>
          <w:numId w:val="0"/>
        </w:numPr>
        <w:ind w:firstLine="420" w:firstLineChars="0"/>
        <w:jc w:val="both"/>
        <w:rPr>
          <w:rFonts w:hint="default"/>
        </w:rPr>
      </w:pPr>
      <w:r>
        <w:rPr>
          <w:rFonts w:hint="default"/>
        </w:rPr>
        <w:t>- (V)eracity(准确性)</w:t>
      </w:r>
    </w:p>
    <w:p>
      <w:pPr>
        <w:numPr>
          <w:numId w:val="0"/>
        </w:numPr>
        <w:ind w:left="420" w:leftChars="0" w:firstLine="420" w:firstLineChars="0"/>
        <w:jc w:val="both"/>
        <w:rPr>
          <w:rFonts w:hint="default"/>
        </w:rPr>
      </w:pPr>
      <w:r>
        <w:rPr>
          <w:rFonts w:hint="default"/>
        </w:rPr>
        <w:t>处理的结果要保证一定的准确性</w:t>
      </w:r>
    </w:p>
    <w:p>
      <w:pPr>
        <w:numPr>
          <w:numId w:val="0"/>
        </w:numPr>
        <w:ind w:firstLine="420" w:firstLineChars="0"/>
        <w:jc w:val="both"/>
        <w:rPr>
          <w:rFonts w:hint="default"/>
        </w:rPr>
      </w:pPr>
      <w:r>
        <w:rPr>
          <w:rFonts w:hint="default"/>
        </w:rPr>
        <w:t>- (V)alue(大价值)</w:t>
      </w:r>
    </w:p>
    <w:p>
      <w:pPr>
        <w:numPr>
          <w:numId w:val="0"/>
        </w:numPr>
        <w:ind w:left="420" w:leftChars="0" w:firstLine="420" w:firstLineChars="0"/>
        <w:jc w:val="both"/>
        <w:rPr>
          <w:rFonts w:hint="default"/>
          <w:lang w:eastAsia="zh-CN"/>
        </w:rPr>
      </w:pPr>
      <w:r>
        <w:rPr>
          <w:rFonts w:hint="default"/>
          <w:lang w:eastAsia="zh-CN"/>
        </w:rPr>
        <w:t>大数据包含很多深度的价值,大数据分析挖掘和利用将带来巨大的商业价值</w:t>
      </w:r>
    </w:p>
    <w:p>
      <w:pPr>
        <w:numPr>
          <w:ilvl w:val="0"/>
          <w:numId w:val="433"/>
        </w:numPr>
        <w:rPr>
          <w:rFonts w:hint="default"/>
          <w:lang w:eastAsia="zh-CN"/>
        </w:rPr>
      </w:pPr>
      <w:r>
        <w:rPr>
          <w:rFonts w:hint="default"/>
          <w:lang w:eastAsia="zh-CN"/>
        </w:rPr>
        <w:t>大数据与Hadoop</w:t>
      </w:r>
    </w:p>
    <w:p>
      <w:pPr>
        <w:numPr>
          <w:numId w:val="0"/>
        </w:numPr>
        <w:rPr>
          <w:rFonts w:hint="default"/>
          <w:lang w:eastAsia="zh-CN"/>
        </w:rPr>
      </w:pPr>
      <w:r>
        <w:rPr>
          <w:rFonts w:hint="default"/>
          <w:lang w:eastAsia="zh-CN"/>
        </w:rPr>
        <w:t>· Hadoop是什么</w:t>
      </w:r>
    </w:p>
    <w:p>
      <w:pPr>
        <w:numPr>
          <w:numId w:val="0"/>
        </w:numPr>
        <w:ind w:firstLine="420" w:firstLineChars="0"/>
        <w:rPr>
          <w:rFonts w:hint="default"/>
          <w:lang w:eastAsia="zh-CN"/>
        </w:rPr>
      </w:pPr>
      <w:r>
        <w:rPr>
          <w:rFonts w:hint="default"/>
          <w:lang w:eastAsia="zh-CN"/>
        </w:rPr>
        <w:t>- Hadoop是一种分析和处理海量数据的软件平台</w:t>
      </w:r>
    </w:p>
    <w:p>
      <w:pPr>
        <w:numPr>
          <w:numId w:val="0"/>
        </w:numPr>
        <w:ind w:firstLine="420" w:firstLineChars="0"/>
        <w:rPr>
          <w:rFonts w:hint="default"/>
          <w:lang w:eastAsia="zh-CN"/>
        </w:rPr>
      </w:pPr>
      <w:r>
        <w:rPr>
          <w:rFonts w:hint="default"/>
          <w:lang w:eastAsia="zh-CN"/>
        </w:rPr>
        <w:t>- Hadoop是一款开源软件, 使用JAVA开发</w:t>
      </w:r>
    </w:p>
    <w:p>
      <w:pPr>
        <w:numPr>
          <w:numId w:val="0"/>
        </w:numPr>
        <w:ind w:firstLine="420" w:firstLineChars="0"/>
        <w:rPr>
          <w:rFonts w:hint="default"/>
          <w:lang w:eastAsia="zh-CN"/>
        </w:rPr>
      </w:pPr>
      <w:r>
        <w:rPr>
          <w:rFonts w:hint="default"/>
          <w:lang w:eastAsia="zh-CN"/>
        </w:rPr>
        <w:t>- Hadoop可以提供一个分布式基础架构</w:t>
      </w:r>
    </w:p>
    <w:p>
      <w:pPr>
        <w:numPr>
          <w:numId w:val="0"/>
        </w:numPr>
        <w:rPr>
          <w:rFonts w:hint="default"/>
          <w:lang w:eastAsia="zh-CN"/>
        </w:rPr>
      </w:pPr>
      <w:r>
        <w:rPr>
          <w:rFonts w:hint="default"/>
          <w:lang w:eastAsia="zh-CN"/>
        </w:rPr>
        <w:t>· Hadoop特点</w:t>
      </w:r>
    </w:p>
    <w:p>
      <w:pPr>
        <w:numPr>
          <w:numId w:val="0"/>
        </w:numPr>
        <w:ind w:firstLine="420" w:firstLineChars="0"/>
        <w:rPr>
          <w:rFonts w:hint="default"/>
          <w:lang w:eastAsia="zh-CN"/>
        </w:rPr>
      </w:pPr>
      <w:r>
        <w:rPr>
          <w:rFonts w:hint="default"/>
          <w:lang w:eastAsia="zh-CN"/>
        </w:rPr>
        <w:t>- 高可靠性、高扩展性、高效性、高容错性、低成本</w:t>
      </w:r>
    </w:p>
    <w:p>
      <w:pPr>
        <w:pStyle w:val="33"/>
        <w:rPr>
          <w:rFonts w:hint="default"/>
          <w:lang w:eastAsia="zh-CN"/>
        </w:rPr>
      </w:pPr>
      <w:r>
        <w:rPr>
          <w:rFonts w:hint="default"/>
          <w:lang w:eastAsia="zh-CN"/>
        </w:rPr>
        <w:t>Hadoop</w:t>
      </w:r>
    </w:p>
    <w:p>
      <w:pPr>
        <w:pStyle w:val="34"/>
        <w:rPr>
          <w:rFonts w:hint="default"/>
          <w:lang w:eastAsia="zh-CN"/>
        </w:rPr>
      </w:pPr>
      <w:r>
        <w:rPr>
          <w:rFonts w:hint="default"/>
          <w:lang w:eastAsia="zh-CN"/>
        </w:rPr>
        <w:t>Hadoop历史起源</w:t>
      </w:r>
    </w:p>
    <w:p>
      <w:pPr>
        <w:numPr>
          <w:ilvl w:val="0"/>
          <w:numId w:val="434"/>
        </w:numPr>
        <w:rPr>
          <w:rFonts w:hint="default"/>
          <w:lang w:eastAsia="zh-CN"/>
        </w:rPr>
      </w:pPr>
      <w:r>
        <w:rPr>
          <w:rFonts w:hint="default"/>
          <w:lang w:eastAsia="zh-CN"/>
        </w:rPr>
        <w:t>Hadoop起源</w:t>
      </w:r>
    </w:p>
    <w:p>
      <w:pPr>
        <w:numPr>
          <w:numId w:val="0"/>
        </w:numPr>
        <w:rPr>
          <w:rFonts w:hint="default"/>
          <w:lang w:eastAsia="zh-CN"/>
        </w:rPr>
      </w:pPr>
      <w:r>
        <w:rPr>
          <w:rFonts w:hint="default"/>
          <w:lang w:eastAsia="zh-CN"/>
        </w:rPr>
        <w:t>· 2003年开始Google陆续发表了3篇论文</w:t>
      </w:r>
    </w:p>
    <w:p>
      <w:pPr>
        <w:numPr>
          <w:numId w:val="0"/>
        </w:numPr>
        <w:ind w:firstLine="420" w:firstLineChars="0"/>
        <w:rPr>
          <w:rFonts w:hint="default"/>
          <w:lang w:eastAsia="zh-CN"/>
        </w:rPr>
      </w:pPr>
      <w:r>
        <w:rPr>
          <w:rFonts w:hint="default"/>
          <w:lang w:eastAsia="zh-CN"/>
        </w:rPr>
        <w:t>- GFS,MapReduce,BigTable</w:t>
      </w:r>
    </w:p>
    <w:p>
      <w:pPr>
        <w:numPr>
          <w:numId w:val="0"/>
        </w:numPr>
        <w:rPr>
          <w:rFonts w:hint="default"/>
          <w:lang w:eastAsia="zh-CN"/>
        </w:rPr>
      </w:pPr>
      <w:r>
        <w:rPr>
          <w:rFonts w:hint="default"/>
          <w:lang w:eastAsia="zh-CN"/>
        </w:rPr>
        <w:t>· GFS</w:t>
      </w:r>
    </w:p>
    <w:p>
      <w:pPr>
        <w:numPr>
          <w:numId w:val="0"/>
        </w:numPr>
        <w:ind w:firstLine="420" w:firstLineChars="0"/>
        <w:rPr>
          <w:rFonts w:hint="default"/>
          <w:lang w:eastAsia="zh-CN"/>
        </w:rPr>
      </w:pPr>
      <w:r>
        <w:rPr>
          <w:rFonts w:hint="default"/>
          <w:lang w:eastAsia="zh-CN"/>
        </w:rPr>
        <w:t>- GFS是一个可扩展的分布式文件系统,用于大型的、分布式的、对大量数据进行访问的应用</w:t>
      </w:r>
    </w:p>
    <w:p>
      <w:pPr>
        <w:numPr>
          <w:numId w:val="0"/>
        </w:numPr>
        <w:ind w:firstLine="420" w:firstLineChars="0"/>
        <w:rPr>
          <w:rFonts w:hint="default"/>
          <w:lang w:eastAsia="zh-CN"/>
        </w:rPr>
      </w:pPr>
      <w:r>
        <w:rPr>
          <w:rFonts w:hint="default"/>
          <w:lang w:eastAsia="zh-CN"/>
        </w:rPr>
        <w:t>- 可以运行于廉价的普通硬件上,提供容错功能</w:t>
      </w:r>
    </w:p>
    <w:p>
      <w:pPr>
        <w:numPr>
          <w:numId w:val="0"/>
        </w:numPr>
        <w:rPr>
          <w:rFonts w:hint="default"/>
          <w:lang w:eastAsia="zh-CN"/>
        </w:rPr>
      </w:pPr>
      <w:r>
        <w:rPr>
          <w:rFonts w:hint="default"/>
          <w:lang w:eastAsia="zh-CN"/>
        </w:rPr>
        <w:t>· MapReduce</w:t>
      </w:r>
    </w:p>
    <w:p>
      <w:pPr>
        <w:numPr>
          <w:numId w:val="0"/>
        </w:numPr>
        <w:ind w:firstLine="420" w:firstLineChars="0"/>
        <w:rPr>
          <w:rFonts w:hint="default"/>
          <w:lang w:eastAsia="zh-CN"/>
        </w:rPr>
      </w:pPr>
      <w:r>
        <w:rPr>
          <w:rFonts w:hint="default"/>
          <w:lang w:eastAsia="zh-CN"/>
        </w:rPr>
        <w:t>- MapReduce是针对分布式并行计算的一套编程模型,由Map和Reduce组成,Map是映射,把指令分发到多个worker上,Reduce是规约,把worker计算出的结果合并</w:t>
      </w:r>
    </w:p>
    <w:p>
      <w:pPr>
        <w:numPr>
          <w:numId w:val="0"/>
        </w:numPr>
        <w:rPr>
          <w:rFonts w:hint="default"/>
          <w:lang w:eastAsia="zh-CN"/>
        </w:rPr>
      </w:pPr>
      <w:r>
        <w:rPr>
          <w:rFonts w:hint="default"/>
          <w:lang w:eastAsia="zh-CN"/>
        </w:rPr>
        <w:t>· BigTable</w:t>
      </w:r>
    </w:p>
    <w:p>
      <w:pPr>
        <w:numPr>
          <w:numId w:val="0"/>
        </w:numPr>
        <w:ind w:firstLine="420" w:firstLineChars="0"/>
        <w:rPr>
          <w:rFonts w:hint="default"/>
          <w:lang w:eastAsia="zh-CN"/>
        </w:rPr>
      </w:pPr>
      <w:r>
        <w:rPr>
          <w:rFonts w:hint="default"/>
          <w:lang w:eastAsia="zh-CN"/>
        </w:rPr>
        <w:t>- BigTable是存储结构化数据</w:t>
      </w:r>
    </w:p>
    <w:p>
      <w:pPr>
        <w:numPr>
          <w:numId w:val="0"/>
        </w:numPr>
        <w:ind w:firstLine="420" w:firstLineChars="0"/>
        <w:rPr>
          <w:rFonts w:hint="default"/>
          <w:lang w:eastAsia="zh-CN"/>
        </w:rPr>
      </w:pPr>
      <w:r>
        <w:rPr>
          <w:rFonts w:hint="default"/>
          <w:lang w:eastAsia="zh-CN"/>
        </w:rPr>
        <w:t>- BigTable建立在GFS,Scheduler,Lock Service和MapReduce之上</w:t>
      </w:r>
    </w:p>
    <w:p>
      <w:pPr>
        <w:numPr>
          <w:numId w:val="0"/>
        </w:numPr>
        <w:ind w:firstLine="420" w:firstLineChars="0"/>
        <w:rPr>
          <w:rFonts w:hint="default"/>
          <w:lang w:eastAsia="zh-CN"/>
        </w:rPr>
      </w:pPr>
      <w:r>
        <w:rPr>
          <w:rFonts w:hint="default"/>
          <w:lang w:eastAsia="zh-CN"/>
        </w:rPr>
        <w:t>- 每个Table都是一个多维的稀疏图</w:t>
      </w:r>
    </w:p>
    <w:p>
      <w:pPr>
        <w:numPr>
          <w:numId w:val="0"/>
        </w:numPr>
        <w:rPr>
          <w:rFonts w:hint="default"/>
          <w:lang w:eastAsia="zh-CN"/>
        </w:rPr>
      </w:pPr>
      <w:r>
        <w:rPr>
          <w:rFonts w:hint="default"/>
          <w:lang w:eastAsia="zh-CN"/>
        </w:rPr>
        <w:t>· GFS、MapReduce和BigTable三大技术被称为Google的三驾马车,虽然没有公布源码,但发布了这三个产品的详细设计论</w:t>
      </w:r>
    </w:p>
    <w:p>
      <w:pPr>
        <w:numPr>
          <w:numId w:val="0"/>
        </w:numPr>
        <w:rPr>
          <w:rFonts w:hint="default"/>
          <w:lang w:eastAsia="zh-CN"/>
        </w:rPr>
      </w:pPr>
      <w:r>
        <w:rPr>
          <w:rFonts w:hint="default"/>
          <w:lang w:eastAsia="zh-CN"/>
        </w:rPr>
        <w:t>· Yahoo资助的Hadoop,是按照这三篇论文的开源Java实现的,但在性能上Hadoop比Google要差很多</w:t>
      </w:r>
    </w:p>
    <w:p>
      <w:pPr>
        <w:numPr>
          <w:numId w:val="0"/>
        </w:numPr>
        <w:ind w:firstLine="420" w:firstLineChars="0"/>
        <w:rPr>
          <w:rFonts w:hint="default"/>
          <w:lang w:eastAsia="zh-CN"/>
        </w:rPr>
      </w:pPr>
      <w:r>
        <w:rPr>
          <w:rFonts w:hint="default"/>
          <w:lang w:eastAsia="zh-CN"/>
        </w:rPr>
        <w:t>- GFS - - -&gt; HDFS</w:t>
      </w:r>
    </w:p>
    <w:p>
      <w:pPr>
        <w:numPr>
          <w:numId w:val="0"/>
        </w:numPr>
        <w:ind w:firstLine="420" w:firstLineChars="0"/>
        <w:rPr>
          <w:rFonts w:hint="default"/>
          <w:lang w:eastAsia="zh-CN"/>
        </w:rPr>
      </w:pPr>
      <w:r>
        <w:rPr>
          <w:rFonts w:hint="default"/>
          <w:lang w:eastAsia="zh-CN"/>
        </w:rPr>
        <w:t>- MapReduce - - -&gt; MapReduce</w:t>
      </w:r>
    </w:p>
    <w:p>
      <w:pPr>
        <w:numPr>
          <w:numId w:val="0"/>
        </w:numPr>
        <w:ind w:firstLine="420" w:firstLineChars="0"/>
        <w:rPr>
          <w:rFonts w:hint="default"/>
          <w:lang w:eastAsia="zh-CN"/>
        </w:rPr>
      </w:pPr>
      <w:r>
        <w:rPr>
          <w:rFonts w:hint="default"/>
          <w:lang w:eastAsia="zh-CN"/>
        </w:rPr>
        <w:t>- BigTable - - -&gt; Hbase</w:t>
      </w:r>
    </w:p>
    <w:p>
      <w:pPr>
        <w:pStyle w:val="34"/>
        <w:rPr>
          <w:rFonts w:hint="default"/>
          <w:lang w:eastAsia="zh-CN"/>
        </w:rPr>
      </w:pPr>
      <w:r>
        <w:rPr>
          <w:rFonts w:hint="default"/>
          <w:lang w:eastAsia="zh-CN"/>
        </w:rPr>
        <w:t>Hadoop组件</w:t>
      </w:r>
    </w:p>
    <w:p>
      <w:pPr>
        <w:numPr>
          <w:ilvl w:val="0"/>
          <w:numId w:val="435"/>
        </w:numPr>
        <w:rPr>
          <w:rFonts w:hint="default"/>
          <w:lang w:eastAsia="zh-CN"/>
        </w:rPr>
      </w:pPr>
      <w:r>
        <w:rPr>
          <w:rFonts w:hint="default"/>
          <w:lang w:eastAsia="zh-CN"/>
        </w:rPr>
        <w:t>Hadoop常用组件</w:t>
      </w:r>
    </w:p>
    <w:p>
      <w:pPr>
        <w:numPr>
          <w:numId w:val="0"/>
        </w:numPr>
        <w:rPr>
          <w:rFonts w:hint="default"/>
          <w:lang w:eastAsia="zh-CN"/>
        </w:rPr>
      </w:pPr>
      <w:r>
        <w:rPr>
          <w:rFonts w:hint="default"/>
          <w:lang w:eastAsia="zh-CN"/>
        </w:rPr>
        <w:t>· HDFS:Hadoop分布式文件系统(核心组件)</w:t>
      </w:r>
    </w:p>
    <w:p>
      <w:pPr>
        <w:numPr>
          <w:numId w:val="0"/>
        </w:numPr>
        <w:rPr>
          <w:rFonts w:hint="default"/>
          <w:lang w:eastAsia="zh-CN"/>
        </w:rPr>
      </w:pPr>
      <w:r>
        <w:rPr>
          <w:rFonts w:hint="default"/>
          <w:lang w:eastAsia="zh-CN"/>
        </w:rPr>
        <w:t>· MapReduce:分布式计算框架(核心组件)</w:t>
      </w:r>
    </w:p>
    <w:p>
      <w:pPr>
        <w:numPr>
          <w:numId w:val="0"/>
        </w:numPr>
        <w:rPr>
          <w:rFonts w:hint="default"/>
          <w:lang w:eastAsia="zh-CN"/>
        </w:rPr>
      </w:pPr>
      <w:r>
        <w:rPr>
          <w:rFonts w:hint="default"/>
          <w:lang w:eastAsia="zh-CN"/>
        </w:rPr>
        <w:t>· Yarn:集群资源管理系统(核心组件)</w:t>
      </w:r>
    </w:p>
    <w:p>
      <w:pPr>
        <w:numPr>
          <w:numId w:val="0"/>
        </w:numPr>
        <w:rPr>
          <w:rFonts w:hint="default"/>
          <w:lang w:eastAsia="zh-CN"/>
        </w:rPr>
      </w:pPr>
      <w:r>
        <w:rPr>
          <w:rFonts w:hint="default"/>
          <w:lang w:eastAsia="zh-CN"/>
        </w:rPr>
        <w:t>· Zookeeper:分布式协作服务</w:t>
      </w:r>
    </w:p>
    <w:p>
      <w:pPr>
        <w:numPr>
          <w:numId w:val="0"/>
        </w:numPr>
        <w:rPr>
          <w:rFonts w:hint="default"/>
          <w:lang w:eastAsia="zh-CN"/>
        </w:rPr>
      </w:pPr>
      <w:r>
        <w:rPr>
          <w:rFonts w:hint="default"/>
          <w:lang w:eastAsia="zh-CN"/>
        </w:rPr>
        <w:t>· Hbase:分布式列存数据库</w:t>
      </w:r>
    </w:p>
    <w:p>
      <w:pPr>
        <w:numPr>
          <w:numId w:val="0"/>
        </w:numPr>
        <w:rPr>
          <w:rFonts w:hint="default"/>
          <w:lang w:eastAsia="zh-CN"/>
        </w:rPr>
      </w:pPr>
      <w:r>
        <w:rPr>
          <w:rFonts w:hint="default"/>
          <w:lang w:eastAsia="zh-CN"/>
        </w:rPr>
        <w:t>· Hive:基于Hadoop的数据仓库</w:t>
      </w:r>
    </w:p>
    <w:p>
      <w:pPr>
        <w:numPr>
          <w:numId w:val="0"/>
        </w:numPr>
        <w:rPr>
          <w:rFonts w:hint="default"/>
          <w:lang w:eastAsia="zh-CN"/>
        </w:rPr>
      </w:pPr>
      <w:r>
        <w:rPr>
          <w:rFonts w:hint="default"/>
          <w:lang w:eastAsia="zh-CN"/>
        </w:rPr>
        <w:t>· Sqoop:数据同步工具</w:t>
      </w:r>
    </w:p>
    <w:p>
      <w:pPr>
        <w:numPr>
          <w:numId w:val="0"/>
        </w:numPr>
        <w:rPr>
          <w:rFonts w:hint="default"/>
          <w:lang w:eastAsia="zh-CN"/>
        </w:rPr>
      </w:pPr>
      <w:r>
        <w:rPr>
          <w:rFonts w:hint="default"/>
          <w:lang w:eastAsia="zh-CN"/>
        </w:rPr>
        <w:t>· Pig:基于Hadoop的数据流系统</w:t>
      </w:r>
    </w:p>
    <w:p>
      <w:pPr>
        <w:numPr>
          <w:numId w:val="0"/>
        </w:numPr>
        <w:rPr>
          <w:rFonts w:hint="default"/>
          <w:lang w:eastAsia="zh-CN"/>
        </w:rPr>
      </w:pPr>
      <w:r>
        <w:rPr>
          <w:rFonts w:hint="default"/>
          <w:lang w:eastAsia="zh-CN"/>
        </w:rPr>
        <w:t>· Mahout:数据挖掘算法库</w:t>
      </w:r>
    </w:p>
    <w:p>
      <w:pPr>
        <w:numPr>
          <w:numId w:val="0"/>
        </w:numPr>
        <w:rPr>
          <w:rFonts w:hint="default"/>
          <w:lang w:eastAsia="zh-CN"/>
        </w:rPr>
      </w:pPr>
      <w:r>
        <w:rPr>
          <w:rFonts w:hint="default"/>
          <w:lang w:eastAsia="zh-CN"/>
        </w:rPr>
        <w:t>· Flume:日志收集工具</w:t>
      </w:r>
    </w:p>
    <w:p>
      <w:pPr>
        <w:numPr>
          <w:ilvl w:val="0"/>
          <w:numId w:val="435"/>
        </w:numPr>
        <w:rPr>
          <w:rFonts w:hint="default"/>
          <w:lang w:eastAsia="zh-CN"/>
        </w:rPr>
      </w:pPr>
      <w:r>
        <w:rPr>
          <w:rFonts w:hint="default"/>
          <w:lang w:eastAsia="zh-CN"/>
        </w:rPr>
        <w:t>Hadoop核心组件</w:t>
      </w:r>
    </w:p>
    <w:p>
      <w:pPr>
        <w:numPr>
          <w:numId w:val="0"/>
        </w:numPr>
        <w:jc w:val="center"/>
        <w:rPr>
          <w:rFonts w:hint="default"/>
          <w:lang w:eastAsia="zh-CN"/>
        </w:rPr>
      </w:pPr>
      <w:r>
        <w:drawing>
          <wp:inline distT="0" distB="0" distL="114300" distR="114300">
            <wp:extent cx="4890770" cy="2539365"/>
            <wp:effectExtent l="0" t="0" r="508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4890770" cy="253936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Hadoop生态系统</w:t>
      </w:r>
    </w:p>
    <w:p>
      <w:pPr>
        <w:numPr>
          <w:numId w:val="0"/>
        </w:numPr>
        <w:jc w:val="center"/>
        <w:rPr>
          <w:rFonts w:hint="default"/>
          <w:lang w:eastAsia="zh-CN"/>
        </w:rPr>
      </w:pPr>
      <w:r>
        <w:drawing>
          <wp:inline distT="0" distB="0" distL="114300" distR="114300">
            <wp:extent cx="4802505" cy="2811145"/>
            <wp:effectExtent l="0" t="0" r="1714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4802505" cy="28111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HDFS结构</w:t>
      </w:r>
    </w:p>
    <w:p>
      <w:pPr>
        <w:numPr>
          <w:numId w:val="0"/>
        </w:numPr>
        <w:jc w:val="center"/>
        <w:rPr>
          <w:rFonts w:hint="default"/>
          <w:lang w:eastAsia="zh-CN"/>
        </w:rPr>
      </w:pPr>
      <w:r>
        <w:drawing>
          <wp:inline distT="0" distB="0" distL="114300" distR="114300">
            <wp:extent cx="4368800" cy="2660015"/>
            <wp:effectExtent l="0" t="0" r="1270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4368800" cy="266001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HDFS角色及概念</w:t>
      </w:r>
    </w:p>
    <w:p>
      <w:pPr>
        <w:numPr>
          <w:numId w:val="0"/>
        </w:numPr>
        <w:rPr>
          <w:rFonts w:hint="default"/>
          <w:lang w:eastAsia="zh-CN"/>
        </w:rPr>
      </w:pPr>
      <w:r>
        <w:rPr>
          <w:rFonts w:hint="default"/>
          <w:lang w:eastAsia="zh-CN"/>
        </w:rPr>
        <w:t>· Hadoop体系中数据存储管理的基础,是一个高度容错的系统,用于在低成本的通用硬件上运行</w:t>
      </w:r>
    </w:p>
    <w:p>
      <w:pPr>
        <w:numPr>
          <w:numId w:val="0"/>
        </w:numPr>
        <w:rPr>
          <w:rFonts w:hint="default"/>
          <w:lang w:eastAsia="zh-CN"/>
        </w:rPr>
      </w:pPr>
      <w:r>
        <w:rPr>
          <w:rFonts w:hint="default"/>
          <w:lang w:eastAsia="zh-CN"/>
        </w:rPr>
        <w:t>· 角色和概念</w:t>
      </w:r>
    </w:p>
    <w:p>
      <w:pPr>
        <w:numPr>
          <w:numId w:val="0"/>
        </w:numPr>
        <w:ind w:firstLine="420" w:firstLineChars="0"/>
        <w:rPr>
          <w:rFonts w:hint="default"/>
          <w:lang w:eastAsia="zh-CN"/>
        </w:rPr>
      </w:pPr>
      <w:r>
        <w:rPr>
          <w:rFonts w:hint="default"/>
          <w:lang w:eastAsia="zh-CN"/>
        </w:rPr>
        <w:t>- Client</w:t>
      </w:r>
    </w:p>
    <w:p>
      <w:pPr>
        <w:numPr>
          <w:numId w:val="0"/>
        </w:numPr>
        <w:ind w:firstLine="420" w:firstLineChars="0"/>
        <w:rPr>
          <w:rFonts w:hint="default"/>
          <w:lang w:eastAsia="zh-CN"/>
        </w:rPr>
      </w:pPr>
      <w:r>
        <w:rPr>
          <w:rFonts w:hint="default"/>
          <w:lang w:eastAsia="zh-CN"/>
        </w:rPr>
        <w:t>- Namenode</w:t>
      </w:r>
    </w:p>
    <w:p>
      <w:pPr>
        <w:numPr>
          <w:numId w:val="0"/>
        </w:numPr>
        <w:ind w:firstLine="420" w:firstLineChars="0"/>
        <w:rPr>
          <w:rFonts w:hint="default"/>
          <w:lang w:eastAsia="zh-CN"/>
        </w:rPr>
      </w:pPr>
      <w:r>
        <w:rPr>
          <w:rFonts w:hint="default"/>
          <w:lang w:eastAsia="zh-CN"/>
        </w:rPr>
        <w:t>- Secondarynode</w:t>
      </w:r>
    </w:p>
    <w:p>
      <w:pPr>
        <w:numPr>
          <w:numId w:val="0"/>
        </w:numPr>
        <w:ind w:firstLine="420" w:firstLineChars="0"/>
        <w:rPr>
          <w:rFonts w:hint="default"/>
          <w:lang w:eastAsia="zh-CN"/>
        </w:rPr>
      </w:pPr>
      <w:r>
        <w:rPr>
          <w:rFonts w:hint="default"/>
          <w:lang w:eastAsia="zh-CN"/>
        </w:rPr>
        <w:t>- Datanode</w:t>
      </w:r>
    </w:p>
    <w:p>
      <w:pPr>
        <w:numPr>
          <w:numId w:val="0"/>
        </w:numPr>
        <w:rPr>
          <w:rFonts w:hint="default"/>
          <w:lang w:eastAsia="zh-CN"/>
        </w:rPr>
      </w:pPr>
      <w:r>
        <w:rPr>
          <w:rFonts w:hint="default"/>
          <w:lang w:eastAsia="zh-CN"/>
        </w:rPr>
        <w:t>· NameNode</w:t>
      </w:r>
    </w:p>
    <w:p>
      <w:pPr>
        <w:numPr>
          <w:numId w:val="0"/>
        </w:numPr>
        <w:ind w:firstLine="420" w:firstLineChars="0"/>
        <w:rPr>
          <w:rFonts w:hint="default"/>
          <w:lang w:eastAsia="zh-CN"/>
        </w:rPr>
      </w:pPr>
      <w:r>
        <w:rPr>
          <w:rFonts w:hint="default"/>
          <w:lang w:eastAsia="zh-CN"/>
        </w:rPr>
        <w:t>- Master节点,管理HDFS的名称空间和数据块映射信息,配置副本策略,处理所有客户端请求</w:t>
      </w:r>
    </w:p>
    <w:p>
      <w:pPr>
        <w:numPr>
          <w:numId w:val="0"/>
        </w:numPr>
        <w:rPr>
          <w:rFonts w:hint="default"/>
          <w:lang w:eastAsia="zh-CN"/>
        </w:rPr>
      </w:pPr>
      <w:r>
        <w:rPr>
          <w:rFonts w:hint="default"/>
          <w:lang w:eastAsia="zh-CN"/>
        </w:rPr>
        <w:t>· Secondary NameNode</w:t>
      </w:r>
    </w:p>
    <w:p>
      <w:pPr>
        <w:numPr>
          <w:numId w:val="0"/>
        </w:numPr>
        <w:ind w:firstLine="420" w:firstLineChars="0"/>
        <w:rPr>
          <w:rFonts w:hint="default"/>
          <w:lang w:eastAsia="zh-CN"/>
        </w:rPr>
      </w:pPr>
      <w:r>
        <w:rPr>
          <w:rFonts w:hint="default"/>
          <w:lang w:eastAsia="zh-CN"/>
        </w:rPr>
        <w:t>- 定期合并fsimage 和fsedits,推送给NameNode</w:t>
      </w:r>
    </w:p>
    <w:p>
      <w:pPr>
        <w:numPr>
          <w:numId w:val="0"/>
        </w:numPr>
        <w:ind w:firstLine="420" w:firstLineChars="0"/>
        <w:rPr>
          <w:rFonts w:hint="default"/>
          <w:lang w:eastAsia="zh-CN"/>
        </w:rPr>
      </w:pPr>
      <w:r>
        <w:rPr>
          <w:rFonts w:hint="default"/>
          <w:lang w:eastAsia="zh-CN"/>
        </w:rPr>
        <w:t>- 紧急情况下,可辅助恢复NameNode</w:t>
      </w:r>
    </w:p>
    <w:p>
      <w:pPr>
        <w:numPr>
          <w:numId w:val="0"/>
        </w:numPr>
        <w:ind w:firstLine="420" w:firstLineChars="0"/>
        <w:rPr>
          <w:rFonts w:hint="default"/>
          <w:lang w:eastAsia="zh-CN"/>
        </w:rPr>
      </w:pPr>
      <w:r>
        <w:rPr>
          <w:rFonts w:hint="default"/>
          <w:lang w:eastAsia="zh-CN"/>
        </w:rPr>
        <w:t>- Secondary NameNode并非NameNode的热备</w:t>
      </w:r>
    </w:p>
    <w:p>
      <w:pPr>
        <w:numPr>
          <w:numId w:val="0"/>
        </w:numPr>
        <w:rPr>
          <w:rFonts w:hint="default"/>
          <w:lang w:eastAsia="zh-CN"/>
        </w:rPr>
      </w:pPr>
      <w:r>
        <w:rPr>
          <w:rFonts w:hint="default"/>
          <w:lang w:eastAsia="zh-CN"/>
        </w:rPr>
        <w:t>· DataNode</w:t>
      </w:r>
    </w:p>
    <w:p>
      <w:pPr>
        <w:numPr>
          <w:numId w:val="0"/>
        </w:numPr>
        <w:ind w:firstLine="420" w:firstLineChars="0"/>
        <w:rPr>
          <w:rFonts w:hint="default"/>
          <w:lang w:eastAsia="zh-CN"/>
        </w:rPr>
      </w:pPr>
      <w:r>
        <w:rPr>
          <w:rFonts w:hint="default"/>
          <w:lang w:eastAsia="zh-CN"/>
        </w:rPr>
        <w:t>- 数据存储节点,存储实际的数据</w:t>
      </w:r>
    </w:p>
    <w:p>
      <w:pPr>
        <w:numPr>
          <w:numId w:val="0"/>
        </w:numPr>
        <w:ind w:firstLine="420" w:firstLineChars="0"/>
        <w:rPr>
          <w:rFonts w:hint="default"/>
          <w:lang w:eastAsia="zh-CN"/>
        </w:rPr>
      </w:pPr>
      <w:r>
        <w:rPr>
          <w:rFonts w:hint="default"/>
          <w:lang w:eastAsia="zh-CN"/>
        </w:rPr>
        <w:t>- 汇报存储信息给NameNode</w:t>
      </w:r>
    </w:p>
    <w:p>
      <w:pPr>
        <w:numPr>
          <w:numId w:val="0"/>
        </w:numPr>
        <w:rPr>
          <w:rFonts w:hint="default"/>
          <w:lang w:eastAsia="zh-CN"/>
        </w:rPr>
      </w:pPr>
      <w:r>
        <w:rPr>
          <w:rFonts w:hint="default"/>
          <w:lang w:eastAsia="zh-CN"/>
        </w:rPr>
        <w:t>· Client</w:t>
      </w:r>
    </w:p>
    <w:p>
      <w:pPr>
        <w:numPr>
          <w:numId w:val="0"/>
        </w:numPr>
        <w:ind w:firstLine="420" w:firstLineChars="0"/>
        <w:rPr>
          <w:rFonts w:hint="default"/>
          <w:lang w:eastAsia="zh-CN"/>
        </w:rPr>
      </w:pPr>
      <w:r>
        <w:rPr>
          <w:rFonts w:hint="default"/>
          <w:lang w:eastAsia="zh-CN"/>
        </w:rPr>
        <w:t>- 切分文件</w:t>
      </w:r>
    </w:p>
    <w:p>
      <w:pPr>
        <w:numPr>
          <w:numId w:val="0"/>
        </w:numPr>
        <w:ind w:firstLine="420" w:firstLineChars="0"/>
        <w:rPr>
          <w:rFonts w:hint="default"/>
          <w:lang w:eastAsia="zh-CN"/>
        </w:rPr>
      </w:pPr>
      <w:r>
        <w:rPr>
          <w:rFonts w:hint="default"/>
          <w:lang w:eastAsia="zh-CN"/>
        </w:rPr>
        <w:t>- 访问HDFS</w:t>
      </w:r>
    </w:p>
    <w:p>
      <w:pPr>
        <w:numPr>
          <w:numId w:val="0"/>
        </w:numPr>
        <w:ind w:firstLine="420" w:firstLineChars="0"/>
        <w:rPr>
          <w:rFonts w:hint="default"/>
          <w:lang w:eastAsia="zh-CN"/>
        </w:rPr>
      </w:pPr>
      <w:r>
        <w:rPr>
          <w:rFonts w:hint="default"/>
          <w:lang w:eastAsia="zh-CN"/>
        </w:rPr>
        <w:t>- 与NameNode交互,获取文件位置信息</w:t>
      </w:r>
    </w:p>
    <w:p>
      <w:pPr>
        <w:numPr>
          <w:numId w:val="0"/>
        </w:numPr>
        <w:ind w:firstLine="420" w:firstLineChars="0"/>
        <w:rPr>
          <w:rFonts w:hint="default"/>
          <w:lang w:eastAsia="zh-CN"/>
        </w:rPr>
      </w:pPr>
      <w:r>
        <w:rPr>
          <w:rFonts w:hint="default"/>
          <w:lang w:eastAsia="zh-CN"/>
        </w:rPr>
        <w:t>- 与DataNode交互,读取和写入数据</w:t>
      </w:r>
    </w:p>
    <w:p>
      <w:pPr>
        <w:numPr>
          <w:numId w:val="0"/>
        </w:numPr>
        <w:rPr>
          <w:rFonts w:hint="default"/>
          <w:lang w:eastAsia="zh-CN"/>
        </w:rPr>
      </w:pPr>
      <w:r>
        <w:rPr>
          <w:rFonts w:hint="default"/>
          <w:lang w:eastAsia="zh-CN"/>
        </w:rPr>
        <w:t>· Block</w:t>
      </w:r>
    </w:p>
    <w:p>
      <w:pPr>
        <w:numPr>
          <w:numId w:val="0"/>
        </w:numPr>
        <w:ind w:firstLine="420" w:firstLineChars="0"/>
        <w:rPr>
          <w:rFonts w:hint="default"/>
          <w:lang w:eastAsia="zh-CN"/>
        </w:rPr>
      </w:pPr>
      <w:r>
        <w:rPr>
          <w:rFonts w:hint="default"/>
          <w:lang w:eastAsia="zh-CN"/>
        </w:rPr>
        <w:t>- 每块缺省128MB大小</w:t>
      </w:r>
    </w:p>
    <w:p>
      <w:pPr>
        <w:numPr>
          <w:numId w:val="0"/>
        </w:numPr>
        <w:ind w:firstLine="420" w:firstLineChars="0"/>
        <w:rPr>
          <w:rFonts w:hint="default"/>
          <w:lang w:eastAsia="zh-CN"/>
        </w:rPr>
      </w:pPr>
      <w:r>
        <w:rPr>
          <w:rFonts w:hint="default"/>
          <w:lang w:eastAsia="zh-CN"/>
        </w:rPr>
        <w:t>- 每块可以多个副本</w:t>
      </w:r>
    </w:p>
    <w:p>
      <w:pPr>
        <w:numPr>
          <w:ilvl w:val="0"/>
          <w:numId w:val="435"/>
        </w:numPr>
        <w:rPr>
          <w:rFonts w:hint="default"/>
          <w:lang w:eastAsia="zh-CN"/>
        </w:rPr>
      </w:pPr>
      <w:r>
        <w:rPr>
          <w:rFonts w:hint="default"/>
          <w:lang w:eastAsia="zh-CN"/>
        </w:rPr>
        <w:t>MapReduce结构</w:t>
      </w:r>
    </w:p>
    <w:p>
      <w:pPr>
        <w:numPr>
          <w:numId w:val="0"/>
        </w:numPr>
        <w:jc w:val="center"/>
        <w:rPr>
          <w:rFonts w:hint="default"/>
          <w:lang w:eastAsia="zh-CN"/>
        </w:rPr>
      </w:pPr>
      <w:r>
        <w:drawing>
          <wp:inline distT="0" distB="0" distL="114300" distR="114300">
            <wp:extent cx="4676775" cy="3395345"/>
            <wp:effectExtent l="0" t="0" r="9525"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4676775" cy="33953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MapReduce结构及概念</w:t>
      </w:r>
    </w:p>
    <w:p>
      <w:pPr>
        <w:numPr>
          <w:numId w:val="0"/>
        </w:numPr>
        <w:rPr>
          <w:rFonts w:hint="default"/>
          <w:lang w:eastAsia="zh-CN"/>
        </w:rPr>
      </w:pPr>
      <w:r>
        <w:rPr>
          <w:rFonts w:hint="default"/>
          <w:lang w:eastAsia="zh-CN"/>
        </w:rPr>
        <w:t>· 源自于Google的MapReduce论文, JAVA实现的分布式计算框架</w:t>
      </w:r>
    </w:p>
    <w:p>
      <w:pPr>
        <w:numPr>
          <w:numId w:val="0"/>
        </w:numPr>
        <w:rPr>
          <w:rFonts w:hint="default"/>
          <w:lang w:eastAsia="zh-CN"/>
        </w:rPr>
      </w:pPr>
      <w:r>
        <w:rPr>
          <w:rFonts w:hint="default"/>
          <w:lang w:eastAsia="zh-CN"/>
        </w:rPr>
        <w:t>· 角色和概念</w:t>
      </w:r>
    </w:p>
    <w:p>
      <w:pPr>
        <w:numPr>
          <w:numId w:val="0"/>
        </w:numPr>
        <w:ind w:firstLine="420" w:firstLineChars="0"/>
        <w:rPr>
          <w:rFonts w:hint="default"/>
          <w:lang w:eastAsia="zh-CN"/>
        </w:rPr>
      </w:pPr>
      <w:r>
        <w:rPr>
          <w:rFonts w:hint="default"/>
          <w:lang w:eastAsia="zh-CN"/>
        </w:rPr>
        <w:t>- JobTracker</w:t>
      </w:r>
    </w:p>
    <w:p>
      <w:pPr>
        <w:numPr>
          <w:numId w:val="0"/>
        </w:numPr>
        <w:ind w:firstLine="420" w:firstLineChars="0"/>
        <w:rPr>
          <w:rFonts w:hint="default"/>
          <w:lang w:eastAsia="zh-CN"/>
        </w:rPr>
      </w:pPr>
      <w:r>
        <w:rPr>
          <w:rFonts w:hint="default"/>
          <w:lang w:eastAsia="zh-CN"/>
        </w:rPr>
        <w:t>- TaskTracker</w:t>
      </w:r>
    </w:p>
    <w:p>
      <w:pPr>
        <w:numPr>
          <w:numId w:val="0"/>
        </w:numPr>
        <w:ind w:firstLine="420" w:firstLineChars="0"/>
        <w:rPr>
          <w:rFonts w:hint="default"/>
          <w:lang w:eastAsia="zh-CN"/>
        </w:rPr>
      </w:pPr>
      <w:r>
        <w:rPr>
          <w:rFonts w:hint="default"/>
          <w:lang w:eastAsia="zh-CN"/>
        </w:rPr>
        <w:t>- Map Task</w:t>
      </w:r>
    </w:p>
    <w:p>
      <w:pPr>
        <w:numPr>
          <w:numId w:val="0"/>
        </w:numPr>
        <w:ind w:firstLine="420" w:firstLineChars="0"/>
        <w:rPr>
          <w:rFonts w:hint="default"/>
          <w:lang w:eastAsia="zh-CN"/>
        </w:rPr>
      </w:pPr>
      <w:r>
        <w:rPr>
          <w:rFonts w:hint="default"/>
          <w:lang w:eastAsia="zh-CN"/>
        </w:rPr>
        <w:t>- Reducer Task</w:t>
      </w:r>
    </w:p>
    <w:p>
      <w:pPr>
        <w:numPr>
          <w:numId w:val="0"/>
        </w:numPr>
        <w:rPr>
          <w:rFonts w:hint="default"/>
          <w:lang w:eastAsia="zh-CN"/>
        </w:rPr>
      </w:pPr>
      <w:r>
        <w:rPr>
          <w:rFonts w:hint="default"/>
          <w:lang w:eastAsia="zh-CN"/>
        </w:rPr>
        <w:t>· JobTracker</w:t>
      </w:r>
    </w:p>
    <w:p>
      <w:pPr>
        <w:numPr>
          <w:numId w:val="0"/>
        </w:numPr>
        <w:ind w:firstLine="420" w:firstLineChars="0"/>
        <w:rPr>
          <w:rFonts w:hint="default"/>
          <w:lang w:eastAsia="zh-CN"/>
        </w:rPr>
      </w:pPr>
      <w:r>
        <w:rPr>
          <w:rFonts w:hint="default"/>
          <w:lang w:eastAsia="zh-CN"/>
        </w:rPr>
        <w:t>- Master节点只有一个</w:t>
      </w:r>
    </w:p>
    <w:p>
      <w:pPr>
        <w:numPr>
          <w:numId w:val="0"/>
        </w:numPr>
        <w:ind w:firstLine="420" w:firstLineChars="0"/>
        <w:rPr>
          <w:rFonts w:hint="default"/>
          <w:lang w:eastAsia="zh-CN"/>
        </w:rPr>
      </w:pPr>
      <w:r>
        <w:rPr>
          <w:rFonts w:hint="default"/>
          <w:lang w:eastAsia="zh-CN"/>
        </w:rPr>
        <w:t>- 管理所有业务/任务的监控、错误处理等</w:t>
      </w:r>
    </w:p>
    <w:p>
      <w:pPr>
        <w:numPr>
          <w:numId w:val="0"/>
        </w:numPr>
        <w:ind w:firstLine="420" w:firstLineChars="0"/>
        <w:rPr>
          <w:rFonts w:hint="default"/>
          <w:lang w:eastAsia="zh-CN"/>
        </w:rPr>
      </w:pPr>
      <w:r>
        <w:rPr>
          <w:rFonts w:hint="default"/>
          <w:lang w:eastAsia="zh-CN"/>
        </w:rPr>
        <w:t>- 将任务分解成一系列任务, 并分派给TaskTracker</w:t>
      </w:r>
    </w:p>
    <w:p>
      <w:pPr>
        <w:numPr>
          <w:numId w:val="0"/>
        </w:numPr>
        <w:rPr>
          <w:rFonts w:hint="default"/>
          <w:lang w:eastAsia="zh-CN"/>
        </w:rPr>
      </w:pPr>
      <w:r>
        <w:rPr>
          <w:rFonts w:hint="default"/>
          <w:lang w:eastAsia="zh-CN"/>
        </w:rPr>
        <w:t>· TaskTracker</w:t>
      </w:r>
    </w:p>
    <w:p>
      <w:pPr>
        <w:numPr>
          <w:numId w:val="0"/>
        </w:numPr>
        <w:ind w:firstLine="420" w:firstLineChars="0"/>
        <w:rPr>
          <w:rFonts w:hint="default"/>
          <w:lang w:eastAsia="zh-CN"/>
        </w:rPr>
      </w:pPr>
      <w:r>
        <w:rPr>
          <w:rFonts w:hint="default"/>
          <w:lang w:eastAsia="zh-CN"/>
        </w:rPr>
        <w:t>- Slave节点, 一般是多台</w:t>
      </w:r>
    </w:p>
    <w:p>
      <w:pPr>
        <w:numPr>
          <w:numId w:val="0"/>
        </w:numPr>
        <w:ind w:firstLine="420" w:firstLineChars="0"/>
        <w:rPr>
          <w:rFonts w:hint="default"/>
          <w:lang w:eastAsia="zh-CN"/>
        </w:rPr>
      </w:pPr>
      <w:r>
        <w:rPr>
          <w:rFonts w:hint="default"/>
          <w:lang w:eastAsia="zh-CN"/>
        </w:rPr>
        <w:t>- 运行Map Task和Reduce Task</w:t>
      </w:r>
    </w:p>
    <w:p>
      <w:pPr>
        <w:numPr>
          <w:numId w:val="0"/>
        </w:numPr>
        <w:ind w:firstLine="420" w:firstLineChars="0"/>
        <w:rPr>
          <w:rFonts w:hint="default"/>
          <w:lang w:eastAsia="zh-CN"/>
        </w:rPr>
      </w:pPr>
      <w:r>
        <w:rPr>
          <w:rFonts w:hint="default"/>
          <w:lang w:eastAsia="zh-CN"/>
        </w:rPr>
        <w:t>- 并与JobTracker交互, 汇报任务状态</w:t>
      </w:r>
    </w:p>
    <w:p>
      <w:pPr>
        <w:numPr>
          <w:numId w:val="0"/>
        </w:numPr>
        <w:rPr>
          <w:rFonts w:hint="default"/>
          <w:lang w:eastAsia="zh-CN"/>
        </w:rPr>
      </w:pPr>
      <w:r>
        <w:rPr>
          <w:rFonts w:hint="default"/>
          <w:lang w:eastAsia="zh-CN"/>
        </w:rPr>
        <w:t>· Map Task: 解析每条数据记录, 传递给用户编写的map()并执行, 将输出结果写入本地磁盘</w:t>
      </w:r>
    </w:p>
    <w:p>
      <w:pPr>
        <w:numPr>
          <w:numId w:val="0"/>
        </w:numPr>
        <w:ind w:firstLine="420" w:firstLineChars="0"/>
        <w:rPr>
          <w:rFonts w:hint="default"/>
          <w:lang w:eastAsia="zh-CN"/>
        </w:rPr>
      </w:pPr>
      <w:r>
        <w:rPr>
          <w:rFonts w:hint="default"/>
          <w:lang w:eastAsia="zh-CN"/>
        </w:rPr>
        <w:t>- 如果为map-only作业, 直接写入HDFS</w:t>
      </w:r>
    </w:p>
    <w:p>
      <w:pPr>
        <w:numPr>
          <w:numId w:val="0"/>
        </w:numPr>
        <w:rPr>
          <w:rFonts w:hint="default"/>
          <w:lang w:eastAsia="zh-CN"/>
        </w:rPr>
      </w:pPr>
      <w:r>
        <w:rPr>
          <w:rFonts w:hint="default"/>
          <w:lang w:eastAsia="zh-CN"/>
        </w:rPr>
        <w:t>· Reducer Task: 从Map Task的执行结果中, 远程读取输入数据, 对数据进行排序, 将数据按照分组传递给用户编写的reduce函数执行</w:t>
      </w:r>
    </w:p>
    <w:p>
      <w:pPr>
        <w:numPr>
          <w:ilvl w:val="0"/>
          <w:numId w:val="435"/>
        </w:numPr>
        <w:rPr>
          <w:rFonts w:hint="default"/>
          <w:lang w:eastAsia="zh-CN"/>
        </w:rPr>
      </w:pPr>
      <w:r>
        <w:rPr>
          <w:rFonts w:hint="default"/>
          <w:lang w:eastAsia="zh-CN"/>
        </w:rPr>
        <w:t>Yarn结构</w:t>
      </w:r>
    </w:p>
    <w:p>
      <w:pPr>
        <w:numPr>
          <w:numId w:val="0"/>
        </w:numPr>
        <w:jc w:val="center"/>
        <w:rPr>
          <w:rFonts w:hint="default"/>
          <w:lang w:eastAsia="zh-CN"/>
        </w:rPr>
      </w:pPr>
      <w:r>
        <w:drawing>
          <wp:inline distT="0" distB="0" distL="114300" distR="114300">
            <wp:extent cx="4268470" cy="2804160"/>
            <wp:effectExtent l="0" t="0" r="1778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4268470" cy="2804160"/>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Yarn角色及概念</w:t>
      </w:r>
    </w:p>
    <w:p>
      <w:pPr>
        <w:widowControl w:val="0"/>
        <w:numPr>
          <w:numId w:val="0"/>
        </w:numPr>
        <w:jc w:val="both"/>
        <w:rPr>
          <w:rFonts w:hint="default"/>
          <w:lang w:eastAsia="zh-CN"/>
        </w:rPr>
      </w:pPr>
      <w:r>
        <w:rPr>
          <w:rFonts w:hint="default"/>
          <w:lang w:eastAsia="zh-CN"/>
        </w:rPr>
        <w:t>· Yarn是Hadoop的一个通用的资源管理系统</w:t>
      </w:r>
    </w:p>
    <w:p>
      <w:pPr>
        <w:widowControl w:val="0"/>
        <w:numPr>
          <w:numId w:val="0"/>
        </w:numPr>
        <w:jc w:val="both"/>
        <w:rPr>
          <w:rFonts w:hint="default"/>
          <w:lang w:eastAsia="zh-CN"/>
        </w:rPr>
      </w:pPr>
      <w:r>
        <w:rPr>
          <w:rFonts w:hint="default"/>
          <w:lang w:eastAsia="zh-CN"/>
        </w:rPr>
        <w:t>· Yarn角色</w:t>
      </w:r>
    </w:p>
    <w:p>
      <w:pPr>
        <w:widowControl w:val="0"/>
        <w:numPr>
          <w:numId w:val="0"/>
        </w:numPr>
        <w:ind w:firstLine="420" w:firstLineChars="0"/>
        <w:jc w:val="both"/>
        <w:rPr>
          <w:rFonts w:hint="default"/>
          <w:lang w:eastAsia="zh-CN"/>
        </w:rPr>
      </w:pPr>
      <w:r>
        <w:rPr>
          <w:rFonts w:hint="default"/>
          <w:lang w:eastAsia="zh-CN"/>
        </w:rPr>
        <w:t>- ResourceManager</w:t>
      </w:r>
    </w:p>
    <w:p>
      <w:pPr>
        <w:widowControl w:val="0"/>
        <w:numPr>
          <w:numId w:val="0"/>
        </w:numPr>
        <w:ind w:firstLine="420" w:firstLineChars="0"/>
        <w:jc w:val="both"/>
        <w:rPr>
          <w:rFonts w:hint="default"/>
          <w:lang w:eastAsia="zh-CN"/>
        </w:rPr>
      </w:pPr>
      <w:r>
        <w:rPr>
          <w:rFonts w:hint="default"/>
          <w:lang w:eastAsia="zh-CN"/>
        </w:rPr>
        <w:t>- NodeManager</w:t>
      </w:r>
    </w:p>
    <w:p>
      <w:pPr>
        <w:widowControl w:val="0"/>
        <w:numPr>
          <w:numId w:val="0"/>
        </w:numPr>
        <w:ind w:firstLine="420" w:firstLineChars="0"/>
        <w:jc w:val="both"/>
        <w:rPr>
          <w:rFonts w:hint="default"/>
          <w:lang w:eastAsia="zh-CN"/>
        </w:rPr>
      </w:pPr>
    </w:p>
    <w:p>
      <w:pPr>
        <w:widowControl w:val="0"/>
        <w:numPr>
          <w:numId w:val="0"/>
        </w:numPr>
        <w:ind w:firstLine="420" w:firstLineChars="0"/>
        <w:jc w:val="both"/>
        <w:rPr>
          <w:rFonts w:hint="default"/>
          <w:lang w:eastAsia="zh-CN"/>
        </w:rPr>
      </w:pPr>
      <w:r>
        <w:rPr>
          <w:rFonts w:hint="default"/>
          <w:lang w:eastAsia="zh-CN"/>
        </w:rPr>
        <w:t>- ApplicationMaster</w:t>
      </w:r>
    </w:p>
    <w:p>
      <w:pPr>
        <w:widowControl w:val="0"/>
        <w:numPr>
          <w:numId w:val="0"/>
        </w:numPr>
        <w:ind w:firstLine="420" w:firstLineChars="0"/>
        <w:jc w:val="both"/>
        <w:rPr>
          <w:rFonts w:hint="default"/>
          <w:lang w:eastAsia="zh-CN"/>
        </w:rPr>
      </w:pPr>
      <w:r>
        <w:rPr>
          <w:rFonts w:hint="default"/>
          <w:lang w:eastAsia="zh-CN"/>
        </w:rPr>
        <w:t>- Container</w:t>
      </w:r>
    </w:p>
    <w:p>
      <w:pPr>
        <w:widowControl w:val="0"/>
        <w:numPr>
          <w:numId w:val="0"/>
        </w:numPr>
        <w:ind w:firstLine="420" w:firstLineChars="0"/>
        <w:jc w:val="both"/>
        <w:rPr>
          <w:rFonts w:hint="default"/>
          <w:lang w:eastAsia="zh-CN"/>
        </w:rPr>
      </w:pPr>
      <w:r>
        <w:rPr>
          <w:rFonts w:hint="default"/>
          <w:lang w:eastAsia="zh-CN"/>
        </w:rPr>
        <w:t>- Client</w:t>
      </w:r>
    </w:p>
    <w:p>
      <w:pPr>
        <w:widowControl w:val="0"/>
        <w:numPr>
          <w:numId w:val="0"/>
        </w:numPr>
        <w:jc w:val="both"/>
        <w:rPr>
          <w:rFonts w:hint="default"/>
          <w:lang w:eastAsia="zh-CN"/>
        </w:rPr>
      </w:pPr>
      <w:r>
        <w:rPr>
          <w:rFonts w:hint="default"/>
          <w:lang w:eastAsia="zh-CN"/>
        </w:rPr>
        <w:t>· ResourceManager</w:t>
      </w:r>
    </w:p>
    <w:p>
      <w:pPr>
        <w:widowControl w:val="0"/>
        <w:numPr>
          <w:numId w:val="0"/>
        </w:numPr>
        <w:ind w:firstLine="420" w:firstLineChars="0"/>
        <w:jc w:val="both"/>
        <w:rPr>
          <w:rFonts w:hint="default"/>
          <w:lang w:eastAsia="zh-CN"/>
        </w:rPr>
      </w:pPr>
      <w:r>
        <w:rPr>
          <w:rFonts w:hint="default"/>
          <w:lang w:eastAsia="zh-CN"/>
        </w:rPr>
        <w:t>- 处理客户端请求</w:t>
      </w:r>
    </w:p>
    <w:p>
      <w:pPr>
        <w:widowControl w:val="0"/>
        <w:numPr>
          <w:numId w:val="0"/>
        </w:numPr>
        <w:ind w:firstLine="420" w:firstLineChars="0"/>
        <w:jc w:val="both"/>
        <w:rPr>
          <w:rFonts w:hint="default"/>
          <w:lang w:eastAsia="zh-CN"/>
        </w:rPr>
      </w:pPr>
      <w:r>
        <w:rPr>
          <w:rFonts w:hint="default"/>
          <w:lang w:eastAsia="zh-CN"/>
        </w:rPr>
        <w:t>- 启动/监控ApplicationMaster</w:t>
      </w:r>
    </w:p>
    <w:p>
      <w:pPr>
        <w:widowControl w:val="0"/>
        <w:numPr>
          <w:numId w:val="0"/>
        </w:numPr>
        <w:ind w:firstLine="420" w:firstLineChars="0"/>
        <w:jc w:val="both"/>
        <w:rPr>
          <w:rFonts w:hint="default"/>
          <w:lang w:eastAsia="zh-CN"/>
        </w:rPr>
      </w:pPr>
      <w:r>
        <w:rPr>
          <w:rFonts w:hint="default"/>
          <w:lang w:eastAsia="zh-CN"/>
        </w:rPr>
        <w:t>- 监控NodeManager</w:t>
      </w:r>
    </w:p>
    <w:p>
      <w:pPr>
        <w:widowControl w:val="0"/>
        <w:numPr>
          <w:numId w:val="0"/>
        </w:numPr>
        <w:ind w:firstLine="420" w:firstLineChars="0"/>
        <w:jc w:val="both"/>
        <w:rPr>
          <w:rFonts w:hint="default"/>
          <w:lang w:eastAsia="zh-CN"/>
        </w:rPr>
      </w:pPr>
      <w:r>
        <w:rPr>
          <w:rFonts w:hint="default"/>
          <w:lang w:eastAsia="zh-CN"/>
        </w:rPr>
        <w:t>- 资源分配与调度</w:t>
      </w:r>
    </w:p>
    <w:p>
      <w:pPr>
        <w:widowControl w:val="0"/>
        <w:numPr>
          <w:numId w:val="0"/>
        </w:numPr>
        <w:jc w:val="both"/>
        <w:rPr>
          <w:rFonts w:hint="default"/>
          <w:lang w:eastAsia="zh-CN"/>
        </w:rPr>
      </w:pPr>
      <w:r>
        <w:rPr>
          <w:rFonts w:hint="default"/>
          <w:lang w:eastAsia="zh-CN"/>
        </w:rPr>
        <w:t>· NodeManager</w:t>
      </w:r>
    </w:p>
    <w:p>
      <w:pPr>
        <w:widowControl w:val="0"/>
        <w:numPr>
          <w:numId w:val="0"/>
        </w:numPr>
        <w:ind w:firstLine="420" w:firstLineChars="0"/>
        <w:jc w:val="both"/>
        <w:rPr>
          <w:rFonts w:hint="default"/>
          <w:lang w:eastAsia="zh-CN"/>
        </w:rPr>
      </w:pPr>
      <w:r>
        <w:rPr>
          <w:rFonts w:hint="default"/>
          <w:lang w:eastAsia="zh-CN"/>
        </w:rPr>
        <w:t>- 单个节点上的资源管理</w:t>
      </w:r>
    </w:p>
    <w:p>
      <w:pPr>
        <w:widowControl w:val="0"/>
        <w:numPr>
          <w:numId w:val="0"/>
        </w:numPr>
        <w:ind w:firstLine="420" w:firstLineChars="0"/>
        <w:jc w:val="both"/>
        <w:rPr>
          <w:rFonts w:hint="default"/>
          <w:lang w:eastAsia="zh-CN"/>
        </w:rPr>
      </w:pPr>
      <w:r>
        <w:rPr>
          <w:rFonts w:hint="default"/>
          <w:lang w:eastAsia="zh-CN"/>
        </w:rPr>
        <w:t>- 处理来自ResourceManager的命令</w:t>
      </w:r>
    </w:p>
    <w:p>
      <w:pPr>
        <w:widowControl w:val="0"/>
        <w:numPr>
          <w:numId w:val="0"/>
        </w:numPr>
        <w:ind w:firstLine="420" w:firstLineChars="0"/>
        <w:jc w:val="both"/>
        <w:rPr>
          <w:rFonts w:hint="default"/>
          <w:lang w:eastAsia="zh-CN"/>
        </w:rPr>
      </w:pPr>
      <w:r>
        <w:rPr>
          <w:rFonts w:hint="default"/>
          <w:lang w:eastAsia="zh-CN"/>
        </w:rPr>
        <w:t>- 处理来自ApplicationMaster的命令</w:t>
      </w:r>
    </w:p>
    <w:p>
      <w:pPr>
        <w:widowControl w:val="0"/>
        <w:numPr>
          <w:numId w:val="0"/>
        </w:numPr>
        <w:jc w:val="both"/>
        <w:rPr>
          <w:rFonts w:hint="default"/>
          <w:lang w:eastAsia="zh-CN"/>
        </w:rPr>
      </w:pPr>
      <w:r>
        <w:rPr>
          <w:rFonts w:hint="default"/>
          <w:lang w:eastAsia="zh-CN"/>
        </w:rPr>
        <w:t>· Container</w:t>
      </w:r>
    </w:p>
    <w:p>
      <w:pPr>
        <w:widowControl w:val="0"/>
        <w:numPr>
          <w:numId w:val="0"/>
        </w:numPr>
        <w:ind w:firstLine="420" w:firstLineChars="0"/>
        <w:jc w:val="both"/>
        <w:rPr>
          <w:rFonts w:hint="default"/>
          <w:lang w:eastAsia="zh-CN"/>
        </w:rPr>
      </w:pPr>
      <w:r>
        <w:rPr>
          <w:rFonts w:hint="default"/>
          <w:lang w:eastAsia="zh-CN"/>
        </w:rPr>
        <w:t>- 对任务运行行环境的抽象,封装了CPU、内存等</w:t>
      </w:r>
    </w:p>
    <w:p>
      <w:pPr>
        <w:widowControl w:val="0"/>
        <w:numPr>
          <w:numId w:val="0"/>
        </w:numPr>
        <w:ind w:firstLine="420" w:firstLineChars="0"/>
        <w:jc w:val="both"/>
        <w:rPr>
          <w:rFonts w:hint="default"/>
          <w:lang w:eastAsia="zh-CN"/>
        </w:rPr>
      </w:pPr>
      <w:r>
        <w:rPr>
          <w:rFonts w:hint="default"/>
          <w:lang w:eastAsia="zh-CN"/>
        </w:rPr>
        <w:t>- 多维资源以及环境变量、启动命令等任务运行相关的信息资源分配与调度</w:t>
      </w:r>
    </w:p>
    <w:p>
      <w:pPr>
        <w:widowControl w:val="0"/>
        <w:numPr>
          <w:numId w:val="0"/>
        </w:numPr>
        <w:jc w:val="both"/>
        <w:rPr>
          <w:rFonts w:hint="default"/>
          <w:lang w:eastAsia="zh-CN"/>
        </w:rPr>
      </w:pPr>
      <w:r>
        <w:rPr>
          <w:rFonts w:hint="default"/>
          <w:lang w:eastAsia="zh-CN"/>
        </w:rPr>
        <w:t>· ApplicationMaster</w:t>
      </w:r>
    </w:p>
    <w:p>
      <w:pPr>
        <w:widowControl w:val="0"/>
        <w:numPr>
          <w:numId w:val="0"/>
        </w:numPr>
        <w:ind w:firstLine="420" w:firstLineChars="0"/>
        <w:jc w:val="both"/>
        <w:rPr>
          <w:rFonts w:hint="default"/>
          <w:lang w:eastAsia="zh-CN"/>
        </w:rPr>
      </w:pPr>
      <w:r>
        <w:rPr>
          <w:rFonts w:hint="default"/>
          <w:lang w:eastAsia="zh-CN"/>
        </w:rPr>
        <w:t>- 数据切分</w:t>
      </w:r>
    </w:p>
    <w:p>
      <w:pPr>
        <w:widowControl w:val="0"/>
        <w:numPr>
          <w:numId w:val="0"/>
        </w:numPr>
        <w:ind w:firstLine="420" w:firstLineChars="0"/>
        <w:jc w:val="both"/>
        <w:rPr>
          <w:rFonts w:hint="default"/>
          <w:lang w:eastAsia="zh-CN"/>
        </w:rPr>
      </w:pPr>
      <w:r>
        <w:rPr>
          <w:rFonts w:hint="default"/>
          <w:lang w:eastAsia="zh-CN"/>
        </w:rPr>
        <w:t>- 为应用程序申请资源,并分配给内部任务</w:t>
      </w:r>
    </w:p>
    <w:p>
      <w:pPr>
        <w:widowControl w:val="0"/>
        <w:numPr>
          <w:numId w:val="0"/>
        </w:numPr>
        <w:ind w:firstLine="420" w:firstLineChars="0"/>
        <w:jc w:val="both"/>
        <w:rPr>
          <w:rFonts w:hint="default"/>
          <w:lang w:eastAsia="zh-CN"/>
        </w:rPr>
      </w:pPr>
      <w:r>
        <w:rPr>
          <w:rFonts w:hint="default"/>
          <w:lang w:eastAsia="zh-CN"/>
        </w:rPr>
        <w:t>- 任务监控与容错</w:t>
      </w:r>
      <w:r>
        <w:rPr>
          <w:rFonts w:hint="default"/>
          <w:lang w:eastAsia="zh-CN"/>
        </w:rPr>
        <w:br w:type="textWrapping"/>
      </w:r>
      <w:r>
        <w:rPr>
          <w:rFonts w:hint="default"/>
          <w:lang w:eastAsia="zh-CN"/>
        </w:rPr>
        <w:t>· Client</w:t>
      </w:r>
    </w:p>
    <w:p>
      <w:pPr>
        <w:widowControl w:val="0"/>
        <w:numPr>
          <w:numId w:val="0"/>
        </w:numPr>
        <w:ind w:firstLine="420" w:firstLineChars="0"/>
        <w:jc w:val="both"/>
        <w:rPr>
          <w:rFonts w:hint="default"/>
          <w:lang w:eastAsia="zh-CN"/>
        </w:rPr>
      </w:pPr>
      <w:r>
        <w:rPr>
          <w:rFonts w:hint="default"/>
          <w:lang w:eastAsia="zh-CN"/>
        </w:rPr>
        <w:t>- 用户与Yarn交互的客户端程序</w:t>
      </w:r>
    </w:p>
    <w:p>
      <w:pPr>
        <w:widowControl w:val="0"/>
        <w:numPr>
          <w:numId w:val="0"/>
        </w:numPr>
        <w:ind w:firstLine="420" w:firstLineChars="0"/>
        <w:jc w:val="both"/>
        <w:rPr>
          <w:rFonts w:hint="default"/>
          <w:lang w:eastAsia="zh-CN"/>
        </w:rPr>
      </w:pPr>
      <w:r>
        <w:rPr>
          <w:rFonts w:hint="default"/>
          <w:lang w:eastAsia="zh-CN"/>
        </w:rPr>
        <w:t>- 提交应用程序、监控应用程序状态,杀死应用程序等</w:t>
      </w:r>
    </w:p>
    <w:p>
      <w:pPr>
        <w:widowControl w:val="0"/>
        <w:numPr>
          <w:numId w:val="0"/>
        </w:numPr>
        <w:jc w:val="both"/>
        <w:rPr>
          <w:rFonts w:hint="default"/>
          <w:lang w:eastAsia="zh-CN"/>
        </w:rPr>
      </w:pPr>
      <w:r>
        <w:rPr>
          <w:rFonts w:hint="default"/>
          <w:lang w:eastAsia="zh-CN"/>
        </w:rPr>
        <w:t>· Yarn的核心思想</w:t>
      </w:r>
    </w:p>
    <w:p>
      <w:pPr>
        <w:widowControl w:val="0"/>
        <w:numPr>
          <w:numId w:val="0"/>
        </w:numPr>
        <w:ind w:firstLine="420" w:firstLineChars="0"/>
        <w:jc w:val="both"/>
        <w:rPr>
          <w:rFonts w:hint="default"/>
          <w:lang w:eastAsia="zh-CN"/>
        </w:rPr>
      </w:pPr>
      <w:r>
        <w:rPr>
          <w:rFonts w:hint="default"/>
          <w:lang w:eastAsia="zh-CN"/>
        </w:rPr>
        <w:t>- 将JobTracker和TaskTacker进行分离,它由下面几大构成组件</w:t>
      </w:r>
    </w:p>
    <w:p>
      <w:pPr>
        <w:widowControl w:val="0"/>
        <w:numPr>
          <w:numId w:val="0"/>
        </w:numPr>
        <w:ind w:firstLine="420" w:firstLineChars="0"/>
        <w:jc w:val="both"/>
        <w:rPr>
          <w:rFonts w:hint="default"/>
          <w:lang w:eastAsia="zh-CN"/>
        </w:rPr>
      </w:pPr>
      <w:r>
        <w:rPr>
          <w:rFonts w:hint="default"/>
          <w:lang w:eastAsia="zh-CN"/>
        </w:rPr>
        <w:t>- ResourceManager一个全局的资源管理器</w:t>
      </w:r>
    </w:p>
    <w:p>
      <w:pPr>
        <w:widowControl w:val="0"/>
        <w:numPr>
          <w:numId w:val="0"/>
        </w:numPr>
        <w:ind w:firstLine="420" w:firstLineChars="0"/>
        <w:jc w:val="both"/>
        <w:rPr>
          <w:rFonts w:hint="default"/>
          <w:lang w:eastAsia="zh-CN"/>
        </w:rPr>
      </w:pPr>
      <w:r>
        <w:rPr>
          <w:rFonts w:hint="default"/>
          <w:lang w:eastAsia="zh-CN"/>
        </w:rPr>
        <w:t>- NodeManager每个节点(RM)代理</w:t>
      </w:r>
    </w:p>
    <w:p>
      <w:pPr>
        <w:widowControl w:val="0"/>
        <w:numPr>
          <w:numId w:val="0"/>
        </w:numPr>
        <w:ind w:firstLine="420" w:firstLineChars="0"/>
        <w:jc w:val="both"/>
        <w:rPr>
          <w:rFonts w:hint="default"/>
          <w:lang w:eastAsia="zh-CN"/>
        </w:rPr>
      </w:pPr>
      <w:r>
        <w:rPr>
          <w:rFonts w:hint="default"/>
          <w:lang w:eastAsia="zh-CN"/>
        </w:rPr>
        <w:t>- ApplicationMaster表示每个应用</w:t>
      </w:r>
    </w:p>
    <w:p>
      <w:pPr>
        <w:widowControl w:val="0"/>
        <w:numPr>
          <w:numId w:val="0"/>
        </w:numPr>
        <w:ind w:firstLine="420" w:firstLineChars="0"/>
        <w:jc w:val="both"/>
        <w:rPr>
          <w:rFonts w:hint="default"/>
          <w:lang w:eastAsia="zh-CN"/>
        </w:rPr>
      </w:pPr>
      <w:r>
        <w:rPr>
          <w:rFonts w:hint="default"/>
          <w:lang w:eastAsia="zh-CN"/>
        </w:rPr>
        <w:t>- 每一个ApplicationMaster有多个Container在NodeManager上运行</w:t>
      </w:r>
    </w:p>
    <w:p>
      <w:pPr>
        <w:pStyle w:val="33"/>
        <w:rPr>
          <w:rFonts w:hint="default"/>
          <w:lang w:eastAsia="zh-CN"/>
        </w:rPr>
      </w:pPr>
      <w:r>
        <w:rPr>
          <w:rFonts w:hint="default"/>
          <w:lang w:eastAsia="zh-CN"/>
        </w:rPr>
        <w:t>Hadoop安装与配置</w:t>
      </w:r>
    </w:p>
    <w:p>
      <w:pPr>
        <w:pStyle w:val="34"/>
        <w:rPr>
          <w:rFonts w:hint="default"/>
          <w:lang w:eastAsia="zh-CN"/>
        </w:rPr>
      </w:pPr>
      <w:r>
        <w:rPr>
          <w:rFonts w:hint="default"/>
          <w:lang w:eastAsia="zh-CN"/>
        </w:rPr>
        <w:t>Hadoop介绍</w:t>
      </w:r>
    </w:p>
    <w:p>
      <w:pPr>
        <w:numPr>
          <w:ilvl w:val="0"/>
          <w:numId w:val="436"/>
        </w:numPr>
        <w:rPr>
          <w:rFonts w:hint="default"/>
          <w:lang w:eastAsia="zh-CN"/>
        </w:rPr>
      </w:pPr>
      <w:r>
        <w:rPr>
          <w:rFonts w:hint="default"/>
          <w:lang w:eastAsia="zh-CN"/>
        </w:rPr>
        <w:t>Hadoop模式</w:t>
      </w:r>
    </w:p>
    <w:p>
      <w:pPr>
        <w:numPr>
          <w:numId w:val="0"/>
        </w:numPr>
        <w:rPr>
          <w:rFonts w:hint="default"/>
          <w:lang w:eastAsia="zh-CN"/>
        </w:rPr>
      </w:pPr>
      <w:r>
        <w:rPr>
          <w:rFonts w:hint="default"/>
          <w:lang w:eastAsia="zh-CN"/>
        </w:rPr>
        <w:t>· Hadoop的部署模式有三种</w:t>
      </w:r>
    </w:p>
    <w:p>
      <w:pPr>
        <w:numPr>
          <w:numId w:val="0"/>
        </w:numPr>
        <w:ind w:firstLine="420" w:firstLineChars="0"/>
        <w:rPr>
          <w:rFonts w:hint="default"/>
          <w:lang w:eastAsia="zh-CN"/>
        </w:rPr>
      </w:pPr>
      <w:r>
        <w:rPr>
          <w:rFonts w:hint="default"/>
          <w:lang w:eastAsia="zh-CN"/>
        </w:rPr>
        <w:t>- 单机</w:t>
      </w:r>
    </w:p>
    <w:p>
      <w:pPr>
        <w:numPr>
          <w:numId w:val="0"/>
        </w:numPr>
        <w:ind w:firstLine="420" w:firstLineChars="0"/>
        <w:rPr>
          <w:rFonts w:hint="default"/>
          <w:lang w:eastAsia="zh-CN"/>
        </w:rPr>
      </w:pPr>
      <w:r>
        <w:rPr>
          <w:rFonts w:hint="default"/>
          <w:lang w:eastAsia="zh-CN"/>
        </w:rPr>
        <w:t>- 伪分布式</w:t>
      </w:r>
    </w:p>
    <w:p>
      <w:pPr>
        <w:numPr>
          <w:numId w:val="0"/>
        </w:numPr>
        <w:ind w:firstLine="420" w:firstLineChars="0"/>
        <w:rPr>
          <w:rFonts w:hint="default"/>
          <w:lang w:eastAsia="zh-CN"/>
        </w:rPr>
      </w:pPr>
      <w:r>
        <w:rPr>
          <w:rFonts w:hint="default"/>
          <w:lang w:eastAsia="zh-CN"/>
        </w:rPr>
        <w:t>- 完全分布式</w:t>
      </w:r>
    </w:p>
    <w:p>
      <w:pPr>
        <w:numPr>
          <w:ilvl w:val="0"/>
          <w:numId w:val="436"/>
        </w:numPr>
        <w:rPr>
          <w:rFonts w:hint="default"/>
          <w:lang w:eastAsia="zh-CN"/>
        </w:rPr>
      </w:pPr>
      <w:r>
        <w:rPr>
          <w:rFonts w:hint="default"/>
          <w:lang w:eastAsia="zh-CN"/>
        </w:rPr>
        <w:t>单机模式</w:t>
      </w:r>
    </w:p>
    <w:p>
      <w:pPr>
        <w:numPr>
          <w:numId w:val="0"/>
        </w:numPr>
        <w:rPr>
          <w:rFonts w:hint="default"/>
          <w:lang w:eastAsia="zh-CN"/>
        </w:rPr>
      </w:pPr>
      <w:r>
        <w:rPr>
          <w:rFonts w:hint="default"/>
          <w:lang w:eastAsia="zh-CN"/>
        </w:rPr>
        <w:t>· Hadoop的单机模式安装非常简单</w:t>
      </w:r>
    </w:p>
    <w:p>
      <w:pPr>
        <w:numPr>
          <w:numId w:val="0"/>
        </w:numPr>
        <w:ind w:firstLine="420" w:firstLineChars="0"/>
        <w:rPr>
          <w:rFonts w:hint="default"/>
          <w:lang w:eastAsia="zh-CN"/>
        </w:rPr>
      </w:pPr>
      <w:r>
        <w:rPr>
          <w:rFonts w:hint="default"/>
          <w:lang w:eastAsia="zh-CN"/>
        </w:rPr>
        <w:t>- 获取软件</w:t>
      </w:r>
    </w:p>
    <w:p>
      <w:pPr>
        <w:pStyle w:val="32"/>
        <w:ind w:left="420" w:leftChars="0" w:firstLine="420" w:firstLineChars="0"/>
        <w:rPr>
          <w:rFonts w:hint="default"/>
          <w:lang w:eastAsia="zh-CN"/>
        </w:rPr>
      </w:pPr>
      <w:r>
        <w:rPr>
          <w:rFonts w:hint="default"/>
          <w:lang w:eastAsia="zh-CN"/>
        </w:rPr>
        <w:t>http://hadoop.apache.org</w:t>
      </w:r>
    </w:p>
    <w:p>
      <w:pPr>
        <w:numPr>
          <w:numId w:val="0"/>
        </w:numPr>
        <w:ind w:firstLine="420" w:firstLineChars="0"/>
        <w:rPr>
          <w:rFonts w:hint="default"/>
          <w:lang w:eastAsia="zh-CN"/>
        </w:rPr>
      </w:pPr>
      <w:r>
        <w:rPr>
          <w:rFonts w:hint="default"/>
          <w:lang w:eastAsia="zh-CN"/>
        </w:rPr>
        <w:t>- 安装配置Java环境, 安装jps工具</w:t>
      </w:r>
    </w:p>
    <w:p>
      <w:pPr>
        <w:pStyle w:val="32"/>
        <w:ind w:left="420" w:leftChars="0" w:firstLine="420" w:firstLineChars="0"/>
        <w:rPr>
          <w:rFonts w:hint="default"/>
          <w:lang w:eastAsia="zh-CN"/>
        </w:rPr>
      </w:pPr>
      <w:r>
        <w:rPr>
          <w:rFonts w:hint="default"/>
          <w:lang w:eastAsia="zh-CN"/>
        </w:rPr>
        <w:t>安装Openjdk和Openjdk-devel</w:t>
      </w:r>
    </w:p>
    <w:p>
      <w:pPr>
        <w:numPr>
          <w:numId w:val="0"/>
        </w:numPr>
        <w:ind w:firstLine="420" w:firstLineChars="0"/>
        <w:rPr>
          <w:rFonts w:hint="default"/>
          <w:lang w:eastAsia="zh-CN"/>
        </w:rPr>
      </w:pPr>
      <w:r>
        <w:rPr>
          <w:rFonts w:hint="default"/>
          <w:lang w:eastAsia="zh-CN"/>
        </w:rPr>
        <w:t>- 设置环境变量, 启动运行</w:t>
      </w:r>
    </w:p>
    <w:p>
      <w:pPr>
        <w:numPr>
          <w:numId w:val="0"/>
        </w:numPr>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JAVA_HOME="JAVA安装路径"</w:t>
      </w:r>
    </w:p>
    <w:p>
      <w:pPr>
        <w:pStyle w:val="32"/>
        <w:ind w:left="420" w:leftChars="0" w:firstLine="420" w:firstLineChars="0"/>
        <w:rPr>
          <w:rFonts w:hint="default"/>
          <w:lang w:eastAsia="zh-CN"/>
        </w:rPr>
      </w:pPr>
      <w:r>
        <w:rPr>
          <w:rFonts w:hint="default"/>
          <w:lang w:eastAsia="zh-CN"/>
        </w:rPr>
        <w:t>HADOOP_CONF_DIR="hadoop配置文件路径安装路径"</w:t>
      </w:r>
    </w:p>
    <w:p>
      <w:pPr>
        <w:numPr>
          <w:numId w:val="0"/>
        </w:numPr>
        <w:rPr>
          <w:rFonts w:hint="default"/>
          <w:lang w:eastAsia="zh-CN"/>
        </w:rPr>
      </w:pPr>
      <w:r>
        <w:rPr>
          <w:rFonts w:hint="default"/>
          <w:lang w:eastAsia="zh-CN"/>
        </w:rPr>
        <w:t>· Hadoop的单机模式安装很简单, 只需配置好环境变量即可运行, 这个模式一般用来学习和测试Hadoop的功能</w:t>
      </w:r>
    </w:p>
    <w:p>
      <w:pPr>
        <w:numPr>
          <w:numId w:val="0"/>
        </w:numPr>
        <w:ind w:firstLine="420" w:firstLineChars="0"/>
        <w:rPr>
          <w:rFonts w:hint="default"/>
          <w:lang w:eastAsia="zh-CN"/>
        </w:rPr>
      </w:pPr>
      <w:r>
        <w:rPr>
          <w:rFonts w:hint="default"/>
          <w:lang w:eastAsia="zh-CN"/>
        </w:rPr>
        <w:t>- ansible安装</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hadoop</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name: yum install</w:t>
      </w:r>
    </w:p>
    <w:p>
      <w:pPr>
        <w:pStyle w:val="32"/>
        <w:ind w:firstLine="420" w:firstLineChars="0"/>
        <w:rPr>
          <w:rFonts w:hint="default"/>
          <w:lang w:eastAsia="zh-CN"/>
        </w:rPr>
      </w:pPr>
      <w:r>
        <w:rPr>
          <w:rFonts w:hint="default"/>
          <w:lang w:eastAsia="zh-CN"/>
        </w:rPr>
        <w:t xml:space="preserve">  yum:</w:t>
      </w:r>
    </w:p>
    <w:p>
      <w:pPr>
        <w:pStyle w:val="32"/>
        <w:ind w:firstLine="420" w:firstLineChars="0"/>
        <w:rPr>
          <w:rFonts w:hint="default"/>
          <w:lang w:eastAsia="zh-CN"/>
        </w:rPr>
      </w:pPr>
      <w:r>
        <w:rPr>
          <w:rFonts w:hint="default"/>
          <w:lang w:eastAsia="zh-CN"/>
        </w:rPr>
        <w:t xml:space="preserve">    name: java-1.8.0-openjdk,java-1.8.0-openjdk-devel,wget</w:t>
      </w:r>
    </w:p>
    <w:p>
      <w:pPr>
        <w:pStyle w:val="32"/>
        <w:ind w:firstLine="420" w:firstLineChars="0"/>
        <w:rPr>
          <w:rFonts w:hint="default"/>
          <w:lang w:eastAsia="zh-CN"/>
        </w:rPr>
      </w:pPr>
      <w:r>
        <w:rPr>
          <w:rFonts w:hint="default"/>
          <w:lang w:eastAsia="zh-CN"/>
        </w:rPr>
        <w:t>- shell: |</w:t>
      </w:r>
    </w:p>
    <w:p>
      <w:pPr>
        <w:pStyle w:val="32"/>
        <w:ind w:firstLine="420" w:firstLineChars="0"/>
        <w:rPr>
          <w:rFonts w:hint="default"/>
          <w:lang w:eastAsia="zh-CN"/>
        </w:rPr>
      </w:pPr>
      <w:r>
        <w:rPr>
          <w:rFonts w:hint="default"/>
          <w:lang w:eastAsia="zh-CN"/>
        </w:rPr>
        <w:t xml:space="preserve">    wget ftp://192.168.1.254/hadoop/hadoop-2.7.7.tar.gz</w:t>
      </w:r>
    </w:p>
    <w:p>
      <w:pPr>
        <w:pStyle w:val="32"/>
        <w:ind w:firstLine="420" w:firstLineChars="0"/>
        <w:rPr>
          <w:rFonts w:hint="default"/>
          <w:lang w:eastAsia="zh-CN"/>
        </w:rPr>
      </w:pPr>
      <w:r>
        <w:rPr>
          <w:rFonts w:hint="default"/>
          <w:lang w:eastAsia="zh-CN"/>
        </w:rPr>
        <w:t xml:space="preserve">    tar xf hadoop-2.7.7.tar.gz</w:t>
      </w:r>
    </w:p>
    <w:p>
      <w:pPr>
        <w:pStyle w:val="32"/>
        <w:ind w:firstLine="420" w:firstLineChars="0"/>
        <w:rPr>
          <w:rFonts w:hint="default"/>
          <w:lang w:eastAsia="zh-CN"/>
        </w:rPr>
      </w:pPr>
      <w:r>
        <w:rPr>
          <w:rFonts w:hint="default"/>
          <w:lang w:eastAsia="zh-CN"/>
        </w:rPr>
        <w:t xml:space="preserve">    mv hadoop-2.7.7 /usr/local/hadoop</w:t>
      </w:r>
    </w:p>
    <w:p>
      <w:pPr>
        <w:pStyle w:val="32"/>
        <w:ind w:firstLine="420" w:firstLineChars="0"/>
        <w:rPr>
          <w:rFonts w:hint="default"/>
          <w:lang w:eastAsia="zh-CN"/>
        </w:rPr>
      </w:pPr>
      <w:r>
        <w:rPr>
          <w:rFonts w:hint="default"/>
          <w:lang w:eastAsia="zh-CN"/>
        </w:rPr>
        <w:t xml:space="preserve">    chown root:root /usr/local/hadoop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HADOOP_CONF_DIR='</w:t>
      </w:r>
    </w:p>
    <w:p>
      <w:pPr>
        <w:pStyle w:val="32"/>
        <w:ind w:firstLine="420" w:firstLineChars="0"/>
        <w:rPr>
          <w:rFonts w:hint="default"/>
          <w:lang w:eastAsia="zh-CN"/>
        </w:rPr>
      </w:pPr>
      <w:r>
        <w:rPr>
          <w:rFonts w:hint="default"/>
          <w:lang w:eastAsia="zh-CN"/>
        </w:rPr>
        <w:t xml:space="preserve">    line: 'export HADOOP_CONF_DIR="/usr/local/hadoop/etc/hadoop"'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JAVA_HOME='</w:t>
      </w:r>
    </w:p>
    <w:p>
      <w:pPr>
        <w:pStyle w:val="32"/>
        <w:ind w:firstLine="420" w:firstLineChars="0"/>
        <w:rPr>
          <w:rFonts w:hint="default"/>
          <w:lang w:eastAsia="zh-CN"/>
        </w:rPr>
      </w:pPr>
      <w:r>
        <w:rPr>
          <w:rFonts w:hint="default"/>
          <w:lang w:eastAsia="zh-CN"/>
        </w:rPr>
        <w:t xml:space="preserve">    line: 'export JAVA_HOME="/usr/lib/jvm/java-1.8.0-openjdk-1.8.0.161-2.b14.el7.x86_64/jre"'</w:t>
      </w:r>
    </w:p>
    <w:p>
      <w:pPr>
        <w:pStyle w:val="32"/>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测试 --- 统计词频</w:t>
      </w:r>
    </w:p>
    <w:p>
      <w:pPr>
        <w:pStyle w:val="32"/>
        <w:ind w:firstLine="420" w:firstLineChars="0"/>
        <w:rPr>
          <w:rFonts w:hint="default"/>
          <w:lang w:eastAsia="zh-CN"/>
        </w:rPr>
      </w:pPr>
      <w:r>
        <w:rPr>
          <w:rFonts w:hint="default"/>
          <w:lang w:eastAsia="zh-CN"/>
        </w:rPr>
        <w:t># cd /usr/local/hadoop</w:t>
      </w:r>
    </w:p>
    <w:p>
      <w:pPr>
        <w:pStyle w:val="32"/>
        <w:ind w:firstLine="420" w:firstLineChars="0"/>
        <w:rPr>
          <w:rFonts w:hint="default"/>
          <w:lang w:eastAsia="zh-CN"/>
        </w:rPr>
      </w:pPr>
      <w:r>
        <w:rPr>
          <w:rFonts w:hint="default"/>
          <w:lang w:eastAsia="zh-CN"/>
        </w:rPr>
        <w:t># mkdir input</w:t>
      </w:r>
    </w:p>
    <w:p>
      <w:pPr>
        <w:pStyle w:val="32"/>
        <w:ind w:firstLine="420" w:firstLineChars="0"/>
        <w:rPr>
          <w:rFonts w:hint="default"/>
          <w:lang w:eastAsia="zh-CN"/>
        </w:rPr>
      </w:pPr>
      <w:r>
        <w:rPr>
          <w:rFonts w:hint="default"/>
          <w:lang w:eastAsia="zh-CN"/>
        </w:rPr>
        <w:t># cp *.txt input/</w:t>
      </w:r>
    </w:p>
    <w:p>
      <w:pPr>
        <w:pStyle w:val="32"/>
        <w:ind w:firstLine="420" w:firstLineChars="0"/>
        <w:rPr>
          <w:rFonts w:hint="default"/>
          <w:lang w:eastAsia="zh-CN"/>
        </w:rPr>
      </w:pPr>
      <w:r>
        <w:rPr>
          <w:rFonts w:hint="default"/>
          <w:lang w:eastAsia="zh-CN"/>
        </w:rPr>
        <w:t># ./bin/hadoop jar share/hadoop/mapreduce/hadoop-mapreduce-</w:t>
      </w:r>
    </w:p>
    <w:p>
      <w:pPr>
        <w:pStyle w:val="32"/>
        <w:ind w:firstLine="420" w:firstLineChars="0"/>
        <w:rPr>
          <w:rFonts w:hint="default"/>
          <w:lang w:eastAsia="zh-CN"/>
        </w:rPr>
      </w:pPr>
      <w:r>
        <w:rPr>
          <w:rFonts w:hint="default"/>
          <w:lang w:eastAsia="zh-CN"/>
        </w:rPr>
        <w:t>examples-2.7.7.jar wordcount input output</w:t>
      </w:r>
    </w:p>
    <w:p>
      <w:pPr>
        <w:numPr>
          <w:ilvl w:val="0"/>
          <w:numId w:val="436"/>
        </w:numPr>
        <w:rPr>
          <w:rFonts w:hint="default"/>
          <w:lang w:eastAsia="zh-CN"/>
        </w:rPr>
      </w:pPr>
      <w:r>
        <w:rPr>
          <w:rFonts w:hint="default"/>
          <w:lang w:eastAsia="zh-CN"/>
        </w:rPr>
        <w:t>伪分布式</w:t>
      </w:r>
    </w:p>
    <w:p>
      <w:pPr>
        <w:numPr>
          <w:numId w:val="0"/>
        </w:numPr>
        <w:rPr>
          <w:rFonts w:hint="default"/>
          <w:lang w:eastAsia="zh-CN"/>
        </w:rPr>
      </w:pPr>
      <w:r>
        <w:rPr>
          <w:rFonts w:hint="default"/>
          <w:lang w:eastAsia="zh-CN"/>
        </w:rPr>
        <w:t>· 伪分布式</w:t>
      </w:r>
    </w:p>
    <w:p>
      <w:pPr>
        <w:numPr>
          <w:numId w:val="0"/>
        </w:numPr>
        <w:ind w:firstLine="420" w:firstLineChars="0"/>
        <w:rPr>
          <w:rFonts w:hint="default"/>
          <w:lang w:eastAsia="zh-CN"/>
        </w:rPr>
      </w:pPr>
      <w:r>
        <w:rPr>
          <w:rFonts w:hint="default"/>
          <w:lang w:eastAsia="zh-CN"/>
        </w:rPr>
        <w:t>- 伪分布式的安装和完全分布式类似, 区别是所有角色安装在一台机器上, 使用本地磁盘, 一般生产环境都会使用完全分布式, 伪分布式一般用来学习和测试Hadoop功能</w:t>
      </w:r>
    </w:p>
    <w:p>
      <w:pPr>
        <w:numPr>
          <w:numId w:val="0"/>
        </w:numPr>
        <w:ind w:firstLine="420" w:firstLineChars="0"/>
        <w:rPr>
          <w:rFonts w:hint="default"/>
          <w:lang w:eastAsia="zh-CN"/>
        </w:rPr>
      </w:pPr>
      <w:r>
        <w:rPr>
          <w:rFonts w:hint="default"/>
          <w:lang w:eastAsia="zh-CN"/>
        </w:rPr>
        <w:t>- 伪分布式的配置和完全分布式配置类似</w:t>
      </w:r>
    </w:p>
    <w:p>
      <w:pPr>
        <w:numPr>
          <w:ilvl w:val="0"/>
          <w:numId w:val="436"/>
        </w:numPr>
        <w:rPr>
          <w:rFonts w:hint="default"/>
          <w:lang w:eastAsia="zh-CN"/>
        </w:rPr>
      </w:pPr>
      <w:r>
        <w:rPr>
          <w:rFonts w:hint="default"/>
          <w:lang w:eastAsia="zh-CN"/>
        </w:rPr>
        <w:t>Hadoop配置文件及格式</w:t>
      </w:r>
    </w:p>
    <w:p>
      <w:pPr>
        <w:numPr>
          <w:numId w:val="0"/>
        </w:numPr>
        <w:rPr>
          <w:rFonts w:hint="default"/>
          <w:lang w:eastAsia="zh-CN"/>
        </w:rPr>
      </w:pPr>
      <w:r>
        <w:rPr>
          <w:rFonts w:hint="default"/>
          <w:lang w:eastAsia="zh-CN"/>
        </w:rPr>
        <w:t>· 文件格式</w:t>
      </w:r>
    </w:p>
    <w:p>
      <w:pPr>
        <w:numPr>
          <w:numId w:val="0"/>
        </w:numPr>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w:t>
      </w:r>
    </w:p>
    <w:p>
      <w:pPr>
        <w:pStyle w:val="32"/>
        <w:ind w:left="420" w:leftChars="0" w:firstLine="420" w:firstLineChars="0"/>
        <w:rPr>
          <w:rFonts w:hint="default"/>
          <w:lang w:eastAsia="zh-CN"/>
        </w:rPr>
      </w:pPr>
      <w:r>
        <w:rPr>
          <w:rFonts w:hint="default"/>
          <w:lang w:eastAsia="zh-CN"/>
        </w:rPr>
        <w:t>HADOOP_CONF_DIR</w:t>
      </w:r>
    </w:p>
    <w:p>
      <w:pPr>
        <w:numPr>
          <w:numId w:val="0"/>
        </w:numPr>
        <w:ind w:firstLine="420" w:firstLineChars="0"/>
        <w:rPr>
          <w:rFonts w:hint="default"/>
          <w:lang w:eastAsia="zh-CN"/>
        </w:rPr>
      </w:pPr>
      <w:r>
        <w:rPr>
          <w:rFonts w:hint="default"/>
          <w:lang w:eastAsia="zh-CN"/>
        </w:rPr>
        <w:t>- xml文件配置格式</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&lt;name&gt;关键字&lt;/name&gt;</w:t>
      </w:r>
    </w:p>
    <w:p>
      <w:pPr>
        <w:pStyle w:val="32"/>
        <w:ind w:left="840" w:leftChars="0" w:firstLine="420" w:firstLineChars="0"/>
        <w:rPr>
          <w:rFonts w:hint="default"/>
          <w:lang w:eastAsia="zh-CN"/>
        </w:rPr>
      </w:pPr>
      <w:r>
        <w:rPr>
          <w:rFonts w:hint="default"/>
          <w:lang w:eastAsia="zh-CN"/>
        </w:rPr>
        <w:t>&lt;value&gt;变量值&lt;/value&gt;</w:t>
      </w:r>
    </w:p>
    <w:p>
      <w:pPr>
        <w:pStyle w:val="32"/>
        <w:ind w:left="840" w:leftChars="0" w:firstLine="420" w:firstLineChars="0"/>
        <w:rPr>
          <w:rFonts w:hint="default"/>
          <w:lang w:eastAsia="zh-CN"/>
        </w:rPr>
      </w:pPr>
      <w:r>
        <w:rPr>
          <w:rFonts w:hint="default"/>
          <w:lang w:eastAsia="zh-CN"/>
        </w:rPr>
        <w:t>&lt;description&gt; 描述 &lt;/description&gt;</w:t>
      </w:r>
    </w:p>
    <w:p>
      <w:pPr>
        <w:pStyle w:val="32"/>
        <w:ind w:left="420" w:leftChars="0" w:firstLine="420" w:firstLineChars="0"/>
        <w:rPr>
          <w:rFonts w:hint="default"/>
          <w:lang w:eastAsia="zh-CN"/>
        </w:rPr>
      </w:pPr>
      <w:r>
        <w:rPr>
          <w:rFonts w:hint="default"/>
          <w:lang w:eastAsia="zh-CN"/>
        </w:rPr>
        <w:t>&lt;/property&gt;</w:t>
      </w:r>
    </w:p>
    <w:p>
      <w:pPr>
        <w:pStyle w:val="33"/>
        <w:rPr>
          <w:rFonts w:hint="default"/>
          <w:lang w:eastAsia="zh-CN"/>
        </w:rPr>
      </w:pPr>
      <w:r>
        <w:rPr>
          <w:rFonts w:hint="default"/>
          <w:lang w:eastAsia="zh-CN"/>
        </w:rPr>
        <w:t>HDFS</w:t>
      </w:r>
    </w:p>
    <w:p>
      <w:pPr>
        <w:pStyle w:val="34"/>
        <w:rPr>
          <w:rFonts w:hint="default"/>
          <w:lang w:eastAsia="zh-CN"/>
        </w:rPr>
      </w:pPr>
      <w:r>
        <w:rPr>
          <w:rFonts w:hint="default"/>
          <w:lang w:eastAsia="zh-CN"/>
        </w:rPr>
        <w:t>HDFS分布式文件系统</w:t>
      </w:r>
    </w:p>
    <w:p>
      <w:pPr>
        <w:numPr>
          <w:ilvl w:val="0"/>
          <w:numId w:val="437"/>
        </w:numPr>
        <w:rPr>
          <w:rFonts w:hint="default"/>
          <w:lang w:eastAsia="zh-CN"/>
        </w:rPr>
      </w:pPr>
      <w:r>
        <w:rPr>
          <w:rFonts w:hint="default"/>
          <w:lang w:eastAsia="zh-CN"/>
        </w:rPr>
        <w:t>完全分布式</w:t>
      </w:r>
    </w:p>
    <w:p>
      <w:pPr>
        <w:numPr>
          <w:numId w:val="0"/>
        </w:numPr>
        <w:rPr>
          <w:rFonts w:hint="default"/>
          <w:lang w:eastAsia="zh-CN"/>
        </w:rPr>
      </w:pPr>
      <w:r>
        <w:rPr>
          <w:rFonts w:hint="default"/>
          <w:lang w:eastAsia="zh-CN"/>
        </w:rPr>
        <w:t>· 系统规划</w:t>
      </w:r>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413"/>
        <w:gridCol w:w="2707"/>
        <w:gridCol w:w="2120"/>
      </w:tblGrid>
      <w:tr>
        <w:trPr>
          <w:trHeight w:val="628" w:hRule="atLeast"/>
          <w:jc w:val="center"/>
        </w:trPr>
        <w:tc>
          <w:tcPr>
            <w:tcW w:w="2413" w:type="dxa"/>
            <w:vAlign w:val="center"/>
          </w:tcPr>
          <w:p>
            <w:pPr>
              <w:numPr>
                <w:numId w:val="0"/>
              </w:numPr>
              <w:jc w:val="center"/>
              <w:rPr>
                <w:rFonts w:hint="default"/>
                <w:vertAlign w:val="baseline"/>
                <w:lang w:eastAsia="zh-CN"/>
              </w:rPr>
            </w:pPr>
            <w:r>
              <w:rPr>
                <w:rFonts w:hint="default"/>
                <w:vertAlign w:val="baseline"/>
                <w:lang w:eastAsia="zh-CN"/>
              </w:rPr>
              <w:t>主机</w:t>
            </w:r>
          </w:p>
        </w:tc>
        <w:tc>
          <w:tcPr>
            <w:tcW w:w="2707" w:type="dxa"/>
            <w:vAlign w:val="center"/>
          </w:tcPr>
          <w:p>
            <w:pPr>
              <w:numPr>
                <w:numId w:val="0"/>
              </w:numPr>
              <w:jc w:val="center"/>
              <w:rPr>
                <w:rFonts w:hint="default"/>
                <w:vertAlign w:val="baseline"/>
                <w:lang w:eastAsia="zh-CN"/>
              </w:rPr>
            </w:pPr>
            <w:r>
              <w:rPr>
                <w:rFonts w:hint="default"/>
                <w:vertAlign w:val="baseline"/>
                <w:lang w:eastAsia="zh-CN"/>
              </w:rPr>
              <w:t>角色</w:t>
            </w:r>
          </w:p>
        </w:tc>
        <w:tc>
          <w:tcPr>
            <w:tcW w:w="2120" w:type="dxa"/>
            <w:vAlign w:val="center"/>
          </w:tcPr>
          <w:p>
            <w:pPr>
              <w:numPr>
                <w:numId w:val="0"/>
              </w:numPr>
              <w:jc w:val="center"/>
              <w:rPr>
                <w:rFonts w:hint="default"/>
                <w:vertAlign w:val="baseline"/>
                <w:lang w:eastAsia="zh-CN"/>
              </w:rPr>
            </w:pPr>
            <w:r>
              <w:rPr>
                <w:rFonts w:hint="default"/>
                <w:vertAlign w:val="baseline"/>
                <w:lang w:eastAsia="zh-CN"/>
              </w:rPr>
              <w:t>软件</w:t>
            </w:r>
          </w:p>
        </w:tc>
      </w:tr>
      <w:tr>
        <w:trPr>
          <w:trHeight w:val="628" w:hRule="atLeast"/>
          <w:jc w:val="center"/>
        </w:trPr>
        <w:tc>
          <w:tcPr>
            <w:tcW w:w="2413" w:type="dxa"/>
            <w:vAlign w:val="center"/>
          </w:tcPr>
          <w:p>
            <w:pPr>
              <w:numPr>
                <w:numId w:val="0"/>
              </w:numPr>
              <w:jc w:val="center"/>
              <w:rPr>
                <w:rFonts w:hint="default"/>
                <w:vertAlign w:val="baseline"/>
                <w:lang w:eastAsia="zh-CN"/>
              </w:rPr>
            </w:pPr>
            <w:r>
              <w:rPr>
                <w:rFonts w:hint="default"/>
                <w:vertAlign w:val="baseline"/>
                <w:lang w:eastAsia="zh-CN"/>
              </w:rPr>
              <w:t>192.168.1.101</w:t>
            </w:r>
          </w:p>
          <w:p>
            <w:pPr>
              <w:numPr>
                <w:numId w:val="0"/>
              </w:numPr>
              <w:jc w:val="center"/>
              <w:rPr>
                <w:rFonts w:hint="default"/>
                <w:vertAlign w:val="baseline"/>
                <w:lang w:eastAsia="zh-CN"/>
              </w:rPr>
            </w:pPr>
            <w:r>
              <w:rPr>
                <w:rFonts w:hint="default"/>
                <w:vertAlign w:val="baseline"/>
                <w:lang w:eastAsia="zh-CN"/>
              </w:rPr>
              <w:t>nn01</w:t>
            </w:r>
          </w:p>
        </w:tc>
        <w:tc>
          <w:tcPr>
            <w:tcW w:w="2707" w:type="dxa"/>
            <w:vAlign w:val="center"/>
          </w:tcPr>
          <w:p>
            <w:pPr>
              <w:numPr>
                <w:numId w:val="0"/>
              </w:numPr>
              <w:jc w:val="center"/>
              <w:rPr>
                <w:rFonts w:hint="default"/>
                <w:vertAlign w:val="baseline"/>
                <w:lang w:eastAsia="zh-CN"/>
              </w:rPr>
            </w:pPr>
            <w:r>
              <w:rPr>
                <w:rFonts w:hint="default"/>
                <w:vertAlign w:val="baseline"/>
                <w:lang w:eastAsia="zh-CN"/>
              </w:rPr>
              <w:t>NameNode</w:t>
            </w:r>
          </w:p>
          <w:p>
            <w:pPr>
              <w:numPr>
                <w:numId w:val="0"/>
              </w:numPr>
              <w:jc w:val="center"/>
              <w:rPr>
                <w:rFonts w:hint="default"/>
                <w:vertAlign w:val="baseline"/>
                <w:lang w:eastAsia="zh-CN"/>
              </w:rPr>
            </w:pPr>
            <w:r>
              <w:rPr>
                <w:rFonts w:hint="default"/>
                <w:vertAlign w:val="baseline"/>
                <w:lang w:eastAsia="zh-CN"/>
              </w:rPr>
              <w:t>SecondaryNameNode</w:t>
            </w:r>
          </w:p>
        </w:tc>
        <w:tc>
          <w:tcPr>
            <w:tcW w:w="2120" w:type="dxa"/>
            <w:vAlign w:val="center"/>
          </w:tcPr>
          <w:p>
            <w:pPr>
              <w:numPr>
                <w:numId w:val="0"/>
              </w:numPr>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numId w:val="0"/>
              </w:numPr>
              <w:jc w:val="center"/>
              <w:rPr>
                <w:rFonts w:hint="default"/>
                <w:vertAlign w:val="baseline"/>
                <w:lang w:eastAsia="zh-CN"/>
              </w:rPr>
            </w:pPr>
            <w:r>
              <w:rPr>
                <w:rFonts w:hint="default"/>
                <w:vertAlign w:val="baseline"/>
                <w:lang w:eastAsia="zh-CN"/>
              </w:rPr>
              <w:t>192.168.1.102</w:t>
            </w:r>
          </w:p>
          <w:p>
            <w:pPr>
              <w:numPr>
                <w:numId w:val="0"/>
              </w:numPr>
              <w:jc w:val="center"/>
              <w:rPr>
                <w:rFonts w:hint="default"/>
                <w:vertAlign w:val="baseline"/>
                <w:lang w:eastAsia="zh-CN"/>
              </w:rPr>
            </w:pPr>
            <w:r>
              <w:rPr>
                <w:rFonts w:hint="default"/>
                <w:vertAlign w:val="baseline"/>
                <w:lang w:eastAsia="zh-CN"/>
              </w:rPr>
              <w:t>node1</w:t>
            </w:r>
          </w:p>
        </w:tc>
        <w:tc>
          <w:tcPr>
            <w:tcW w:w="2707" w:type="dxa"/>
            <w:vAlign w:val="center"/>
          </w:tcPr>
          <w:p>
            <w:pPr>
              <w:numPr>
                <w:numId w:val="0"/>
              </w:numPr>
              <w:jc w:val="center"/>
              <w:rPr>
                <w:rFonts w:hint="default"/>
                <w:vertAlign w:val="baseline"/>
                <w:lang w:eastAsia="zh-CN"/>
              </w:rPr>
            </w:pPr>
            <w:r>
              <w:rPr>
                <w:rFonts w:hint="default"/>
                <w:vertAlign w:val="baseline"/>
                <w:lang w:eastAsia="zh-CN"/>
              </w:rPr>
              <w:t>DataNode</w:t>
            </w:r>
          </w:p>
        </w:tc>
        <w:tc>
          <w:tcPr>
            <w:tcW w:w="2120" w:type="dxa"/>
            <w:vAlign w:val="center"/>
          </w:tcPr>
          <w:p>
            <w:pPr>
              <w:numPr>
                <w:numId w:val="0"/>
              </w:numPr>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numId w:val="0"/>
              </w:numPr>
              <w:jc w:val="center"/>
              <w:rPr>
                <w:rFonts w:hint="default"/>
                <w:vertAlign w:val="baseline"/>
                <w:lang w:eastAsia="zh-CN"/>
              </w:rPr>
            </w:pPr>
            <w:r>
              <w:rPr>
                <w:rFonts w:hint="default"/>
                <w:vertAlign w:val="baseline"/>
                <w:lang w:eastAsia="zh-CN"/>
              </w:rPr>
              <w:t>192.168.1.103</w:t>
            </w:r>
          </w:p>
          <w:p>
            <w:pPr>
              <w:numPr>
                <w:numId w:val="0"/>
              </w:numPr>
              <w:jc w:val="center"/>
              <w:rPr>
                <w:rFonts w:hint="default"/>
                <w:vertAlign w:val="baseline"/>
                <w:lang w:eastAsia="zh-CN"/>
              </w:rPr>
            </w:pPr>
            <w:r>
              <w:rPr>
                <w:rFonts w:hint="default"/>
                <w:vertAlign w:val="baseline"/>
                <w:lang w:eastAsia="zh-CN"/>
              </w:rPr>
              <w:t>node2</w:t>
            </w:r>
          </w:p>
        </w:tc>
        <w:tc>
          <w:tcPr>
            <w:tcW w:w="2707" w:type="dxa"/>
            <w:vAlign w:val="center"/>
          </w:tcPr>
          <w:p>
            <w:pPr>
              <w:numPr>
                <w:numId w:val="0"/>
              </w:numPr>
              <w:jc w:val="center"/>
              <w:rPr>
                <w:rFonts w:hint="default"/>
                <w:vertAlign w:val="baseline"/>
                <w:lang w:eastAsia="zh-CN"/>
              </w:rPr>
            </w:pPr>
            <w:r>
              <w:rPr>
                <w:rFonts w:hint="default"/>
                <w:vertAlign w:val="baseline"/>
                <w:lang w:eastAsia="zh-CN"/>
              </w:rPr>
              <w:t>DataNode</w:t>
            </w:r>
          </w:p>
        </w:tc>
        <w:tc>
          <w:tcPr>
            <w:tcW w:w="2120" w:type="dxa"/>
            <w:vAlign w:val="center"/>
          </w:tcPr>
          <w:p>
            <w:pPr>
              <w:numPr>
                <w:numId w:val="0"/>
              </w:numPr>
              <w:jc w:val="center"/>
              <w:rPr>
                <w:rFonts w:hint="default"/>
                <w:vertAlign w:val="baseline"/>
                <w:lang w:eastAsia="zh-CN"/>
              </w:rPr>
            </w:pPr>
            <w:r>
              <w:rPr>
                <w:rFonts w:hint="default"/>
                <w:vertAlign w:val="baseline"/>
                <w:lang w:eastAsia="zh-CN"/>
              </w:rPr>
              <w:t>HDFS</w:t>
            </w:r>
          </w:p>
        </w:tc>
      </w:tr>
      <w:tr>
        <w:trPr>
          <w:trHeight w:val="637" w:hRule="atLeast"/>
          <w:jc w:val="center"/>
        </w:trPr>
        <w:tc>
          <w:tcPr>
            <w:tcW w:w="2413" w:type="dxa"/>
            <w:vAlign w:val="center"/>
          </w:tcPr>
          <w:p>
            <w:pPr>
              <w:numPr>
                <w:numId w:val="0"/>
              </w:numPr>
              <w:jc w:val="center"/>
              <w:rPr>
                <w:rFonts w:hint="default"/>
                <w:vertAlign w:val="baseline"/>
                <w:lang w:eastAsia="zh-CN"/>
              </w:rPr>
            </w:pPr>
            <w:r>
              <w:rPr>
                <w:rFonts w:hint="default"/>
                <w:vertAlign w:val="baseline"/>
                <w:lang w:eastAsia="zh-CN"/>
              </w:rPr>
              <w:t>192.168.1.104</w:t>
            </w:r>
          </w:p>
          <w:p>
            <w:pPr>
              <w:numPr>
                <w:numId w:val="0"/>
              </w:numPr>
              <w:jc w:val="center"/>
              <w:rPr>
                <w:rFonts w:hint="default"/>
                <w:vertAlign w:val="baseline"/>
                <w:lang w:eastAsia="zh-CN"/>
              </w:rPr>
            </w:pPr>
            <w:r>
              <w:rPr>
                <w:rFonts w:hint="default"/>
                <w:vertAlign w:val="baseline"/>
                <w:lang w:eastAsia="zh-CN"/>
              </w:rPr>
              <w:t>node3</w:t>
            </w:r>
          </w:p>
        </w:tc>
        <w:tc>
          <w:tcPr>
            <w:tcW w:w="2707" w:type="dxa"/>
            <w:vAlign w:val="center"/>
          </w:tcPr>
          <w:p>
            <w:pPr>
              <w:numPr>
                <w:numId w:val="0"/>
              </w:numPr>
              <w:jc w:val="center"/>
              <w:rPr>
                <w:rFonts w:hint="default"/>
                <w:vertAlign w:val="baseline"/>
                <w:lang w:eastAsia="zh-CN"/>
              </w:rPr>
            </w:pPr>
            <w:r>
              <w:rPr>
                <w:rFonts w:hint="default"/>
                <w:vertAlign w:val="baseline"/>
                <w:lang w:eastAsia="zh-CN"/>
              </w:rPr>
              <w:t>DataNode</w:t>
            </w:r>
          </w:p>
        </w:tc>
        <w:tc>
          <w:tcPr>
            <w:tcW w:w="2120" w:type="dxa"/>
            <w:vAlign w:val="center"/>
          </w:tcPr>
          <w:p>
            <w:pPr>
              <w:numPr>
                <w:numId w:val="0"/>
              </w:numPr>
              <w:jc w:val="center"/>
              <w:rPr>
                <w:rFonts w:hint="default"/>
                <w:vertAlign w:val="baseline"/>
                <w:lang w:eastAsia="zh-CN"/>
              </w:rPr>
            </w:pPr>
            <w:r>
              <w:rPr>
                <w:rFonts w:hint="default"/>
                <w:vertAlign w:val="baseline"/>
                <w:lang w:eastAsia="zh-CN"/>
              </w:rPr>
              <w:t>HDFS</w:t>
            </w:r>
          </w:p>
        </w:tc>
      </w:tr>
    </w:tbl>
    <w:p>
      <w:pPr>
        <w:numPr>
          <w:numId w:val="0"/>
        </w:numPr>
        <w:rPr>
          <w:rFonts w:hint="default"/>
          <w:lang w:eastAsia="zh-CN"/>
        </w:rPr>
      </w:pPr>
    </w:p>
    <w:p>
      <w:pPr>
        <w:numPr>
          <w:ilvl w:val="0"/>
          <w:numId w:val="437"/>
        </w:numPr>
        <w:rPr>
          <w:rFonts w:hint="default"/>
          <w:lang w:eastAsia="zh-CN"/>
        </w:rPr>
      </w:pPr>
      <w:r>
        <w:rPr>
          <w:rFonts w:hint="default"/>
          <w:lang w:eastAsia="zh-CN"/>
        </w:rPr>
        <w:t>搭建完全分布式</w:t>
      </w:r>
    </w:p>
    <w:p>
      <w:pPr>
        <w:numPr>
          <w:numId w:val="0"/>
        </w:numPr>
        <w:rPr>
          <w:rFonts w:hint="default"/>
          <w:lang w:eastAsia="zh-CN"/>
        </w:rPr>
      </w:pPr>
      <w:r>
        <w:rPr>
          <w:rFonts w:hint="default"/>
          <w:lang w:eastAsia="zh-CN"/>
        </w:rPr>
        <w:t>· 基础环境准备</w:t>
      </w:r>
    </w:p>
    <w:p>
      <w:pPr>
        <w:numPr>
          <w:numId w:val="0"/>
        </w:numPr>
        <w:ind w:firstLine="420" w:firstLineChars="0"/>
        <w:rPr>
          <w:rFonts w:hint="default"/>
          <w:lang w:eastAsia="zh-CN"/>
        </w:rPr>
      </w:pPr>
      <w:r>
        <w:rPr>
          <w:rFonts w:hint="default"/>
          <w:lang w:eastAsia="zh-CN"/>
        </w:rPr>
        <w:t>- 新开启3台虚拟机</w:t>
      </w:r>
    </w:p>
    <w:p>
      <w:pPr>
        <w:numPr>
          <w:numId w:val="0"/>
        </w:numPr>
        <w:ind w:firstLine="420" w:firstLineChars="0"/>
        <w:rPr>
          <w:rFonts w:hint="default"/>
          <w:lang w:eastAsia="zh-CN"/>
        </w:rPr>
      </w:pPr>
      <w:r>
        <w:rPr>
          <w:rFonts w:hint="default"/>
          <w:lang w:eastAsia="zh-CN"/>
        </w:rPr>
        <w:t>- 禁用SELinux</w:t>
      </w:r>
    </w:p>
    <w:p>
      <w:pPr>
        <w:numPr>
          <w:numId w:val="0"/>
        </w:numPr>
        <w:ind w:firstLine="420" w:firstLineChars="0"/>
        <w:rPr>
          <w:rFonts w:hint="default"/>
          <w:lang w:eastAsia="zh-CN"/>
        </w:rPr>
      </w:pPr>
      <w:r>
        <w:rPr>
          <w:rFonts w:hint="default"/>
          <w:lang w:eastAsia="zh-CN"/>
        </w:rPr>
        <w:t>- 禁用firewalld</w:t>
      </w:r>
    </w:p>
    <w:p>
      <w:pPr>
        <w:numPr>
          <w:numId w:val="0"/>
        </w:numPr>
        <w:ind w:firstLine="420" w:firstLineChars="0"/>
        <w:rPr>
          <w:rFonts w:hint="default"/>
          <w:lang w:eastAsia="zh-CN"/>
        </w:rPr>
      </w:pPr>
      <w:r>
        <w:rPr>
          <w:rFonts w:hint="default"/>
          <w:lang w:eastAsia="zh-CN"/>
        </w:rPr>
        <w:t>- 安装java-1.8.0-openjdk-devel</w:t>
      </w:r>
    </w:p>
    <w:p>
      <w:pPr>
        <w:numPr>
          <w:numId w:val="0"/>
        </w:numPr>
        <w:rPr>
          <w:rFonts w:hint="default"/>
          <w:lang w:eastAsia="zh-CN"/>
        </w:rPr>
      </w:pPr>
      <w:r>
        <w:rPr>
          <w:rFonts w:hint="default"/>
          <w:lang w:eastAsia="zh-CN"/>
        </w:rPr>
        <w:t>· 准备步骤</w:t>
      </w:r>
    </w:p>
    <w:p>
      <w:pPr>
        <w:numPr>
          <w:numId w:val="0"/>
        </w:numPr>
        <w:ind w:firstLine="420" w:firstLineChars="0"/>
        <w:rPr>
          <w:rFonts w:hint="default"/>
          <w:lang w:eastAsia="zh-CN"/>
        </w:rPr>
      </w:pPr>
      <w:r>
        <w:rPr>
          <w:rFonts w:hint="default"/>
          <w:lang w:eastAsia="zh-CN"/>
        </w:rPr>
        <w:t>- 在3台机器上配置/etc/hosts</w:t>
      </w:r>
    </w:p>
    <w:p>
      <w:pPr>
        <w:numPr>
          <w:numId w:val="0"/>
        </w:numPr>
        <w:ind w:firstLine="420" w:firstLineChars="0"/>
        <w:rPr>
          <w:rFonts w:hint="default"/>
          <w:lang w:eastAsia="zh-CN"/>
        </w:rPr>
      </w:pPr>
      <w:r>
        <w:rPr>
          <w:rFonts w:hint="default"/>
          <w:lang w:eastAsia="zh-CN"/>
        </w:rPr>
        <w:t>- 注意: 所有主机都能ping通namenode的主机名, namenode能ping通所有节点</w:t>
      </w:r>
    </w:p>
    <w:p>
      <w:pPr>
        <w:numPr>
          <w:numId w:val="0"/>
        </w:numPr>
        <w:ind w:firstLine="420" w:firstLineChars="0"/>
        <w:rPr>
          <w:rFonts w:hint="default"/>
          <w:lang w:eastAsia="zh-CN"/>
        </w:rPr>
      </w:pPr>
      <w:r>
        <w:rPr>
          <w:rFonts w:hint="default"/>
          <w:lang w:eastAsia="zh-CN"/>
        </w:rPr>
        <w:t>- java -version验证java安装</w:t>
      </w:r>
    </w:p>
    <w:p>
      <w:pPr>
        <w:numPr>
          <w:numId w:val="0"/>
        </w:numPr>
        <w:ind w:firstLine="420" w:firstLineChars="0"/>
        <w:rPr>
          <w:rFonts w:hint="default"/>
          <w:lang w:eastAsia="zh-CN"/>
        </w:rPr>
      </w:pPr>
      <w:r>
        <w:rPr>
          <w:rFonts w:hint="default"/>
          <w:lang w:eastAsia="zh-CN"/>
        </w:rPr>
        <w:t>- jps验证角色</w:t>
      </w:r>
    </w:p>
    <w:p>
      <w:pPr>
        <w:numPr>
          <w:numId w:val="0"/>
        </w:numPr>
        <w:rPr>
          <w:rFonts w:hint="default"/>
          <w:lang w:eastAsia="zh-CN"/>
        </w:rPr>
      </w:pPr>
      <w:r>
        <w:rPr>
          <w:rFonts w:hint="default"/>
          <w:lang w:eastAsia="zh-CN"/>
        </w:rPr>
        <w:t>· 配置SSH信任关系(NameNode)</w:t>
      </w:r>
    </w:p>
    <w:p>
      <w:pPr>
        <w:numPr>
          <w:numId w:val="0"/>
        </w:numPr>
        <w:ind w:firstLine="420" w:firstLineChars="0"/>
        <w:rPr>
          <w:rFonts w:hint="default"/>
          <w:lang w:eastAsia="zh-CN"/>
        </w:rPr>
      </w:pPr>
      <w:r>
        <w:rPr>
          <w:rFonts w:hint="default"/>
          <w:lang w:eastAsia="zh-CN"/>
        </w:rPr>
        <w:t>- 注意: 不能出现要求输入yes的情况, 每台机器都要能登录成功,包括本机</w:t>
      </w:r>
    </w:p>
    <w:p>
      <w:pPr>
        <w:numPr>
          <w:numId w:val="0"/>
        </w:numPr>
        <w:ind w:firstLine="420" w:firstLineChars="0"/>
        <w:rPr>
          <w:rFonts w:hint="default"/>
          <w:lang w:eastAsia="zh-CN"/>
        </w:rPr>
      </w:pPr>
      <w:r>
        <w:rPr>
          <w:rFonts w:hint="default"/>
          <w:lang w:eastAsia="zh-CN"/>
        </w:rPr>
        <w:t>- /etc/ssh/ssh_config</w:t>
      </w:r>
    </w:p>
    <w:p>
      <w:pPr>
        <w:pStyle w:val="32"/>
        <w:ind w:left="420" w:leftChars="0" w:firstLine="420" w:firstLineChars="0"/>
        <w:rPr>
          <w:rFonts w:hint="default"/>
          <w:lang w:eastAsia="zh-CN"/>
        </w:rPr>
      </w:pPr>
      <w:r>
        <w:rPr>
          <w:rFonts w:hint="default"/>
          <w:lang w:eastAsia="zh-CN"/>
        </w:rPr>
        <w:t>StrictHostKeyChecking no</w:t>
      </w:r>
    </w:p>
    <w:p>
      <w:pPr>
        <w:pStyle w:val="32"/>
        <w:ind w:left="420" w:leftChars="0" w:firstLine="420" w:firstLineChars="0"/>
        <w:rPr>
          <w:rFonts w:hint="default"/>
          <w:lang w:eastAsia="zh-CN"/>
        </w:rPr>
      </w:pPr>
      <w:r>
        <w:rPr>
          <w:rFonts w:hint="default"/>
          <w:lang w:eastAsia="zh-CN"/>
        </w:rPr>
        <w:t># ssh-keygen -N '' -t rsa -b 2048 -f /root/.ssh/id_rsa</w:t>
      </w:r>
    </w:p>
    <w:p>
      <w:pPr>
        <w:pStyle w:val="32"/>
        <w:ind w:left="420" w:leftChars="0" w:firstLine="420" w:firstLineChars="0"/>
        <w:rPr>
          <w:rFonts w:hint="default"/>
          <w:lang w:eastAsia="zh-CN"/>
        </w:rPr>
      </w:pPr>
      <w:r>
        <w:rPr>
          <w:rFonts w:hint="default"/>
          <w:lang w:eastAsia="zh-CN"/>
        </w:rPr>
        <w:t># ssh-copy-id 192.168.1.X</w:t>
      </w:r>
    </w:p>
    <w:p>
      <w:pPr>
        <w:numPr>
          <w:numId w:val="0"/>
        </w:numPr>
        <w:rPr>
          <w:rFonts w:hint="default"/>
          <w:lang w:eastAsia="zh-CN"/>
        </w:rPr>
      </w:pPr>
      <w:r>
        <w:rPr>
          <w:rFonts w:hint="default"/>
          <w:lang w:eastAsia="zh-CN"/>
        </w:rPr>
        <w:t>· HDFS完全分布式系统配置</w:t>
      </w:r>
    </w:p>
    <w:p>
      <w:pPr>
        <w:numPr>
          <w:numId w:val="0"/>
        </w:numPr>
        <w:ind w:firstLine="420" w:firstLineChars="0"/>
        <w:rPr>
          <w:rFonts w:hint="default"/>
          <w:lang w:eastAsia="zh-CN"/>
        </w:rPr>
      </w:pPr>
      <w:r>
        <w:rPr>
          <w:rFonts w:hint="default"/>
          <w:lang w:eastAsia="zh-CN"/>
        </w:rPr>
        <w:t>- 环境配置文件: hadoop-env.sh</w:t>
      </w:r>
    </w:p>
    <w:p>
      <w:pPr>
        <w:numPr>
          <w:numId w:val="0"/>
        </w:numPr>
        <w:ind w:firstLine="420" w:firstLineChars="0"/>
        <w:rPr>
          <w:rFonts w:hint="default"/>
          <w:lang w:eastAsia="zh-CN"/>
        </w:rPr>
      </w:pPr>
      <w:r>
        <w:rPr>
          <w:rFonts w:hint="default"/>
          <w:lang w:eastAsia="zh-CN"/>
        </w:rPr>
        <w:t>- 核心配置文件: core-site.xml</w:t>
      </w:r>
    </w:p>
    <w:p>
      <w:pPr>
        <w:numPr>
          <w:numId w:val="0"/>
        </w:numPr>
        <w:ind w:firstLine="420" w:firstLineChars="0"/>
        <w:rPr>
          <w:rFonts w:hint="default"/>
          <w:lang w:eastAsia="zh-CN"/>
        </w:rPr>
      </w:pPr>
      <w:r>
        <w:rPr>
          <w:rFonts w:hint="default"/>
          <w:lang w:eastAsia="zh-CN"/>
        </w:rPr>
        <w:t>- HDFS配置文件: hdfs-site.xml</w:t>
      </w:r>
    </w:p>
    <w:p>
      <w:pPr>
        <w:numPr>
          <w:numId w:val="0"/>
        </w:numPr>
        <w:ind w:firstLine="420" w:firstLineChars="0"/>
        <w:rPr>
          <w:rFonts w:hint="default"/>
          <w:lang w:eastAsia="zh-CN"/>
        </w:rPr>
      </w:pPr>
      <w:r>
        <w:rPr>
          <w:rFonts w:hint="default"/>
          <w:lang w:eastAsia="zh-CN"/>
        </w:rPr>
        <w:t>- 节点配置文件: slaves</w:t>
      </w:r>
    </w:p>
    <w:p>
      <w:pPr>
        <w:numPr>
          <w:numId w:val="0"/>
        </w:numPr>
        <w:rPr>
          <w:rFonts w:hint="default"/>
          <w:lang w:eastAsia="zh-CN"/>
        </w:rPr>
      </w:pPr>
      <w:r>
        <w:rPr>
          <w:rFonts w:hint="default"/>
          <w:lang w:eastAsia="zh-CN"/>
        </w:rPr>
        <w:t>· 环境配置文件hadoop-env.sh</w:t>
      </w:r>
    </w:p>
    <w:p>
      <w:pPr>
        <w:numPr>
          <w:numId w:val="0"/>
        </w:numPr>
        <w:ind w:firstLine="420" w:firstLineChars="0"/>
        <w:rPr>
          <w:rFonts w:hint="default"/>
          <w:lang w:eastAsia="zh-CN"/>
        </w:rPr>
      </w:pPr>
      <w:r>
        <w:rPr>
          <w:rFonts w:hint="default"/>
          <w:lang w:eastAsia="zh-CN"/>
        </w:rPr>
        <w:t>- Openjdk的安装目录: JAVA_HOME</w:t>
      </w:r>
    </w:p>
    <w:p>
      <w:pPr>
        <w:numPr>
          <w:numId w:val="0"/>
        </w:numPr>
        <w:ind w:firstLine="420" w:firstLineChars="0"/>
        <w:rPr>
          <w:rFonts w:hint="default"/>
          <w:lang w:eastAsia="zh-CN"/>
        </w:rPr>
      </w:pPr>
      <w:r>
        <w:rPr>
          <w:rFonts w:hint="default"/>
          <w:lang w:eastAsia="zh-CN"/>
        </w:rPr>
        <w:t>- Hadoop配置文件的存放目录: HADOOP_CONF_DIR</w:t>
      </w:r>
    </w:p>
    <w:p>
      <w:pPr>
        <w:numPr>
          <w:numId w:val="0"/>
        </w:numPr>
        <w:rPr>
          <w:rFonts w:hint="default"/>
          <w:lang w:eastAsia="zh-CN"/>
        </w:rPr>
      </w:pPr>
      <w:r>
        <w:rPr>
          <w:rFonts w:hint="default"/>
          <w:lang w:eastAsia="zh-CN"/>
        </w:rPr>
        <w:t>· 核心配置文件core-site.xml</w:t>
      </w:r>
    </w:p>
    <w:p>
      <w:pPr>
        <w:numPr>
          <w:numId w:val="0"/>
        </w:numPr>
        <w:ind w:firstLine="420" w:firstLineChars="0"/>
        <w:rPr>
          <w:rFonts w:hint="default"/>
          <w:lang w:eastAsia="zh-CN"/>
        </w:rPr>
      </w:pPr>
      <w:r>
        <w:rPr>
          <w:rFonts w:hint="default"/>
          <w:lang w:eastAsia="zh-CN"/>
        </w:rPr>
        <w:t>- fs.defaultFS: 文件系统配置参数</w:t>
      </w:r>
    </w:p>
    <w:p>
      <w:pPr>
        <w:numPr>
          <w:numId w:val="0"/>
        </w:numPr>
        <w:ind w:firstLine="420" w:firstLineChars="0"/>
        <w:rPr>
          <w:rFonts w:hint="default"/>
          <w:lang w:eastAsia="zh-CN"/>
        </w:rPr>
      </w:pPr>
      <w:r>
        <w:rPr>
          <w:rFonts w:hint="default"/>
          <w:lang w:eastAsia="zh-CN"/>
        </w:rPr>
        <w:t>- hadoop.tmp.dir: 数据目录配置参数</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&lt;value&gt;hdfs://hadoop:9000&lt;/value&gt;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设置文件系统的路径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设置hadoop缓存目录 --&gt;</w:t>
      </w:r>
    </w:p>
    <w:p>
      <w:pPr>
        <w:numPr>
          <w:numId w:val="0"/>
        </w:numPr>
        <w:rPr>
          <w:rFonts w:hint="default"/>
          <w:lang w:eastAsia="zh-CN"/>
        </w:rPr>
      </w:pPr>
      <w:r>
        <w:rPr>
          <w:rFonts w:hint="default"/>
          <w:lang w:eastAsia="zh-CN"/>
        </w:rPr>
        <w:t>· HDFS配置文件hdfs-site.xml</w:t>
      </w:r>
    </w:p>
    <w:p>
      <w:pPr>
        <w:numPr>
          <w:numId w:val="0"/>
        </w:numPr>
        <w:ind w:firstLine="420" w:firstLineChars="0"/>
        <w:rPr>
          <w:rFonts w:hint="default"/>
          <w:lang w:eastAsia="zh-CN"/>
        </w:rPr>
      </w:pPr>
      <w:r>
        <w:rPr>
          <w:rFonts w:hint="default"/>
          <w:lang w:eastAsia="zh-CN"/>
        </w:rPr>
        <w:t>- NameNode: 地址声明</w:t>
      </w:r>
    </w:p>
    <w:p>
      <w:pPr>
        <w:pStyle w:val="32"/>
        <w:ind w:left="420" w:leftChars="0" w:firstLine="420" w:firstLineChars="0"/>
        <w:rPr>
          <w:rFonts w:hint="default"/>
          <w:lang w:eastAsia="zh-CN"/>
        </w:rPr>
      </w:pPr>
      <w:r>
        <w:rPr>
          <w:rFonts w:hint="default"/>
          <w:lang w:eastAsia="zh-CN"/>
        </w:rPr>
        <w:t>dfs.namenode.http-address</w:t>
      </w:r>
    </w:p>
    <w:p>
      <w:pPr>
        <w:numPr>
          <w:numId w:val="0"/>
        </w:numPr>
        <w:ind w:firstLine="420" w:firstLineChars="0"/>
        <w:rPr>
          <w:rFonts w:hint="default"/>
          <w:lang w:eastAsia="zh-CN"/>
        </w:rPr>
      </w:pPr>
      <w:r>
        <w:rPr>
          <w:rFonts w:hint="default"/>
          <w:lang w:eastAsia="zh-CN"/>
        </w:rPr>
        <w:t>- SecondaryNameNode: 地址声明</w:t>
      </w:r>
    </w:p>
    <w:p>
      <w:pPr>
        <w:pStyle w:val="32"/>
        <w:ind w:left="420" w:leftChars="0" w:firstLine="420" w:firstLineChars="0"/>
        <w:rPr>
          <w:rFonts w:hint="default"/>
          <w:lang w:eastAsia="zh-CN"/>
        </w:rPr>
      </w:pPr>
      <w:r>
        <w:rPr>
          <w:rFonts w:hint="default"/>
          <w:lang w:eastAsia="zh-CN"/>
        </w:rPr>
        <w:t>dfs.namenode.secondary.http-address</w:t>
      </w:r>
    </w:p>
    <w:p>
      <w:pPr>
        <w:numPr>
          <w:numId w:val="0"/>
        </w:numPr>
        <w:ind w:firstLine="420" w:firstLineChars="0"/>
        <w:rPr>
          <w:rFonts w:hint="default"/>
          <w:lang w:eastAsia="zh-CN"/>
        </w:rPr>
      </w:pPr>
      <w:r>
        <w:rPr>
          <w:rFonts w:hint="default"/>
          <w:lang w:eastAsia="zh-CN"/>
        </w:rPr>
        <w:t>- 文件冗余份数</w:t>
      </w:r>
    </w:p>
    <w:p>
      <w:pPr>
        <w:pStyle w:val="32"/>
        <w:ind w:left="420" w:leftChars="0" w:firstLine="420" w:firstLineChars="0"/>
        <w:rPr>
          <w:rFonts w:hint="default"/>
          <w:lang w:eastAsia="zh-CN"/>
        </w:rPr>
      </w:pPr>
      <w:r>
        <w:rPr>
          <w:rFonts w:hint="default"/>
          <w:lang w:eastAsia="zh-CN"/>
        </w:rPr>
        <w:t>dfs.replication</w:t>
      </w:r>
    </w:p>
    <w:p>
      <w:pPr>
        <w:numPr>
          <w:numId w:val="0"/>
        </w:numPr>
        <w:rPr>
          <w:rFonts w:hint="default"/>
          <w:lang w:eastAsia="zh-CN"/>
        </w:rPr>
      </w:pPr>
      <w:r>
        <w:rPr>
          <w:rFonts w:hint="default"/>
          <w:lang w:eastAsia="zh-CN"/>
        </w:rPr>
        <w:t>· 配置文件内容</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&lt;name&gt;dfs.namenode.http-address&lt;/name&gt;</w:t>
      </w:r>
    </w:p>
    <w:p>
      <w:pPr>
        <w:pStyle w:val="32"/>
        <w:ind w:left="420" w:leftChars="0" w:firstLine="420" w:firstLineChars="0"/>
        <w:rPr>
          <w:rFonts w:hint="default"/>
          <w:lang w:eastAsia="zh-CN"/>
        </w:rPr>
      </w:pPr>
      <w:r>
        <w:rPr>
          <w:rFonts w:hint="default"/>
          <w:lang w:eastAsia="zh-CN"/>
        </w:rPr>
        <w:t>&lt;value&gt;hadoop1:50070&lt;/value&gt;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&lt;name&gt;dfs.namenode.secondary.http-</w:t>
      </w:r>
    </w:p>
    <w:p>
      <w:pPr>
        <w:pStyle w:val="32"/>
        <w:ind w:left="420" w:leftChars="0" w:firstLine="420" w:firstLineChars="0"/>
        <w:rPr>
          <w:rFonts w:hint="default"/>
          <w:lang w:eastAsia="zh-CN"/>
        </w:rPr>
      </w:pPr>
      <w:r>
        <w:rPr>
          <w:rFonts w:hint="default"/>
          <w:lang w:eastAsia="zh-CN"/>
        </w:rPr>
        <w:t>address&lt;/name&gt;</w:t>
      </w:r>
    </w:p>
    <w:p>
      <w:pPr>
        <w:pStyle w:val="32"/>
        <w:ind w:left="420" w:leftChars="0" w:firstLine="420" w:firstLineChars="0"/>
        <w:rPr>
          <w:rFonts w:hint="default"/>
          <w:lang w:eastAsia="zh-CN"/>
        </w:rPr>
      </w:pPr>
      <w:r>
        <w:rPr>
          <w:rFonts w:hint="default"/>
          <w:lang w:eastAsia="zh-CN"/>
        </w:rPr>
        <w:t>&lt;value&gt;hadoop1:50090&lt;/value&gt;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numPr>
          <w:numId w:val="0"/>
        </w:numPr>
        <w:rPr>
          <w:rFonts w:hint="default"/>
          <w:lang w:eastAsia="zh-CN"/>
        </w:rPr>
      </w:pPr>
      <w:r>
        <w:rPr>
          <w:rFonts w:hint="default"/>
          <w:lang w:eastAsia="zh-CN"/>
        </w:rPr>
        <w:t>· 节点配置文件slaves</w:t>
      </w:r>
    </w:p>
    <w:p>
      <w:pPr>
        <w:numPr>
          <w:numId w:val="0"/>
        </w:numPr>
        <w:ind w:firstLine="420" w:firstLineChars="0"/>
        <w:rPr>
          <w:rFonts w:hint="default"/>
          <w:lang w:eastAsia="zh-CN"/>
        </w:rPr>
      </w:pPr>
      <w:r>
        <w:rPr>
          <w:rFonts w:hint="default"/>
          <w:lang w:eastAsia="zh-CN"/>
        </w:rPr>
        <w:t>- 只写DataNode节点的主机名</w:t>
      </w:r>
    </w:p>
    <w:p>
      <w:pPr>
        <w:pStyle w:val="32"/>
        <w:ind w:left="420" w:leftChars="0" w:firstLine="420" w:firstLineChars="0"/>
        <w:rPr>
          <w:rFonts w:hint="default"/>
          <w:lang w:eastAsia="zh-CN"/>
        </w:rPr>
      </w:pPr>
      <w:r>
        <w:rPr>
          <w:rFonts w:hint="default"/>
          <w:lang w:eastAsia="zh-CN"/>
        </w:rPr>
        <w:t>hadoop2</w:t>
      </w:r>
    </w:p>
    <w:p>
      <w:pPr>
        <w:pStyle w:val="32"/>
        <w:ind w:left="420" w:leftChars="0" w:firstLine="420" w:firstLineChars="0"/>
        <w:rPr>
          <w:rFonts w:hint="default"/>
          <w:lang w:eastAsia="zh-CN"/>
        </w:rPr>
      </w:pPr>
      <w:r>
        <w:rPr>
          <w:rFonts w:hint="default"/>
          <w:lang w:eastAsia="zh-CN"/>
        </w:rPr>
        <w:t>hadoop3</w:t>
      </w:r>
    </w:p>
    <w:p>
      <w:pPr>
        <w:pStyle w:val="32"/>
        <w:ind w:left="420" w:leftChars="0" w:firstLine="420" w:firstLineChars="0"/>
        <w:rPr>
          <w:rFonts w:hint="default"/>
          <w:lang w:eastAsia="zh-CN"/>
        </w:rPr>
      </w:pPr>
      <w:r>
        <w:rPr>
          <w:rFonts w:hint="default"/>
          <w:lang w:eastAsia="zh-CN"/>
        </w:rPr>
        <w:t>hadoop4</w:t>
      </w:r>
    </w:p>
    <w:p>
      <w:pPr>
        <w:numPr>
          <w:numId w:val="0"/>
        </w:numPr>
        <w:ind w:firstLine="420" w:firstLineChars="0"/>
        <w:rPr>
          <w:rFonts w:hint="default"/>
          <w:lang w:eastAsia="zh-CN"/>
        </w:rPr>
      </w:pPr>
      <w:r>
        <w:rPr>
          <w:rFonts w:hint="default"/>
          <w:lang w:eastAsia="zh-CN"/>
        </w:rPr>
        <w:t>- 同步配置</w:t>
      </w:r>
    </w:p>
    <w:p>
      <w:pPr>
        <w:numPr>
          <w:numId w:val="0"/>
        </w:numPr>
        <w:ind w:firstLine="420" w:firstLineChars="0"/>
        <w:rPr>
          <w:rFonts w:hint="default"/>
          <w:lang w:eastAsia="zh-CN"/>
        </w:rPr>
      </w:pPr>
      <w:r>
        <w:rPr>
          <w:rFonts w:hint="default"/>
          <w:lang w:eastAsia="zh-CN"/>
        </w:rPr>
        <w:t>- Hadoop所有节点的配置参数完全一样, 在一台配置好后, 把配置文件同步到其他所有主机上</w:t>
      </w:r>
    </w:p>
    <w:p>
      <w:pPr>
        <w:numPr>
          <w:numId w:val="0"/>
        </w:numPr>
        <w:rPr>
          <w:rFonts w:hint="default"/>
          <w:lang w:eastAsia="zh-CN"/>
        </w:rPr>
      </w:pPr>
      <w:r>
        <w:rPr>
          <w:rFonts w:hint="default"/>
          <w:lang w:eastAsia="zh-CN"/>
        </w:rPr>
        <w:t>· HDFS完全分布式配置</w:t>
      </w:r>
    </w:p>
    <w:p>
      <w:pPr>
        <w:numPr>
          <w:numId w:val="0"/>
        </w:numPr>
        <w:ind w:firstLine="420" w:firstLineChars="0"/>
        <w:rPr>
          <w:rFonts w:hint="default"/>
          <w:lang w:eastAsia="zh-CN"/>
        </w:rPr>
      </w:pPr>
      <w:r>
        <w:rPr>
          <w:rFonts w:hint="default"/>
          <w:lang w:eastAsia="zh-CN"/>
        </w:rPr>
        <w:t>- 在本机创建/var/hadoop文件夹</w:t>
      </w:r>
    </w:p>
    <w:p>
      <w:pPr>
        <w:pStyle w:val="32"/>
        <w:ind w:left="420" w:leftChars="0" w:firstLine="420" w:firstLineChars="0"/>
        <w:rPr>
          <w:rFonts w:hint="default"/>
          <w:lang w:eastAsia="zh-CN"/>
        </w:rPr>
      </w:pPr>
      <w:r>
        <w:rPr>
          <w:rFonts w:hint="default"/>
          <w:lang w:eastAsia="zh-CN"/>
        </w:rPr>
        <w:t># mkdir /var/hadoop</w:t>
      </w:r>
    </w:p>
    <w:p>
      <w:pPr>
        <w:numPr>
          <w:numId w:val="0"/>
        </w:numPr>
        <w:ind w:firstLine="420" w:firstLineChars="0"/>
        <w:rPr>
          <w:rFonts w:hint="default"/>
          <w:lang w:eastAsia="zh-CN"/>
        </w:rPr>
      </w:pPr>
      <w:r>
        <w:rPr>
          <w:rFonts w:hint="default"/>
          <w:lang w:eastAsia="zh-CN"/>
        </w:rPr>
        <w:t>- 在NameNode上执行格式化操作</w:t>
      </w:r>
    </w:p>
    <w:p>
      <w:pPr>
        <w:pStyle w:val="32"/>
        <w:ind w:left="420" w:leftChars="0" w:firstLine="420" w:firstLineChars="0"/>
        <w:rPr>
          <w:rFonts w:hint="default"/>
          <w:lang w:eastAsia="zh-CN"/>
        </w:rPr>
      </w:pPr>
      <w:r>
        <w:rPr>
          <w:rFonts w:hint="default"/>
          <w:lang w:eastAsia="zh-CN"/>
        </w:rPr>
        <w:t># ./bin/hdfs namenode -format</w:t>
      </w:r>
    </w:p>
    <w:p>
      <w:pPr>
        <w:numPr>
          <w:numId w:val="0"/>
        </w:numPr>
        <w:ind w:firstLine="420" w:firstLineChars="0"/>
        <w:rPr>
          <w:rFonts w:hint="default"/>
          <w:lang w:eastAsia="zh-CN"/>
        </w:rPr>
      </w:pPr>
      <w:r>
        <w:rPr>
          <w:rFonts w:hint="default"/>
          <w:lang w:eastAsia="zh-CN"/>
        </w:rPr>
        <w:t>- 启动集群</w:t>
      </w:r>
    </w:p>
    <w:p>
      <w:pPr>
        <w:pStyle w:val="32"/>
        <w:ind w:left="420" w:leftChars="0" w:firstLine="420" w:firstLineChars="0"/>
        <w:rPr>
          <w:rFonts w:hint="default"/>
          <w:lang w:eastAsia="zh-CN"/>
        </w:rPr>
      </w:pPr>
      <w:r>
        <w:rPr>
          <w:rFonts w:hint="default"/>
          <w:lang w:eastAsia="zh-CN"/>
        </w:rPr>
        <w:t># ./sbin/start-dfs.sh</w:t>
      </w:r>
    </w:p>
    <w:p>
      <w:pPr>
        <w:numPr>
          <w:numId w:val="0"/>
        </w:numPr>
        <w:rPr>
          <w:rFonts w:hint="default"/>
          <w:lang w:eastAsia="zh-CN"/>
        </w:rPr>
      </w:pPr>
      <w:r>
        <w:rPr>
          <w:rFonts w:hint="default"/>
          <w:lang w:eastAsia="zh-CN"/>
        </w:rPr>
        <w:t>· JPS验证角色</w:t>
      </w:r>
    </w:p>
    <w:p>
      <w:pPr>
        <w:numPr>
          <w:numId w:val="0"/>
        </w:numPr>
        <w:ind w:firstLine="420" w:firstLineChars="0"/>
        <w:rPr>
          <w:rFonts w:hint="default"/>
          <w:lang w:eastAsia="zh-CN"/>
        </w:rPr>
      </w:pPr>
      <w:r>
        <w:rPr>
          <w:rFonts w:hint="default"/>
          <w:lang w:eastAsia="zh-CN"/>
        </w:rPr>
        <w:t>- NameNode验证</w:t>
      </w:r>
    </w:p>
    <w:p>
      <w:pPr>
        <w:pStyle w:val="32"/>
        <w:ind w:left="420" w:leftChars="0" w:firstLine="420" w:firstLineChars="0"/>
        <w:rPr>
          <w:rFonts w:hint="default"/>
          <w:lang w:eastAsia="zh-CN"/>
        </w:rPr>
      </w:pPr>
      <w:r>
        <w:rPr>
          <w:rFonts w:hint="default"/>
          <w:lang w:eastAsia="zh-CN"/>
        </w:rPr>
        <w:t>[root@hadoop01 hadoop]# jps</w:t>
      </w:r>
    </w:p>
    <w:p>
      <w:pPr>
        <w:pStyle w:val="32"/>
        <w:ind w:left="420" w:leftChars="0" w:firstLine="420" w:firstLineChars="0"/>
        <w:rPr>
          <w:rFonts w:hint="default"/>
          <w:lang w:eastAsia="zh-CN"/>
        </w:rPr>
      </w:pPr>
      <w:r>
        <w:rPr>
          <w:rFonts w:hint="default"/>
          <w:lang w:eastAsia="zh-CN"/>
        </w:rPr>
        <w:t>25985 NameNode</w:t>
      </w:r>
    </w:p>
    <w:p>
      <w:pPr>
        <w:pStyle w:val="32"/>
        <w:ind w:left="420" w:leftChars="0" w:firstLine="420" w:firstLineChars="0"/>
        <w:rPr>
          <w:rFonts w:hint="default"/>
          <w:lang w:eastAsia="zh-CN"/>
        </w:rPr>
      </w:pPr>
      <w:r>
        <w:rPr>
          <w:rFonts w:hint="default"/>
          <w:lang w:eastAsia="zh-CN"/>
        </w:rPr>
        <w:t>26278 Jps</w:t>
      </w:r>
    </w:p>
    <w:p>
      <w:pPr>
        <w:pStyle w:val="32"/>
        <w:ind w:left="420" w:leftChars="0" w:firstLine="420" w:firstLineChars="0"/>
        <w:rPr>
          <w:rFonts w:hint="default"/>
          <w:lang w:eastAsia="zh-CN"/>
        </w:rPr>
      </w:pPr>
      <w:r>
        <w:rPr>
          <w:rFonts w:hint="default"/>
          <w:lang w:eastAsia="zh-CN"/>
        </w:rPr>
        <w:t>26169 SecondaryNameNode</w:t>
      </w:r>
    </w:p>
    <w:p>
      <w:pPr>
        <w:numPr>
          <w:numId w:val="0"/>
        </w:numPr>
        <w:ind w:firstLine="420" w:firstLineChars="0"/>
        <w:rPr>
          <w:rFonts w:hint="default"/>
          <w:lang w:eastAsia="zh-CN"/>
        </w:rPr>
      </w:pPr>
      <w:r>
        <w:rPr>
          <w:rFonts w:hint="default"/>
          <w:lang w:eastAsia="zh-CN"/>
        </w:rPr>
        <w:t>- DataNode验证</w:t>
      </w:r>
    </w:p>
    <w:p>
      <w:pPr>
        <w:pStyle w:val="32"/>
        <w:ind w:left="420" w:leftChars="0" w:firstLine="420" w:firstLineChars="0"/>
        <w:rPr>
          <w:rFonts w:hint="default"/>
          <w:lang w:eastAsia="zh-CN"/>
        </w:rPr>
      </w:pPr>
      <w:r>
        <w:rPr>
          <w:rFonts w:hint="default"/>
          <w:lang w:eastAsia="zh-CN"/>
        </w:rPr>
        <w:t>[root@node1 ~]# jps</w:t>
      </w:r>
    </w:p>
    <w:p>
      <w:pPr>
        <w:pStyle w:val="32"/>
        <w:ind w:left="420" w:leftChars="0" w:firstLine="420" w:firstLineChars="0"/>
        <w:rPr>
          <w:rFonts w:hint="default"/>
          <w:lang w:eastAsia="zh-CN"/>
        </w:rPr>
      </w:pPr>
      <w:r>
        <w:rPr>
          <w:rFonts w:hint="default"/>
          <w:lang w:eastAsia="zh-CN"/>
        </w:rPr>
        <w:t>24472 Jps</w:t>
      </w:r>
    </w:p>
    <w:p>
      <w:pPr>
        <w:pStyle w:val="32"/>
        <w:ind w:left="420" w:leftChars="0" w:firstLine="420" w:firstLineChars="0"/>
        <w:rPr>
          <w:rFonts w:hint="default"/>
          <w:lang w:eastAsia="zh-CN"/>
        </w:rPr>
      </w:pPr>
      <w:r>
        <w:rPr>
          <w:rFonts w:hint="default"/>
          <w:lang w:eastAsia="zh-CN"/>
        </w:rPr>
        <w:t>24027 DataNode</w:t>
      </w:r>
    </w:p>
    <w:p>
      <w:pPr>
        <w:numPr>
          <w:numId w:val="0"/>
        </w:numPr>
        <w:rPr>
          <w:rFonts w:hint="default"/>
          <w:lang w:eastAsia="zh-CN"/>
        </w:rPr>
      </w:pPr>
      <w:r>
        <w:rPr>
          <w:rFonts w:hint="default"/>
          <w:lang w:eastAsia="zh-CN"/>
        </w:rPr>
        <w:t>· 节点验证</w:t>
      </w:r>
    </w:p>
    <w:p>
      <w:pPr>
        <w:numPr>
          <w:numId w:val="0"/>
        </w:numPr>
        <w:ind w:firstLine="420" w:firstLineChars="0"/>
        <w:rPr>
          <w:rFonts w:hint="default"/>
          <w:lang w:eastAsia="zh-CN"/>
        </w:rPr>
      </w:pPr>
      <w:r>
        <w:rPr>
          <w:rFonts w:hint="default"/>
          <w:lang w:eastAsia="zh-CN"/>
        </w:rPr>
        <w:t>- NameNode上</w:t>
      </w:r>
    </w:p>
    <w:p>
      <w:pPr>
        <w:numPr>
          <w:numId w:val="0"/>
        </w:numPr>
        <w:ind w:firstLine="420" w:firstLineChars="0"/>
        <w:rPr>
          <w:rFonts w:hint="default"/>
          <w:lang w:eastAsia="zh-CN"/>
        </w:rPr>
      </w:pPr>
      <w:r>
        <w:rPr>
          <w:rFonts w:hint="default"/>
          <w:lang w:eastAsia="zh-CN"/>
        </w:rPr>
        <w:t>- bin/hdfs dfsadmin -report</w:t>
      </w:r>
    </w:p>
    <w:p>
      <w:pPr>
        <w:pStyle w:val="32"/>
        <w:ind w:left="420" w:leftChars="0" w:firstLine="420" w:firstLineChars="0"/>
        <w:rPr>
          <w:rFonts w:hint="default"/>
          <w:lang w:eastAsia="zh-CN"/>
        </w:rPr>
      </w:pPr>
      <w:r>
        <w:rPr>
          <w:rFonts w:hint="default"/>
          <w:lang w:eastAsia="zh-CN"/>
        </w:rPr>
        <w:t>[root@hadoop01 hadoop]# bin/hdfs dfsadmin -report</w:t>
      </w:r>
    </w:p>
    <w:p>
      <w:pPr>
        <w:pStyle w:val="32"/>
        <w:ind w:left="420" w:leftChars="0" w:firstLine="420" w:firstLineChars="0"/>
        <w:rPr>
          <w:rFonts w:hint="default"/>
          <w:lang w:eastAsia="zh-CN"/>
        </w:rPr>
      </w:pPr>
      <w:r>
        <w:rPr>
          <w:rFonts w:hint="default"/>
          <w:lang w:eastAsia="zh-CN"/>
        </w:rPr>
        <w:t>Configured Capacity: 96602099712 (89.97 GB)</w:t>
      </w:r>
    </w:p>
    <w:p>
      <w:pPr>
        <w:pStyle w:val="32"/>
        <w:ind w:left="420" w:leftChars="0" w:firstLine="420" w:firstLineChars="0"/>
        <w:rPr>
          <w:rFonts w:hint="default"/>
          <w:lang w:eastAsia="zh-CN"/>
        </w:rPr>
      </w:pPr>
      <w:r>
        <w:rPr>
          <w:rFonts w:hint="default"/>
          <w:lang w:eastAsia="zh-CN"/>
        </w:rPr>
        <w:t>Present Capacity: 88542576640 (82.46 GB)</w:t>
      </w:r>
    </w:p>
    <w:p>
      <w:pPr>
        <w:pStyle w:val="32"/>
        <w:ind w:left="420" w:leftChars="0" w:firstLine="420" w:firstLineChars="0"/>
        <w:rPr>
          <w:rFonts w:hint="default"/>
          <w:lang w:eastAsia="zh-CN"/>
        </w:rPr>
      </w:pPr>
      <w:r>
        <w:rPr>
          <w:rFonts w:hint="default"/>
          <w:lang w:eastAsia="zh-CN"/>
        </w:rPr>
        <w:t>DFS Remaining: 88542564352 (82.46 GB)</w:t>
      </w:r>
    </w:p>
    <w:p>
      <w:pPr>
        <w:pStyle w:val="32"/>
        <w:ind w:left="420" w:leftChars="0" w:firstLine="420" w:firstLineChars="0"/>
        <w:rPr>
          <w:rFonts w:hint="default"/>
          <w:lang w:eastAsia="zh-CN"/>
        </w:rPr>
      </w:pPr>
      <w:r>
        <w:rPr>
          <w:rFonts w:hint="default"/>
          <w:lang w:eastAsia="zh-CN"/>
        </w:rPr>
        <w:t>DFS Used: 12288 (12 KB)</w:t>
      </w:r>
    </w:p>
    <w:p>
      <w:pPr>
        <w:pStyle w:val="32"/>
        <w:ind w:left="420" w:leftChars="0" w:firstLine="420" w:firstLineChars="0"/>
        <w:rPr>
          <w:rFonts w:hint="default"/>
          <w:lang w:eastAsia="zh-CN"/>
        </w:rPr>
      </w:pPr>
      <w:r>
        <w:rPr>
          <w:rFonts w:hint="default"/>
          <w:lang w:eastAsia="zh-CN"/>
        </w:rPr>
        <w:t>DFS Used%: 0.00%</w:t>
      </w:r>
    </w:p>
    <w:p>
      <w:pPr>
        <w:pStyle w:val="32"/>
        <w:ind w:left="420" w:leftChars="0" w:firstLine="420" w:firstLineChars="0"/>
        <w:rPr>
          <w:rFonts w:hint="default"/>
          <w:lang w:eastAsia="zh-CN"/>
        </w:rPr>
      </w:pPr>
      <w:r>
        <w:rPr>
          <w:rFonts w:hint="default"/>
          <w:lang w:eastAsia="zh-CN"/>
        </w:rPr>
        <w:t>Under replicated blocks: 0</w:t>
      </w:r>
    </w:p>
    <w:p>
      <w:pPr>
        <w:pStyle w:val="32"/>
        <w:ind w:left="420" w:leftChars="0" w:firstLine="420" w:firstLineChars="0"/>
        <w:rPr>
          <w:rFonts w:hint="default"/>
          <w:lang w:eastAsia="zh-CN"/>
        </w:rPr>
      </w:pPr>
      <w:r>
        <w:rPr>
          <w:rFonts w:hint="default"/>
          <w:lang w:eastAsia="zh-CN"/>
        </w:rPr>
        <w:t>Blocks with corrupt replicas: 0</w:t>
      </w:r>
    </w:p>
    <w:p>
      <w:pPr>
        <w:pStyle w:val="32"/>
        <w:ind w:left="420" w:leftChars="0" w:firstLine="420" w:firstLineChars="0"/>
        <w:rPr>
          <w:rFonts w:hint="default"/>
          <w:lang w:eastAsia="zh-CN"/>
        </w:rPr>
      </w:pPr>
      <w:r>
        <w:rPr>
          <w:rFonts w:hint="default"/>
          <w:lang w:eastAsia="zh-CN"/>
        </w:rPr>
        <w:t>Missing blocks: 0</w:t>
      </w:r>
    </w:p>
    <w:p>
      <w:pPr>
        <w:pStyle w:val="32"/>
        <w:ind w:left="420" w:leftChars="0" w:firstLine="420" w:firstLineChars="0"/>
        <w:rPr>
          <w:rFonts w:hint="default"/>
          <w:lang w:eastAsia="zh-CN"/>
        </w:rPr>
      </w:pPr>
      <w:r>
        <w:rPr>
          <w:rFonts w:hint="default"/>
          <w:lang w:eastAsia="zh-CN"/>
        </w:rPr>
        <w:t>Missing blocks (with replication factor 1): 0</w:t>
      </w:r>
    </w:p>
    <w:p>
      <w:pPr>
        <w:pStyle w:val="32"/>
        <w:ind w:left="420" w:leftChars="0" w:firstLine="420" w:firstLineChars="0"/>
        <w:rPr>
          <w:rFonts w:hint="default"/>
          <w:lang w:eastAsia="zh-CN"/>
        </w:rPr>
      </w:pP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Live datanodes (3):</w:t>
      </w:r>
    </w:p>
    <w:p>
      <w:pPr>
        <w:numPr>
          <w:ilvl w:val="0"/>
          <w:numId w:val="437"/>
        </w:numPr>
        <w:rPr>
          <w:rFonts w:hint="default"/>
          <w:lang w:eastAsia="zh-CN"/>
        </w:rPr>
      </w:pPr>
      <w:r>
        <w:rPr>
          <w:rFonts w:hint="default"/>
          <w:lang w:eastAsia="zh-CN"/>
        </w:rPr>
        <w:t>总结</w:t>
      </w:r>
    </w:p>
    <w:p>
      <w:pPr>
        <w:numPr>
          <w:numId w:val="0"/>
        </w:numPr>
        <w:rPr>
          <w:rFonts w:hint="default"/>
          <w:lang w:eastAsia="zh-CN"/>
        </w:rPr>
      </w:pPr>
      <w:r>
        <w:rPr>
          <w:rFonts w:hint="default"/>
          <w:lang w:eastAsia="zh-CN"/>
        </w:rPr>
        <w:t>· 大数据的5V特性</w:t>
      </w:r>
    </w:p>
    <w:p>
      <w:pPr>
        <w:numPr>
          <w:numId w:val="0"/>
        </w:numPr>
        <w:ind w:firstLine="420" w:firstLineChars="0"/>
        <w:rPr>
          <w:rFonts w:hint="default"/>
          <w:lang w:eastAsia="zh-CN"/>
        </w:rPr>
      </w:pPr>
      <w:r>
        <w:rPr>
          <w:rFonts w:hint="default"/>
          <w:lang w:eastAsia="zh-CN"/>
        </w:rPr>
        <w:t>- Volume (大体量)</w:t>
      </w:r>
    </w:p>
    <w:p>
      <w:pPr>
        <w:numPr>
          <w:numId w:val="0"/>
        </w:numPr>
        <w:ind w:firstLine="420" w:firstLineChars="0"/>
        <w:rPr>
          <w:rFonts w:hint="default"/>
          <w:lang w:eastAsia="zh-CN"/>
        </w:rPr>
      </w:pPr>
      <w:r>
        <w:rPr>
          <w:rFonts w:hint="default"/>
          <w:lang w:eastAsia="zh-CN"/>
        </w:rPr>
        <w:t>- Variety(多样性)</w:t>
      </w:r>
    </w:p>
    <w:p>
      <w:pPr>
        <w:numPr>
          <w:numId w:val="0"/>
        </w:numPr>
        <w:ind w:firstLine="420" w:firstLineChars="0"/>
        <w:rPr>
          <w:rFonts w:hint="default"/>
          <w:lang w:eastAsia="zh-CN"/>
        </w:rPr>
      </w:pPr>
      <w:r>
        <w:rPr>
          <w:rFonts w:hint="default"/>
          <w:lang w:eastAsia="zh-CN"/>
        </w:rPr>
        <w:t>- Velocity(时效性)</w:t>
      </w:r>
    </w:p>
    <w:p>
      <w:pPr>
        <w:numPr>
          <w:numId w:val="0"/>
        </w:numPr>
        <w:ind w:firstLine="420" w:firstLineChars="0"/>
        <w:rPr>
          <w:rFonts w:hint="default"/>
          <w:lang w:eastAsia="zh-CN"/>
        </w:rPr>
      </w:pPr>
      <w:r>
        <w:rPr>
          <w:rFonts w:hint="default"/>
          <w:lang w:eastAsia="zh-CN"/>
        </w:rPr>
        <w:t>- Veracity(准确性)</w:t>
      </w:r>
    </w:p>
    <w:p>
      <w:pPr>
        <w:numPr>
          <w:numId w:val="0"/>
        </w:numPr>
        <w:ind w:firstLine="420" w:firstLineChars="0"/>
        <w:rPr>
          <w:rFonts w:hint="default"/>
          <w:lang w:eastAsia="zh-CN"/>
        </w:rPr>
      </w:pPr>
      <w:r>
        <w:rPr>
          <w:rFonts w:hint="default"/>
          <w:lang w:eastAsia="zh-CN"/>
        </w:rPr>
        <w:t>- Value(大价值)</w:t>
      </w:r>
    </w:p>
    <w:p>
      <w:pPr>
        <w:numPr>
          <w:numId w:val="0"/>
        </w:numPr>
        <w:rPr>
          <w:rFonts w:hint="default"/>
          <w:lang w:eastAsia="zh-CN"/>
        </w:rPr>
      </w:pPr>
      <w:r>
        <w:rPr>
          <w:rFonts w:hint="default"/>
          <w:lang w:eastAsia="zh-CN"/>
        </w:rPr>
        <w:t>· Hadoop是用什么语言开发的</w:t>
      </w:r>
    </w:p>
    <w:p>
      <w:pPr>
        <w:numPr>
          <w:numId w:val="0"/>
        </w:numPr>
        <w:ind w:firstLine="420" w:firstLineChars="0"/>
        <w:rPr>
          <w:rFonts w:hint="default"/>
          <w:lang w:eastAsia="zh-CN"/>
        </w:rPr>
      </w:pPr>
      <w:r>
        <w:rPr>
          <w:rFonts w:hint="default"/>
          <w:lang w:eastAsia="zh-CN"/>
        </w:rPr>
        <w:t>- JAVA</w:t>
      </w:r>
    </w:p>
    <w:p>
      <w:pPr>
        <w:numPr>
          <w:numId w:val="0"/>
        </w:numPr>
        <w:rPr>
          <w:rFonts w:hint="default"/>
          <w:lang w:eastAsia="zh-CN"/>
        </w:rPr>
      </w:pPr>
      <w:r>
        <w:rPr>
          <w:rFonts w:hint="default"/>
          <w:lang w:eastAsia="zh-CN"/>
        </w:rPr>
        <w:t>· Hadoop的三大核心组件</w:t>
      </w:r>
    </w:p>
    <w:p>
      <w:pPr>
        <w:numPr>
          <w:numId w:val="0"/>
        </w:numPr>
        <w:ind w:firstLine="420" w:firstLineChars="0"/>
        <w:rPr>
          <w:rFonts w:hint="default"/>
          <w:lang w:eastAsia="zh-CN"/>
        </w:rPr>
      </w:pPr>
      <w:r>
        <w:rPr>
          <w:rFonts w:hint="default"/>
          <w:lang w:eastAsia="zh-CN"/>
        </w:rPr>
        <w:t>- Hdfs</w:t>
      </w:r>
    </w:p>
    <w:p>
      <w:pPr>
        <w:numPr>
          <w:numId w:val="0"/>
        </w:numPr>
        <w:ind w:firstLine="420" w:firstLineChars="0"/>
        <w:rPr>
          <w:rFonts w:hint="default"/>
          <w:lang w:eastAsia="zh-CN"/>
        </w:rPr>
      </w:pPr>
      <w:r>
        <w:rPr>
          <w:rFonts w:hint="default"/>
          <w:lang w:eastAsia="zh-CN"/>
        </w:rPr>
        <w:t>- MapReduce</w:t>
      </w:r>
    </w:p>
    <w:p>
      <w:pPr>
        <w:numPr>
          <w:numId w:val="0"/>
        </w:numPr>
        <w:ind w:firstLine="420" w:firstLineChars="0"/>
        <w:rPr>
          <w:rFonts w:hint="default"/>
          <w:lang w:eastAsia="zh-CN"/>
        </w:rPr>
      </w:pPr>
      <w:r>
        <w:rPr>
          <w:rFonts w:hint="default"/>
          <w:lang w:eastAsia="zh-CN"/>
        </w:rPr>
        <w:t>- Yarn</w:t>
      </w:r>
    </w:p>
    <w:p>
      <w:pPr>
        <w:numPr>
          <w:numId w:val="0"/>
        </w:numPr>
        <w:rPr>
          <w:rFonts w:hint="default"/>
          <w:lang w:eastAsia="zh-CN"/>
        </w:rPr>
      </w:pPr>
      <w:r>
        <w:rPr>
          <w:rFonts w:hint="default"/>
          <w:lang w:eastAsia="zh-CN"/>
        </w:rPr>
        <w:t>· Hadoop有几种部署模式</w:t>
      </w:r>
    </w:p>
    <w:p>
      <w:pPr>
        <w:numPr>
          <w:numId w:val="0"/>
        </w:numPr>
        <w:ind w:firstLine="420" w:firstLineChars="0"/>
        <w:rPr>
          <w:rFonts w:hint="default"/>
          <w:lang w:eastAsia="zh-CN"/>
        </w:rPr>
      </w:pPr>
      <w:r>
        <w:rPr>
          <w:rFonts w:hint="default"/>
          <w:lang w:eastAsia="zh-CN"/>
        </w:rPr>
        <w:t>- 单机模式</w:t>
      </w:r>
    </w:p>
    <w:p>
      <w:pPr>
        <w:numPr>
          <w:numId w:val="0"/>
        </w:numPr>
        <w:ind w:firstLine="420" w:firstLineChars="0"/>
        <w:rPr>
          <w:rFonts w:hint="default"/>
          <w:lang w:eastAsia="zh-CN"/>
        </w:rPr>
      </w:pPr>
      <w:r>
        <w:rPr>
          <w:rFonts w:hint="default"/>
          <w:lang w:eastAsia="zh-CN"/>
        </w:rPr>
        <w:t>- 伪分布式</w:t>
      </w:r>
    </w:p>
    <w:p>
      <w:pPr>
        <w:numPr>
          <w:numId w:val="0"/>
        </w:numPr>
        <w:ind w:firstLine="420" w:firstLineChars="0"/>
        <w:rPr>
          <w:rFonts w:hint="default"/>
          <w:lang w:eastAsia="zh-CN"/>
        </w:rPr>
      </w:pPr>
      <w:r>
        <w:rPr>
          <w:rFonts w:hint="default"/>
          <w:lang w:eastAsia="zh-CN"/>
        </w:rPr>
        <w:t>- 完全分布式</w:t>
      </w:r>
    </w:p>
    <w:p>
      <w:pPr>
        <w:numPr>
          <w:numId w:val="0"/>
        </w:numPr>
        <w:rPr>
          <w:rFonts w:hint="default"/>
          <w:lang w:eastAsia="zh-CN"/>
        </w:rPr>
      </w:pPr>
      <w:r>
        <w:rPr>
          <w:rFonts w:hint="default"/>
          <w:lang w:eastAsia="zh-CN"/>
        </w:rPr>
        <w:br w:type="page"/>
      </w:r>
    </w:p>
    <w:p>
      <w:pPr>
        <w:pStyle w:val="31"/>
        <w:rPr>
          <w:rFonts w:hint="default"/>
          <w:lang w:eastAsia="zh-CN"/>
        </w:rPr>
      </w:pPr>
      <w:r>
        <w:rPr>
          <w:rFonts w:hint="default"/>
          <w:lang w:eastAsia="zh-CN"/>
        </w:rPr>
        <w:t>Day 06 完全分布式、节点管理、NFS网关</w:t>
      </w:r>
    </w:p>
    <w:p>
      <w:pPr>
        <w:pStyle w:val="33"/>
        <w:rPr>
          <w:rFonts w:hint="default"/>
          <w:lang w:eastAsia="zh-CN"/>
        </w:rPr>
      </w:pPr>
      <w:r>
        <w:rPr>
          <w:rFonts w:hint="default"/>
          <w:lang w:eastAsia="zh-CN"/>
        </w:rPr>
        <w:t>完全分布式</w:t>
      </w:r>
    </w:p>
    <w:p>
      <w:pPr>
        <w:pStyle w:val="34"/>
        <w:rPr>
          <w:rFonts w:hint="default"/>
          <w:lang w:eastAsia="zh-CN"/>
        </w:rPr>
      </w:pPr>
      <w:r>
        <w:rPr>
          <w:rFonts w:hint="default"/>
          <w:lang w:eastAsia="zh-CN"/>
        </w:rPr>
        <w:t>安装部署</w:t>
      </w:r>
    </w:p>
    <w:p>
      <w:pPr>
        <w:numPr>
          <w:ilvl w:val="0"/>
          <w:numId w:val="438"/>
        </w:numPr>
        <w:rPr>
          <w:rFonts w:hint="default"/>
          <w:lang w:eastAsia="zh-CN"/>
        </w:rPr>
      </w:pPr>
      <w:r>
        <w:rPr>
          <w:rFonts w:hint="default"/>
          <w:lang w:eastAsia="zh-CN"/>
        </w:rPr>
        <w:t>安装与部署</w:t>
      </w:r>
    </w:p>
    <w:p>
      <w:pPr>
        <w:numPr>
          <w:numId w:val="0"/>
        </w:numPr>
        <w:rPr>
          <w:rFonts w:hint="default"/>
          <w:lang w:eastAsia="zh-CN"/>
        </w:rPr>
      </w:pPr>
      <w:r>
        <w:rPr>
          <w:rFonts w:hint="default"/>
          <w:lang w:eastAsia="zh-CN"/>
        </w:rPr>
        <w:t>· Hadoop三大核心组件</w:t>
      </w:r>
    </w:p>
    <w:p>
      <w:pPr>
        <w:numPr>
          <w:numId w:val="0"/>
        </w:numPr>
        <w:ind w:firstLine="420" w:firstLineChars="0"/>
        <w:rPr>
          <w:rFonts w:hint="default"/>
          <w:lang w:eastAsia="zh-CN"/>
        </w:rPr>
      </w:pPr>
      <w:r>
        <w:rPr>
          <w:rFonts w:hint="default"/>
          <w:lang w:eastAsia="zh-CN"/>
        </w:rPr>
        <w:t>- 分布式文件系统</w:t>
      </w:r>
    </w:p>
    <w:p>
      <w:pPr>
        <w:numPr>
          <w:numId w:val="0"/>
        </w:numPr>
        <w:ind w:firstLine="420" w:firstLineChars="0"/>
        <w:rPr>
          <w:rFonts w:hint="default"/>
          <w:lang w:eastAsia="zh-CN"/>
        </w:rPr>
      </w:pPr>
      <w:r>
        <w:rPr>
          <w:rFonts w:hint="default"/>
          <w:lang w:eastAsia="zh-CN"/>
        </w:rPr>
        <w:t>- HDFS已经部署完毕</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分布式计算框架</w:t>
      </w:r>
    </w:p>
    <w:p>
      <w:pPr>
        <w:numPr>
          <w:numId w:val="0"/>
        </w:numPr>
        <w:ind w:firstLine="420" w:firstLineChars="0"/>
        <w:rPr>
          <w:rFonts w:hint="default"/>
          <w:lang w:eastAsia="zh-CN"/>
        </w:rPr>
      </w:pPr>
      <w:r>
        <w:rPr>
          <w:rFonts w:hint="default"/>
          <w:lang w:eastAsia="zh-CN"/>
        </w:rPr>
        <w:t>- MapReduce</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集群资源管理</w:t>
      </w:r>
    </w:p>
    <w:p>
      <w:pPr>
        <w:numPr>
          <w:numId w:val="0"/>
        </w:numPr>
        <w:ind w:firstLine="420" w:firstLineChars="0"/>
        <w:rPr>
          <w:rFonts w:hint="default"/>
          <w:lang w:eastAsia="zh-CN"/>
        </w:rPr>
      </w:pPr>
      <w:r>
        <w:rPr>
          <w:rFonts w:hint="default"/>
          <w:lang w:eastAsia="zh-CN"/>
        </w:rPr>
        <w:t>- yarn</w:t>
      </w:r>
    </w:p>
    <w:p>
      <w:pPr>
        <w:numPr>
          <w:numId w:val="0"/>
        </w:numPr>
        <w:rPr>
          <w:rFonts w:hint="default"/>
          <w:lang w:eastAsia="zh-CN"/>
        </w:rPr>
      </w:pPr>
      <w:r>
        <w:rPr>
          <w:rFonts w:hint="default"/>
          <w:lang w:eastAsia="zh-CN"/>
        </w:rPr>
        <w:t>· 系统规划</w:t>
      </w:r>
    </w:p>
    <w:tbl>
      <w:tblPr>
        <w:tblStyle w:val="29"/>
        <w:tblW w:w="6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306"/>
        <w:gridCol w:w="2944"/>
        <w:gridCol w:w="1670"/>
      </w:tblGrid>
      <w:tr>
        <w:trPr>
          <w:trHeight w:val="278" w:hRule="atLeast"/>
          <w:jc w:val="center"/>
        </w:trPr>
        <w:tc>
          <w:tcPr>
            <w:tcW w:w="2306" w:type="dxa"/>
            <w:vAlign w:val="center"/>
          </w:tcPr>
          <w:p>
            <w:pPr>
              <w:numPr>
                <w:numId w:val="0"/>
              </w:numPr>
              <w:jc w:val="center"/>
              <w:rPr>
                <w:rFonts w:hint="default"/>
                <w:vertAlign w:val="baseline"/>
                <w:lang w:eastAsia="zh-CN"/>
              </w:rPr>
            </w:pPr>
            <w:r>
              <w:rPr>
                <w:rFonts w:hint="default"/>
                <w:vertAlign w:val="baseline"/>
                <w:lang w:eastAsia="zh-CN"/>
              </w:rPr>
              <w:t>主机</w:t>
            </w:r>
          </w:p>
        </w:tc>
        <w:tc>
          <w:tcPr>
            <w:tcW w:w="2944" w:type="dxa"/>
            <w:vAlign w:val="center"/>
          </w:tcPr>
          <w:p>
            <w:pPr>
              <w:numPr>
                <w:numId w:val="0"/>
              </w:numPr>
              <w:jc w:val="center"/>
              <w:rPr>
                <w:rFonts w:hint="default"/>
                <w:vertAlign w:val="baseline"/>
                <w:lang w:eastAsia="zh-CN"/>
              </w:rPr>
            </w:pPr>
            <w:r>
              <w:rPr>
                <w:rFonts w:hint="default"/>
                <w:vertAlign w:val="baseline"/>
                <w:lang w:eastAsia="zh-CN"/>
              </w:rPr>
              <w:t>角色</w:t>
            </w:r>
          </w:p>
        </w:tc>
        <w:tc>
          <w:tcPr>
            <w:tcW w:w="1670" w:type="dxa"/>
            <w:vAlign w:val="center"/>
          </w:tcPr>
          <w:p>
            <w:pPr>
              <w:numPr>
                <w:numId w:val="0"/>
              </w:numPr>
              <w:jc w:val="center"/>
              <w:rPr>
                <w:rFonts w:hint="default"/>
                <w:vertAlign w:val="baseline"/>
                <w:lang w:eastAsia="zh-CN"/>
              </w:rPr>
            </w:pPr>
            <w:r>
              <w:rPr>
                <w:rFonts w:hint="default"/>
                <w:vertAlign w:val="baseline"/>
                <w:lang w:eastAsia="zh-CN"/>
              </w:rPr>
              <w:t>软件</w:t>
            </w:r>
          </w:p>
        </w:tc>
      </w:tr>
      <w:tr>
        <w:trPr>
          <w:trHeight w:val="278" w:hRule="atLeast"/>
          <w:jc w:val="center"/>
        </w:trPr>
        <w:tc>
          <w:tcPr>
            <w:tcW w:w="2306" w:type="dxa"/>
            <w:vAlign w:val="center"/>
          </w:tcPr>
          <w:p>
            <w:pPr>
              <w:numPr>
                <w:numId w:val="0"/>
              </w:numPr>
              <w:jc w:val="center"/>
              <w:rPr>
                <w:rFonts w:hint="default"/>
                <w:vertAlign w:val="baseline"/>
                <w:lang w:eastAsia="zh-CN"/>
              </w:rPr>
            </w:pPr>
            <w:r>
              <w:rPr>
                <w:rFonts w:hint="default"/>
                <w:vertAlign w:val="baseline"/>
                <w:lang w:eastAsia="zh-CN"/>
              </w:rPr>
              <w:t>192.168.1.101</w:t>
            </w:r>
          </w:p>
          <w:p>
            <w:pPr>
              <w:numPr>
                <w:numId w:val="0"/>
              </w:numPr>
              <w:jc w:val="center"/>
              <w:rPr>
                <w:rFonts w:hint="default"/>
                <w:vertAlign w:val="baseline"/>
                <w:lang w:eastAsia="zh-CN"/>
              </w:rPr>
            </w:pPr>
            <w:r>
              <w:rPr>
                <w:rFonts w:hint="default"/>
                <w:vertAlign w:val="baseline"/>
                <w:lang w:eastAsia="zh-CN"/>
              </w:rPr>
              <w:t>hadoop1</w:t>
            </w:r>
          </w:p>
        </w:tc>
        <w:tc>
          <w:tcPr>
            <w:tcW w:w="2944" w:type="dxa"/>
            <w:vAlign w:val="center"/>
          </w:tcPr>
          <w:p>
            <w:pPr>
              <w:numPr>
                <w:numId w:val="0"/>
              </w:numPr>
              <w:jc w:val="center"/>
              <w:rPr>
                <w:rFonts w:hint="default"/>
                <w:vertAlign w:val="baseline"/>
                <w:lang w:eastAsia="zh-CN"/>
              </w:rPr>
            </w:pPr>
            <w:r>
              <w:rPr>
                <w:rFonts w:hint="default"/>
                <w:vertAlign w:val="baseline"/>
                <w:lang w:eastAsia="zh-CN"/>
              </w:rPr>
              <w:t>NameNode</w:t>
            </w:r>
          </w:p>
          <w:p>
            <w:pPr>
              <w:numPr>
                <w:numId w:val="0"/>
              </w:numPr>
              <w:jc w:val="center"/>
              <w:rPr>
                <w:rFonts w:hint="default"/>
                <w:vertAlign w:val="baseline"/>
                <w:lang w:eastAsia="zh-CN"/>
              </w:rPr>
            </w:pPr>
            <w:r>
              <w:rPr>
                <w:rFonts w:hint="default"/>
                <w:vertAlign w:val="baseline"/>
                <w:lang w:eastAsia="zh-CN"/>
              </w:rPr>
              <w:t>SecondaryNameNode</w:t>
            </w:r>
          </w:p>
          <w:p>
            <w:pPr>
              <w:numPr>
                <w:numId w:val="0"/>
              </w:numPr>
              <w:jc w:val="center"/>
              <w:rPr>
                <w:rFonts w:hint="default"/>
                <w:vertAlign w:val="baseline"/>
                <w:lang w:eastAsia="zh-CN"/>
              </w:rPr>
            </w:pPr>
            <w:r>
              <w:rPr>
                <w:rFonts w:hint="default"/>
                <w:vertAlign w:val="baseline"/>
                <w:lang w:eastAsia="zh-CN"/>
              </w:rPr>
              <w:t>ResourceManeger</w:t>
            </w:r>
          </w:p>
        </w:tc>
        <w:tc>
          <w:tcPr>
            <w:tcW w:w="167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numId w:val="0"/>
              </w:numPr>
              <w:jc w:val="center"/>
              <w:rPr>
                <w:rFonts w:hint="default"/>
                <w:vertAlign w:val="baseline"/>
                <w:lang w:eastAsia="zh-CN"/>
              </w:rPr>
            </w:pPr>
            <w:r>
              <w:rPr>
                <w:rFonts w:hint="default"/>
                <w:vertAlign w:val="baseline"/>
                <w:lang w:eastAsia="zh-CN"/>
              </w:rPr>
              <w:t>192.168.1.102</w:t>
            </w:r>
          </w:p>
          <w:p>
            <w:pPr>
              <w:numPr>
                <w:numId w:val="0"/>
              </w:numPr>
              <w:jc w:val="center"/>
              <w:rPr>
                <w:rFonts w:hint="default"/>
                <w:vertAlign w:val="baseline"/>
                <w:lang w:eastAsia="zh-CN"/>
              </w:rPr>
            </w:pPr>
            <w:r>
              <w:rPr>
                <w:rFonts w:hint="default"/>
                <w:vertAlign w:val="baseline"/>
                <w:lang w:eastAsia="zh-CN"/>
              </w:rPr>
              <w:t>hadoop2</w:t>
            </w:r>
          </w:p>
        </w:tc>
        <w:tc>
          <w:tcPr>
            <w:tcW w:w="2944"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NodeManeger</w:t>
            </w:r>
          </w:p>
        </w:tc>
        <w:tc>
          <w:tcPr>
            <w:tcW w:w="167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numId w:val="0"/>
              </w:numPr>
              <w:jc w:val="center"/>
              <w:rPr>
                <w:rFonts w:hint="default"/>
                <w:vertAlign w:val="baseline"/>
                <w:lang w:eastAsia="zh-CN"/>
              </w:rPr>
            </w:pPr>
            <w:r>
              <w:rPr>
                <w:rFonts w:hint="default"/>
                <w:vertAlign w:val="baseline"/>
                <w:lang w:eastAsia="zh-CN"/>
              </w:rPr>
              <w:t>192.168.1.103</w:t>
            </w:r>
          </w:p>
          <w:p>
            <w:pPr>
              <w:numPr>
                <w:numId w:val="0"/>
              </w:numPr>
              <w:jc w:val="center"/>
              <w:rPr>
                <w:rFonts w:hint="default"/>
                <w:vertAlign w:val="baseline"/>
                <w:lang w:eastAsia="zh-CN"/>
              </w:rPr>
            </w:pPr>
            <w:r>
              <w:rPr>
                <w:rFonts w:hint="default"/>
                <w:vertAlign w:val="baseline"/>
                <w:lang w:eastAsia="zh-CN"/>
              </w:rPr>
              <w:t>hadoop3</w:t>
            </w:r>
          </w:p>
        </w:tc>
        <w:tc>
          <w:tcPr>
            <w:tcW w:w="2944"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NodeManager</w:t>
            </w:r>
          </w:p>
        </w:tc>
        <w:tc>
          <w:tcPr>
            <w:tcW w:w="167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YARN</w:t>
            </w:r>
          </w:p>
        </w:tc>
      </w:tr>
      <w:tr>
        <w:trPr>
          <w:trHeight w:val="286" w:hRule="atLeast"/>
          <w:jc w:val="center"/>
        </w:trPr>
        <w:tc>
          <w:tcPr>
            <w:tcW w:w="2306" w:type="dxa"/>
            <w:vAlign w:val="center"/>
          </w:tcPr>
          <w:p>
            <w:pPr>
              <w:numPr>
                <w:numId w:val="0"/>
              </w:numPr>
              <w:jc w:val="center"/>
              <w:rPr>
                <w:rFonts w:hint="default"/>
                <w:vertAlign w:val="baseline"/>
                <w:lang w:eastAsia="zh-CN"/>
              </w:rPr>
            </w:pPr>
            <w:r>
              <w:rPr>
                <w:rFonts w:hint="default"/>
                <w:vertAlign w:val="baseline"/>
                <w:lang w:eastAsia="zh-CN"/>
              </w:rPr>
              <w:t>192.168.1.104</w:t>
            </w:r>
          </w:p>
          <w:p>
            <w:pPr>
              <w:numPr>
                <w:numId w:val="0"/>
              </w:numPr>
              <w:jc w:val="center"/>
              <w:rPr>
                <w:rFonts w:hint="default"/>
                <w:vertAlign w:val="baseline"/>
                <w:lang w:eastAsia="zh-CN"/>
              </w:rPr>
            </w:pPr>
            <w:r>
              <w:rPr>
                <w:rFonts w:hint="default"/>
                <w:vertAlign w:val="baseline"/>
                <w:lang w:eastAsia="zh-CN"/>
              </w:rPr>
              <w:t>hadoop4</w:t>
            </w:r>
          </w:p>
        </w:tc>
        <w:tc>
          <w:tcPr>
            <w:tcW w:w="2944"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NodeManager</w:t>
            </w:r>
          </w:p>
        </w:tc>
        <w:tc>
          <w:tcPr>
            <w:tcW w:w="167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YARN</w:t>
            </w:r>
          </w:p>
        </w:tc>
      </w:tr>
    </w:tbl>
    <w:p>
      <w:pPr>
        <w:numPr>
          <w:numId w:val="0"/>
        </w:numPr>
        <w:rPr>
          <w:rFonts w:hint="default"/>
          <w:lang w:eastAsia="zh-CN"/>
        </w:rPr>
      </w:pPr>
    </w:p>
    <w:p>
      <w:pPr>
        <w:numPr>
          <w:ilvl w:val="0"/>
          <w:numId w:val="438"/>
        </w:numPr>
        <w:rPr>
          <w:rFonts w:hint="default"/>
          <w:lang w:eastAsia="zh-CN"/>
        </w:rPr>
      </w:pPr>
      <w:r>
        <w:rPr>
          <w:rFonts w:hint="default"/>
          <w:lang w:eastAsia="zh-CN"/>
        </w:rPr>
        <w:t>mapred部署</w:t>
      </w:r>
    </w:p>
    <w:p>
      <w:pPr>
        <w:numPr>
          <w:numId w:val="0"/>
        </w:numPr>
        <w:rPr>
          <w:rFonts w:hint="default"/>
          <w:lang w:eastAsia="zh-CN"/>
        </w:rPr>
      </w:pPr>
      <w:r>
        <w:rPr>
          <w:rFonts w:hint="default"/>
          <w:lang w:eastAsia="zh-CN"/>
        </w:rPr>
        <w:t>· 分布式计算框架mapred-site.xml</w:t>
      </w:r>
    </w:p>
    <w:p>
      <w:pPr>
        <w:numPr>
          <w:numId w:val="0"/>
        </w:numPr>
        <w:ind w:firstLine="420" w:firstLineChars="0"/>
        <w:rPr>
          <w:rFonts w:hint="default"/>
          <w:lang w:eastAsia="zh-CN"/>
        </w:rPr>
      </w:pPr>
      <w:r>
        <w:rPr>
          <w:rFonts w:hint="default"/>
          <w:lang w:eastAsia="zh-CN"/>
        </w:rPr>
        <w:t>- 改名</w:t>
      </w:r>
    </w:p>
    <w:p>
      <w:pPr>
        <w:pStyle w:val="32"/>
        <w:ind w:left="420" w:leftChars="0" w:firstLine="420" w:firstLineChars="0"/>
        <w:rPr>
          <w:rFonts w:hint="default"/>
          <w:lang w:eastAsia="zh-CN"/>
        </w:rPr>
      </w:pPr>
      <w:r>
        <w:rPr>
          <w:rFonts w:hint="default"/>
          <w:lang w:eastAsia="zh-CN"/>
        </w:rPr>
        <w:t>FROM: mapred-site.xml.template</w:t>
      </w:r>
    </w:p>
    <w:p>
      <w:pPr>
        <w:pStyle w:val="32"/>
        <w:ind w:left="420" w:leftChars="0" w:firstLine="420" w:firstLineChars="0"/>
        <w:rPr>
          <w:rFonts w:hint="default"/>
          <w:lang w:eastAsia="zh-CN"/>
        </w:rPr>
      </w:pPr>
      <w:r>
        <w:rPr>
          <w:rFonts w:hint="default"/>
          <w:lang w:eastAsia="zh-CN"/>
        </w:rPr>
        <w:t>To: mapred-site.xml</w:t>
      </w:r>
    </w:p>
    <w:p>
      <w:pPr>
        <w:numPr>
          <w:numId w:val="0"/>
        </w:numPr>
        <w:ind w:firstLine="420" w:firstLineChars="0"/>
        <w:rPr>
          <w:rFonts w:hint="default"/>
          <w:lang w:eastAsia="zh-CN"/>
        </w:rPr>
      </w:pPr>
      <w:r>
        <w:rPr>
          <w:rFonts w:hint="default"/>
          <w:lang w:eastAsia="zh-CN"/>
        </w:rPr>
        <w:t>- 资源管理类</w:t>
      </w:r>
    </w:p>
    <w:p>
      <w:pPr>
        <w:pStyle w:val="32"/>
        <w:ind w:left="420" w:leftChars="0" w:firstLine="420" w:firstLineChars="0"/>
        <w:rPr>
          <w:rFonts w:hint="default"/>
          <w:lang w:eastAsia="zh-CN"/>
        </w:rPr>
      </w:pPr>
      <w:r>
        <w:rPr>
          <w:rFonts w:hint="default"/>
          <w:lang w:eastAsia="zh-CN"/>
        </w:rPr>
        <w:t>mapreduce.framework.name</w:t>
      </w:r>
    </w:p>
    <w:p>
      <w:pPr>
        <w:numPr>
          <w:numId w:val="0"/>
        </w:numPr>
        <w:rPr>
          <w:rFonts w:hint="default"/>
          <w:lang w:eastAsia="zh-CN"/>
        </w:rPr>
      </w:pPr>
      <w:r>
        <w:rPr>
          <w:rFonts w:hint="default"/>
          <w:lang w:eastAsia="zh-CN"/>
        </w:rPr>
        <w:t>· 分布式计算框架mapred-site.xml</w:t>
      </w:r>
    </w:p>
    <w:p>
      <w:pPr>
        <w:numPr>
          <w:numId w:val="0"/>
        </w:numPr>
        <w:ind w:firstLine="420" w:firstLineChars="0"/>
        <w:rPr>
          <w:rFonts w:hint="default"/>
          <w:lang w:eastAsia="zh-CN"/>
        </w:rPr>
      </w:pPr>
      <w:r>
        <w:rPr>
          <w:rFonts w:hint="default"/>
          <w:lang w:eastAsia="zh-CN"/>
        </w:rPr>
        <w:t>- 只支持local和yarn两种</w:t>
      </w:r>
    </w:p>
    <w:p>
      <w:pPr>
        <w:numPr>
          <w:numId w:val="0"/>
        </w:numPr>
        <w:ind w:firstLine="420" w:firstLineChars="0"/>
        <w:rPr>
          <w:rFonts w:hint="default"/>
          <w:lang w:eastAsia="zh-CN"/>
        </w:rPr>
      </w:pPr>
      <w:r>
        <w:rPr>
          <w:rFonts w:hint="default"/>
          <w:lang w:eastAsia="zh-CN"/>
        </w:rPr>
        <w:t>- 单机使用local</w:t>
      </w:r>
    </w:p>
    <w:p>
      <w:pPr>
        <w:numPr>
          <w:numId w:val="0"/>
        </w:numPr>
        <w:ind w:firstLine="420" w:firstLineChars="0"/>
        <w:rPr>
          <w:rFonts w:hint="default"/>
          <w:lang w:eastAsia="zh-CN"/>
        </w:rPr>
      </w:pPr>
      <w:r>
        <w:rPr>
          <w:rFonts w:hint="default"/>
          <w:lang w:eastAsia="zh-CN"/>
        </w:rPr>
        <w:t>- 集群使用yarn</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&lt;name&gt;mapreduce.fromework.name&lt;/name&gt;</w:t>
      </w:r>
    </w:p>
    <w:p>
      <w:pPr>
        <w:pStyle w:val="32"/>
        <w:ind w:left="840" w:leftChars="0" w:firstLine="420" w:firstLineChars="0"/>
        <w:rPr>
          <w:rFonts w:hint="default"/>
          <w:lang w:eastAsia="zh-CN"/>
        </w:rPr>
      </w:pPr>
      <w:r>
        <w:rPr>
          <w:rFonts w:hint="default"/>
          <w:lang w:eastAsia="zh-CN"/>
        </w:rPr>
        <w:t>&lt;value&gt;yarn&lt;/value&gt;</w:t>
      </w:r>
    </w:p>
    <w:p>
      <w:pPr>
        <w:pStyle w:val="32"/>
        <w:ind w:left="420" w:leftChars="0" w:firstLine="420" w:firstLineChars="0"/>
        <w:rPr>
          <w:rFonts w:hint="default"/>
          <w:lang w:eastAsia="zh-CN"/>
        </w:rPr>
      </w:pPr>
      <w:r>
        <w:rPr>
          <w:rFonts w:hint="default"/>
          <w:lang w:eastAsia="zh-CN"/>
        </w:rPr>
        <w:t>&lt;/property&gt;</w:t>
      </w:r>
    </w:p>
    <w:p>
      <w:pPr>
        <w:numPr>
          <w:ilvl w:val="0"/>
          <w:numId w:val="438"/>
        </w:numPr>
        <w:rPr>
          <w:rFonts w:hint="default"/>
          <w:lang w:eastAsia="zh-CN"/>
        </w:rPr>
      </w:pPr>
      <w:r>
        <w:rPr>
          <w:rFonts w:hint="default"/>
          <w:lang w:eastAsia="zh-CN"/>
        </w:rPr>
        <w:t>yarn部署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资源管理yarn-site.xml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resourcemanager地址</w:t>
      </w:r>
    </w:p>
    <w:p>
      <w:pPr>
        <w:pStyle w:val="32"/>
        <w:ind w:left="420" w:leftChars="0" w:firstLine="420" w:firstLineChars="0"/>
        <w:rPr>
          <w:rFonts w:hint="default"/>
          <w:lang w:eastAsia="zh-CN"/>
        </w:rPr>
      </w:pPr>
      <w:r>
        <w:rPr>
          <w:rFonts w:hint="default"/>
          <w:lang w:eastAsia="zh-CN"/>
        </w:rPr>
        <w:t>yarn.resourcemanager.hostname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nodemanager使用哪个计算框架</w:t>
      </w:r>
    </w:p>
    <w:p>
      <w:pPr>
        <w:pStyle w:val="32"/>
        <w:ind w:left="420" w:leftChars="0" w:firstLine="420" w:firstLineChars="0"/>
        <w:rPr>
          <w:rFonts w:hint="default"/>
          <w:lang w:eastAsia="zh-CN"/>
        </w:rPr>
      </w:pPr>
      <w:r>
        <w:rPr>
          <w:rFonts w:hint="default"/>
          <w:lang w:eastAsia="zh-CN"/>
        </w:rPr>
        <w:t>yarn.nodemanager.aux-services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mapreduce_shuffle计算框架的名称</w:t>
      </w:r>
    </w:p>
    <w:p>
      <w:pPr>
        <w:pStyle w:val="32"/>
        <w:ind w:left="420" w:leftChars="0" w:firstLine="420" w:firstLineChars="0"/>
        <w:rPr>
          <w:rFonts w:hint="default"/>
          <w:lang w:eastAsia="zh-CN"/>
        </w:rPr>
      </w:pPr>
      <w:r>
        <w:rPr>
          <w:rFonts w:hint="default"/>
          <w:lang w:eastAsia="zh-CN"/>
        </w:rPr>
        <w:t>mapreduce_shuffle</w:t>
      </w:r>
    </w:p>
    <w:p>
      <w:pPr>
        <w:numPr>
          <w:numId w:val="0"/>
        </w:numPr>
        <w:ind w:firstLine="420" w:firstLineChars="0"/>
        <w:rPr>
          <w:rFonts w:hint="default"/>
          <w:lang w:eastAsia="zh-CN"/>
        </w:rPr>
      </w:pPr>
      <w:r>
        <w:rPr>
          <w:rFonts w:hint="default"/>
          <w:lang w:eastAsia="zh-CN"/>
        </w:rPr>
        <w:t>- yarn-site.xml配置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&lt;name&gt;yarn.resourcemanager.hostname&lt;/name&gt;</w:t>
      </w:r>
    </w:p>
    <w:p>
      <w:pPr>
        <w:pStyle w:val="32"/>
        <w:ind w:left="840" w:leftChars="0" w:firstLine="420" w:firstLineChars="0"/>
        <w:rPr>
          <w:rFonts w:hint="default"/>
          <w:lang w:eastAsia="zh-CN"/>
        </w:rPr>
      </w:pPr>
      <w:r>
        <w:rPr>
          <w:rFonts w:hint="default"/>
          <w:lang w:eastAsia="zh-CN"/>
        </w:rPr>
        <w:t>&lt;value&gt;nn01&lt;/value&gt;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&lt;name&gt;yarn.nodemanager.aux-services&lt;/name&gt;</w:t>
      </w:r>
    </w:p>
    <w:p>
      <w:pPr>
        <w:pStyle w:val="32"/>
        <w:ind w:left="840" w:leftChars="0" w:firstLine="420" w:firstLineChars="0"/>
        <w:rPr>
          <w:rFonts w:hint="default"/>
          <w:lang w:eastAsia="zh-CN"/>
        </w:rPr>
      </w:pPr>
      <w:r>
        <w:rPr>
          <w:rFonts w:hint="default"/>
          <w:lang w:eastAsia="zh-CN"/>
        </w:rPr>
        <w:t>&lt;value&gt;mapreduce_shuffle&lt;/value&gt;</w:t>
      </w:r>
    </w:p>
    <w:p>
      <w:pPr>
        <w:pStyle w:val="32"/>
        <w:ind w:left="420" w:leftChars="0" w:firstLine="420" w:firstLineChars="0"/>
        <w:rPr>
          <w:rFonts w:hint="default"/>
          <w:lang w:eastAsia="zh-CN"/>
        </w:rPr>
      </w:pPr>
      <w:r>
        <w:rPr>
          <w:rFonts w:hint="default"/>
          <w:lang w:eastAsia="zh-CN"/>
        </w:rPr>
        <w:t>&lt;/property&gt;</w:t>
      </w:r>
    </w:p>
    <w:p>
      <w:pPr>
        <w:numPr>
          <w:numId w:val="0"/>
        </w:numPr>
        <w:rPr>
          <w:rFonts w:hint="default"/>
          <w:lang w:eastAsia="zh-CN"/>
        </w:rPr>
      </w:pPr>
      <w:r>
        <w:rPr>
          <w:rFonts w:hint="default"/>
          <w:lang w:eastAsia="zh-CN"/>
        </w:rPr>
        <w:t>· 启动服务</w:t>
      </w:r>
    </w:p>
    <w:p>
      <w:pPr>
        <w:pStyle w:val="32"/>
        <w:ind w:firstLine="420" w:firstLineChars="0"/>
        <w:rPr>
          <w:rFonts w:hint="default"/>
          <w:lang w:eastAsia="zh-CN"/>
        </w:rPr>
      </w:pPr>
      <w:r>
        <w:rPr>
          <w:rFonts w:hint="default"/>
          <w:lang w:eastAsia="zh-CN"/>
        </w:rPr>
        <w:t># /usr/local/hadoop/sbin/start-yarn.sh</w:t>
      </w:r>
    </w:p>
    <w:p>
      <w:pPr>
        <w:numPr>
          <w:numId w:val="0"/>
        </w:numPr>
        <w:rPr>
          <w:rFonts w:hint="default"/>
          <w:lang w:eastAsia="zh-CN"/>
        </w:rPr>
      </w:pPr>
      <w:r>
        <w:rPr>
          <w:rFonts w:hint="default"/>
          <w:lang w:eastAsia="zh-CN"/>
        </w:rPr>
        <w:t>· 验证服务</w:t>
      </w:r>
    </w:p>
    <w:p>
      <w:pPr>
        <w:numPr>
          <w:numId w:val="0"/>
        </w:numPr>
        <w:ind w:firstLine="420" w:firstLineChars="0"/>
        <w:rPr>
          <w:rFonts w:hint="default"/>
          <w:lang w:eastAsia="zh-CN"/>
        </w:rPr>
      </w:pPr>
      <w:r>
        <w:rPr>
          <w:rFonts w:hint="default"/>
          <w:lang w:eastAsia="zh-CN"/>
        </w:rPr>
        <w:t>- jps和./bin/yarn node -list</w:t>
      </w:r>
    </w:p>
    <w:p>
      <w:pPr>
        <w:pStyle w:val="32"/>
        <w:ind w:firstLine="420" w:firstLineChars="0"/>
        <w:rPr>
          <w:rFonts w:hint="default"/>
          <w:lang w:eastAsia="zh-CN"/>
        </w:rPr>
      </w:pPr>
      <w:r>
        <w:rPr>
          <w:rFonts w:hint="default"/>
          <w:lang w:eastAsia="zh-CN"/>
        </w:rPr>
        <w:t>[root@nn01 hadoop]# ./bin/yarn node -list</w:t>
      </w:r>
    </w:p>
    <w:p>
      <w:pPr>
        <w:numPr>
          <w:ilvl w:val="0"/>
          <w:numId w:val="438"/>
        </w:numPr>
        <w:rPr>
          <w:rFonts w:hint="default"/>
          <w:lang w:eastAsia="zh-CN"/>
        </w:rPr>
      </w:pPr>
      <w:r>
        <w:rPr>
          <w:rFonts w:hint="default"/>
          <w:lang w:eastAsia="zh-CN"/>
        </w:rPr>
        <w:t>Web访问Hadoop</w:t>
      </w:r>
    </w:p>
    <w:p>
      <w:pPr>
        <w:numPr>
          <w:numId w:val="0"/>
        </w:numPr>
        <w:rPr>
          <w:rFonts w:hint="default"/>
          <w:lang w:eastAsia="zh-CN"/>
        </w:rPr>
      </w:pPr>
      <w:r>
        <w:rPr>
          <w:rFonts w:hint="default"/>
          <w:lang w:eastAsia="zh-CN"/>
        </w:rPr>
        <w:t>· 使用Web访问Hadoop</w:t>
      </w:r>
    </w:p>
    <w:p>
      <w:pPr>
        <w:numPr>
          <w:numId w:val="0"/>
        </w:numPr>
        <w:ind w:firstLine="420" w:firstLineChars="0"/>
        <w:rPr>
          <w:rFonts w:hint="default"/>
          <w:lang w:eastAsia="zh-CN"/>
        </w:rPr>
      </w:pPr>
      <w:r>
        <w:rPr>
          <w:rFonts w:hint="default"/>
          <w:lang w:eastAsia="zh-CN"/>
        </w:rPr>
        <w:t>- namenode web页面(hadoop1)</w:t>
      </w:r>
    </w:p>
    <w:p>
      <w:pPr>
        <w:pStyle w:val="32"/>
        <w:ind w:left="420" w:leftChars="0" w:firstLine="420" w:firstLineChars="0"/>
        <w:rPr>
          <w:rFonts w:hint="default"/>
          <w:lang w:eastAsia="zh-CN"/>
        </w:rPr>
      </w:pPr>
      <w:r>
        <w:rPr>
          <w:rFonts w:hint="default"/>
          <w:lang w:eastAsia="zh-CN"/>
        </w:rPr>
        <w:t># http://192.168.1.61:50070/</w:t>
      </w:r>
    </w:p>
    <w:p>
      <w:pPr>
        <w:numPr>
          <w:numId w:val="0"/>
        </w:numPr>
        <w:ind w:firstLine="420" w:firstLineChars="0"/>
        <w:rPr>
          <w:rFonts w:hint="default"/>
          <w:lang w:eastAsia="zh-CN"/>
        </w:rPr>
      </w:pPr>
      <w:r>
        <w:rPr>
          <w:rFonts w:hint="default"/>
          <w:lang w:eastAsia="zh-CN"/>
        </w:rPr>
        <w:t>- secondary namenode web页面(hadoop1)</w:t>
      </w:r>
    </w:p>
    <w:p>
      <w:pPr>
        <w:pStyle w:val="32"/>
        <w:ind w:left="420" w:leftChars="0" w:firstLine="420" w:firstLineChars="0"/>
        <w:rPr>
          <w:rFonts w:hint="default"/>
          <w:lang w:eastAsia="zh-CN"/>
        </w:rPr>
      </w:pPr>
      <w:r>
        <w:rPr>
          <w:rFonts w:hint="default"/>
          <w:lang w:eastAsia="zh-CN"/>
        </w:rPr>
        <w:t># http://192.168.1.61:50090/</w:t>
      </w:r>
    </w:p>
    <w:p>
      <w:pPr>
        <w:numPr>
          <w:numId w:val="0"/>
        </w:numPr>
        <w:ind w:firstLine="420" w:firstLineChars="0"/>
        <w:rPr>
          <w:rFonts w:hint="default"/>
          <w:lang w:eastAsia="zh-CN"/>
        </w:rPr>
      </w:pPr>
      <w:r>
        <w:rPr>
          <w:rFonts w:hint="default"/>
          <w:lang w:eastAsia="zh-CN"/>
        </w:rPr>
        <w:t>- datanode web页面(hadoop1,hadoop2,hadoop3)</w:t>
      </w:r>
    </w:p>
    <w:p>
      <w:pPr>
        <w:pStyle w:val="32"/>
        <w:ind w:left="420" w:leftChars="0" w:firstLine="420" w:firstLineChars="0"/>
        <w:rPr>
          <w:rFonts w:hint="default"/>
          <w:lang w:eastAsia="zh-CN"/>
        </w:rPr>
      </w:pPr>
      <w:r>
        <w:rPr>
          <w:rFonts w:hint="default"/>
          <w:lang w:eastAsia="zh-CN"/>
        </w:rPr>
        <w:t># http://192.168.1.62:50075/</w:t>
      </w:r>
    </w:p>
    <w:p>
      <w:pPr>
        <w:rPr>
          <w:rFonts w:hint="default"/>
          <w:lang w:eastAsia="zh-CN"/>
        </w:rPr>
      </w:pPr>
      <w:r>
        <w:rPr>
          <w:rFonts w:hint="default"/>
          <w:lang w:eastAsia="zh-CN"/>
        </w:rPr>
        <w:t>· 使用Web访问Hadoop</w:t>
      </w:r>
    </w:p>
    <w:p>
      <w:pPr>
        <w:ind w:firstLine="420" w:firstLineChars="0"/>
        <w:rPr>
          <w:rFonts w:hint="default"/>
          <w:lang w:eastAsia="zh-CN"/>
        </w:rPr>
      </w:pPr>
      <w:r>
        <w:rPr>
          <w:rFonts w:hint="default"/>
          <w:lang w:eastAsia="zh-CN"/>
        </w:rPr>
        <w:t>- resourcemanager web页面(hadoop1)</w:t>
      </w:r>
    </w:p>
    <w:p>
      <w:pPr>
        <w:pStyle w:val="32"/>
        <w:ind w:left="420" w:leftChars="0" w:firstLine="420" w:firstLineChars="0"/>
        <w:rPr>
          <w:rFonts w:hint="default"/>
          <w:lang w:eastAsia="zh-CN"/>
        </w:rPr>
      </w:pPr>
      <w:r>
        <w:rPr>
          <w:rFonts w:hint="default"/>
          <w:lang w:eastAsia="zh-CN"/>
        </w:rPr>
        <w:t># http://192.168.1.101:8088</w:t>
      </w:r>
    </w:p>
    <w:p>
      <w:pPr>
        <w:ind w:firstLine="420" w:firstLineChars="0"/>
        <w:rPr>
          <w:rFonts w:hint="default"/>
          <w:lang w:eastAsia="zh-CN"/>
        </w:rPr>
      </w:pPr>
      <w:r>
        <w:rPr>
          <w:rFonts w:hint="default"/>
          <w:lang w:eastAsia="zh-CN"/>
        </w:rPr>
        <w:t>- nodemanager web页面(node1,node2,node3)</w:t>
      </w:r>
    </w:p>
    <w:p>
      <w:pPr>
        <w:pStyle w:val="32"/>
        <w:ind w:left="420" w:leftChars="0" w:firstLine="420" w:firstLineChars="0"/>
        <w:rPr>
          <w:rFonts w:hint="default"/>
          <w:lang w:eastAsia="zh-CN"/>
        </w:rPr>
      </w:pPr>
      <w:r>
        <w:rPr>
          <w:rFonts w:hint="default"/>
          <w:lang w:eastAsia="zh-CN"/>
        </w:rPr>
        <w:t># http://192.168.1.102:8042</w:t>
      </w:r>
    </w:p>
    <w:p>
      <w:pPr>
        <w:pStyle w:val="34"/>
        <w:rPr>
          <w:rFonts w:hint="default"/>
          <w:lang w:eastAsia="zh-CN"/>
        </w:rPr>
      </w:pPr>
      <w:r>
        <w:rPr>
          <w:rFonts w:hint="default"/>
          <w:lang w:eastAsia="zh-CN"/>
        </w:rPr>
        <w:t>HDFS基本使用</w:t>
      </w:r>
    </w:p>
    <w:p>
      <w:pPr>
        <w:numPr>
          <w:ilvl w:val="0"/>
          <w:numId w:val="439"/>
        </w:numPr>
        <w:rPr>
          <w:rFonts w:hint="default"/>
          <w:lang w:eastAsia="zh-CN"/>
        </w:rPr>
      </w:pPr>
      <w:r>
        <w:rPr>
          <w:rFonts w:hint="default"/>
          <w:lang w:eastAsia="zh-CN"/>
        </w:rPr>
        <w:t>HDFS使用</w:t>
      </w:r>
    </w:p>
    <w:p>
      <w:pPr>
        <w:numPr>
          <w:numId w:val="0"/>
        </w:numPr>
        <w:rPr>
          <w:rFonts w:hint="default"/>
          <w:lang w:eastAsia="zh-CN"/>
        </w:rPr>
      </w:pPr>
      <w:r>
        <w:rPr>
          <w:rFonts w:hint="default"/>
          <w:lang w:eastAsia="zh-CN"/>
        </w:rPr>
        <w:t>· HDFS基本命令</w:t>
      </w:r>
    </w:p>
    <w:p>
      <w:pPr>
        <w:numPr>
          <w:numId w:val="0"/>
        </w:numPr>
        <w:ind w:firstLine="420" w:firstLineChars="0"/>
        <w:rPr>
          <w:rFonts w:hint="default"/>
          <w:lang w:eastAsia="zh-CN"/>
        </w:rPr>
      </w:pPr>
      <w:r>
        <w:rPr>
          <w:rFonts w:hint="default"/>
          <w:lang w:eastAsia="zh-CN"/>
        </w:rPr>
        <w:t># ./bin/hadoop fs -ls /</w:t>
      </w:r>
    </w:p>
    <w:p>
      <w:pPr>
        <w:numPr>
          <w:numId w:val="0"/>
        </w:numPr>
        <w:ind w:firstLine="420" w:firstLineChars="0"/>
        <w:rPr>
          <w:rFonts w:hint="default"/>
          <w:lang w:eastAsia="zh-CN"/>
        </w:rPr>
      </w:pPr>
      <w:r>
        <w:rPr>
          <w:rFonts w:hint="default"/>
          <w:lang w:eastAsia="zh-CN"/>
        </w:rPr>
        <w:t>- 对应shell命令</w:t>
      </w:r>
    </w:p>
    <w:p>
      <w:pPr>
        <w:numPr>
          <w:numId w:val="0"/>
        </w:numPr>
        <w:ind w:firstLine="420" w:firstLineChars="0"/>
        <w:rPr>
          <w:rFonts w:hint="default"/>
          <w:lang w:eastAsia="zh-CN"/>
        </w:rPr>
      </w:pPr>
      <w:r>
        <w:rPr>
          <w:rFonts w:hint="default"/>
          <w:lang w:eastAsia="zh-CN"/>
        </w:rPr>
        <w:t># ls /</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./bin/hadoop fs -mkdir /abc</w:t>
      </w:r>
    </w:p>
    <w:p>
      <w:pPr>
        <w:numPr>
          <w:numId w:val="0"/>
        </w:numPr>
        <w:ind w:firstLine="420" w:firstLineChars="0"/>
        <w:rPr>
          <w:rFonts w:hint="default"/>
          <w:lang w:eastAsia="zh-CN"/>
        </w:rPr>
      </w:pPr>
      <w:r>
        <w:rPr>
          <w:rFonts w:hint="default"/>
          <w:lang w:eastAsia="zh-CN"/>
        </w:rPr>
        <w:t>- 对应shell</w:t>
      </w:r>
    </w:p>
    <w:p>
      <w:pPr>
        <w:numPr>
          <w:numId w:val="0"/>
        </w:numPr>
        <w:ind w:firstLine="420" w:firstLineChars="0"/>
        <w:rPr>
          <w:rFonts w:hint="default"/>
          <w:lang w:eastAsia="zh-CN"/>
        </w:rPr>
      </w:pPr>
      <w:r>
        <w:rPr>
          <w:rFonts w:hint="default"/>
          <w:lang w:eastAsia="zh-CN"/>
        </w:rPr>
        <w:t># mkdir /abc</w:t>
      </w:r>
      <w:bookmarkStart w:id="5720" w:name="_GoBack"/>
      <w:bookmarkEnd w:id="5720"/>
    </w:p>
    <w:p>
      <w:pPr>
        <w:numPr>
          <w:ilvl w:val="0"/>
          <w:numId w:val="439"/>
        </w:numPr>
        <w:rPr>
          <w:rFonts w:hint="default"/>
          <w:lang w:eastAsia="zh-CN"/>
        </w:rPr>
      </w:pPr>
      <w:r>
        <w:rPr>
          <w:rFonts w:hint="default"/>
          <w:lang w:eastAsia="zh-CN"/>
        </w:rPr>
        <w:t>Hadoop验证</w:t>
      </w:r>
    </w:p>
    <w:p>
      <w:pPr>
        <w:pStyle w:val="33"/>
        <w:rPr>
          <w:rFonts w:hint="default"/>
          <w:lang w:eastAsia="zh-CN"/>
        </w:rPr>
      </w:pPr>
      <w:r>
        <w:rPr>
          <w:rFonts w:hint="default"/>
          <w:lang w:eastAsia="zh-CN"/>
        </w:rPr>
        <w:t>节点管理</w:t>
      </w:r>
    </w:p>
    <w:p>
      <w:pPr>
        <w:pStyle w:val="34"/>
        <w:rPr>
          <w:rFonts w:hint="default"/>
          <w:lang w:eastAsia="zh-CN"/>
        </w:rPr>
      </w:pPr>
      <w:r>
        <w:rPr>
          <w:rFonts w:hint="default"/>
          <w:lang w:eastAsia="zh-CN"/>
        </w:rPr>
        <w:t>HDFS节点管理</w:t>
      </w:r>
    </w:p>
    <w:p>
      <w:pPr>
        <w:numPr>
          <w:ilvl w:val="0"/>
          <w:numId w:val="440"/>
        </w:numPr>
        <w:rPr>
          <w:rFonts w:hint="default"/>
          <w:lang w:eastAsia="zh-CN"/>
        </w:rPr>
      </w:pPr>
      <w:r>
        <w:rPr>
          <w:rFonts w:hint="default"/>
          <w:lang w:eastAsia="zh-CN"/>
        </w:rPr>
        <w:t>增加节点</w:t>
      </w:r>
    </w:p>
    <w:p>
      <w:pPr>
        <w:numPr>
          <w:ilvl w:val="0"/>
          <w:numId w:val="440"/>
        </w:numPr>
        <w:rPr>
          <w:rFonts w:hint="default"/>
          <w:lang w:eastAsia="zh-CN"/>
        </w:rPr>
      </w:pPr>
      <w:r>
        <w:rPr>
          <w:rFonts w:hint="default"/>
          <w:lang w:eastAsia="zh-CN"/>
        </w:rPr>
        <w:t>修复节点</w:t>
      </w:r>
    </w:p>
    <w:p>
      <w:pPr>
        <w:numPr>
          <w:ilvl w:val="0"/>
          <w:numId w:val="440"/>
        </w:numPr>
        <w:rPr>
          <w:rFonts w:hint="default"/>
          <w:lang w:eastAsia="zh-CN"/>
        </w:rPr>
      </w:pPr>
      <w:r>
        <w:rPr>
          <w:rFonts w:hint="default"/>
          <w:lang w:eastAsia="zh-CN"/>
        </w:rPr>
        <w:t>删除节点</w:t>
      </w:r>
    </w:p>
    <w:p>
      <w:pPr>
        <w:pStyle w:val="34"/>
        <w:rPr>
          <w:rFonts w:hint="default"/>
          <w:lang w:eastAsia="zh-CN"/>
        </w:rPr>
      </w:pPr>
      <w:r>
        <w:rPr>
          <w:rFonts w:hint="default"/>
          <w:lang w:eastAsia="zh-CN"/>
        </w:rPr>
        <w:t>yarn节点管理</w:t>
      </w:r>
    </w:p>
    <w:p>
      <w:pPr>
        <w:numPr>
          <w:ilvl w:val="0"/>
          <w:numId w:val="441"/>
        </w:numPr>
        <w:rPr>
          <w:rFonts w:hint="default"/>
          <w:lang w:eastAsia="zh-CN"/>
        </w:rPr>
      </w:pPr>
      <w:r>
        <w:rPr>
          <w:rFonts w:hint="default"/>
          <w:lang w:eastAsia="zh-CN"/>
        </w:rPr>
        <w:t>yarn节点</w:t>
      </w:r>
    </w:p>
    <w:p>
      <w:pPr>
        <w:pStyle w:val="33"/>
        <w:rPr>
          <w:rFonts w:hint="default"/>
          <w:lang w:eastAsia="zh-CN"/>
        </w:rPr>
      </w:pPr>
      <w:r>
        <w:rPr>
          <w:rFonts w:hint="default"/>
          <w:lang w:eastAsia="zh-CN"/>
        </w:rPr>
        <w:t>NFS网关</w:t>
      </w:r>
    </w:p>
    <w:p>
      <w:pPr>
        <w:pStyle w:val="34"/>
        <w:rPr>
          <w:rFonts w:hint="default"/>
          <w:lang w:eastAsia="zh-CN"/>
        </w:rPr>
      </w:pPr>
      <w:r>
        <w:rPr>
          <w:rFonts w:hint="default"/>
          <w:lang w:eastAsia="zh-CN"/>
        </w:rPr>
        <w:t>NFS配置</w:t>
      </w:r>
    </w:p>
    <w:p>
      <w:pPr>
        <w:numPr>
          <w:ilvl w:val="0"/>
          <w:numId w:val="442"/>
        </w:numPr>
        <w:rPr>
          <w:rFonts w:hint="default"/>
          <w:lang w:eastAsia="zh-CN"/>
        </w:rPr>
      </w:pPr>
      <w:r>
        <w:rPr>
          <w:rFonts w:hint="default"/>
          <w:lang w:eastAsia="zh-CN"/>
        </w:rPr>
        <w:t>NFS网关</w:t>
      </w:r>
    </w:p>
    <w:p>
      <w:pPr>
        <w:numPr>
          <w:ilvl w:val="0"/>
          <w:numId w:val="442"/>
        </w:numPr>
        <w:rPr>
          <w:rFonts w:hint="default"/>
          <w:lang w:eastAsia="zh-CN"/>
        </w:rPr>
      </w:pPr>
      <w:r>
        <w:rPr>
          <w:rFonts w:hint="default"/>
          <w:lang w:eastAsia="zh-CN"/>
        </w:rPr>
        <w:t>配置用户</w:t>
      </w:r>
    </w:p>
    <w:p>
      <w:pPr>
        <w:numPr>
          <w:ilvl w:val="0"/>
          <w:numId w:val="442"/>
        </w:numPr>
        <w:rPr>
          <w:rFonts w:hint="default"/>
          <w:lang w:eastAsia="zh-CN"/>
        </w:rPr>
      </w:pPr>
      <w:r>
        <w:rPr>
          <w:rFonts w:hint="default"/>
          <w:lang w:eastAsia="zh-CN"/>
        </w:rPr>
        <w:t>配置core-site.xml</w:t>
      </w:r>
    </w:p>
    <w:p>
      <w:pPr>
        <w:pStyle w:val="34"/>
        <w:rPr>
          <w:rFonts w:hint="default"/>
          <w:lang w:eastAsia="zh-CN"/>
        </w:rPr>
      </w:pPr>
      <w:r>
        <w:rPr>
          <w:rFonts w:hint="default"/>
          <w:lang w:eastAsia="zh-CN"/>
        </w:rPr>
        <w:t>NFSW配置</w:t>
      </w:r>
    </w:p>
    <w:p>
      <w:pPr>
        <w:numPr>
          <w:ilvl w:val="0"/>
          <w:numId w:val="443"/>
        </w:numPr>
        <w:rPr>
          <w:rFonts w:hint="default"/>
          <w:lang w:eastAsia="zh-CN"/>
        </w:rPr>
      </w:pPr>
      <w:r>
        <w:rPr>
          <w:rFonts w:hint="default"/>
          <w:lang w:eastAsia="zh-CN"/>
        </w:rPr>
        <w:t>配置步骤</w:t>
      </w:r>
    </w:p>
    <w:p>
      <w:pPr>
        <w:numPr>
          <w:ilvl w:val="0"/>
          <w:numId w:val="443"/>
        </w:numPr>
        <w:rPr>
          <w:rFonts w:hint="default"/>
          <w:lang w:eastAsia="zh-CN"/>
        </w:rPr>
      </w:pPr>
      <w:r>
        <w:rPr>
          <w:rFonts w:hint="default"/>
          <w:lang w:eastAsia="zh-CN"/>
        </w:rPr>
        <w:t>配置hdfs-site.xml</w:t>
      </w:r>
    </w:p>
    <w:p>
      <w:pPr>
        <w:numPr>
          <w:ilvl w:val="0"/>
          <w:numId w:val="443"/>
        </w:numPr>
        <w:rPr>
          <w:rFonts w:hint="default"/>
          <w:lang w:eastAsia="zh-CN"/>
        </w:rPr>
      </w:pPr>
      <w:r>
        <w:rPr>
          <w:rFonts w:hint="default"/>
          <w:lang w:eastAsia="zh-CN"/>
        </w:rPr>
        <w:t>NFS启动与挂载</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decorative"/>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swiss"/>
    <w:pitch w:val="default"/>
    <w:sig w:usb0="00000000" w:usb1="00000000" w:usb2="00000009" w:usb3="00000000" w:csb0="400001FF" w:csb1="FFFF0000"/>
  </w:font>
  <w:font w:name="Symbol">
    <w:panose1 w:val="05050102010706020507"/>
    <w:charset w:val="02"/>
    <w:family w:val="moder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00"/>
    <w:family w:val="auto"/>
    <w:pitch w:val="default"/>
    <w:sig w:usb0="00000000" w:usb1="00000000" w:usb2="00000000" w:usb3="00000000" w:csb0="0014000D" w:csb1="00000000"/>
  </w:font>
  <w:font w:name="新宋体">
    <w:panose1 w:val="02010609030101010101"/>
    <w:charset w:val="00"/>
    <w:family w:val="auto"/>
    <w:pitch w:val="default"/>
    <w:sig w:usb0="00000000" w:usb1="00000000" w:usb2="00000000" w:usb3="00000000" w:csb0="00140005" w:csb1="00000000"/>
  </w:font>
  <w:font w:name="Caladea">
    <w:panose1 w:val="02040503050406030204"/>
    <w:charset w:val="00"/>
    <w:family w:val="auto"/>
    <w:pitch w:val="default"/>
    <w:sig w:usb0="00000007" w:usb1="00000000" w:usb2="00000000" w:usb3="00000000" w:csb0="20000093"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9781821">
    <w:nsid w:val="5CF861BD"/>
    <w:multiLevelType w:val="multilevel"/>
    <w:tmpl w:val="5CF861BD"/>
    <w:lvl w:ilvl="0" w:tentative="1">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3118929687">
    <w:nsid w:val="B9E71717"/>
    <w:multiLevelType w:val="singleLevel"/>
    <w:tmpl w:val="B9E71717"/>
    <w:lvl w:ilvl="0" w:tentative="1">
      <w:start w:val="1"/>
      <w:numFmt w:val="decimal"/>
      <w:pStyle w:val="40"/>
      <w:lvlText w:val="%1)"/>
      <w:lvlJc w:val="left"/>
      <w:pPr>
        <w:tabs>
          <w:tab w:val="left" w:pos="397"/>
        </w:tabs>
        <w:ind w:left="170" w:firstLine="227"/>
      </w:pPr>
      <w:rPr>
        <w:rFonts w:hint="default"/>
      </w:rPr>
    </w:lvl>
  </w:abstractNum>
  <w:abstractNum w:abstractNumId="3805750286">
    <w:nsid w:val="E2D7240E"/>
    <w:multiLevelType w:val="singleLevel"/>
    <w:tmpl w:val="E2D7240E"/>
    <w:lvl w:ilvl="0" w:tentative="1">
      <w:start w:val="1"/>
      <w:numFmt w:val="lowerLetter"/>
      <w:pStyle w:val="41"/>
      <w:lvlText w:val="%1."/>
      <w:lvlJc w:val="left"/>
      <w:pPr>
        <w:tabs>
          <w:tab w:val="left" w:pos="794"/>
        </w:tabs>
        <w:ind w:left="0" w:firstLine="794"/>
      </w:pPr>
      <w:rPr>
        <w:rFonts w:hint="default"/>
      </w:rPr>
    </w:lvl>
  </w:abstractNum>
  <w:abstractNum w:abstractNumId="3330092473">
    <w:nsid w:val="C67D2DB9"/>
    <w:multiLevelType w:val="singleLevel"/>
    <w:tmpl w:val="C67D2DB9"/>
    <w:lvl w:ilvl="0" w:tentative="1">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1560992423">
    <w:nsid w:val="5D0ADAA7"/>
    <w:multiLevelType w:val="singleLevel"/>
    <w:tmpl w:val="5D0ADAA7"/>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0992412">
    <w:nsid w:val="5D0ADA9C"/>
    <w:multiLevelType w:val="singleLevel"/>
    <w:tmpl w:val="5D0ADA9C"/>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0992434">
    <w:nsid w:val="5D0ADAB2"/>
    <w:multiLevelType w:val="singleLevel"/>
    <w:tmpl w:val="5D0ADAB2"/>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102751770">
    <w:nsid w:val="061FDE1A"/>
    <w:multiLevelType w:val="singleLevel"/>
    <w:tmpl w:val="061FDE1A"/>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560864797">
    <w:nsid w:val="5D08E81D"/>
    <w:multiLevelType w:val="singleLevel"/>
    <w:tmpl w:val="5D08E81D"/>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0992445">
    <w:nsid w:val="5D0ADABD"/>
    <w:multiLevelType w:val="singleLevel"/>
    <w:tmpl w:val="5D0ADABD"/>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0992456">
    <w:nsid w:val="5D0ADAC8"/>
    <w:multiLevelType w:val="singleLevel"/>
    <w:tmpl w:val="5D0ADAC8"/>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122738477">
    <w:nsid w:val="0750D72D"/>
    <w:multiLevelType w:val="singleLevel"/>
    <w:tmpl w:val="0750D72D"/>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560819054">
    <w:nsid w:val="5D08356E"/>
    <w:multiLevelType w:val="singleLevel"/>
    <w:tmpl w:val="5D08356E"/>
    <w:lvl w:ilvl="0" w:tentative="1">
      <w:start w:val="1"/>
      <w:numFmt w:val="decimal"/>
      <w:suff w:val="space"/>
      <w:lvlText w:val="%1)"/>
      <w:lvlJc w:val="left"/>
    </w:lvl>
  </w:abstractNum>
  <w:abstractNum w:abstractNumId="1560819102">
    <w:nsid w:val="5D08359E"/>
    <w:multiLevelType w:val="singleLevel"/>
    <w:tmpl w:val="5D08359E"/>
    <w:lvl w:ilvl="0" w:tentative="1">
      <w:start w:val="1"/>
      <w:numFmt w:val="decimal"/>
      <w:suff w:val="space"/>
      <w:lvlText w:val="%1)"/>
      <w:lvlJc w:val="left"/>
    </w:lvl>
  </w:abstractNum>
  <w:abstractNum w:abstractNumId="1560819129">
    <w:nsid w:val="5D0835B9"/>
    <w:multiLevelType w:val="singleLevel"/>
    <w:tmpl w:val="5D0835B9"/>
    <w:lvl w:ilvl="0" w:tentative="1">
      <w:start w:val="1"/>
      <w:numFmt w:val="decimal"/>
      <w:suff w:val="space"/>
      <w:lvlText w:val="%1)"/>
      <w:lvlJc w:val="left"/>
    </w:lvl>
  </w:abstractNum>
  <w:abstractNum w:abstractNumId="1560818701">
    <w:nsid w:val="5D08340D"/>
    <w:multiLevelType w:val="singleLevel"/>
    <w:tmpl w:val="5D08340D"/>
    <w:lvl w:ilvl="0" w:tentative="1">
      <w:start w:val="1"/>
      <w:numFmt w:val="decimal"/>
      <w:lvlText w:val="%1)"/>
      <w:lvlJc w:val="left"/>
      <w:pPr>
        <w:tabs>
          <w:tab w:val="left" w:pos="425"/>
        </w:tabs>
        <w:ind w:left="425" w:leftChars="0" w:hanging="425" w:firstLineChars="0"/>
      </w:pPr>
      <w:rPr>
        <w:rFonts w:hint="default"/>
      </w:rPr>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0992468">
    <w:nsid w:val="5D0ADAD4"/>
    <w:multiLevelType w:val="singleLevel"/>
    <w:tmpl w:val="5D0ADAD4"/>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0992479">
    <w:nsid w:val="5D0ADADF"/>
    <w:multiLevelType w:val="singleLevel"/>
    <w:tmpl w:val="5D0ADADF"/>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604446171">
    <w:nsid w:val="9B3CB1DB"/>
    <w:multiLevelType w:val="singleLevel"/>
    <w:tmpl w:val="9B3CB1DB"/>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abstractNum w:abstractNumId="1560821240">
    <w:nsid w:val="5D083DF8"/>
    <w:multiLevelType w:val="singleLevel"/>
    <w:tmpl w:val="5D083DF8"/>
    <w:lvl w:ilvl="0" w:tentative="1">
      <w:start w:val="1"/>
      <w:numFmt w:val="decimal"/>
      <w:suff w:val="space"/>
      <w:lvlText w:val="%1)"/>
      <w:lvlJc w:val="left"/>
    </w:lvl>
  </w:abstractNum>
  <w:abstractNum w:abstractNumId="1560828550">
    <w:nsid w:val="5D085A86"/>
    <w:multiLevelType w:val="singleLevel"/>
    <w:tmpl w:val="5D085A86"/>
    <w:lvl w:ilvl="0" w:tentative="1">
      <w:start w:val="1"/>
      <w:numFmt w:val="decimal"/>
      <w:suff w:val="space"/>
      <w:lvlText w:val="%1)"/>
      <w:lvlJc w:val="left"/>
    </w:lvl>
  </w:abstractNum>
  <w:abstractNum w:abstractNumId="1560857743">
    <w:nsid w:val="5D08CC8F"/>
    <w:multiLevelType w:val="singleLevel"/>
    <w:tmpl w:val="5D08CC8F"/>
    <w:lvl w:ilvl="0" w:tentative="1">
      <w:start w:val="1"/>
      <w:numFmt w:val="decimal"/>
      <w:suff w:val="space"/>
      <w:lvlText w:val="(%1)"/>
      <w:lvlJc w:val="left"/>
    </w:lvl>
  </w:abstractNum>
  <w:abstractNum w:abstractNumId="1560862646">
    <w:nsid w:val="5D08DFB6"/>
    <w:multiLevelType w:val="singleLevel"/>
    <w:tmpl w:val="5D08DFB6"/>
    <w:lvl w:ilvl="0" w:tentative="1">
      <w:start w:val="1"/>
      <w:numFmt w:val="decimal"/>
      <w:suff w:val="space"/>
      <w:lvlText w:val="(%1)"/>
      <w:lvlJc w:val="left"/>
    </w:lvl>
  </w:abstractNum>
  <w:abstractNum w:abstractNumId="1560863051">
    <w:nsid w:val="5D08E14B"/>
    <w:multiLevelType w:val="singleLevel"/>
    <w:tmpl w:val="5D08E14B"/>
    <w:lvl w:ilvl="0" w:tentative="1">
      <w:start w:val="1"/>
      <w:numFmt w:val="decimal"/>
      <w:suff w:val="space"/>
      <w:lvlText w:val="(%1)"/>
      <w:lvlJc w:val="left"/>
    </w:lvl>
  </w:abstractNum>
  <w:abstractNum w:abstractNumId="1560864966">
    <w:nsid w:val="5D08E8C6"/>
    <w:multiLevelType w:val="singleLevel"/>
    <w:tmpl w:val="5D08E8C6"/>
    <w:lvl w:ilvl="0" w:tentative="1">
      <w:start w:val="1"/>
      <w:numFmt w:val="decimal"/>
      <w:suff w:val="space"/>
      <w:lvlText w:val="(%1)"/>
      <w:lvlJc w:val="left"/>
    </w:lvl>
  </w:abstractNum>
  <w:abstractNum w:abstractNumId="1560993543">
    <w:nsid w:val="5D0ADF07"/>
    <w:multiLevelType w:val="singleLevel"/>
    <w:tmpl w:val="5D0ADF07"/>
    <w:lvl w:ilvl="0" w:tentative="1">
      <w:start w:val="1"/>
      <w:numFmt w:val="decimal"/>
      <w:suff w:val="space"/>
      <w:lvlText w:val="%1)"/>
      <w:lvlJc w:val="left"/>
    </w:lvl>
  </w:abstractNum>
  <w:abstractNum w:abstractNumId="1560993013">
    <w:nsid w:val="5D0ADCF5"/>
    <w:multiLevelType w:val="singleLevel"/>
    <w:tmpl w:val="5D0ADCF5"/>
    <w:lvl w:ilvl="0" w:tentative="1">
      <w:start w:val="1"/>
      <w:numFmt w:val="decimal"/>
      <w:suff w:val="space"/>
      <w:lvlText w:val="%1)"/>
      <w:lvlJc w:val="left"/>
    </w:lvl>
  </w:abstractNum>
  <w:abstractNum w:abstractNumId="1560992966">
    <w:nsid w:val="5D0ADCC6"/>
    <w:multiLevelType w:val="singleLevel"/>
    <w:tmpl w:val="5D0ADCC6"/>
    <w:lvl w:ilvl="0" w:tentative="1">
      <w:start w:val="1"/>
      <w:numFmt w:val="decimal"/>
      <w:suff w:val="space"/>
      <w:lvlText w:val="%1)"/>
      <w:lvlJc w:val="left"/>
    </w:lvl>
  </w:abstractNum>
  <w:abstractNum w:abstractNumId="1560994450">
    <w:nsid w:val="5D0AE292"/>
    <w:multiLevelType w:val="singleLevel"/>
    <w:tmpl w:val="5D0AE292"/>
    <w:lvl w:ilvl="0" w:tentative="1">
      <w:start w:val="1"/>
      <w:numFmt w:val="decimal"/>
      <w:suff w:val="space"/>
      <w:lvlText w:val="%1)"/>
      <w:lvlJc w:val="left"/>
    </w:lvl>
  </w:abstractNum>
  <w:abstractNum w:abstractNumId="1560994551">
    <w:nsid w:val="5D0AE2F7"/>
    <w:multiLevelType w:val="singleLevel"/>
    <w:tmpl w:val="5D0AE2F7"/>
    <w:lvl w:ilvl="0" w:tentative="1">
      <w:start w:val="1"/>
      <w:numFmt w:val="decimal"/>
      <w:suff w:val="space"/>
      <w:lvlText w:val="%1)"/>
      <w:lvlJc w:val="left"/>
    </w:lvl>
  </w:abstractNum>
  <w:abstractNum w:abstractNumId="1561020849">
    <w:nsid w:val="5D0B49B1"/>
    <w:multiLevelType w:val="singleLevel"/>
    <w:tmpl w:val="5D0B49B1"/>
    <w:lvl w:ilvl="0" w:tentative="1">
      <w:start w:val="1"/>
      <w:numFmt w:val="decimal"/>
      <w:suff w:val="space"/>
      <w:lvlText w:val="%1)"/>
      <w:lvlJc w:val="left"/>
    </w:lvl>
  </w:abstractNum>
  <w:abstractNum w:abstractNumId="1561000595">
    <w:nsid w:val="5D0AFA93"/>
    <w:multiLevelType w:val="singleLevel"/>
    <w:tmpl w:val="5D0AFA93"/>
    <w:lvl w:ilvl="0" w:tentative="1">
      <w:start w:val="1"/>
      <w:numFmt w:val="decimal"/>
      <w:suff w:val="space"/>
      <w:lvlText w:val="%1)"/>
      <w:lvlJc w:val="left"/>
    </w:lvl>
  </w:abstractNum>
  <w:abstractNum w:abstractNumId="1561020968">
    <w:nsid w:val="5D0B4A28"/>
    <w:multiLevelType w:val="singleLevel"/>
    <w:tmpl w:val="5D0B4A28"/>
    <w:lvl w:ilvl="0" w:tentative="1">
      <w:start w:val="1"/>
      <w:numFmt w:val="decimal"/>
      <w:suff w:val="space"/>
      <w:lvlText w:val="%1)"/>
      <w:lvlJc w:val="left"/>
    </w:lvl>
  </w:abstractNum>
  <w:abstractNum w:abstractNumId="1561000922">
    <w:nsid w:val="5D0AFBDA"/>
    <w:multiLevelType w:val="singleLevel"/>
    <w:tmpl w:val="5D0AFBDA"/>
    <w:lvl w:ilvl="0" w:tentative="1">
      <w:start w:val="1"/>
      <w:numFmt w:val="decimal"/>
      <w:suff w:val="space"/>
      <w:lvlText w:val="%1)"/>
      <w:lvlJc w:val="left"/>
    </w:lvl>
  </w:abstractNum>
  <w:abstractNum w:abstractNumId="1561020665">
    <w:nsid w:val="5D0B48F9"/>
    <w:multiLevelType w:val="singleLevel"/>
    <w:tmpl w:val="5D0B48F9"/>
    <w:lvl w:ilvl="0" w:tentative="1">
      <w:start w:val="1"/>
      <w:numFmt w:val="decimal"/>
      <w:suff w:val="space"/>
      <w:lvlText w:val="%1)"/>
      <w:lvlJc w:val="left"/>
    </w:lvl>
  </w:abstractNum>
  <w:abstractNum w:abstractNumId="1561020817">
    <w:nsid w:val="5D0B4991"/>
    <w:multiLevelType w:val="singleLevel"/>
    <w:tmpl w:val="5D0B4991"/>
    <w:lvl w:ilvl="0" w:tentative="1">
      <w:start w:val="1"/>
      <w:numFmt w:val="decimal"/>
      <w:suff w:val="space"/>
      <w:lvlText w:val="%1)"/>
      <w:lvlJc w:val="left"/>
    </w:lvl>
  </w:abstractNum>
  <w:abstractNum w:abstractNumId="1561020624">
    <w:nsid w:val="5D0B48D0"/>
    <w:multiLevelType w:val="singleLevel"/>
    <w:tmpl w:val="5D0B48D0"/>
    <w:lvl w:ilvl="0" w:tentative="1">
      <w:start w:val="1"/>
      <w:numFmt w:val="decimal"/>
      <w:suff w:val="space"/>
      <w:lvlText w:val="%1)"/>
      <w:lvlJc w:val="left"/>
    </w:lvl>
  </w:abstractNum>
  <w:abstractNum w:abstractNumId="1561020998">
    <w:nsid w:val="5D0B4A46"/>
    <w:multiLevelType w:val="singleLevel"/>
    <w:tmpl w:val="5D0B4A46"/>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0992412"/>
    <w:lvlOverride w:ilvl="0">
      <w:startOverride w:val="1"/>
    </w:lvlOverride>
  </w:num>
  <w:num w:numId="7">
    <w:abstractNumId w:val="1503061162"/>
  </w:num>
  <w:num w:numId="8">
    <w:abstractNumId w:val="1560992423"/>
    <w:lvlOverride w:ilvl="0">
      <w:startOverride w:val="1"/>
    </w:lvlOverride>
  </w:num>
  <w:num w:numId="9">
    <w:abstractNumId w:val="1560992412"/>
    <w:lvlOverride w:ilvl="0">
      <w:startOverride w:val="1"/>
    </w:lvlOverride>
  </w:num>
  <w:num w:numId="10">
    <w:abstractNumId w:val="3661615529"/>
  </w:num>
  <w:num w:numId="11">
    <w:abstractNumId w:val="1560992412"/>
    <w:lvlOverride w:ilvl="0">
      <w:startOverride w:val="1"/>
    </w:lvlOverride>
  </w:num>
  <w:num w:numId="12">
    <w:abstractNumId w:val="1560992412"/>
    <w:lvlOverride w:ilvl="0">
      <w:startOverride w:val="1"/>
    </w:lvlOverride>
  </w:num>
  <w:num w:numId="13">
    <w:abstractNumId w:val="2782407963"/>
  </w:num>
  <w:num w:numId="14">
    <w:abstractNumId w:val="1560992434"/>
    <w:lvlOverride w:ilvl="0">
      <w:startOverride w:val="1"/>
    </w:lvlOverride>
  </w:num>
  <w:num w:numId="15">
    <w:abstractNumId w:val="2563796415"/>
  </w:num>
  <w:num w:numId="16">
    <w:abstractNumId w:val="1560992423"/>
    <w:lvlOverride w:ilvl="0">
      <w:startOverride w:val="1"/>
    </w:lvlOverride>
  </w:num>
  <w:num w:numId="17">
    <w:abstractNumId w:val="1560992412"/>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0992423"/>
    <w:lvlOverride w:ilvl="0">
      <w:startOverride w:val="1"/>
    </w:lvlOverride>
  </w:num>
  <w:num w:numId="23">
    <w:abstractNumId w:val="102751770"/>
  </w:num>
  <w:num w:numId="24">
    <w:abstractNumId w:val="1560992423"/>
    <w:lvlOverride w:ilvl="0">
      <w:startOverride w:val="1"/>
    </w:lvlOverride>
  </w:num>
  <w:num w:numId="25">
    <w:abstractNumId w:val="1560992423"/>
    <w:lvlOverride w:ilvl="0">
      <w:startOverride w:val="1"/>
    </w:lvlOverride>
  </w:num>
  <w:num w:numId="26">
    <w:abstractNumId w:val="1560992423"/>
    <w:lvlOverride w:ilvl="0">
      <w:startOverride w:val="1"/>
    </w:lvlOverride>
  </w:num>
  <w:num w:numId="27">
    <w:abstractNumId w:val="1560992423"/>
    <w:lvlOverride w:ilvl="0">
      <w:startOverride w:val="1"/>
    </w:lvlOverride>
  </w:num>
  <w:num w:numId="28">
    <w:abstractNumId w:val="1560992423"/>
    <w:lvlOverride w:ilvl="0">
      <w:startOverride w:val="1"/>
    </w:lvlOverride>
  </w:num>
  <w:num w:numId="29">
    <w:abstractNumId w:val="2988962532"/>
  </w:num>
  <w:num w:numId="30">
    <w:abstractNumId w:val="3757274914"/>
  </w:num>
  <w:num w:numId="31">
    <w:abstractNumId w:val="3505137533"/>
  </w:num>
  <w:num w:numId="32">
    <w:abstractNumId w:val="1560992423"/>
    <w:lvlOverride w:ilvl="0">
      <w:startOverride w:val="1"/>
    </w:lvlOverride>
  </w:num>
  <w:num w:numId="33">
    <w:abstractNumId w:val="1560992423"/>
    <w:lvlOverride w:ilvl="0">
      <w:startOverride w:val="1"/>
    </w:lvlOverride>
  </w:num>
  <w:num w:numId="34">
    <w:abstractNumId w:val="1560992423"/>
    <w:lvlOverride w:ilvl="0">
      <w:startOverride w:val="1"/>
    </w:lvlOverride>
  </w:num>
  <w:num w:numId="35">
    <w:abstractNumId w:val="1560992423"/>
    <w:lvlOverride w:ilvl="0">
      <w:startOverride w:val="1"/>
    </w:lvlOverride>
  </w:num>
  <w:num w:numId="36">
    <w:abstractNumId w:val="1560992423"/>
    <w:lvlOverride w:ilvl="0">
      <w:startOverride w:val="1"/>
    </w:lvlOverride>
  </w:num>
  <w:num w:numId="37">
    <w:abstractNumId w:val="2271757349"/>
  </w:num>
  <w:num w:numId="38">
    <w:abstractNumId w:val="1560992412"/>
    <w:lvlOverride w:ilvl="0">
      <w:startOverride w:val="1"/>
    </w:lvlOverride>
  </w:num>
  <w:num w:numId="39">
    <w:abstractNumId w:val="1560992412"/>
    <w:lvlOverride w:ilvl="0">
      <w:startOverride w:val="1"/>
    </w:lvlOverride>
  </w:num>
  <w:num w:numId="40">
    <w:abstractNumId w:val="1560992412"/>
    <w:lvlOverride w:ilvl="0">
      <w:startOverride w:val="1"/>
    </w:lvlOverride>
  </w:num>
  <w:num w:numId="41">
    <w:abstractNumId w:val="1560992423"/>
    <w:lvlOverride w:ilvl="0">
      <w:startOverride w:val="1"/>
    </w:lvlOverride>
  </w:num>
  <w:num w:numId="42">
    <w:abstractNumId w:val="1560992412"/>
    <w:lvlOverride w:ilvl="0">
      <w:startOverride w:val="1"/>
    </w:lvlOverride>
  </w:num>
  <w:num w:numId="43">
    <w:abstractNumId w:val="1560992423"/>
    <w:lvlOverride w:ilvl="0">
      <w:startOverride w:val="1"/>
    </w:lvlOverride>
  </w:num>
  <w:num w:numId="44">
    <w:abstractNumId w:val="2851856184"/>
  </w:num>
  <w:num w:numId="45">
    <w:abstractNumId w:val="1560992412"/>
    <w:lvlOverride w:ilvl="0">
      <w:startOverride w:val="1"/>
    </w:lvlOverride>
  </w:num>
  <w:num w:numId="46">
    <w:abstractNumId w:val="1560992412"/>
    <w:lvlOverride w:ilvl="0">
      <w:startOverride w:val="1"/>
    </w:lvlOverride>
  </w:num>
  <w:num w:numId="47">
    <w:abstractNumId w:val="1560992423"/>
    <w:lvlOverride w:ilvl="0">
      <w:startOverride w:val="1"/>
    </w:lvlOverride>
  </w:num>
  <w:num w:numId="48">
    <w:abstractNumId w:val="1560992412"/>
    <w:lvlOverride w:ilvl="0">
      <w:startOverride w:val="1"/>
    </w:lvlOverride>
  </w:num>
  <w:num w:numId="49">
    <w:abstractNumId w:val="1560992423"/>
    <w:lvlOverride w:ilvl="0">
      <w:startOverride w:val="1"/>
    </w:lvlOverride>
  </w:num>
  <w:num w:numId="50">
    <w:abstractNumId w:val="1560992412"/>
    <w:lvlOverride w:ilvl="0">
      <w:startOverride w:val="1"/>
    </w:lvlOverride>
  </w:num>
  <w:num w:numId="51">
    <w:abstractNumId w:val="1560992423"/>
    <w:lvlOverride w:ilvl="0">
      <w:startOverride w:val="1"/>
    </w:lvlOverride>
  </w:num>
  <w:num w:numId="52">
    <w:abstractNumId w:val="1560992423"/>
    <w:lvlOverride w:ilvl="0">
      <w:startOverride w:val="1"/>
    </w:lvlOverride>
  </w:num>
  <w:num w:numId="53">
    <w:abstractNumId w:val="1560992423"/>
    <w:lvlOverride w:ilvl="0">
      <w:startOverride w:val="1"/>
    </w:lvlOverride>
  </w:num>
  <w:num w:numId="54">
    <w:abstractNumId w:val="1560992423"/>
    <w:lvlOverride w:ilvl="0">
      <w:startOverride w:val="1"/>
    </w:lvlOverride>
  </w:num>
  <w:num w:numId="55">
    <w:abstractNumId w:val="1560992423"/>
    <w:lvlOverride w:ilvl="0">
      <w:startOverride w:val="1"/>
    </w:lvlOverride>
  </w:num>
  <w:num w:numId="56">
    <w:abstractNumId w:val="1560992423"/>
    <w:lvlOverride w:ilvl="0">
      <w:startOverride w:val="1"/>
    </w:lvlOverride>
  </w:num>
  <w:num w:numId="57">
    <w:abstractNumId w:val="1560864797"/>
  </w:num>
  <w:num w:numId="58">
    <w:abstractNumId w:val="1560992423"/>
    <w:lvlOverride w:ilvl="0">
      <w:startOverride w:val="1"/>
    </w:lvlOverride>
  </w:num>
  <w:num w:numId="59">
    <w:abstractNumId w:val="1560992423"/>
    <w:lvlOverride w:ilvl="0">
      <w:startOverride w:val="1"/>
    </w:lvlOverride>
  </w:num>
  <w:num w:numId="60">
    <w:abstractNumId w:val="1560992423"/>
    <w:lvlOverride w:ilvl="0">
      <w:startOverride w:val="1"/>
    </w:lvlOverride>
  </w:num>
  <w:num w:numId="61">
    <w:abstractNumId w:val="1560992423"/>
    <w:lvlOverride w:ilvl="0">
      <w:startOverride w:val="1"/>
    </w:lvlOverride>
  </w:num>
  <w:num w:numId="62">
    <w:abstractNumId w:val="1392364875"/>
  </w:num>
  <w:num w:numId="63">
    <w:abstractNumId w:val="1560992423"/>
    <w:lvlOverride w:ilvl="0">
      <w:startOverride w:val="1"/>
    </w:lvlOverride>
  </w:num>
  <w:num w:numId="64">
    <w:abstractNumId w:val="1560992423"/>
    <w:lvlOverride w:ilvl="0">
      <w:startOverride w:val="1"/>
    </w:lvlOverride>
  </w:num>
  <w:num w:numId="65">
    <w:abstractNumId w:val="1560992423"/>
    <w:lvlOverride w:ilvl="0">
      <w:startOverride w:val="1"/>
    </w:lvlOverride>
  </w:num>
  <w:num w:numId="66">
    <w:abstractNumId w:val="1560992423"/>
    <w:lvlOverride w:ilvl="0">
      <w:startOverride w:val="1"/>
    </w:lvlOverride>
  </w:num>
  <w:num w:numId="67">
    <w:abstractNumId w:val="1560992423"/>
    <w:lvlOverride w:ilvl="0">
      <w:startOverride w:val="1"/>
    </w:lvlOverride>
  </w:num>
  <w:num w:numId="68">
    <w:abstractNumId w:val="1560992423"/>
    <w:lvlOverride w:ilvl="0">
      <w:startOverride w:val="1"/>
    </w:lvlOverride>
  </w:num>
  <w:num w:numId="69">
    <w:abstractNumId w:val="1560992412"/>
    <w:lvlOverride w:ilvl="0">
      <w:startOverride w:val="1"/>
    </w:lvlOverride>
  </w:num>
  <w:num w:numId="70">
    <w:abstractNumId w:val="3893139531"/>
  </w:num>
  <w:num w:numId="71">
    <w:abstractNumId w:val="1560992412"/>
    <w:lvlOverride w:ilvl="0">
      <w:startOverride w:val="1"/>
    </w:lvlOverride>
  </w:num>
  <w:num w:numId="72">
    <w:abstractNumId w:val="2330821566"/>
  </w:num>
  <w:num w:numId="73">
    <w:abstractNumId w:val="1560992412"/>
    <w:lvlOverride w:ilvl="0">
      <w:startOverride w:val="1"/>
    </w:lvlOverride>
  </w:num>
  <w:num w:numId="74">
    <w:abstractNumId w:val="239637891"/>
  </w:num>
  <w:num w:numId="75">
    <w:abstractNumId w:val="5515572"/>
  </w:num>
  <w:num w:numId="76">
    <w:abstractNumId w:val="1560992412"/>
    <w:lvlOverride w:ilvl="0">
      <w:startOverride w:val="1"/>
    </w:lvlOverride>
  </w:num>
  <w:num w:numId="77">
    <w:abstractNumId w:val="1560992412"/>
    <w:lvlOverride w:ilvl="0">
      <w:startOverride w:val="1"/>
    </w:lvlOverride>
  </w:num>
  <w:num w:numId="78">
    <w:abstractNumId w:val="1560992423"/>
    <w:lvlOverride w:ilvl="0">
      <w:startOverride w:val="1"/>
    </w:lvlOverride>
  </w:num>
  <w:num w:numId="79">
    <w:abstractNumId w:val="1560992412"/>
    <w:lvlOverride w:ilvl="0">
      <w:startOverride w:val="1"/>
    </w:lvlOverride>
  </w:num>
  <w:num w:numId="80">
    <w:abstractNumId w:val="527003199"/>
  </w:num>
  <w:num w:numId="81">
    <w:abstractNumId w:val="1560992412"/>
    <w:lvlOverride w:ilvl="0">
      <w:startOverride w:val="1"/>
    </w:lvlOverride>
  </w:num>
  <w:num w:numId="82">
    <w:abstractNumId w:val="1560992412"/>
    <w:lvlOverride w:ilvl="0">
      <w:startOverride w:val="1"/>
    </w:lvlOverride>
  </w:num>
  <w:num w:numId="83">
    <w:abstractNumId w:val="1560992445"/>
    <w:lvlOverride w:ilvl="0">
      <w:startOverride w:val="1"/>
    </w:lvlOverride>
  </w:num>
  <w:num w:numId="84">
    <w:abstractNumId w:val="1560992434"/>
    <w:lvlOverride w:ilvl="0">
      <w:startOverride w:val="1"/>
    </w:lvlOverride>
  </w:num>
  <w:num w:numId="85">
    <w:abstractNumId w:val="1560992434"/>
    <w:lvlOverride w:ilvl="0">
      <w:startOverride w:val="1"/>
    </w:lvlOverride>
  </w:num>
  <w:num w:numId="86">
    <w:abstractNumId w:val="3592961929"/>
  </w:num>
  <w:num w:numId="87">
    <w:abstractNumId w:val="1695817574"/>
  </w:num>
  <w:num w:numId="88">
    <w:abstractNumId w:val="1560992434"/>
    <w:lvlOverride w:ilvl="0">
      <w:startOverride w:val="1"/>
    </w:lvlOverride>
  </w:num>
  <w:num w:numId="89">
    <w:abstractNumId w:val="2871898640"/>
  </w:num>
  <w:num w:numId="90">
    <w:abstractNumId w:val="1560992412"/>
    <w:lvlOverride w:ilvl="0">
      <w:startOverride w:val="1"/>
    </w:lvlOverride>
  </w:num>
  <w:num w:numId="91">
    <w:abstractNumId w:val="3286291611"/>
  </w:num>
  <w:num w:numId="92">
    <w:abstractNumId w:val="1560992423"/>
    <w:lvlOverride w:ilvl="0">
      <w:startOverride w:val="1"/>
    </w:lvlOverride>
  </w:num>
  <w:num w:numId="93">
    <w:abstractNumId w:val="1560992412"/>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0992412"/>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0992412"/>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0992423"/>
    <w:lvlOverride w:ilvl="0">
      <w:startOverride w:val="1"/>
    </w:lvlOverride>
  </w:num>
  <w:num w:numId="112">
    <w:abstractNumId w:val="1560992412"/>
    <w:lvlOverride w:ilvl="0">
      <w:startOverride w:val="1"/>
    </w:lvlOverride>
  </w:num>
  <w:num w:numId="113">
    <w:abstractNumId w:val="1560992456"/>
    <w:lvlOverride w:ilvl="0">
      <w:startOverride w:val="1"/>
    </w:lvlOverride>
  </w:num>
  <w:num w:numId="114">
    <w:abstractNumId w:val="2821039678"/>
  </w:num>
  <w:num w:numId="115">
    <w:abstractNumId w:val="1560992412"/>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0992412"/>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0992423"/>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0992412"/>
    <w:lvlOverride w:ilvl="0">
      <w:startOverride w:val="1"/>
    </w:lvlOverride>
  </w:num>
  <w:num w:numId="133">
    <w:abstractNumId w:val="1560992412"/>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0992412"/>
    <w:lvlOverride w:ilvl="0">
      <w:startOverride w:val="1"/>
    </w:lvlOverride>
  </w:num>
  <w:num w:numId="153">
    <w:abstractNumId w:val="2540321088"/>
  </w:num>
  <w:num w:numId="154">
    <w:abstractNumId w:val="104109"/>
  </w:num>
  <w:num w:numId="155">
    <w:abstractNumId w:val="2009136277"/>
  </w:num>
  <w:num w:numId="156">
    <w:abstractNumId w:val="1560992423"/>
    <w:lvlOverride w:ilvl="0">
      <w:startOverride w:val="1"/>
    </w:lvlOverride>
  </w:num>
  <w:num w:numId="157">
    <w:abstractNumId w:val="1560992412"/>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0992412"/>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0992423"/>
    <w:lvlOverride w:ilvl="0">
      <w:startOverride w:val="1"/>
    </w:lvlOverride>
  </w:num>
  <w:num w:numId="169">
    <w:abstractNumId w:val="1560992412"/>
    <w:lvlOverride w:ilvl="0">
      <w:startOverride w:val="1"/>
    </w:lvlOverride>
  </w:num>
  <w:num w:numId="170">
    <w:abstractNumId w:val="407779206"/>
  </w:num>
  <w:num w:numId="171">
    <w:abstractNumId w:val="699841133"/>
  </w:num>
  <w:num w:numId="172">
    <w:abstractNumId w:val="3187295387"/>
  </w:num>
  <w:num w:numId="173">
    <w:abstractNumId w:val="1560992412"/>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0992412"/>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0992423"/>
    <w:lvlOverride w:ilvl="0">
      <w:startOverride w:val="1"/>
    </w:lvlOverride>
  </w:num>
  <w:num w:numId="220">
    <w:abstractNumId w:val="1560992412"/>
    <w:lvlOverride w:ilvl="0">
      <w:startOverride w:val="1"/>
    </w:lvlOverride>
  </w:num>
  <w:num w:numId="221">
    <w:abstractNumId w:val="577691448"/>
  </w:num>
  <w:num w:numId="222">
    <w:abstractNumId w:val="3398119076"/>
  </w:num>
  <w:num w:numId="223">
    <w:abstractNumId w:val="482252890"/>
  </w:num>
  <w:num w:numId="224">
    <w:abstractNumId w:val="1560992412"/>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0992412"/>
    <w:lvlOverride w:ilvl="0">
      <w:startOverride w:val="1"/>
    </w:lvlOverride>
  </w:num>
  <w:num w:numId="230">
    <w:abstractNumId w:val="3344782791"/>
  </w:num>
  <w:num w:numId="231">
    <w:abstractNumId w:val="2589165715"/>
  </w:num>
  <w:num w:numId="232">
    <w:abstractNumId w:val="3065187185"/>
  </w:num>
  <w:num w:numId="233">
    <w:abstractNumId w:val="1560992423"/>
    <w:lvlOverride w:ilvl="0">
      <w:startOverride w:val="1"/>
    </w:lvlOverride>
  </w:num>
  <w:num w:numId="234">
    <w:abstractNumId w:val="1560992412"/>
    <w:lvlOverride w:ilvl="0">
      <w:startOverride w:val="1"/>
    </w:lvlOverride>
  </w:num>
  <w:num w:numId="235">
    <w:abstractNumId w:val="350480271"/>
  </w:num>
  <w:num w:numId="236">
    <w:abstractNumId w:val="1576891238"/>
  </w:num>
  <w:num w:numId="237">
    <w:abstractNumId w:val="476727503"/>
  </w:num>
  <w:num w:numId="238">
    <w:abstractNumId w:val="1560992412"/>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0992423"/>
    <w:lvlOverride w:ilvl="0">
      <w:startOverride w:val="1"/>
    </w:lvlOverride>
  </w:num>
  <w:num w:numId="247">
    <w:abstractNumId w:val="1560992412"/>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0992423"/>
    <w:lvlOverride w:ilvl="0">
      <w:startOverride w:val="1"/>
    </w:lvlOverride>
  </w:num>
  <w:num w:numId="255">
    <w:abstractNumId w:val="1560992412"/>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0992412"/>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0992412"/>
    <w:lvlOverride w:ilvl="0">
      <w:startOverride w:val="1"/>
    </w:lvlOverride>
  </w:num>
  <w:num w:numId="268">
    <w:abstractNumId w:val="715318863"/>
  </w:num>
  <w:num w:numId="269">
    <w:abstractNumId w:val="3043371355"/>
  </w:num>
  <w:num w:numId="270">
    <w:abstractNumId w:val="2495135731"/>
  </w:num>
  <w:num w:numId="271">
    <w:abstractNumId w:val="1560992423"/>
    <w:lvlOverride w:ilvl="0">
      <w:startOverride w:val="1"/>
    </w:lvlOverride>
  </w:num>
  <w:num w:numId="272">
    <w:abstractNumId w:val="1560992412"/>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0992412"/>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0992423"/>
    <w:lvlOverride w:ilvl="0">
      <w:startOverride w:val="1"/>
    </w:lvlOverride>
  </w:num>
  <w:num w:numId="287">
    <w:abstractNumId w:val="1560992412"/>
    <w:lvlOverride w:ilvl="0">
      <w:startOverride w:val="1"/>
    </w:lvlOverride>
  </w:num>
  <w:num w:numId="288">
    <w:abstractNumId w:val="1206847288"/>
  </w:num>
  <w:num w:numId="289">
    <w:abstractNumId w:val="3023070808"/>
  </w:num>
  <w:num w:numId="290">
    <w:abstractNumId w:val="437288234"/>
  </w:num>
  <w:num w:numId="291">
    <w:abstractNumId w:val="1560992412"/>
    <w:lvlOverride w:ilvl="0">
      <w:startOverride w:val="1"/>
    </w:lvlOverride>
  </w:num>
  <w:num w:numId="292">
    <w:abstractNumId w:val="307104937"/>
  </w:num>
  <w:num w:numId="293">
    <w:abstractNumId w:val="1934873101"/>
  </w:num>
  <w:num w:numId="294">
    <w:abstractNumId w:val="1560992412"/>
    <w:lvlOverride w:ilvl="0">
      <w:startOverride w:val="1"/>
    </w:lvlOverride>
  </w:num>
  <w:num w:numId="295">
    <w:abstractNumId w:val="1995294913"/>
  </w:num>
  <w:num w:numId="296">
    <w:abstractNumId w:val="339899494"/>
  </w:num>
  <w:num w:numId="297">
    <w:abstractNumId w:val="4257601980"/>
  </w:num>
  <w:num w:numId="298">
    <w:abstractNumId w:val="1560992423"/>
    <w:lvlOverride w:ilvl="0">
      <w:startOverride w:val="1"/>
    </w:lvlOverride>
  </w:num>
  <w:num w:numId="299">
    <w:abstractNumId w:val="1560992412"/>
    <w:lvlOverride w:ilvl="0">
      <w:startOverride w:val="1"/>
    </w:lvlOverride>
  </w:num>
  <w:num w:numId="300">
    <w:abstractNumId w:val="2750116606"/>
  </w:num>
  <w:num w:numId="301">
    <w:abstractNumId w:val="1214145447"/>
  </w:num>
  <w:num w:numId="302">
    <w:abstractNumId w:val="2021276250"/>
  </w:num>
  <w:num w:numId="303">
    <w:abstractNumId w:val="1560992412"/>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0992423"/>
    <w:lvlOverride w:ilvl="0">
      <w:startOverride w:val="1"/>
    </w:lvlOverride>
  </w:num>
  <w:num w:numId="310">
    <w:abstractNumId w:val="1560992412"/>
    <w:lvlOverride w:ilvl="0">
      <w:startOverride w:val="1"/>
    </w:lvlOverride>
  </w:num>
  <w:num w:numId="311">
    <w:abstractNumId w:val="3491291534"/>
  </w:num>
  <w:num w:numId="312">
    <w:abstractNumId w:val="4265545365"/>
  </w:num>
  <w:num w:numId="313">
    <w:abstractNumId w:val="1560992412"/>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819054"/>
  </w:num>
  <w:num w:numId="319">
    <w:abstractNumId w:val="1560819102"/>
  </w:num>
  <w:num w:numId="320">
    <w:abstractNumId w:val="1560819129"/>
  </w:num>
  <w:num w:numId="321">
    <w:abstractNumId w:val="1560992966"/>
  </w:num>
  <w:num w:numId="322">
    <w:abstractNumId w:val="1560993013"/>
  </w:num>
  <w:num w:numId="323">
    <w:abstractNumId w:val="1560818701"/>
  </w:num>
  <w:num w:numId="324">
    <w:abstractNumId w:val="1560992423"/>
    <w:lvlOverride w:ilvl="0">
      <w:startOverride w:val="1"/>
    </w:lvlOverride>
  </w:num>
  <w:num w:numId="325">
    <w:abstractNumId w:val="1560992412"/>
    <w:lvlOverride w:ilvl="0">
      <w:startOverride w:val="1"/>
    </w:lvlOverride>
  </w:num>
  <w:num w:numId="326">
    <w:abstractNumId w:val="1257135125"/>
  </w:num>
  <w:num w:numId="327">
    <w:abstractNumId w:val="3229086996"/>
  </w:num>
  <w:num w:numId="328">
    <w:abstractNumId w:val="911105709"/>
  </w:num>
  <w:num w:numId="329">
    <w:abstractNumId w:val="1559629878"/>
  </w:num>
  <w:num w:numId="330">
    <w:abstractNumId w:val="1559620144"/>
  </w:num>
  <w:num w:numId="331">
    <w:abstractNumId w:val="1559629265"/>
  </w:num>
  <w:num w:numId="332">
    <w:abstractNumId w:val="1559629304"/>
  </w:num>
  <w:num w:numId="333">
    <w:abstractNumId w:val="1559631448"/>
  </w:num>
  <w:num w:numId="334">
    <w:abstractNumId w:val="1559630849"/>
  </w:num>
  <w:num w:numId="335">
    <w:abstractNumId w:val="1559630480"/>
  </w:num>
  <w:num w:numId="336">
    <w:abstractNumId w:val="1507220552"/>
  </w:num>
  <w:num w:numId="337">
    <w:abstractNumId w:val="1559631600"/>
  </w:num>
  <w:num w:numId="338">
    <w:abstractNumId w:val="1559643450"/>
  </w:num>
  <w:num w:numId="339">
    <w:abstractNumId w:val="1559643489"/>
  </w:num>
  <w:num w:numId="340">
    <w:abstractNumId w:val="1559644378"/>
  </w:num>
  <w:num w:numId="341">
    <w:abstractNumId w:val="1559644817"/>
  </w:num>
  <w:num w:numId="342">
    <w:abstractNumId w:val="1559715086"/>
  </w:num>
  <w:num w:numId="343">
    <w:abstractNumId w:val="743708499"/>
  </w:num>
  <w:num w:numId="344">
    <w:abstractNumId w:val="1559646697"/>
  </w:num>
  <w:num w:numId="345">
    <w:abstractNumId w:val="1559698811"/>
  </w:num>
  <w:num w:numId="346">
    <w:abstractNumId w:val="1559783456"/>
  </w:num>
  <w:num w:numId="347">
    <w:abstractNumId w:val="1559715141"/>
  </w:num>
  <w:num w:numId="348">
    <w:abstractNumId w:val="1559715173"/>
  </w:num>
  <w:num w:numId="349">
    <w:abstractNumId w:val="1559715198"/>
  </w:num>
  <w:num w:numId="350">
    <w:abstractNumId w:val="1559724684"/>
  </w:num>
  <w:num w:numId="351">
    <w:abstractNumId w:val="1559724708"/>
  </w:num>
  <w:num w:numId="352">
    <w:abstractNumId w:val="1559785898"/>
  </w:num>
  <w:num w:numId="353">
    <w:abstractNumId w:val="1559788204"/>
  </w:num>
  <w:num w:numId="354">
    <w:abstractNumId w:val="1559788847"/>
  </w:num>
  <w:num w:numId="355">
    <w:abstractNumId w:val="1559791502"/>
  </w:num>
  <w:num w:numId="356">
    <w:abstractNumId w:val="1559791575"/>
  </w:num>
  <w:num w:numId="357">
    <w:abstractNumId w:val="1559788988"/>
  </w:num>
  <w:num w:numId="358">
    <w:abstractNumId w:val="1559789124"/>
  </w:num>
  <w:num w:numId="359">
    <w:abstractNumId w:val="1559800164"/>
  </w:num>
  <w:num w:numId="360">
    <w:abstractNumId w:val="1559800192"/>
  </w:num>
  <w:num w:numId="361">
    <w:abstractNumId w:val="1559800608"/>
  </w:num>
  <w:num w:numId="362">
    <w:abstractNumId w:val="1559800628"/>
  </w:num>
  <w:num w:numId="363">
    <w:abstractNumId w:val="1560992468"/>
    <w:lvlOverride w:ilvl="0">
      <w:startOverride w:val="1"/>
    </w:lvlOverride>
  </w:num>
  <w:num w:numId="364">
    <w:abstractNumId w:val="1559697972"/>
  </w:num>
  <w:num w:numId="365">
    <w:abstractNumId w:val="2647812083"/>
  </w:num>
  <w:num w:numId="366">
    <w:abstractNumId w:val="1187838000"/>
  </w:num>
  <w:num w:numId="367">
    <w:abstractNumId w:val="2229085880"/>
  </w:num>
  <w:num w:numId="368">
    <w:abstractNumId w:val="1559651601"/>
  </w:num>
  <w:num w:numId="369">
    <w:abstractNumId w:val="1559651926"/>
  </w:num>
  <w:num w:numId="370">
    <w:abstractNumId w:val="1559652293"/>
  </w:num>
  <w:num w:numId="371">
    <w:abstractNumId w:val="1559652328"/>
  </w:num>
  <w:num w:numId="372">
    <w:abstractNumId w:val="1559652377"/>
  </w:num>
  <w:num w:numId="373">
    <w:abstractNumId w:val="1560992468"/>
    <w:lvlOverride w:ilvl="0">
      <w:startOverride w:val="1"/>
    </w:lvlOverride>
  </w:num>
  <w:num w:numId="374">
    <w:abstractNumId w:val="1560992479"/>
    <w:lvlOverride w:ilvl="0">
      <w:startOverride w:val="1"/>
    </w:lvlOverride>
  </w:num>
  <w:num w:numId="375">
    <w:abstractNumId w:val="1133683142"/>
  </w:num>
  <w:num w:numId="376">
    <w:abstractNumId w:val="3077371602"/>
  </w:num>
  <w:num w:numId="377">
    <w:abstractNumId w:val="1560992479"/>
    <w:lvlOverride w:ilvl="0">
      <w:startOverride w:val="1"/>
    </w:lvlOverride>
  </w:num>
  <w:num w:numId="378">
    <w:abstractNumId w:val="2592752472"/>
  </w:num>
  <w:num w:numId="379">
    <w:abstractNumId w:val="2485430418"/>
  </w:num>
  <w:num w:numId="380">
    <w:abstractNumId w:val="2472505816"/>
  </w:num>
  <w:num w:numId="381">
    <w:abstractNumId w:val="1127434407"/>
  </w:num>
  <w:num w:numId="382">
    <w:abstractNumId w:val="1560992479"/>
    <w:lvlOverride w:ilvl="0">
      <w:startOverride w:val="1"/>
    </w:lvlOverride>
  </w:num>
  <w:num w:numId="383">
    <w:abstractNumId w:val="3904121332"/>
  </w:num>
  <w:num w:numId="384">
    <w:abstractNumId w:val="4067572162"/>
  </w:num>
  <w:num w:numId="385">
    <w:abstractNumId w:val="1056595518"/>
  </w:num>
  <w:num w:numId="386">
    <w:abstractNumId w:val="1560992479"/>
    <w:lvlOverride w:ilvl="0">
      <w:startOverride w:val="1"/>
    </w:lvlOverride>
  </w:num>
  <w:num w:numId="387">
    <w:abstractNumId w:val="3859164144"/>
  </w:num>
  <w:num w:numId="388">
    <w:abstractNumId w:val="1525259878"/>
  </w:num>
  <w:num w:numId="389">
    <w:abstractNumId w:val="2610665294"/>
  </w:num>
  <w:num w:numId="390">
    <w:abstractNumId w:val="1127778150"/>
  </w:num>
  <w:num w:numId="391">
    <w:abstractNumId w:val="1252750909"/>
  </w:num>
  <w:num w:numId="392">
    <w:abstractNumId w:val="1560992468"/>
    <w:lvlOverride w:ilvl="0">
      <w:startOverride w:val="1"/>
    </w:lvlOverride>
  </w:num>
  <w:num w:numId="393">
    <w:abstractNumId w:val="1560992479"/>
    <w:lvlOverride w:ilvl="0">
      <w:startOverride w:val="1"/>
    </w:lvlOverride>
  </w:num>
  <w:num w:numId="394">
    <w:abstractNumId w:val="3435076589"/>
  </w:num>
  <w:num w:numId="395">
    <w:abstractNumId w:val="3512151879"/>
  </w:num>
  <w:num w:numId="396">
    <w:abstractNumId w:val="2210007237"/>
  </w:num>
  <w:num w:numId="397">
    <w:abstractNumId w:val="2245608318"/>
  </w:num>
  <w:num w:numId="398">
    <w:abstractNumId w:val="1560235361"/>
  </w:num>
  <w:num w:numId="399">
    <w:abstractNumId w:val="1560992479"/>
    <w:lvlOverride w:ilvl="0">
      <w:startOverride w:val="1"/>
    </w:lvlOverride>
  </w:num>
  <w:num w:numId="400">
    <w:abstractNumId w:val="2928450384"/>
  </w:num>
  <w:num w:numId="401">
    <w:abstractNumId w:val="2870557243"/>
  </w:num>
  <w:num w:numId="402">
    <w:abstractNumId w:val="2506302601"/>
  </w:num>
  <w:num w:numId="403">
    <w:abstractNumId w:val="537208884"/>
  </w:num>
  <w:num w:numId="404">
    <w:abstractNumId w:val="3655758220"/>
  </w:num>
  <w:num w:numId="405">
    <w:abstractNumId w:val="1560992479"/>
    <w:lvlOverride w:ilvl="0">
      <w:startOverride w:val="1"/>
    </w:lvlOverride>
  </w:num>
  <w:num w:numId="406">
    <w:abstractNumId w:val="650008196"/>
  </w:num>
  <w:num w:numId="407">
    <w:abstractNumId w:val="2283626025"/>
  </w:num>
  <w:num w:numId="408">
    <w:abstractNumId w:val="1559658198"/>
  </w:num>
  <w:num w:numId="409">
    <w:abstractNumId w:val="1559658233"/>
  </w:num>
  <w:num w:numId="410">
    <w:abstractNumId w:val="1559660179"/>
  </w:num>
  <w:num w:numId="411">
    <w:abstractNumId w:val="1559660223"/>
  </w:num>
  <w:num w:numId="412">
    <w:abstractNumId w:val="1560146805"/>
  </w:num>
  <w:num w:numId="413">
    <w:abstractNumId w:val="1559810879"/>
  </w:num>
  <w:num w:numId="414">
    <w:abstractNumId w:val="1560154704"/>
  </w:num>
  <w:num w:numId="415">
    <w:abstractNumId w:val="1560154907"/>
  </w:num>
  <w:num w:numId="416">
    <w:abstractNumId w:val="1560154962"/>
  </w:num>
  <w:num w:numId="417">
    <w:abstractNumId w:val="1560243540"/>
  </w:num>
  <w:num w:numId="418">
    <w:abstractNumId w:val="364746712"/>
  </w:num>
  <w:num w:numId="419">
    <w:abstractNumId w:val="2604446171"/>
  </w:num>
  <w:num w:numId="420">
    <w:abstractNumId w:val="1400127156"/>
  </w:num>
  <w:num w:numId="421">
    <w:abstractNumId w:val="1560251072"/>
  </w:num>
  <w:num w:numId="422">
    <w:abstractNumId w:val="1560251103"/>
  </w:num>
  <w:num w:numId="423">
    <w:abstractNumId w:val="1560251212"/>
  </w:num>
  <w:num w:numId="424">
    <w:abstractNumId w:val="707508786"/>
  </w:num>
  <w:num w:numId="425">
    <w:abstractNumId w:val="1560251249"/>
  </w:num>
  <w:num w:numId="426">
    <w:abstractNumId w:val="1560757066"/>
  </w:num>
  <w:num w:numId="427">
    <w:abstractNumId w:val="1560821240"/>
  </w:num>
  <w:num w:numId="428">
    <w:abstractNumId w:val="1560828550"/>
  </w:num>
  <w:num w:numId="429">
    <w:abstractNumId w:val="1560857743"/>
  </w:num>
  <w:num w:numId="430">
    <w:abstractNumId w:val="1560862646"/>
  </w:num>
  <w:num w:numId="431">
    <w:abstractNumId w:val="1560863051"/>
  </w:num>
  <w:num w:numId="432">
    <w:abstractNumId w:val="1560864966"/>
  </w:num>
  <w:num w:numId="433">
    <w:abstractNumId w:val="1560993543"/>
  </w:num>
  <w:num w:numId="434">
    <w:abstractNumId w:val="1560994551"/>
  </w:num>
  <w:num w:numId="435">
    <w:abstractNumId w:val="1560994450"/>
  </w:num>
  <w:num w:numId="436">
    <w:abstractNumId w:val="1561000595"/>
  </w:num>
  <w:num w:numId="437">
    <w:abstractNumId w:val="1561000922"/>
  </w:num>
  <w:num w:numId="438">
    <w:abstractNumId w:val="1561020624"/>
  </w:num>
  <w:num w:numId="439">
    <w:abstractNumId w:val="1561020665"/>
  </w:num>
  <w:num w:numId="440">
    <w:abstractNumId w:val="1561020817"/>
  </w:num>
  <w:num w:numId="441">
    <w:abstractNumId w:val="1561020849"/>
  </w:num>
  <w:num w:numId="442">
    <w:abstractNumId w:val="1561020968"/>
  </w:num>
  <w:num w:numId="443">
    <w:abstractNumId w:val="15610209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BF0925"/>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0C90"/>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BFFA31"/>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9163C"/>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733D2"/>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BDFE24"/>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DF657A3"/>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84FB7"/>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CFD0003"/>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52D42"/>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AE611F"/>
    <w:rsid w:val="3CB368D4"/>
    <w:rsid w:val="3CB85EB3"/>
    <w:rsid w:val="3CBE6EF0"/>
    <w:rsid w:val="3CC017D9"/>
    <w:rsid w:val="3CD1218D"/>
    <w:rsid w:val="3CE226E0"/>
    <w:rsid w:val="3CE55E65"/>
    <w:rsid w:val="3CEF019D"/>
    <w:rsid w:val="3CF572C3"/>
    <w:rsid w:val="3D04752F"/>
    <w:rsid w:val="3D0B7620"/>
    <w:rsid w:val="3D195544"/>
    <w:rsid w:val="3D1C7526"/>
    <w:rsid w:val="3D1D251F"/>
    <w:rsid w:val="3D1F6A92"/>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B99EA"/>
    <w:rsid w:val="3EFF81A9"/>
    <w:rsid w:val="3EFFDF9E"/>
    <w:rsid w:val="3F01603B"/>
    <w:rsid w:val="3F080A51"/>
    <w:rsid w:val="3F086863"/>
    <w:rsid w:val="3F0A0C30"/>
    <w:rsid w:val="3F18610E"/>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7FE443"/>
    <w:rsid w:val="3F7FE851"/>
    <w:rsid w:val="3F8023A9"/>
    <w:rsid w:val="3F870F94"/>
    <w:rsid w:val="3F875DE0"/>
    <w:rsid w:val="3F9520D1"/>
    <w:rsid w:val="3F9B02F0"/>
    <w:rsid w:val="3F9F50A8"/>
    <w:rsid w:val="3FA1602A"/>
    <w:rsid w:val="3FAF3F2E"/>
    <w:rsid w:val="3FB3E3F2"/>
    <w:rsid w:val="3FBC7083"/>
    <w:rsid w:val="3FCC62B6"/>
    <w:rsid w:val="3FD04CDC"/>
    <w:rsid w:val="3FD33E2D"/>
    <w:rsid w:val="3FD77735"/>
    <w:rsid w:val="3FDB519F"/>
    <w:rsid w:val="3FDB5E26"/>
    <w:rsid w:val="3FDC12B0"/>
    <w:rsid w:val="3FDD2A5C"/>
    <w:rsid w:val="3FDE6D0D"/>
    <w:rsid w:val="3FDFF42C"/>
    <w:rsid w:val="3FE84C2E"/>
    <w:rsid w:val="3FEB4A28"/>
    <w:rsid w:val="3FEF172B"/>
    <w:rsid w:val="3FEF6FAE"/>
    <w:rsid w:val="3FEF7A1A"/>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5FF2461"/>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55213"/>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CC5E14"/>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C125AD"/>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AA6269"/>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2A1"/>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C4265"/>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75F51"/>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BF05FD"/>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C02E0"/>
    <w:rsid w:val="5F3F5D6A"/>
    <w:rsid w:val="5F401C84"/>
    <w:rsid w:val="5F5658E0"/>
    <w:rsid w:val="5F5C46D3"/>
    <w:rsid w:val="5F5F3A6D"/>
    <w:rsid w:val="5F621A40"/>
    <w:rsid w:val="5F764BF8"/>
    <w:rsid w:val="5F7742F6"/>
    <w:rsid w:val="5F7DD9FA"/>
    <w:rsid w:val="5F7F79F5"/>
    <w:rsid w:val="5F7FCE55"/>
    <w:rsid w:val="5F8A09C6"/>
    <w:rsid w:val="5F8C0148"/>
    <w:rsid w:val="5F8E2030"/>
    <w:rsid w:val="5F9665C3"/>
    <w:rsid w:val="5FAED8A6"/>
    <w:rsid w:val="5FBB3AB0"/>
    <w:rsid w:val="5FBEDD8A"/>
    <w:rsid w:val="5FBF2BC6"/>
    <w:rsid w:val="5FC15B61"/>
    <w:rsid w:val="5FCD6837"/>
    <w:rsid w:val="5FD406E2"/>
    <w:rsid w:val="5FD7BC30"/>
    <w:rsid w:val="5FDD732C"/>
    <w:rsid w:val="5FDE1A54"/>
    <w:rsid w:val="5FE15290"/>
    <w:rsid w:val="5FE44C77"/>
    <w:rsid w:val="5FEB521F"/>
    <w:rsid w:val="5FEF0E53"/>
    <w:rsid w:val="5FEF5D2F"/>
    <w:rsid w:val="5FEFF6D5"/>
    <w:rsid w:val="5FF50E7D"/>
    <w:rsid w:val="5FFAEBC7"/>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2FFC104"/>
    <w:rsid w:val="630E4702"/>
    <w:rsid w:val="630F67AD"/>
    <w:rsid w:val="6313E8EB"/>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727F7"/>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1ACD2"/>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CFDCA4"/>
    <w:rsid w:val="6BD1BD5E"/>
    <w:rsid w:val="6BD43EC6"/>
    <w:rsid w:val="6BDB7857"/>
    <w:rsid w:val="6BE061F0"/>
    <w:rsid w:val="6BEF4CC7"/>
    <w:rsid w:val="6BEF4E02"/>
    <w:rsid w:val="6BEF5852"/>
    <w:rsid w:val="6BF93AC3"/>
    <w:rsid w:val="6BFE62E0"/>
    <w:rsid w:val="6BFF3BB6"/>
    <w:rsid w:val="6BFFCDDE"/>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6A395D"/>
    <w:rsid w:val="6E72755B"/>
    <w:rsid w:val="6E766C51"/>
    <w:rsid w:val="6E7C64E4"/>
    <w:rsid w:val="6E8B6C85"/>
    <w:rsid w:val="6E937169"/>
    <w:rsid w:val="6E952618"/>
    <w:rsid w:val="6E9A1BAB"/>
    <w:rsid w:val="6EB82FC5"/>
    <w:rsid w:val="6EBEFD57"/>
    <w:rsid w:val="6EC73161"/>
    <w:rsid w:val="6ECA5172"/>
    <w:rsid w:val="6ECE59BC"/>
    <w:rsid w:val="6ECFAC1B"/>
    <w:rsid w:val="6EDA68F8"/>
    <w:rsid w:val="6EE12C25"/>
    <w:rsid w:val="6EE22C51"/>
    <w:rsid w:val="6EE36973"/>
    <w:rsid w:val="6EE539AB"/>
    <w:rsid w:val="6EE901BD"/>
    <w:rsid w:val="6EEA1832"/>
    <w:rsid w:val="6EEF4D12"/>
    <w:rsid w:val="6EEF5D2F"/>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C91A"/>
    <w:rsid w:val="76FFD452"/>
    <w:rsid w:val="77013A27"/>
    <w:rsid w:val="77053249"/>
    <w:rsid w:val="771310C2"/>
    <w:rsid w:val="77172015"/>
    <w:rsid w:val="771C6537"/>
    <w:rsid w:val="7726180F"/>
    <w:rsid w:val="772E64A7"/>
    <w:rsid w:val="7732199A"/>
    <w:rsid w:val="773572C7"/>
    <w:rsid w:val="7748118E"/>
    <w:rsid w:val="77555012"/>
    <w:rsid w:val="775A1378"/>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7AD62"/>
    <w:rsid w:val="77BE1C18"/>
    <w:rsid w:val="77BE8F60"/>
    <w:rsid w:val="77BFAFA9"/>
    <w:rsid w:val="77BFFA66"/>
    <w:rsid w:val="77CE4F1D"/>
    <w:rsid w:val="77D21ECA"/>
    <w:rsid w:val="77D9176D"/>
    <w:rsid w:val="77D9F3F6"/>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3D6358"/>
    <w:rsid w:val="795650B6"/>
    <w:rsid w:val="795D62F2"/>
    <w:rsid w:val="79684C17"/>
    <w:rsid w:val="796C782C"/>
    <w:rsid w:val="79766F90"/>
    <w:rsid w:val="797C4F7F"/>
    <w:rsid w:val="797F0A2C"/>
    <w:rsid w:val="798E53A8"/>
    <w:rsid w:val="79901B75"/>
    <w:rsid w:val="799718B3"/>
    <w:rsid w:val="799F7ABA"/>
    <w:rsid w:val="79A91B47"/>
    <w:rsid w:val="79B2568B"/>
    <w:rsid w:val="79B301E3"/>
    <w:rsid w:val="79B42C00"/>
    <w:rsid w:val="79B81F2A"/>
    <w:rsid w:val="79BD5C9F"/>
    <w:rsid w:val="79DB179A"/>
    <w:rsid w:val="79DDF2EE"/>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ED53"/>
    <w:rsid w:val="7A821CFF"/>
    <w:rsid w:val="7A835953"/>
    <w:rsid w:val="7A86319B"/>
    <w:rsid w:val="7A87126A"/>
    <w:rsid w:val="7A890448"/>
    <w:rsid w:val="7A916621"/>
    <w:rsid w:val="7AAFD7B3"/>
    <w:rsid w:val="7AB132A6"/>
    <w:rsid w:val="7AB16BB1"/>
    <w:rsid w:val="7AB30936"/>
    <w:rsid w:val="7AB9478C"/>
    <w:rsid w:val="7ABB4EC5"/>
    <w:rsid w:val="7AC556B0"/>
    <w:rsid w:val="7AD73C8D"/>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46ACDA"/>
    <w:rsid w:val="7B58685E"/>
    <w:rsid w:val="7B5D105E"/>
    <w:rsid w:val="7B6610B6"/>
    <w:rsid w:val="7B677F70"/>
    <w:rsid w:val="7B694C89"/>
    <w:rsid w:val="7B6A2C34"/>
    <w:rsid w:val="7B6A9BBF"/>
    <w:rsid w:val="7B6B43F2"/>
    <w:rsid w:val="7B6B766C"/>
    <w:rsid w:val="7B7337B4"/>
    <w:rsid w:val="7B76B12D"/>
    <w:rsid w:val="7B7938B1"/>
    <w:rsid w:val="7B7A657A"/>
    <w:rsid w:val="7B7B30AA"/>
    <w:rsid w:val="7B7CD005"/>
    <w:rsid w:val="7B7DF568"/>
    <w:rsid w:val="7B8D8022"/>
    <w:rsid w:val="7B97EFF9"/>
    <w:rsid w:val="7B9F40C5"/>
    <w:rsid w:val="7BA044AF"/>
    <w:rsid w:val="7BBE2764"/>
    <w:rsid w:val="7BBFFE2E"/>
    <w:rsid w:val="7BC7A25B"/>
    <w:rsid w:val="7BCF404C"/>
    <w:rsid w:val="7BDB1D98"/>
    <w:rsid w:val="7BE34D2B"/>
    <w:rsid w:val="7BE6515F"/>
    <w:rsid w:val="7BEA5784"/>
    <w:rsid w:val="7BEA8E4E"/>
    <w:rsid w:val="7BEE443B"/>
    <w:rsid w:val="7BEF0ABD"/>
    <w:rsid w:val="7BF55075"/>
    <w:rsid w:val="7BFAEA70"/>
    <w:rsid w:val="7BFB1CEF"/>
    <w:rsid w:val="7BFC13DA"/>
    <w:rsid w:val="7BFCA1ED"/>
    <w:rsid w:val="7BFD381C"/>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C1741"/>
    <w:rsid w:val="7D9D27F9"/>
    <w:rsid w:val="7DB5F91F"/>
    <w:rsid w:val="7DB6262C"/>
    <w:rsid w:val="7DBC4753"/>
    <w:rsid w:val="7DBE4236"/>
    <w:rsid w:val="7DBF468F"/>
    <w:rsid w:val="7DBF49A0"/>
    <w:rsid w:val="7DC75F91"/>
    <w:rsid w:val="7DCDB41A"/>
    <w:rsid w:val="7DD347FF"/>
    <w:rsid w:val="7DD665A7"/>
    <w:rsid w:val="7DDB631D"/>
    <w:rsid w:val="7DDC293E"/>
    <w:rsid w:val="7DDE2CE2"/>
    <w:rsid w:val="7DE79BED"/>
    <w:rsid w:val="7DEA226D"/>
    <w:rsid w:val="7DED2EDB"/>
    <w:rsid w:val="7DEFC164"/>
    <w:rsid w:val="7DF10469"/>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EDDD0"/>
    <w:rsid w:val="7EBFE1A4"/>
    <w:rsid w:val="7EC26305"/>
    <w:rsid w:val="7ECE4BCF"/>
    <w:rsid w:val="7ECF0461"/>
    <w:rsid w:val="7ED11A75"/>
    <w:rsid w:val="7ED751C0"/>
    <w:rsid w:val="7ED85D87"/>
    <w:rsid w:val="7EDC4BD7"/>
    <w:rsid w:val="7EDF05D1"/>
    <w:rsid w:val="7EDF37BE"/>
    <w:rsid w:val="7EDF5950"/>
    <w:rsid w:val="7EE602AB"/>
    <w:rsid w:val="7EEF0861"/>
    <w:rsid w:val="7EEF5DC2"/>
    <w:rsid w:val="7EF59322"/>
    <w:rsid w:val="7EF9F5E6"/>
    <w:rsid w:val="7EFB6E3A"/>
    <w:rsid w:val="7EFE37CD"/>
    <w:rsid w:val="7EFECABF"/>
    <w:rsid w:val="7EFF82D2"/>
    <w:rsid w:val="7EFFAA8B"/>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3EA92D"/>
    <w:rsid w:val="7F4A221D"/>
    <w:rsid w:val="7F54728F"/>
    <w:rsid w:val="7F551B33"/>
    <w:rsid w:val="7F571654"/>
    <w:rsid w:val="7F57455C"/>
    <w:rsid w:val="7F5BB38D"/>
    <w:rsid w:val="7F5D615B"/>
    <w:rsid w:val="7F6B3355"/>
    <w:rsid w:val="7F6F5E14"/>
    <w:rsid w:val="7F6FD2D7"/>
    <w:rsid w:val="7F713113"/>
    <w:rsid w:val="7F73E719"/>
    <w:rsid w:val="7F776F66"/>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5BF4"/>
    <w:rsid w:val="7FB7FB52"/>
    <w:rsid w:val="7FBB1375"/>
    <w:rsid w:val="7FBB5CEF"/>
    <w:rsid w:val="7FBBA774"/>
    <w:rsid w:val="7FBD6938"/>
    <w:rsid w:val="7FBFD56E"/>
    <w:rsid w:val="7FBFEEFE"/>
    <w:rsid w:val="7FC20C34"/>
    <w:rsid w:val="7FC449CD"/>
    <w:rsid w:val="7FC63D55"/>
    <w:rsid w:val="7FCB4342"/>
    <w:rsid w:val="7FCC6FEE"/>
    <w:rsid w:val="7FCD456B"/>
    <w:rsid w:val="7FCF16F3"/>
    <w:rsid w:val="7FD07A2F"/>
    <w:rsid w:val="7FD76D74"/>
    <w:rsid w:val="7FD789B3"/>
    <w:rsid w:val="7FDB6C66"/>
    <w:rsid w:val="7FDD432C"/>
    <w:rsid w:val="7FDE9D2B"/>
    <w:rsid w:val="7FDF41D5"/>
    <w:rsid w:val="7FDFA000"/>
    <w:rsid w:val="7FE47307"/>
    <w:rsid w:val="7FE5429D"/>
    <w:rsid w:val="7FE9032A"/>
    <w:rsid w:val="7FEC314C"/>
    <w:rsid w:val="7FEF5412"/>
    <w:rsid w:val="7FEF5FBB"/>
    <w:rsid w:val="7FF617A0"/>
    <w:rsid w:val="7FF7A157"/>
    <w:rsid w:val="7FF7A89C"/>
    <w:rsid w:val="7FF81FBE"/>
    <w:rsid w:val="7FF8BCE2"/>
    <w:rsid w:val="7FFAA93B"/>
    <w:rsid w:val="7FFBDBD2"/>
    <w:rsid w:val="7FFBDBD6"/>
    <w:rsid w:val="7FFD7B1D"/>
    <w:rsid w:val="7FFDAD4E"/>
    <w:rsid w:val="7FFFA664"/>
    <w:rsid w:val="7FFFB7E4"/>
    <w:rsid w:val="7FFFB817"/>
    <w:rsid w:val="85FFE8C4"/>
    <w:rsid w:val="86FF6594"/>
    <w:rsid w:val="8BBDBDC8"/>
    <w:rsid w:val="8DFF4543"/>
    <w:rsid w:val="8FF13EEA"/>
    <w:rsid w:val="935B01B2"/>
    <w:rsid w:val="93F3F431"/>
    <w:rsid w:val="95CFE85A"/>
    <w:rsid w:val="975F8645"/>
    <w:rsid w:val="97DD4290"/>
    <w:rsid w:val="97FF87B3"/>
    <w:rsid w:val="9BEFA047"/>
    <w:rsid w:val="9DD5CEA9"/>
    <w:rsid w:val="9E7B97E9"/>
    <w:rsid w:val="9EB35593"/>
    <w:rsid w:val="9EFB91BE"/>
    <w:rsid w:val="9EFC523F"/>
    <w:rsid w:val="9F7F1969"/>
    <w:rsid w:val="9FBE1629"/>
    <w:rsid w:val="9FCF7DF5"/>
    <w:rsid w:val="9FDFC32D"/>
    <w:rsid w:val="9FFA6DB9"/>
    <w:rsid w:val="9FFB69C6"/>
    <w:rsid w:val="9FFE4A5B"/>
    <w:rsid w:val="A2FF8A35"/>
    <w:rsid w:val="A3CE6354"/>
    <w:rsid w:val="A3FC4E33"/>
    <w:rsid w:val="A573CDE8"/>
    <w:rsid w:val="A6FF117F"/>
    <w:rsid w:val="A9EF3315"/>
    <w:rsid w:val="AB9EACA1"/>
    <w:rsid w:val="ABF2BF04"/>
    <w:rsid w:val="ACDFE616"/>
    <w:rsid w:val="AD912060"/>
    <w:rsid w:val="AE79D454"/>
    <w:rsid w:val="AEBEE276"/>
    <w:rsid w:val="AEF7FAB5"/>
    <w:rsid w:val="AF107B8D"/>
    <w:rsid w:val="AF3E62B8"/>
    <w:rsid w:val="AF5F7C47"/>
    <w:rsid w:val="AF6F2DFC"/>
    <w:rsid w:val="AF703392"/>
    <w:rsid w:val="AF9EFB8C"/>
    <w:rsid w:val="AFFBABF8"/>
    <w:rsid w:val="B0FFCF19"/>
    <w:rsid w:val="B1FFCE70"/>
    <w:rsid w:val="B27F879D"/>
    <w:rsid w:val="B2BB5D77"/>
    <w:rsid w:val="B2FDEA3D"/>
    <w:rsid w:val="B376CFB4"/>
    <w:rsid w:val="B37FF73C"/>
    <w:rsid w:val="B3DF4E36"/>
    <w:rsid w:val="B4FE4F97"/>
    <w:rsid w:val="B6BFE35E"/>
    <w:rsid w:val="B79F47E0"/>
    <w:rsid w:val="B7BE6F0C"/>
    <w:rsid w:val="B7DFDBBD"/>
    <w:rsid w:val="B7EBBFC7"/>
    <w:rsid w:val="B7EEDF91"/>
    <w:rsid w:val="B7FB2EBF"/>
    <w:rsid w:val="B8FCDD83"/>
    <w:rsid w:val="B8FD81C2"/>
    <w:rsid w:val="B90FBCC3"/>
    <w:rsid w:val="B93F5332"/>
    <w:rsid w:val="B95F8C42"/>
    <w:rsid w:val="B9FFCF0E"/>
    <w:rsid w:val="BAF5AF71"/>
    <w:rsid w:val="BB94DAF9"/>
    <w:rsid w:val="BBDDB94F"/>
    <w:rsid w:val="BBEB6026"/>
    <w:rsid w:val="BBED1510"/>
    <w:rsid w:val="BBEF5E9F"/>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BF0CD9"/>
    <w:rsid w:val="BEBFD57E"/>
    <w:rsid w:val="BEEF8F39"/>
    <w:rsid w:val="BF2A1541"/>
    <w:rsid w:val="BF3C2875"/>
    <w:rsid w:val="BF6FD827"/>
    <w:rsid w:val="BF7DA5DD"/>
    <w:rsid w:val="BF7F7B21"/>
    <w:rsid w:val="BFB74EEC"/>
    <w:rsid w:val="BFB7A996"/>
    <w:rsid w:val="BFBC569F"/>
    <w:rsid w:val="BFBF5543"/>
    <w:rsid w:val="BFDF4F3B"/>
    <w:rsid w:val="BFDFECD4"/>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DDD2ECB"/>
    <w:rsid w:val="CE7A5922"/>
    <w:rsid w:val="CEBDCA05"/>
    <w:rsid w:val="CEFB6D9D"/>
    <w:rsid w:val="CEFC7D25"/>
    <w:rsid w:val="CEFD2922"/>
    <w:rsid w:val="CEFF15B2"/>
    <w:rsid w:val="CF9E00C4"/>
    <w:rsid w:val="CFDDF054"/>
    <w:rsid w:val="CFEEE92C"/>
    <w:rsid w:val="CFEF6114"/>
    <w:rsid w:val="D0FCE3D8"/>
    <w:rsid w:val="D4FFA2D7"/>
    <w:rsid w:val="D5856F10"/>
    <w:rsid w:val="D63640AF"/>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9F240A"/>
    <w:rsid w:val="DBCD7672"/>
    <w:rsid w:val="DBD79A62"/>
    <w:rsid w:val="DBF957EB"/>
    <w:rsid w:val="DBFFA402"/>
    <w:rsid w:val="DC7DCDDE"/>
    <w:rsid w:val="DC9ED854"/>
    <w:rsid w:val="DCCA1494"/>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687EB"/>
    <w:rsid w:val="DFF6BC0F"/>
    <w:rsid w:val="DFFAA5F5"/>
    <w:rsid w:val="DFFE0021"/>
    <w:rsid w:val="DFFF23A4"/>
    <w:rsid w:val="DFFF8AB3"/>
    <w:rsid w:val="DFFFC298"/>
    <w:rsid w:val="E1FE0CEE"/>
    <w:rsid w:val="E1FFEFBE"/>
    <w:rsid w:val="E3EF4253"/>
    <w:rsid w:val="E59ED7CA"/>
    <w:rsid w:val="E5BE9344"/>
    <w:rsid w:val="E5DE394D"/>
    <w:rsid w:val="E5F7F16C"/>
    <w:rsid w:val="E5FB69FE"/>
    <w:rsid w:val="E5FE0F44"/>
    <w:rsid w:val="E6BDB7ED"/>
    <w:rsid w:val="E6FDDA08"/>
    <w:rsid w:val="E73F0F36"/>
    <w:rsid w:val="E7AF9F26"/>
    <w:rsid w:val="E7BFE827"/>
    <w:rsid w:val="E7DF4B4E"/>
    <w:rsid w:val="E7EC18CA"/>
    <w:rsid w:val="E7F7D1C3"/>
    <w:rsid w:val="E7FFCB5D"/>
    <w:rsid w:val="E9FFC389"/>
    <w:rsid w:val="EA2C2D13"/>
    <w:rsid w:val="EADF3089"/>
    <w:rsid w:val="EAFF2A54"/>
    <w:rsid w:val="EB5D396B"/>
    <w:rsid w:val="EB6B49DC"/>
    <w:rsid w:val="EBB5B368"/>
    <w:rsid w:val="EBDFA277"/>
    <w:rsid w:val="EBE9A147"/>
    <w:rsid w:val="EBF65DDA"/>
    <w:rsid w:val="EBFFEB0E"/>
    <w:rsid w:val="EC522E60"/>
    <w:rsid w:val="ECAFE6DD"/>
    <w:rsid w:val="ECF23428"/>
    <w:rsid w:val="ECF265F4"/>
    <w:rsid w:val="ECFB831D"/>
    <w:rsid w:val="ED91AE66"/>
    <w:rsid w:val="EDBF8F7A"/>
    <w:rsid w:val="EDFA3BFC"/>
    <w:rsid w:val="EDFB9261"/>
    <w:rsid w:val="EDFC1B1E"/>
    <w:rsid w:val="EDFC2212"/>
    <w:rsid w:val="EDFF58DE"/>
    <w:rsid w:val="EE1FB98C"/>
    <w:rsid w:val="EEACB78C"/>
    <w:rsid w:val="EEDB8AC9"/>
    <w:rsid w:val="EEF21597"/>
    <w:rsid w:val="EEF60FF4"/>
    <w:rsid w:val="EEFB750E"/>
    <w:rsid w:val="EEFD60C5"/>
    <w:rsid w:val="EF6349F1"/>
    <w:rsid w:val="EF643958"/>
    <w:rsid w:val="EF662087"/>
    <w:rsid w:val="EF7E169C"/>
    <w:rsid w:val="EF7F19CE"/>
    <w:rsid w:val="EFA5972B"/>
    <w:rsid w:val="EFA69FEF"/>
    <w:rsid w:val="EFB72EE5"/>
    <w:rsid w:val="EFBF1FC5"/>
    <w:rsid w:val="EFBF381C"/>
    <w:rsid w:val="EFE37D2B"/>
    <w:rsid w:val="EFE74BB2"/>
    <w:rsid w:val="EFE7A5E6"/>
    <w:rsid w:val="EFE7E14A"/>
    <w:rsid w:val="EFF5FBAC"/>
    <w:rsid w:val="EFF7FBAC"/>
    <w:rsid w:val="EFFA4A21"/>
    <w:rsid w:val="EFFB11E5"/>
    <w:rsid w:val="EFFB3715"/>
    <w:rsid w:val="EFFDC933"/>
    <w:rsid w:val="EFFF6718"/>
    <w:rsid w:val="F0F60304"/>
    <w:rsid w:val="F17317AE"/>
    <w:rsid w:val="F1B7881C"/>
    <w:rsid w:val="F1DB6649"/>
    <w:rsid w:val="F277C764"/>
    <w:rsid w:val="F2CD974B"/>
    <w:rsid w:val="F2DF6EB6"/>
    <w:rsid w:val="F3A8256E"/>
    <w:rsid w:val="F3FF5B6B"/>
    <w:rsid w:val="F43F8097"/>
    <w:rsid w:val="F4D6AFCF"/>
    <w:rsid w:val="F4DFC0F9"/>
    <w:rsid w:val="F4FF3B35"/>
    <w:rsid w:val="F5593320"/>
    <w:rsid w:val="F55FD76E"/>
    <w:rsid w:val="F57D99BE"/>
    <w:rsid w:val="F5B77EF6"/>
    <w:rsid w:val="F5C32284"/>
    <w:rsid w:val="F5DF4806"/>
    <w:rsid w:val="F5DF71D3"/>
    <w:rsid w:val="F5E39AFB"/>
    <w:rsid w:val="F5EA8F46"/>
    <w:rsid w:val="F5EF1DCB"/>
    <w:rsid w:val="F5FB43D2"/>
    <w:rsid w:val="F5FF4CE6"/>
    <w:rsid w:val="F5FFB818"/>
    <w:rsid w:val="F6B9E0CC"/>
    <w:rsid w:val="F6BFBF87"/>
    <w:rsid w:val="F6C73941"/>
    <w:rsid w:val="F6DB7F20"/>
    <w:rsid w:val="F6E79AAD"/>
    <w:rsid w:val="F6E7E8DA"/>
    <w:rsid w:val="F6FF90C0"/>
    <w:rsid w:val="F6FFDDAF"/>
    <w:rsid w:val="F72F2A4A"/>
    <w:rsid w:val="F73F09C1"/>
    <w:rsid w:val="F75BE613"/>
    <w:rsid w:val="F75D6423"/>
    <w:rsid w:val="F77F9464"/>
    <w:rsid w:val="F79E9758"/>
    <w:rsid w:val="F7BB3BCF"/>
    <w:rsid w:val="F7CDE488"/>
    <w:rsid w:val="F7D8A105"/>
    <w:rsid w:val="F7D90783"/>
    <w:rsid w:val="F7DF7B78"/>
    <w:rsid w:val="F7EE4E3E"/>
    <w:rsid w:val="F7EF9212"/>
    <w:rsid w:val="F7EFF33B"/>
    <w:rsid w:val="F7F3791F"/>
    <w:rsid w:val="F7F52BFF"/>
    <w:rsid w:val="F7F54594"/>
    <w:rsid w:val="F7FCEA66"/>
    <w:rsid w:val="F7FD4D2D"/>
    <w:rsid w:val="F7FDA620"/>
    <w:rsid w:val="F7FDE991"/>
    <w:rsid w:val="F7FF5F51"/>
    <w:rsid w:val="F7FF65C3"/>
    <w:rsid w:val="F7FFA41A"/>
    <w:rsid w:val="F7FFCED7"/>
    <w:rsid w:val="F8A757A1"/>
    <w:rsid w:val="F9368805"/>
    <w:rsid w:val="F93F3087"/>
    <w:rsid w:val="F97EDC4B"/>
    <w:rsid w:val="F97FA743"/>
    <w:rsid w:val="FA77399B"/>
    <w:rsid w:val="FA7B7474"/>
    <w:rsid w:val="FABB4CFC"/>
    <w:rsid w:val="FADFE657"/>
    <w:rsid w:val="FAFE1110"/>
    <w:rsid w:val="FAFE39F7"/>
    <w:rsid w:val="FAFFE9D4"/>
    <w:rsid w:val="FB1DAA84"/>
    <w:rsid w:val="FB3F5D73"/>
    <w:rsid w:val="FB65888B"/>
    <w:rsid w:val="FB7B6E4D"/>
    <w:rsid w:val="FB7C9676"/>
    <w:rsid w:val="FB7D6E6A"/>
    <w:rsid w:val="FB9A722D"/>
    <w:rsid w:val="FB9F4EF5"/>
    <w:rsid w:val="FBAE3E97"/>
    <w:rsid w:val="FBB80278"/>
    <w:rsid w:val="FBBBA312"/>
    <w:rsid w:val="FBBC99E7"/>
    <w:rsid w:val="FBBE9C05"/>
    <w:rsid w:val="FBC85278"/>
    <w:rsid w:val="FBD286A2"/>
    <w:rsid w:val="FBD45F6A"/>
    <w:rsid w:val="FBD771E0"/>
    <w:rsid w:val="FBD7A661"/>
    <w:rsid w:val="FBD7D28B"/>
    <w:rsid w:val="FBE6F29E"/>
    <w:rsid w:val="FBEB2AE1"/>
    <w:rsid w:val="FBEB3BA1"/>
    <w:rsid w:val="FBEF2934"/>
    <w:rsid w:val="FBF6B8FF"/>
    <w:rsid w:val="FBF6FDEE"/>
    <w:rsid w:val="FBFC60A5"/>
    <w:rsid w:val="FBFD768B"/>
    <w:rsid w:val="FBFE1E6C"/>
    <w:rsid w:val="FBFE2D97"/>
    <w:rsid w:val="FBFE2E81"/>
    <w:rsid w:val="FBFF1A98"/>
    <w:rsid w:val="FBFF5D9D"/>
    <w:rsid w:val="FC35854F"/>
    <w:rsid w:val="FC7F3ED6"/>
    <w:rsid w:val="FCB8839A"/>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7E75"/>
    <w:rsid w:val="FDE59DD2"/>
    <w:rsid w:val="FDE6F1E0"/>
    <w:rsid w:val="FDED4960"/>
    <w:rsid w:val="FDEEF64C"/>
    <w:rsid w:val="FDEF4FD1"/>
    <w:rsid w:val="FDEFCBBD"/>
    <w:rsid w:val="FDF1E3A4"/>
    <w:rsid w:val="FDF24756"/>
    <w:rsid w:val="FDF6D5DA"/>
    <w:rsid w:val="FDFBA6CF"/>
    <w:rsid w:val="FDFE6348"/>
    <w:rsid w:val="FDFF58BA"/>
    <w:rsid w:val="FE39D7CE"/>
    <w:rsid w:val="FE72B781"/>
    <w:rsid w:val="FEA47127"/>
    <w:rsid w:val="FEAFD1C0"/>
    <w:rsid w:val="FEB4885F"/>
    <w:rsid w:val="FEBF4471"/>
    <w:rsid w:val="FEC5AA71"/>
    <w:rsid w:val="FECF1E37"/>
    <w:rsid w:val="FEDD2764"/>
    <w:rsid w:val="FEDF649B"/>
    <w:rsid w:val="FEEA6B63"/>
    <w:rsid w:val="FEF3A223"/>
    <w:rsid w:val="FEFB6364"/>
    <w:rsid w:val="FEFD5D97"/>
    <w:rsid w:val="FEFF0D7B"/>
    <w:rsid w:val="FEFF0E13"/>
    <w:rsid w:val="FEFF72EB"/>
    <w:rsid w:val="FEFFFA30"/>
    <w:rsid w:val="FF1A0948"/>
    <w:rsid w:val="FF3D6809"/>
    <w:rsid w:val="FF4E9A92"/>
    <w:rsid w:val="FF5F8DC2"/>
    <w:rsid w:val="FF6BF408"/>
    <w:rsid w:val="FF6DDA10"/>
    <w:rsid w:val="FF720F89"/>
    <w:rsid w:val="FF7377A6"/>
    <w:rsid w:val="FF75FDF5"/>
    <w:rsid w:val="FF76FE9A"/>
    <w:rsid w:val="FF7A0402"/>
    <w:rsid w:val="FF7A0C8D"/>
    <w:rsid w:val="FF7BC6A4"/>
    <w:rsid w:val="FF7CFA37"/>
    <w:rsid w:val="FF7FCA8F"/>
    <w:rsid w:val="FF8FF8E9"/>
    <w:rsid w:val="FF9EB538"/>
    <w:rsid w:val="FF9EFD6C"/>
    <w:rsid w:val="FFAD26E2"/>
    <w:rsid w:val="FFB10445"/>
    <w:rsid w:val="FFBC24CF"/>
    <w:rsid w:val="FFBD6C0C"/>
    <w:rsid w:val="FFBDAD8F"/>
    <w:rsid w:val="FFBE243B"/>
    <w:rsid w:val="FFBE379F"/>
    <w:rsid w:val="FFBF78FD"/>
    <w:rsid w:val="FFBF8964"/>
    <w:rsid w:val="FFCE4193"/>
    <w:rsid w:val="FFDFF357"/>
    <w:rsid w:val="FFE45A04"/>
    <w:rsid w:val="FFEBFA13"/>
    <w:rsid w:val="FFED16EE"/>
    <w:rsid w:val="FFEF7478"/>
    <w:rsid w:val="FFF3CA17"/>
    <w:rsid w:val="FFF7FE6B"/>
    <w:rsid w:val="FFFA09C8"/>
    <w:rsid w:val="FFFACD81"/>
    <w:rsid w:val="FFFB239B"/>
    <w:rsid w:val="FFFB2BB1"/>
    <w:rsid w:val="FFFD26A3"/>
    <w:rsid w:val="FFFD4A68"/>
    <w:rsid w:val="FFFD6711"/>
    <w:rsid w:val="FFFD7411"/>
    <w:rsid w:val="FFFDBC0E"/>
    <w:rsid w:val="FFFE7581"/>
    <w:rsid w:val="FFFEFD30"/>
    <w:rsid w:val="FFFF2ECD"/>
    <w:rsid w:val="FFFF38D3"/>
    <w:rsid w:val="FFFF6BF2"/>
    <w:rsid w:val="FFFFEF84"/>
    <w:rsid w:val="FFFFF25C"/>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5">
    <w:name w:val="Default Paragraph Font"/>
    <w:semiHidden/>
    <w:qFormat/>
    <w:uiPriority w:val="0"/>
  </w:style>
  <w:style w:type="table" w:default="1" w:styleId="28">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character" w:styleId="26">
    <w:name w:val="FollowedHyperlink"/>
    <w:basedOn w:val="25"/>
    <w:qFormat/>
    <w:uiPriority w:val="0"/>
    <w:rPr>
      <w:color w:val="800080"/>
      <w:u w:val="single"/>
    </w:rPr>
  </w:style>
  <w:style w:type="character" w:styleId="27">
    <w:name w:val="Hyperlink"/>
    <w:basedOn w:val="25"/>
    <w:qFormat/>
    <w:uiPriority w:val="0"/>
    <w:rPr>
      <w:color w:val="0000FF"/>
      <w:u w:val="single"/>
    </w:rPr>
  </w:style>
  <w:style w:type="table" w:styleId="29">
    <w:name w:val="Table Grid"/>
    <w:basedOn w:val="2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0">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tabs>
        <w:tab w:val="left" w:pos="0"/>
      </w:tabs>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tabs>
        <w:tab w:val="left" w:pos="0"/>
      </w:tabs>
    </w:pPr>
    <w:rPr>
      <w:rFonts w:eastAsia="楷体"/>
      <w:sz w:val="30"/>
    </w:rPr>
  </w:style>
  <w:style w:type="paragraph" w:customStyle="1" w:styleId="34">
    <w:name w:val="123"/>
    <w:basedOn w:val="6"/>
    <w:next w:val="1"/>
    <w:link w:val="35"/>
    <w:qFormat/>
    <w:uiPriority w:val="0"/>
    <w:pPr>
      <w:numPr>
        <w:ilvl w:val="2"/>
        <w:numId w:val="2"/>
      </w:numPr>
      <w:tabs>
        <w:tab w:val="left" w:pos="0"/>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tabs>
        <w:tab w:val="left" w:pos="397"/>
      </w:tabs>
    </w:pPr>
  </w:style>
  <w:style w:type="paragraph" w:customStyle="1" w:styleId="41">
    <w:name w:val="abc"/>
    <w:basedOn w:val="1"/>
    <w:next w:val="1"/>
    <w:qFormat/>
    <w:uiPriority w:val="0"/>
    <w:pPr>
      <w:numPr>
        <w:ilvl w:val="0"/>
        <w:numId w:val="5"/>
      </w:numPr>
      <w:tabs>
        <w:tab w:val="left" w:pos="794"/>
      </w:tabs>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0" Type="http://schemas.openxmlformats.org/officeDocument/2006/relationships/fontTable" Target="fontTable.xml"/><Relationship Id="rId8" Type="http://schemas.openxmlformats.org/officeDocument/2006/relationships/image" Target="media/image3.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2019-03-17T15:59:00Z</dcterms:created>
  <dc:creator>无名之辈</dc:creator>
  <cp:lastModifiedBy>student</cp:lastModifiedBy>
  <dcterms:modified xsi:type="dcterms:W3CDTF">2019-06-20T18:55:59Z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