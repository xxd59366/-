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0"/>
        <w:bidi w:val="0"/>
        <w:rPr>
          <w:rFonts w:hint="eastAsia"/>
          <w:lang w:val="en-US" w:eastAsia="zh-CN"/>
        </w:rPr>
      </w:pPr>
      <w:r>
        <w:rPr>
          <w:rFonts w:hint="eastAsia"/>
          <w:lang w:val="en-US" w:eastAsia="zh-CN"/>
        </w:rPr>
        <w:t>区块链</w:t>
      </w:r>
    </w:p>
    <w:p>
      <w:pPr>
        <w:pStyle w:val="21"/>
        <w:bidi w:val="0"/>
        <w:rPr>
          <w:rFonts w:hint="default"/>
          <w:lang w:val="en-US" w:eastAsia="zh-CN"/>
        </w:rPr>
      </w:pPr>
      <w:r>
        <w:rPr>
          <w:rFonts w:hint="eastAsia"/>
          <w:lang w:val="en-US" w:eastAsia="zh-CN"/>
        </w:rPr>
        <w:t>使用Go语言实现数字货币</w:t>
      </w:r>
    </w:p>
    <w:p>
      <w:pPr>
        <w:pStyle w:val="22"/>
        <w:bidi w:val="0"/>
        <w:rPr>
          <w:rFonts w:hint="default"/>
          <w:lang w:val="en-US" w:eastAsia="zh-CN"/>
        </w:rPr>
      </w:pPr>
      <w:r>
        <w:rPr>
          <w:rFonts w:hint="eastAsia"/>
          <w:lang w:val="en-US" w:eastAsia="zh-CN"/>
        </w:rPr>
        <w:t>内容</w:t>
      </w:r>
    </w:p>
    <w:p>
      <w:pPr>
        <w:rPr>
          <w:rFonts w:hint="eastAsia"/>
          <w:lang w:val="en-US" w:eastAsia="zh-CN"/>
        </w:rPr>
      </w:pPr>
      <w:r>
        <w:rPr>
          <w:rFonts w:hint="eastAsia"/>
          <w:lang w:val="en-US" w:eastAsia="zh-CN"/>
        </w:rPr>
        <w:t>hash算法</w:t>
      </w:r>
    </w:p>
    <w:p>
      <w:pPr>
        <w:rPr>
          <w:rFonts w:hint="eastAsia"/>
          <w:lang w:val="en-US" w:eastAsia="zh-CN"/>
        </w:rPr>
      </w:pPr>
      <w:r>
        <w:rPr>
          <w:rFonts w:hint="eastAsia"/>
          <w:lang w:val="en-US" w:eastAsia="zh-CN"/>
        </w:rPr>
        <w:t>跨链式数据结构</w:t>
      </w:r>
    </w:p>
    <w:p>
      <w:pPr>
        <w:rPr>
          <w:rFonts w:hint="default"/>
          <w:lang w:val="en-US" w:eastAsia="zh-CN"/>
        </w:rPr>
      </w:pPr>
      <w:r>
        <w:rPr>
          <w:rFonts w:hint="eastAsia"/>
          <w:lang w:val="en-US" w:eastAsia="zh-CN"/>
        </w:rPr>
        <w:t>工作量证明</w:t>
      </w:r>
    </w:p>
    <w:p>
      <w:pPr>
        <w:rPr>
          <w:rFonts w:hint="eastAsia"/>
          <w:lang w:val="en-US" w:eastAsia="zh-CN"/>
        </w:rPr>
      </w:pPr>
      <w:r>
        <w:rPr>
          <w:rFonts w:hint="eastAsia"/>
          <w:lang w:val="en-US" w:eastAsia="zh-CN"/>
        </w:rPr>
        <w:t>区块链持久化</w:t>
      </w:r>
    </w:p>
    <w:p>
      <w:pPr>
        <w:rPr>
          <w:rFonts w:hint="eastAsia"/>
          <w:lang w:val="en-US" w:eastAsia="zh-CN"/>
        </w:rPr>
      </w:pPr>
      <w:r>
        <w:rPr>
          <w:rFonts w:hint="eastAsia"/>
          <w:lang w:val="en-US" w:eastAsia="zh-CN"/>
        </w:rPr>
        <w:t>交易输入输出</w:t>
      </w:r>
    </w:p>
    <w:p>
      <w:pPr>
        <w:rPr>
          <w:rFonts w:hint="eastAsia"/>
          <w:lang w:val="en-US" w:eastAsia="zh-CN"/>
        </w:rPr>
      </w:pPr>
      <w:r>
        <w:rPr>
          <w:rFonts w:hint="eastAsia"/>
          <w:lang w:val="en-US" w:eastAsia="zh-CN"/>
        </w:rPr>
        <w:t>数字钱包</w:t>
      </w:r>
    </w:p>
    <w:p>
      <w:pPr>
        <w:rPr>
          <w:rFonts w:hint="eastAsia"/>
          <w:lang w:val="en-US" w:eastAsia="zh-CN"/>
        </w:rPr>
      </w:pPr>
      <w:r>
        <w:rPr>
          <w:rFonts w:hint="eastAsia"/>
          <w:lang w:val="en-US" w:eastAsia="zh-CN"/>
        </w:rPr>
        <w:t>数字签名验证</w:t>
      </w:r>
    </w:p>
    <w:p>
      <w:pPr>
        <w:rPr>
          <w:rFonts w:hint="default"/>
          <w:lang w:val="en-US" w:eastAsia="zh-CN"/>
        </w:rPr>
      </w:pPr>
    </w:p>
    <w:p>
      <w:pPr>
        <w:rPr>
          <w:rFonts w:hint="eastAsia"/>
          <w:lang w:val="en-US" w:eastAsia="zh-CN"/>
        </w:rPr>
      </w:pPr>
      <w:r>
        <w:rPr>
          <w:rFonts w:hint="eastAsia"/>
          <w:lang w:val="en-US" w:eastAsia="zh-CN"/>
        </w:rPr>
        <w:t>模块树</w:t>
      </w:r>
    </w:p>
    <w:p>
      <w:pPr>
        <w:pStyle w:val="22"/>
        <w:bidi w:val="0"/>
        <w:rPr>
          <w:rFonts w:hint="default"/>
          <w:lang w:val="en-US" w:eastAsia="zh-CN"/>
        </w:rPr>
      </w:pPr>
      <w:r>
        <w:rPr>
          <w:rFonts w:hint="eastAsia"/>
          <w:lang w:val="en-US" w:eastAsia="zh-CN"/>
        </w:rPr>
        <w:t>数字模型和工作量证明</w:t>
      </w:r>
    </w:p>
    <w:p>
      <w:pPr>
        <w:numPr>
          <w:ilvl w:val="0"/>
          <w:numId w:val="5"/>
        </w:numPr>
        <w:rPr>
          <w:rFonts w:hint="default"/>
          <w:lang w:val="en-US" w:eastAsia="zh-CN"/>
        </w:rPr>
      </w:pPr>
      <w:r>
        <w:rPr>
          <w:rFonts w:hint="eastAsia"/>
          <w:lang w:val="en-US" w:eastAsia="zh-CN"/>
        </w:rPr>
        <w:t>Hash算法</w:t>
      </w:r>
    </w:p>
    <w:p>
      <w:pPr>
        <w:numPr>
          <w:ilvl w:val="0"/>
          <w:numId w:val="6"/>
        </w:numPr>
        <w:ind w:firstLine="420" w:firstLineChars="0"/>
        <w:rPr>
          <w:rFonts w:hint="default"/>
          <w:lang w:val="en-US" w:eastAsia="zh-CN"/>
        </w:rPr>
      </w:pPr>
      <w:r>
        <w:rPr>
          <w:rFonts w:hint="eastAsia"/>
          <w:lang w:val="en-US" w:eastAsia="zh-CN"/>
        </w:rPr>
        <w:t>Hash算法(散列算法)，将任意长度的二进制映射为较短的固定长度的二进制值。</w:t>
      </w:r>
    </w:p>
    <w:p>
      <w:pPr>
        <w:numPr>
          <w:ilvl w:val="0"/>
          <w:numId w:val="6"/>
        </w:numPr>
        <w:ind w:firstLine="420" w:firstLineChars="0"/>
        <w:rPr>
          <w:rFonts w:hint="default"/>
          <w:lang w:val="en-US" w:eastAsia="zh-CN"/>
        </w:rPr>
      </w:pPr>
      <w:r>
        <w:rPr>
          <w:rFonts w:hint="eastAsia"/>
          <w:lang w:val="en-US" w:eastAsia="zh-CN"/>
        </w:rPr>
        <w:t>优秀的Hash算法特点：</w:t>
      </w:r>
    </w:p>
    <w:p>
      <w:pPr>
        <w:numPr>
          <w:ilvl w:val="0"/>
          <w:numId w:val="7"/>
        </w:numPr>
        <w:ind w:left="420" w:leftChars="0" w:firstLine="420" w:firstLineChars="0"/>
        <w:rPr>
          <w:rFonts w:hint="default"/>
          <w:lang w:val="en-US" w:eastAsia="zh-CN"/>
        </w:rPr>
      </w:pPr>
      <w:r>
        <w:rPr>
          <w:rFonts w:hint="eastAsia"/>
          <w:lang w:val="en-US" w:eastAsia="zh-CN"/>
        </w:rPr>
        <w:t>正向快速</w:t>
      </w:r>
    </w:p>
    <w:p>
      <w:pPr>
        <w:numPr>
          <w:ilvl w:val="0"/>
          <w:numId w:val="7"/>
        </w:numPr>
        <w:ind w:left="420" w:leftChars="0" w:firstLine="420" w:firstLineChars="0"/>
        <w:rPr>
          <w:rFonts w:hint="default"/>
          <w:lang w:val="en-US" w:eastAsia="zh-CN"/>
        </w:rPr>
      </w:pPr>
      <w:r>
        <w:rPr>
          <w:rFonts w:hint="eastAsia"/>
          <w:lang w:val="en-US" w:eastAsia="zh-CN"/>
        </w:rPr>
        <w:t>逆向困难</w:t>
      </w:r>
    </w:p>
    <w:p>
      <w:pPr>
        <w:numPr>
          <w:ilvl w:val="0"/>
          <w:numId w:val="7"/>
        </w:numPr>
        <w:ind w:left="420" w:leftChars="0" w:firstLine="420" w:firstLineChars="0"/>
        <w:rPr>
          <w:rFonts w:hint="default"/>
          <w:lang w:val="en-US" w:eastAsia="zh-CN"/>
        </w:rPr>
      </w:pPr>
      <w:r>
        <w:rPr>
          <w:rFonts w:hint="eastAsia"/>
          <w:lang w:val="en-US" w:eastAsia="zh-CN"/>
        </w:rPr>
        <w:t>输入敏感</w:t>
      </w:r>
    </w:p>
    <w:p>
      <w:pPr>
        <w:numPr>
          <w:ilvl w:val="0"/>
          <w:numId w:val="7"/>
        </w:numPr>
        <w:ind w:left="420" w:leftChars="0" w:firstLine="420" w:firstLineChars="0"/>
        <w:rPr>
          <w:rFonts w:hint="default"/>
          <w:lang w:val="en-US" w:eastAsia="zh-CN"/>
        </w:rPr>
      </w:pPr>
      <w:r>
        <w:rPr>
          <w:rFonts w:hint="eastAsia"/>
          <w:lang w:val="en-US" w:eastAsia="zh-CN"/>
        </w:rPr>
        <w:t>冲突避免</w:t>
      </w:r>
    </w:p>
    <w:p>
      <w:pPr>
        <w:numPr>
          <w:ilvl w:val="0"/>
          <w:numId w:val="6"/>
        </w:numPr>
        <w:ind w:left="0" w:leftChars="0" w:firstLine="420" w:firstLineChars="0"/>
        <w:rPr>
          <w:rFonts w:hint="default"/>
          <w:lang w:val="en-US" w:eastAsia="zh-CN"/>
        </w:rPr>
      </w:pPr>
      <w:r>
        <w:rPr>
          <w:rFonts w:hint="eastAsia"/>
          <w:lang w:val="en-US" w:eastAsia="zh-CN"/>
        </w:rPr>
        <w:t>Hash算法在安全领域的应用</w:t>
      </w:r>
    </w:p>
    <w:p>
      <w:pPr>
        <w:numPr>
          <w:ilvl w:val="0"/>
          <w:numId w:val="8"/>
        </w:numPr>
        <w:ind w:left="420" w:leftChars="0" w:firstLine="420" w:firstLineChars="0"/>
        <w:rPr>
          <w:rFonts w:hint="default"/>
          <w:lang w:val="en-US" w:eastAsia="zh-CN"/>
        </w:rPr>
      </w:pPr>
      <w:r>
        <w:rPr>
          <w:rFonts w:hint="eastAsia"/>
          <w:lang w:val="en-US" w:eastAsia="zh-CN"/>
        </w:rPr>
        <w:t>文件校验</w:t>
      </w:r>
    </w:p>
    <w:p>
      <w:pPr>
        <w:numPr>
          <w:ilvl w:val="0"/>
          <w:numId w:val="8"/>
        </w:numPr>
        <w:ind w:left="420" w:leftChars="0" w:firstLine="420" w:firstLineChars="0"/>
        <w:rPr>
          <w:rFonts w:hint="default"/>
          <w:lang w:val="en-US" w:eastAsia="zh-CN"/>
        </w:rPr>
      </w:pPr>
      <w:r>
        <w:rPr>
          <w:rFonts w:hint="eastAsia"/>
          <w:lang w:val="en-US" w:eastAsia="zh-CN"/>
        </w:rPr>
        <w:t>数字签名</w:t>
      </w:r>
    </w:p>
    <w:p>
      <w:pPr>
        <w:numPr>
          <w:ilvl w:val="0"/>
          <w:numId w:val="6"/>
        </w:numPr>
        <w:ind w:left="0" w:leftChars="0" w:firstLine="420" w:firstLineChars="0"/>
        <w:rPr>
          <w:rFonts w:hint="default"/>
          <w:lang w:val="en-US" w:eastAsia="zh-CN"/>
        </w:rPr>
      </w:pPr>
      <w:r>
        <w:rPr>
          <w:rFonts w:hint="eastAsia"/>
          <w:lang w:val="en-US" w:eastAsia="zh-CN"/>
        </w:rPr>
        <w:t>哈希算法的种类</w:t>
      </w:r>
    </w:p>
    <w:p>
      <w:pPr>
        <w:numPr>
          <w:numId w:val="0"/>
        </w:numPr>
        <w:ind w:left="420" w:leftChars="0" w:firstLine="420" w:firstLineChars="0"/>
        <w:rPr>
          <w:rFonts w:hint="eastAsia"/>
          <w:lang w:val="en-US" w:eastAsia="zh-CN"/>
        </w:rPr>
      </w:pPr>
      <w:r>
        <w:rPr>
          <w:rFonts w:hint="eastAsia"/>
          <w:lang w:val="en-US" w:eastAsia="zh-CN"/>
        </w:rPr>
        <w:t>MD4,MD5,SHA1,SHA256等。SHA代表安全哈希算法。SHA-1和SHA-2是该算法不同的两个版本。SHA-1是160位，HSA-2有不同的位数，最受欢迎的是256位。</w:t>
      </w:r>
    </w:p>
    <w:p>
      <w:pPr>
        <w:numPr>
          <w:numId w:val="0"/>
        </w:numPr>
        <w:ind w:left="420" w:leftChars="0" w:firstLine="420" w:firstLineChars="0"/>
        <w:rPr>
          <w:rFonts w:hint="eastAsia"/>
          <w:lang w:val="en-US" w:eastAsia="zh-CN"/>
        </w:rPr>
      </w:pPr>
      <w:r>
        <w:rPr>
          <w:rFonts w:hint="eastAsia"/>
          <w:lang w:val="en-US" w:eastAsia="zh-CN"/>
        </w:rPr>
        <w:t>2004年8月17日，山东大学王小云教授在国际会议上首次宣布了她和她的研究小组研究成果——对MD5，HAVAL-128，MD4和RIPEMD四个著名密码算法的破译结果。次年二月宣布破解SHA-1密码</w:t>
      </w:r>
    </w:p>
    <w:p>
      <w:pPr>
        <w:numPr>
          <w:ilvl w:val="0"/>
          <w:numId w:val="6"/>
        </w:numPr>
        <w:ind w:left="0" w:leftChars="0" w:firstLine="420" w:firstLineChars="0"/>
        <w:rPr>
          <w:rFonts w:hint="default"/>
          <w:lang w:val="en-US" w:eastAsia="zh-CN"/>
        </w:rPr>
      </w:pPr>
      <w:r>
        <w:rPr>
          <w:rFonts w:hint="eastAsia"/>
          <w:lang w:val="en-US" w:eastAsia="zh-CN"/>
        </w:rPr>
        <w:t>用Go语言实现Hash算法</w:t>
      </w:r>
      <w:bookmarkStart w:id="0" w:name="_GoBack"/>
      <w:bookmarkEnd w:id="0"/>
    </w:p>
    <w:p>
      <w:pPr>
        <w:numPr>
          <w:ilvl w:val="0"/>
          <w:numId w:val="5"/>
        </w:numPr>
        <w:rPr>
          <w:rFonts w:hint="default"/>
          <w:lang w:val="en-US" w:eastAsia="zh-CN"/>
        </w:rPr>
      </w:pPr>
      <w:r>
        <w:rPr>
          <w:rFonts w:hint="eastAsia"/>
          <w:lang w:val="en-US" w:eastAsia="zh-CN"/>
        </w:rPr>
        <w:t>简单的区块模型</w:t>
      </w:r>
    </w:p>
    <w:p>
      <w:pPr>
        <w:numPr>
          <w:ilvl w:val="0"/>
          <w:numId w:val="5"/>
        </w:numPr>
        <w:rPr>
          <w:rFonts w:hint="default"/>
          <w:lang w:val="en-US" w:eastAsia="zh-CN"/>
        </w:rPr>
      </w:pPr>
      <w:r>
        <w:rPr>
          <w:rFonts w:hint="eastAsia"/>
          <w:lang w:val="en-US" w:eastAsia="zh-CN"/>
        </w:rPr>
        <w:t>简单的区块链模型</w:t>
      </w:r>
    </w:p>
    <w:p>
      <w:pPr>
        <w:numPr>
          <w:ilvl w:val="0"/>
          <w:numId w:val="5"/>
        </w:numPr>
        <w:rPr>
          <w:rFonts w:hint="default"/>
          <w:lang w:val="en-US" w:eastAsia="zh-CN"/>
        </w:rPr>
      </w:pPr>
      <w:r>
        <w:rPr>
          <w:rFonts w:hint="eastAsia"/>
          <w:lang w:val="en-US" w:eastAsia="zh-CN"/>
        </w:rPr>
        <w:t>工作量证明</w:t>
      </w:r>
    </w:p>
    <w:sectPr>
      <w:footerReference r:id="rId3"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21E88"/>
    <w:multiLevelType w:val="singleLevel"/>
    <w:tmpl w:val="92421E88"/>
    <w:lvl w:ilvl="0" w:tentative="0">
      <w:start w:val="1"/>
      <w:numFmt w:val="decimal"/>
      <w:suff w:val="space"/>
      <w:lvlText w:val="%1)"/>
      <w:lvlJc w:val="left"/>
    </w:lvl>
  </w:abstractNum>
  <w:abstractNum w:abstractNumId="1">
    <w:nsid w:val="A79CB242"/>
    <w:multiLevelType w:val="singleLevel"/>
    <w:tmpl w:val="A79CB242"/>
    <w:lvl w:ilvl="0" w:tentative="0">
      <w:start w:val="1"/>
      <w:numFmt w:val="decimal"/>
      <w:pStyle w:val="22"/>
      <w:lvlText w:val="%1."/>
      <w:lvlJc w:val="left"/>
      <w:pPr>
        <w:tabs>
          <w:tab w:val="left" w:pos="397"/>
        </w:tabs>
        <w:ind w:left="283" w:hanging="283"/>
      </w:pPr>
      <w:rPr>
        <w:rFonts w:hint="default"/>
      </w:rPr>
    </w:lvl>
  </w:abstractNum>
  <w:abstractNum w:abstractNumId="2">
    <w:nsid w:val="A8925C08"/>
    <w:multiLevelType w:val="singleLevel"/>
    <w:tmpl w:val="A8925C08"/>
    <w:lvl w:ilvl="0" w:tentative="0">
      <w:start w:val="1"/>
      <w:numFmt w:val="decimal"/>
      <w:suff w:val="space"/>
      <w:lvlText w:val="(%1)"/>
      <w:lvlJc w:val="left"/>
    </w:lvl>
  </w:abstractNum>
  <w:abstractNum w:abstractNumId="3">
    <w:nsid w:val="B9E71717"/>
    <w:multiLevelType w:val="singleLevel"/>
    <w:tmpl w:val="B9E71717"/>
    <w:lvl w:ilvl="0" w:tentative="0">
      <w:start w:val="1"/>
      <w:numFmt w:val="decimal"/>
      <w:pStyle w:val="23"/>
      <w:lvlText w:val="%1)"/>
      <w:lvlJc w:val="left"/>
      <w:pPr>
        <w:tabs>
          <w:tab w:val="left" w:pos="397"/>
        </w:tabs>
        <w:ind w:left="170" w:firstLine="227"/>
      </w:pPr>
      <w:rPr>
        <w:rFonts w:hint="default"/>
      </w:rPr>
    </w:lvl>
  </w:abstractNum>
  <w:abstractNum w:abstractNumId="4">
    <w:nsid w:val="DA8ABBF0"/>
    <w:multiLevelType w:val="singleLevel"/>
    <w:tmpl w:val="DA8ABBF0"/>
    <w:lvl w:ilvl="0" w:tentative="0">
      <w:start w:val="1"/>
      <w:numFmt w:val="chineseCounting"/>
      <w:pStyle w:val="21"/>
      <w:suff w:val="nothing"/>
      <w:lvlText w:val="%1、"/>
      <w:lvlJc w:val="left"/>
      <w:pPr>
        <w:tabs>
          <w:tab w:val="left" w:pos="0"/>
        </w:tabs>
        <w:ind w:left="0" w:firstLine="0"/>
      </w:pPr>
      <w:rPr>
        <w:rFonts w:hint="eastAsia"/>
      </w:rPr>
    </w:lvl>
  </w:abstractNum>
  <w:abstractNum w:abstractNumId="5">
    <w:nsid w:val="E2D7240E"/>
    <w:multiLevelType w:val="singleLevel"/>
    <w:tmpl w:val="E2D7240E"/>
    <w:lvl w:ilvl="0" w:tentative="0">
      <w:start w:val="1"/>
      <w:numFmt w:val="lowerLetter"/>
      <w:pStyle w:val="24"/>
      <w:lvlText w:val="%1."/>
      <w:lvlJc w:val="left"/>
      <w:pPr>
        <w:tabs>
          <w:tab w:val="left" w:pos="794"/>
        </w:tabs>
        <w:ind w:left="0" w:firstLine="794"/>
      </w:pPr>
      <w:rPr>
        <w:rFonts w:hint="default"/>
      </w:rPr>
    </w:lvl>
  </w:abstractNum>
  <w:abstractNum w:abstractNumId="6">
    <w:nsid w:val="2E7C2C51"/>
    <w:multiLevelType w:val="singleLevel"/>
    <w:tmpl w:val="2E7C2C51"/>
    <w:lvl w:ilvl="0" w:tentative="0">
      <w:start w:val="1"/>
      <w:numFmt w:val="decimal"/>
      <w:suff w:val="space"/>
      <w:lvlText w:val="(%1)"/>
      <w:lvlJc w:val="left"/>
    </w:lvl>
  </w:abstractNum>
  <w:abstractNum w:abstractNumId="7">
    <w:nsid w:val="3D6197A5"/>
    <w:multiLevelType w:val="singleLevel"/>
    <w:tmpl w:val="3D6197A5"/>
    <w:lvl w:ilvl="0" w:tentative="0">
      <w:start w:val="1"/>
      <w:numFmt w:val="lowerLetter"/>
      <w:suff w:val="space"/>
      <w:lvlText w:val="%1."/>
      <w:lvlJc w:val="left"/>
    </w:lvl>
  </w:abstractNum>
  <w:num w:numId="1">
    <w:abstractNumId w:val="4"/>
  </w:num>
  <w:num w:numId="2">
    <w:abstractNumId w:val="1"/>
  </w:num>
  <w:num w:numId="3">
    <w:abstractNumId w:val="3"/>
  </w:num>
  <w:num w:numId="4">
    <w:abstractNumId w:val="5"/>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294F04"/>
    <w:rsid w:val="00227FB1"/>
    <w:rsid w:val="00446676"/>
    <w:rsid w:val="004C5FC4"/>
    <w:rsid w:val="0053512E"/>
    <w:rsid w:val="00724B64"/>
    <w:rsid w:val="009377F8"/>
    <w:rsid w:val="009E5287"/>
    <w:rsid w:val="00A85C57"/>
    <w:rsid w:val="01024108"/>
    <w:rsid w:val="015E0887"/>
    <w:rsid w:val="017B3E51"/>
    <w:rsid w:val="01C47536"/>
    <w:rsid w:val="01C50C34"/>
    <w:rsid w:val="02027F9B"/>
    <w:rsid w:val="02601281"/>
    <w:rsid w:val="02617FA7"/>
    <w:rsid w:val="027B5629"/>
    <w:rsid w:val="02832CF0"/>
    <w:rsid w:val="028572B1"/>
    <w:rsid w:val="02DD6018"/>
    <w:rsid w:val="02FD203D"/>
    <w:rsid w:val="02FF177B"/>
    <w:rsid w:val="031D00F8"/>
    <w:rsid w:val="03207A4B"/>
    <w:rsid w:val="0337406E"/>
    <w:rsid w:val="03627FB1"/>
    <w:rsid w:val="03DC594F"/>
    <w:rsid w:val="03EC5CE0"/>
    <w:rsid w:val="03ED047E"/>
    <w:rsid w:val="045D44F2"/>
    <w:rsid w:val="048C4087"/>
    <w:rsid w:val="04B6695A"/>
    <w:rsid w:val="04B914E8"/>
    <w:rsid w:val="04E26ADD"/>
    <w:rsid w:val="04ED400D"/>
    <w:rsid w:val="04F524BF"/>
    <w:rsid w:val="05065D30"/>
    <w:rsid w:val="050959CD"/>
    <w:rsid w:val="05367FAF"/>
    <w:rsid w:val="05C43EFF"/>
    <w:rsid w:val="05E57BC1"/>
    <w:rsid w:val="062A6242"/>
    <w:rsid w:val="062C3A9D"/>
    <w:rsid w:val="06727104"/>
    <w:rsid w:val="067C2E96"/>
    <w:rsid w:val="06A2460C"/>
    <w:rsid w:val="06A71AFA"/>
    <w:rsid w:val="06C2136E"/>
    <w:rsid w:val="071B052F"/>
    <w:rsid w:val="076D020A"/>
    <w:rsid w:val="077C62D2"/>
    <w:rsid w:val="07917859"/>
    <w:rsid w:val="07A609E3"/>
    <w:rsid w:val="07B65B70"/>
    <w:rsid w:val="080B193A"/>
    <w:rsid w:val="080D2A6F"/>
    <w:rsid w:val="085878CA"/>
    <w:rsid w:val="08801555"/>
    <w:rsid w:val="088661FB"/>
    <w:rsid w:val="08C56268"/>
    <w:rsid w:val="09403D5A"/>
    <w:rsid w:val="094F1740"/>
    <w:rsid w:val="09544EE4"/>
    <w:rsid w:val="09A35357"/>
    <w:rsid w:val="09B3419B"/>
    <w:rsid w:val="09C65111"/>
    <w:rsid w:val="09CA6C42"/>
    <w:rsid w:val="09D3643A"/>
    <w:rsid w:val="0A053F25"/>
    <w:rsid w:val="0A087AFF"/>
    <w:rsid w:val="0A142BDD"/>
    <w:rsid w:val="0A24640B"/>
    <w:rsid w:val="0A442D06"/>
    <w:rsid w:val="0A581143"/>
    <w:rsid w:val="0A5A624C"/>
    <w:rsid w:val="0A701AC7"/>
    <w:rsid w:val="0A8A3B98"/>
    <w:rsid w:val="0AA80E75"/>
    <w:rsid w:val="0B1D04D7"/>
    <w:rsid w:val="0B4219DD"/>
    <w:rsid w:val="0B4E5FFA"/>
    <w:rsid w:val="0B845956"/>
    <w:rsid w:val="0BB55000"/>
    <w:rsid w:val="0BF12608"/>
    <w:rsid w:val="0BF3678A"/>
    <w:rsid w:val="0C6C0963"/>
    <w:rsid w:val="0C864852"/>
    <w:rsid w:val="0CB44621"/>
    <w:rsid w:val="0CEC6752"/>
    <w:rsid w:val="0D2B2B0E"/>
    <w:rsid w:val="0D355078"/>
    <w:rsid w:val="0D623707"/>
    <w:rsid w:val="0DC40340"/>
    <w:rsid w:val="0DE25B71"/>
    <w:rsid w:val="0DE65D72"/>
    <w:rsid w:val="0EA505F2"/>
    <w:rsid w:val="0EBE36CB"/>
    <w:rsid w:val="0EEB17E3"/>
    <w:rsid w:val="0EFC3A7B"/>
    <w:rsid w:val="0F0A4C7B"/>
    <w:rsid w:val="0F662B62"/>
    <w:rsid w:val="0F7646C9"/>
    <w:rsid w:val="0FA35153"/>
    <w:rsid w:val="0FBE608D"/>
    <w:rsid w:val="0FC15569"/>
    <w:rsid w:val="0FD410E3"/>
    <w:rsid w:val="0FEE5510"/>
    <w:rsid w:val="101D67FF"/>
    <w:rsid w:val="103F035E"/>
    <w:rsid w:val="10753DE9"/>
    <w:rsid w:val="108D675A"/>
    <w:rsid w:val="10BD60AC"/>
    <w:rsid w:val="10E57E4D"/>
    <w:rsid w:val="10F9751D"/>
    <w:rsid w:val="118466C8"/>
    <w:rsid w:val="11D30E87"/>
    <w:rsid w:val="11DD03D1"/>
    <w:rsid w:val="11DF2BFC"/>
    <w:rsid w:val="11E20219"/>
    <w:rsid w:val="11E50743"/>
    <w:rsid w:val="11FD260B"/>
    <w:rsid w:val="11FD3D35"/>
    <w:rsid w:val="123F6D88"/>
    <w:rsid w:val="1255625A"/>
    <w:rsid w:val="126F558F"/>
    <w:rsid w:val="12936D2E"/>
    <w:rsid w:val="12BD1FF4"/>
    <w:rsid w:val="1337503B"/>
    <w:rsid w:val="13702787"/>
    <w:rsid w:val="13BF2437"/>
    <w:rsid w:val="13CE0BED"/>
    <w:rsid w:val="13CF68A9"/>
    <w:rsid w:val="1480716C"/>
    <w:rsid w:val="148425A0"/>
    <w:rsid w:val="14A16BA5"/>
    <w:rsid w:val="14AF40EC"/>
    <w:rsid w:val="14C60C1B"/>
    <w:rsid w:val="14CC5FBE"/>
    <w:rsid w:val="14E33DC4"/>
    <w:rsid w:val="14EE12DE"/>
    <w:rsid w:val="14F41D99"/>
    <w:rsid w:val="14FE2E14"/>
    <w:rsid w:val="1512112B"/>
    <w:rsid w:val="151837A0"/>
    <w:rsid w:val="15290220"/>
    <w:rsid w:val="153F1C58"/>
    <w:rsid w:val="15782A10"/>
    <w:rsid w:val="158D73DB"/>
    <w:rsid w:val="158F24A8"/>
    <w:rsid w:val="15BF781B"/>
    <w:rsid w:val="15F043D3"/>
    <w:rsid w:val="15FA28D7"/>
    <w:rsid w:val="16CA4046"/>
    <w:rsid w:val="16FB7FEB"/>
    <w:rsid w:val="171B2326"/>
    <w:rsid w:val="173827EF"/>
    <w:rsid w:val="17536A07"/>
    <w:rsid w:val="1780240D"/>
    <w:rsid w:val="17A00E3A"/>
    <w:rsid w:val="17D82ADD"/>
    <w:rsid w:val="17F171A0"/>
    <w:rsid w:val="180067D4"/>
    <w:rsid w:val="180E00EE"/>
    <w:rsid w:val="181A0FA7"/>
    <w:rsid w:val="183D1F2D"/>
    <w:rsid w:val="18411540"/>
    <w:rsid w:val="18413EBE"/>
    <w:rsid w:val="184A5625"/>
    <w:rsid w:val="18AA7D6D"/>
    <w:rsid w:val="18FD1860"/>
    <w:rsid w:val="196C4551"/>
    <w:rsid w:val="196F56F5"/>
    <w:rsid w:val="1A1A0151"/>
    <w:rsid w:val="1A2E18DE"/>
    <w:rsid w:val="1A3011F9"/>
    <w:rsid w:val="1A3170A1"/>
    <w:rsid w:val="1A394BD6"/>
    <w:rsid w:val="1A446493"/>
    <w:rsid w:val="1A5079F4"/>
    <w:rsid w:val="1A6D7EE3"/>
    <w:rsid w:val="1A7D6E80"/>
    <w:rsid w:val="1A7F4D9B"/>
    <w:rsid w:val="1A8E11EC"/>
    <w:rsid w:val="1AD53088"/>
    <w:rsid w:val="1B13637D"/>
    <w:rsid w:val="1B160DB0"/>
    <w:rsid w:val="1B7F08FE"/>
    <w:rsid w:val="1BB75F2C"/>
    <w:rsid w:val="1BBB1A34"/>
    <w:rsid w:val="1BCB1947"/>
    <w:rsid w:val="1C305701"/>
    <w:rsid w:val="1C3A5AF4"/>
    <w:rsid w:val="1C431C71"/>
    <w:rsid w:val="1C5435C0"/>
    <w:rsid w:val="1C57227C"/>
    <w:rsid w:val="1C720C8A"/>
    <w:rsid w:val="1C944728"/>
    <w:rsid w:val="1D107558"/>
    <w:rsid w:val="1D1423AB"/>
    <w:rsid w:val="1D5E4ECB"/>
    <w:rsid w:val="1D675A59"/>
    <w:rsid w:val="1D6A65E4"/>
    <w:rsid w:val="1D7E23C4"/>
    <w:rsid w:val="1D80730B"/>
    <w:rsid w:val="1DEE073C"/>
    <w:rsid w:val="1DF2001E"/>
    <w:rsid w:val="1E020CD3"/>
    <w:rsid w:val="1E141177"/>
    <w:rsid w:val="1E435F24"/>
    <w:rsid w:val="1E4F750F"/>
    <w:rsid w:val="1E527974"/>
    <w:rsid w:val="1E9572E7"/>
    <w:rsid w:val="1E9E4E5E"/>
    <w:rsid w:val="1ED42EDB"/>
    <w:rsid w:val="1EDE7A5B"/>
    <w:rsid w:val="1EFD3F88"/>
    <w:rsid w:val="1F103C03"/>
    <w:rsid w:val="1F187EA9"/>
    <w:rsid w:val="1F554C74"/>
    <w:rsid w:val="1F8E2973"/>
    <w:rsid w:val="1F953EF2"/>
    <w:rsid w:val="1FA03927"/>
    <w:rsid w:val="200D5815"/>
    <w:rsid w:val="20C13A37"/>
    <w:rsid w:val="20D62E16"/>
    <w:rsid w:val="20EE3725"/>
    <w:rsid w:val="213D79AE"/>
    <w:rsid w:val="21560577"/>
    <w:rsid w:val="22022149"/>
    <w:rsid w:val="22087EC2"/>
    <w:rsid w:val="221518E3"/>
    <w:rsid w:val="22531E2E"/>
    <w:rsid w:val="227047A1"/>
    <w:rsid w:val="22761D12"/>
    <w:rsid w:val="228622AA"/>
    <w:rsid w:val="22A75A74"/>
    <w:rsid w:val="22AD25D0"/>
    <w:rsid w:val="22CD1CE1"/>
    <w:rsid w:val="22D26D0F"/>
    <w:rsid w:val="22D31B86"/>
    <w:rsid w:val="22EB79FA"/>
    <w:rsid w:val="22EE51A7"/>
    <w:rsid w:val="23406B6A"/>
    <w:rsid w:val="23624BB0"/>
    <w:rsid w:val="23693AE7"/>
    <w:rsid w:val="236E7B73"/>
    <w:rsid w:val="23CC23C9"/>
    <w:rsid w:val="23F334BC"/>
    <w:rsid w:val="24071D7D"/>
    <w:rsid w:val="247C0B11"/>
    <w:rsid w:val="250C1575"/>
    <w:rsid w:val="252352C0"/>
    <w:rsid w:val="25B6345F"/>
    <w:rsid w:val="25FE3B82"/>
    <w:rsid w:val="262000A3"/>
    <w:rsid w:val="26633507"/>
    <w:rsid w:val="26AC686E"/>
    <w:rsid w:val="26BB4F3C"/>
    <w:rsid w:val="276260FE"/>
    <w:rsid w:val="2777129D"/>
    <w:rsid w:val="279851AE"/>
    <w:rsid w:val="27B00534"/>
    <w:rsid w:val="27D15411"/>
    <w:rsid w:val="27DF5186"/>
    <w:rsid w:val="28062FC9"/>
    <w:rsid w:val="284A7793"/>
    <w:rsid w:val="286F12FE"/>
    <w:rsid w:val="287452FD"/>
    <w:rsid w:val="28AA2994"/>
    <w:rsid w:val="28E90AFF"/>
    <w:rsid w:val="291059A9"/>
    <w:rsid w:val="294E0877"/>
    <w:rsid w:val="294E672C"/>
    <w:rsid w:val="29787AE3"/>
    <w:rsid w:val="298551DB"/>
    <w:rsid w:val="299B7A46"/>
    <w:rsid w:val="29E6564A"/>
    <w:rsid w:val="2A105895"/>
    <w:rsid w:val="2A206B15"/>
    <w:rsid w:val="2A7F2271"/>
    <w:rsid w:val="2AA57AFD"/>
    <w:rsid w:val="2AA8352D"/>
    <w:rsid w:val="2AC67782"/>
    <w:rsid w:val="2ADB48F4"/>
    <w:rsid w:val="2B196320"/>
    <w:rsid w:val="2B31554C"/>
    <w:rsid w:val="2B466357"/>
    <w:rsid w:val="2B5B5654"/>
    <w:rsid w:val="2B6148AC"/>
    <w:rsid w:val="2B6B6066"/>
    <w:rsid w:val="2B7C0223"/>
    <w:rsid w:val="2B9B3027"/>
    <w:rsid w:val="2B9F2F35"/>
    <w:rsid w:val="2BA77513"/>
    <w:rsid w:val="2BC46DFF"/>
    <w:rsid w:val="2BC709E4"/>
    <w:rsid w:val="2BEC7D91"/>
    <w:rsid w:val="2C1D51B3"/>
    <w:rsid w:val="2C3636BB"/>
    <w:rsid w:val="2C3E2636"/>
    <w:rsid w:val="2C7F4AEA"/>
    <w:rsid w:val="2C852E1A"/>
    <w:rsid w:val="2CB118BA"/>
    <w:rsid w:val="2CD51487"/>
    <w:rsid w:val="2D3A0E79"/>
    <w:rsid w:val="2D5C126A"/>
    <w:rsid w:val="2D5D3746"/>
    <w:rsid w:val="2D9D3836"/>
    <w:rsid w:val="2DC6091C"/>
    <w:rsid w:val="2DCD21BB"/>
    <w:rsid w:val="2DD75889"/>
    <w:rsid w:val="2DE10A19"/>
    <w:rsid w:val="2DE25234"/>
    <w:rsid w:val="2DE96593"/>
    <w:rsid w:val="2EAE5B82"/>
    <w:rsid w:val="2EC20F1D"/>
    <w:rsid w:val="2EEB17FC"/>
    <w:rsid w:val="2F0213F0"/>
    <w:rsid w:val="2F0E6476"/>
    <w:rsid w:val="2F21012A"/>
    <w:rsid w:val="2F4C5A8F"/>
    <w:rsid w:val="2F7C2EFD"/>
    <w:rsid w:val="2F8D7555"/>
    <w:rsid w:val="2F943677"/>
    <w:rsid w:val="2FBC0526"/>
    <w:rsid w:val="2FDA02B6"/>
    <w:rsid w:val="2FE15AFE"/>
    <w:rsid w:val="3001184E"/>
    <w:rsid w:val="30255359"/>
    <w:rsid w:val="305C3D54"/>
    <w:rsid w:val="30795CAA"/>
    <w:rsid w:val="30AD0E4F"/>
    <w:rsid w:val="30C8378F"/>
    <w:rsid w:val="30D212E2"/>
    <w:rsid w:val="3108548F"/>
    <w:rsid w:val="31295C84"/>
    <w:rsid w:val="31D4723B"/>
    <w:rsid w:val="321074FD"/>
    <w:rsid w:val="32315118"/>
    <w:rsid w:val="326A0401"/>
    <w:rsid w:val="32725C46"/>
    <w:rsid w:val="32782C55"/>
    <w:rsid w:val="32AB64CE"/>
    <w:rsid w:val="32B33B54"/>
    <w:rsid w:val="32B74873"/>
    <w:rsid w:val="32C63A7E"/>
    <w:rsid w:val="32C713FB"/>
    <w:rsid w:val="32DD3C25"/>
    <w:rsid w:val="32DF68F1"/>
    <w:rsid w:val="32F80CB5"/>
    <w:rsid w:val="331D3E1E"/>
    <w:rsid w:val="333C02FE"/>
    <w:rsid w:val="33642252"/>
    <w:rsid w:val="336D63DB"/>
    <w:rsid w:val="33B177EA"/>
    <w:rsid w:val="33C12BFC"/>
    <w:rsid w:val="33FC4C8F"/>
    <w:rsid w:val="34056EF4"/>
    <w:rsid w:val="3446036C"/>
    <w:rsid w:val="3446739B"/>
    <w:rsid w:val="345758CF"/>
    <w:rsid w:val="345F1EE8"/>
    <w:rsid w:val="3460363C"/>
    <w:rsid w:val="34792149"/>
    <w:rsid w:val="34820E02"/>
    <w:rsid w:val="34FF1463"/>
    <w:rsid w:val="35136C4D"/>
    <w:rsid w:val="35243C5E"/>
    <w:rsid w:val="35473FAE"/>
    <w:rsid w:val="35753370"/>
    <w:rsid w:val="357F0B21"/>
    <w:rsid w:val="35A73281"/>
    <w:rsid w:val="35B10C5F"/>
    <w:rsid w:val="35DD166A"/>
    <w:rsid w:val="35EC1325"/>
    <w:rsid w:val="35FC6FE8"/>
    <w:rsid w:val="361760EE"/>
    <w:rsid w:val="366B3D7C"/>
    <w:rsid w:val="36AD744D"/>
    <w:rsid w:val="36DA5A70"/>
    <w:rsid w:val="36EF7AE4"/>
    <w:rsid w:val="37114854"/>
    <w:rsid w:val="377623DA"/>
    <w:rsid w:val="37807888"/>
    <w:rsid w:val="37967DFE"/>
    <w:rsid w:val="37B167C4"/>
    <w:rsid w:val="382E3C66"/>
    <w:rsid w:val="385138D5"/>
    <w:rsid w:val="38E7033C"/>
    <w:rsid w:val="392E2AAA"/>
    <w:rsid w:val="39326912"/>
    <w:rsid w:val="393915B7"/>
    <w:rsid w:val="39433CB5"/>
    <w:rsid w:val="3947611F"/>
    <w:rsid w:val="394C461C"/>
    <w:rsid w:val="3965510C"/>
    <w:rsid w:val="39742E71"/>
    <w:rsid w:val="397C0D03"/>
    <w:rsid w:val="39833814"/>
    <w:rsid w:val="39DF1B46"/>
    <w:rsid w:val="39F04074"/>
    <w:rsid w:val="3A00632B"/>
    <w:rsid w:val="3AA02055"/>
    <w:rsid w:val="3AA07489"/>
    <w:rsid w:val="3AB9265E"/>
    <w:rsid w:val="3ABA29A0"/>
    <w:rsid w:val="3ACB2C2F"/>
    <w:rsid w:val="3B1C5201"/>
    <w:rsid w:val="3B245E4E"/>
    <w:rsid w:val="3B856EB6"/>
    <w:rsid w:val="3C066A7F"/>
    <w:rsid w:val="3CB368D4"/>
    <w:rsid w:val="3CB85EB3"/>
    <w:rsid w:val="3CF94E26"/>
    <w:rsid w:val="3D2B3561"/>
    <w:rsid w:val="3D4660F4"/>
    <w:rsid w:val="3DEB160F"/>
    <w:rsid w:val="3E214091"/>
    <w:rsid w:val="3E703DAC"/>
    <w:rsid w:val="3E721353"/>
    <w:rsid w:val="3E996587"/>
    <w:rsid w:val="3EC51C50"/>
    <w:rsid w:val="3ECA01FC"/>
    <w:rsid w:val="3EE76BF1"/>
    <w:rsid w:val="3EED3158"/>
    <w:rsid w:val="3F1C4C13"/>
    <w:rsid w:val="3F392913"/>
    <w:rsid w:val="3F4D490B"/>
    <w:rsid w:val="3F737EF1"/>
    <w:rsid w:val="3FCC62B6"/>
    <w:rsid w:val="3FEB4A28"/>
    <w:rsid w:val="40010999"/>
    <w:rsid w:val="4013175F"/>
    <w:rsid w:val="40344D09"/>
    <w:rsid w:val="406063A9"/>
    <w:rsid w:val="40751625"/>
    <w:rsid w:val="408230D4"/>
    <w:rsid w:val="40A04100"/>
    <w:rsid w:val="40A71CAF"/>
    <w:rsid w:val="40BF6C33"/>
    <w:rsid w:val="40C3325A"/>
    <w:rsid w:val="4106620D"/>
    <w:rsid w:val="41360CAE"/>
    <w:rsid w:val="41401E08"/>
    <w:rsid w:val="415E60E4"/>
    <w:rsid w:val="41723130"/>
    <w:rsid w:val="418B1823"/>
    <w:rsid w:val="419D5D1D"/>
    <w:rsid w:val="41AB61E1"/>
    <w:rsid w:val="41AC064A"/>
    <w:rsid w:val="41C864AE"/>
    <w:rsid w:val="41EC64E3"/>
    <w:rsid w:val="421B7B46"/>
    <w:rsid w:val="423240E4"/>
    <w:rsid w:val="42465466"/>
    <w:rsid w:val="426E1892"/>
    <w:rsid w:val="428B5941"/>
    <w:rsid w:val="42BC5006"/>
    <w:rsid w:val="42D530A6"/>
    <w:rsid w:val="42DD6341"/>
    <w:rsid w:val="42F6715B"/>
    <w:rsid w:val="431B42E0"/>
    <w:rsid w:val="433E04ED"/>
    <w:rsid w:val="43481E7F"/>
    <w:rsid w:val="4366598C"/>
    <w:rsid w:val="43D92741"/>
    <w:rsid w:val="44430D1E"/>
    <w:rsid w:val="445A6516"/>
    <w:rsid w:val="448945F7"/>
    <w:rsid w:val="44976DD9"/>
    <w:rsid w:val="44987632"/>
    <w:rsid w:val="44A115A3"/>
    <w:rsid w:val="44A26C6F"/>
    <w:rsid w:val="44AB231B"/>
    <w:rsid w:val="44AD49A0"/>
    <w:rsid w:val="44BC3BC7"/>
    <w:rsid w:val="44BD22AA"/>
    <w:rsid w:val="44BD75E0"/>
    <w:rsid w:val="459C48C5"/>
    <w:rsid w:val="459E6818"/>
    <w:rsid w:val="45AD3109"/>
    <w:rsid w:val="45C07413"/>
    <w:rsid w:val="45D20D24"/>
    <w:rsid w:val="46052E82"/>
    <w:rsid w:val="46364514"/>
    <w:rsid w:val="468D62AE"/>
    <w:rsid w:val="469E6C4C"/>
    <w:rsid w:val="46AA0B30"/>
    <w:rsid w:val="46B5044B"/>
    <w:rsid w:val="46D21200"/>
    <w:rsid w:val="47304877"/>
    <w:rsid w:val="473679D1"/>
    <w:rsid w:val="47742B6D"/>
    <w:rsid w:val="477D71EF"/>
    <w:rsid w:val="47AA574E"/>
    <w:rsid w:val="47EB4729"/>
    <w:rsid w:val="48154654"/>
    <w:rsid w:val="482476A2"/>
    <w:rsid w:val="483A1E50"/>
    <w:rsid w:val="48476765"/>
    <w:rsid w:val="48815FA9"/>
    <w:rsid w:val="48A02EF4"/>
    <w:rsid w:val="48E633F0"/>
    <w:rsid w:val="49345D32"/>
    <w:rsid w:val="49371F0B"/>
    <w:rsid w:val="49582821"/>
    <w:rsid w:val="49606B09"/>
    <w:rsid w:val="496F4BA0"/>
    <w:rsid w:val="497B0980"/>
    <w:rsid w:val="498D3048"/>
    <w:rsid w:val="4A086CB5"/>
    <w:rsid w:val="4A137B6C"/>
    <w:rsid w:val="4A1E6FA0"/>
    <w:rsid w:val="4ADE4236"/>
    <w:rsid w:val="4AE912D9"/>
    <w:rsid w:val="4B145227"/>
    <w:rsid w:val="4B291E83"/>
    <w:rsid w:val="4B3C5488"/>
    <w:rsid w:val="4B5362B4"/>
    <w:rsid w:val="4BF50A81"/>
    <w:rsid w:val="4C0961FA"/>
    <w:rsid w:val="4C142FAA"/>
    <w:rsid w:val="4C580BD8"/>
    <w:rsid w:val="4C5C1883"/>
    <w:rsid w:val="4C862B47"/>
    <w:rsid w:val="4CDA4228"/>
    <w:rsid w:val="4D0426D7"/>
    <w:rsid w:val="4D105D94"/>
    <w:rsid w:val="4D123B12"/>
    <w:rsid w:val="4D321A11"/>
    <w:rsid w:val="4DC1008B"/>
    <w:rsid w:val="4DE0584B"/>
    <w:rsid w:val="4DF867A3"/>
    <w:rsid w:val="4E0B08B5"/>
    <w:rsid w:val="4E477E1C"/>
    <w:rsid w:val="4E576D34"/>
    <w:rsid w:val="4E665C83"/>
    <w:rsid w:val="4EDF26E1"/>
    <w:rsid w:val="4F132492"/>
    <w:rsid w:val="4F1428A7"/>
    <w:rsid w:val="4F1F09A2"/>
    <w:rsid w:val="4F611D90"/>
    <w:rsid w:val="4F661EB3"/>
    <w:rsid w:val="4F742006"/>
    <w:rsid w:val="4F9A339F"/>
    <w:rsid w:val="4FB25AC8"/>
    <w:rsid w:val="4FB6306D"/>
    <w:rsid w:val="4FC05FC6"/>
    <w:rsid w:val="4FC4189B"/>
    <w:rsid w:val="50151B9E"/>
    <w:rsid w:val="50165EBF"/>
    <w:rsid w:val="505F6CCB"/>
    <w:rsid w:val="507A0697"/>
    <w:rsid w:val="507F4912"/>
    <w:rsid w:val="50840F29"/>
    <w:rsid w:val="508B055C"/>
    <w:rsid w:val="509204AE"/>
    <w:rsid w:val="509F32CB"/>
    <w:rsid w:val="50A4436F"/>
    <w:rsid w:val="50D73644"/>
    <w:rsid w:val="50D911F5"/>
    <w:rsid w:val="51091B41"/>
    <w:rsid w:val="510D7155"/>
    <w:rsid w:val="511C01E5"/>
    <w:rsid w:val="51765C03"/>
    <w:rsid w:val="51DB4FE8"/>
    <w:rsid w:val="51E41FE6"/>
    <w:rsid w:val="523914CF"/>
    <w:rsid w:val="524B605F"/>
    <w:rsid w:val="525153BC"/>
    <w:rsid w:val="52772E92"/>
    <w:rsid w:val="52971002"/>
    <w:rsid w:val="52F07E27"/>
    <w:rsid w:val="52F61A1E"/>
    <w:rsid w:val="532A793D"/>
    <w:rsid w:val="533A607B"/>
    <w:rsid w:val="537A6A0D"/>
    <w:rsid w:val="53853DC5"/>
    <w:rsid w:val="53B12925"/>
    <w:rsid w:val="53CE7C17"/>
    <w:rsid w:val="53E40E80"/>
    <w:rsid w:val="53F0251F"/>
    <w:rsid w:val="540F40F8"/>
    <w:rsid w:val="54110E32"/>
    <w:rsid w:val="545E6232"/>
    <w:rsid w:val="547942B4"/>
    <w:rsid w:val="548E38D9"/>
    <w:rsid w:val="54B05C1B"/>
    <w:rsid w:val="54BA462D"/>
    <w:rsid w:val="54CC1556"/>
    <w:rsid w:val="551922C4"/>
    <w:rsid w:val="551D3993"/>
    <w:rsid w:val="55717A83"/>
    <w:rsid w:val="55877FA1"/>
    <w:rsid w:val="564D6DCC"/>
    <w:rsid w:val="56BD38EE"/>
    <w:rsid w:val="56E249A0"/>
    <w:rsid w:val="56EA10B7"/>
    <w:rsid w:val="57314671"/>
    <w:rsid w:val="573A6D43"/>
    <w:rsid w:val="57491865"/>
    <w:rsid w:val="57647C72"/>
    <w:rsid w:val="5776146F"/>
    <w:rsid w:val="57B45C85"/>
    <w:rsid w:val="57DE564C"/>
    <w:rsid w:val="582B52E7"/>
    <w:rsid w:val="583C4846"/>
    <w:rsid w:val="583F79A7"/>
    <w:rsid w:val="5841655D"/>
    <w:rsid w:val="58571CA0"/>
    <w:rsid w:val="58803B05"/>
    <w:rsid w:val="58926A0F"/>
    <w:rsid w:val="58EE0437"/>
    <w:rsid w:val="58F04B03"/>
    <w:rsid w:val="58F162EA"/>
    <w:rsid w:val="595356FF"/>
    <w:rsid w:val="597E5FE7"/>
    <w:rsid w:val="597F3A05"/>
    <w:rsid w:val="59906617"/>
    <w:rsid w:val="59A831B0"/>
    <w:rsid w:val="59AA3706"/>
    <w:rsid w:val="59AE6ADF"/>
    <w:rsid w:val="59C54AD3"/>
    <w:rsid w:val="59E47C20"/>
    <w:rsid w:val="5A2B3156"/>
    <w:rsid w:val="5A304D77"/>
    <w:rsid w:val="5A781B7E"/>
    <w:rsid w:val="5A8C73D8"/>
    <w:rsid w:val="5A901195"/>
    <w:rsid w:val="5AB63BD0"/>
    <w:rsid w:val="5AF41CAA"/>
    <w:rsid w:val="5AFC4D9D"/>
    <w:rsid w:val="5B052DC8"/>
    <w:rsid w:val="5B1E1CA9"/>
    <w:rsid w:val="5B2C1E3B"/>
    <w:rsid w:val="5B9B2D60"/>
    <w:rsid w:val="5BB13410"/>
    <w:rsid w:val="5BC630C8"/>
    <w:rsid w:val="5BD301A0"/>
    <w:rsid w:val="5BD82FD3"/>
    <w:rsid w:val="5C324ACD"/>
    <w:rsid w:val="5C480E1C"/>
    <w:rsid w:val="5C586CE3"/>
    <w:rsid w:val="5C7C03CF"/>
    <w:rsid w:val="5C873265"/>
    <w:rsid w:val="5C90556B"/>
    <w:rsid w:val="5CA5398D"/>
    <w:rsid w:val="5CDA3D1A"/>
    <w:rsid w:val="5D201028"/>
    <w:rsid w:val="5D231B91"/>
    <w:rsid w:val="5D294F04"/>
    <w:rsid w:val="5D4F37F6"/>
    <w:rsid w:val="5D860C3E"/>
    <w:rsid w:val="5DA83335"/>
    <w:rsid w:val="5DB53EE6"/>
    <w:rsid w:val="5E071E2C"/>
    <w:rsid w:val="5E314BB6"/>
    <w:rsid w:val="5EC04CA5"/>
    <w:rsid w:val="5EE42905"/>
    <w:rsid w:val="5F3361DF"/>
    <w:rsid w:val="5F3C02E0"/>
    <w:rsid w:val="5F401C84"/>
    <w:rsid w:val="5F5C46D3"/>
    <w:rsid w:val="5F621A40"/>
    <w:rsid w:val="5FCD6837"/>
    <w:rsid w:val="5FD406E2"/>
    <w:rsid w:val="5FE44C77"/>
    <w:rsid w:val="5FEF0E53"/>
    <w:rsid w:val="601A6EE6"/>
    <w:rsid w:val="60296CDF"/>
    <w:rsid w:val="603777AB"/>
    <w:rsid w:val="6038189F"/>
    <w:rsid w:val="606F5CF9"/>
    <w:rsid w:val="60E5279B"/>
    <w:rsid w:val="6120092C"/>
    <w:rsid w:val="615610C2"/>
    <w:rsid w:val="61C7614D"/>
    <w:rsid w:val="61F61E36"/>
    <w:rsid w:val="62035042"/>
    <w:rsid w:val="622243B7"/>
    <w:rsid w:val="62236EF5"/>
    <w:rsid w:val="622554ED"/>
    <w:rsid w:val="623D6F84"/>
    <w:rsid w:val="624D6568"/>
    <w:rsid w:val="627B5B1C"/>
    <w:rsid w:val="629C5CD9"/>
    <w:rsid w:val="62C36006"/>
    <w:rsid w:val="62C90001"/>
    <w:rsid w:val="62CC69F9"/>
    <w:rsid w:val="62EC01DB"/>
    <w:rsid w:val="62EC05F4"/>
    <w:rsid w:val="62F93CE7"/>
    <w:rsid w:val="630E4702"/>
    <w:rsid w:val="630F67AD"/>
    <w:rsid w:val="631B7F69"/>
    <w:rsid w:val="632E2665"/>
    <w:rsid w:val="633D2739"/>
    <w:rsid w:val="63A67065"/>
    <w:rsid w:val="63B61D3A"/>
    <w:rsid w:val="63C47EC8"/>
    <w:rsid w:val="63C936F9"/>
    <w:rsid w:val="63E436CF"/>
    <w:rsid w:val="63E962C7"/>
    <w:rsid w:val="641C3025"/>
    <w:rsid w:val="64210C46"/>
    <w:rsid w:val="64804A33"/>
    <w:rsid w:val="64CE58A4"/>
    <w:rsid w:val="65043042"/>
    <w:rsid w:val="6513046B"/>
    <w:rsid w:val="652D50F0"/>
    <w:rsid w:val="654E267B"/>
    <w:rsid w:val="657C34C1"/>
    <w:rsid w:val="65AC170D"/>
    <w:rsid w:val="65B47287"/>
    <w:rsid w:val="65BC00F0"/>
    <w:rsid w:val="65F66D5B"/>
    <w:rsid w:val="66984604"/>
    <w:rsid w:val="66C7752B"/>
    <w:rsid w:val="66C966B3"/>
    <w:rsid w:val="66D04DC5"/>
    <w:rsid w:val="66D40B02"/>
    <w:rsid w:val="66DE06D5"/>
    <w:rsid w:val="66DE1F83"/>
    <w:rsid w:val="66F33574"/>
    <w:rsid w:val="67040D67"/>
    <w:rsid w:val="672A1408"/>
    <w:rsid w:val="673036FB"/>
    <w:rsid w:val="676E260E"/>
    <w:rsid w:val="677B1098"/>
    <w:rsid w:val="67A24FBF"/>
    <w:rsid w:val="67AB5E2F"/>
    <w:rsid w:val="67B9725C"/>
    <w:rsid w:val="67B97FCB"/>
    <w:rsid w:val="67F86F6D"/>
    <w:rsid w:val="680C6ADE"/>
    <w:rsid w:val="68204705"/>
    <w:rsid w:val="68224949"/>
    <w:rsid w:val="685339E9"/>
    <w:rsid w:val="68C42A45"/>
    <w:rsid w:val="68D9668E"/>
    <w:rsid w:val="68FC702C"/>
    <w:rsid w:val="693B124D"/>
    <w:rsid w:val="69895998"/>
    <w:rsid w:val="6A2577E1"/>
    <w:rsid w:val="6A6927B1"/>
    <w:rsid w:val="6A755C60"/>
    <w:rsid w:val="6A7758B4"/>
    <w:rsid w:val="6A9E5EE2"/>
    <w:rsid w:val="6AC978B4"/>
    <w:rsid w:val="6AD16C45"/>
    <w:rsid w:val="6AEA7388"/>
    <w:rsid w:val="6AEF7979"/>
    <w:rsid w:val="6B55600F"/>
    <w:rsid w:val="6B740155"/>
    <w:rsid w:val="6C5A235C"/>
    <w:rsid w:val="6C6855C3"/>
    <w:rsid w:val="6C801896"/>
    <w:rsid w:val="6C902AD4"/>
    <w:rsid w:val="6C9651EA"/>
    <w:rsid w:val="6C9C39CA"/>
    <w:rsid w:val="6D120061"/>
    <w:rsid w:val="6D1237FD"/>
    <w:rsid w:val="6D1B522A"/>
    <w:rsid w:val="6D1E05A7"/>
    <w:rsid w:val="6D2A559F"/>
    <w:rsid w:val="6D2B4FCF"/>
    <w:rsid w:val="6D2C67A8"/>
    <w:rsid w:val="6D3860D9"/>
    <w:rsid w:val="6D397B65"/>
    <w:rsid w:val="6D4B5714"/>
    <w:rsid w:val="6DF3218F"/>
    <w:rsid w:val="6DF83E61"/>
    <w:rsid w:val="6E13303D"/>
    <w:rsid w:val="6E4A37A1"/>
    <w:rsid w:val="6E766C51"/>
    <w:rsid w:val="6E8B6C85"/>
    <w:rsid w:val="6E952618"/>
    <w:rsid w:val="6EB82FC5"/>
    <w:rsid w:val="6EF55DA5"/>
    <w:rsid w:val="6F1A2422"/>
    <w:rsid w:val="6F7F0F51"/>
    <w:rsid w:val="6F8F338B"/>
    <w:rsid w:val="6FB66749"/>
    <w:rsid w:val="6FD74E9C"/>
    <w:rsid w:val="6FDA342E"/>
    <w:rsid w:val="6FF955D7"/>
    <w:rsid w:val="70F80DF2"/>
    <w:rsid w:val="711862FE"/>
    <w:rsid w:val="712E49B6"/>
    <w:rsid w:val="71485847"/>
    <w:rsid w:val="714B01F1"/>
    <w:rsid w:val="718255EE"/>
    <w:rsid w:val="7197035A"/>
    <w:rsid w:val="72124AA7"/>
    <w:rsid w:val="721F2259"/>
    <w:rsid w:val="72202DCB"/>
    <w:rsid w:val="72330F6F"/>
    <w:rsid w:val="723830DA"/>
    <w:rsid w:val="72416FEA"/>
    <w:rsid w:val="726270BA"/>
    <w:rsid w:val="727F64AF"/>
    <w:rsid w:val="72AA18BB"/>
    <w:rsid w:val="72DB7631"/>
    <w:rsid w:val="72E8447E"/>
    <w:rsid w:val="72FF46E7"/>
    <w:rsid w:val="730A5C73"/>
    <w:rsid w:val="731B1D87"/>
    <w:rsid w:val="73463B51"/>
    <w:rsid w:val="7347678A"/>
    <w:rsid w:val="737210B6"/>
    <w:rsid w:val="73A05EE9"/>
    <w:rsid w:val="74086B0B"/>
    <w:rsid w:val="74096646"/>
    <w:rsid w:val="74140096"/>
    <w:rsid w:val="74411583"/>
    <w:rsid w:val="74473050"/>
    <w:rsid w:val="746C7F34"/>
    <w:rsid w:val="74B77304"/>
    <w:rsid w:val="74BF236F"/>
    <w:rsid w:val="74C91C76"/>
    <w:rsid w:val="74D92102"/>
    <w:rsid w:val="74FC2172"/>
    <w:rsid w:val="758440FB"/>
    <w:rsid w:val="759713AA"/>
    <w:rsid w:val="75B93E88"/>
    <w:rsid w:val="75BC222A"/>
    <w:rsid w:val="75CA1BB2"/>
    <w:rsid w:val="75D63316"/>
    <w:rsid w:val="764E2306"/>
    <w:rsid w:val="76CF4C77"/>
    <w:rsid w:val="771310C2"/>
    <w:rsid w:val="771C6537"/>
    <w:rsid w:val="773572C7"/>
    <w:rsid w:val="77555012"/>
    <w:rsid w:val="77D21ECA"/>
    <w:rsid w:val="780D23E6"/>
    <w:rsid w:val="78303938"/>
    <w:rsid w:val="78307669"/>
    <w:rsid w:val="785A3D51"/>
    <w:rsid w:val="786B39C4"/>
    <w:rsid w:val="78963841"/>
    <w:rsid w:val="789A32D6"/>
    <w:rsid w:val="78A30960"/>
    <w:rsid w:val="78E70297"/>
    <w:rsid w:val="795650B6"/>
    <w:rsid w:val="799F7ABA"/>
    <w:rsid w:val="79B301E3"/>
    <w:rsid w:val="7A2156F4"/>
    <w:rsid w:val="7A3D34AE"/>
    <w:rsid w:val="7A5F1E50"/>
    <w:rsid w:val="7A916621"/>
    <w:rsid w:val="7AB132A6"/>
    <w:rsid w:val="7B062733"/>
    <w:rsid w:val="7B1F68C7"/>
    <w:rsid w:val="7B2D182D"/>
    <w:rsid w:val="7B3658ED"/>
    <w:rsid w:val="7B3973D9"/>
    <w:rsid w:val="7B58685E"/>
    <w:rsid w:val="7BA044AF"/>
    <w:rsid w:val="7BC326FA"/>
    <w:rsid w:val="7BFB1CEF"/>
    <w:rsid w:val="7C030461"/>
    <w:rsid w:val="7C7179AA"/>
    <w:rsid w:val="7C882A46"/>
    <w:rsid w:val="7C95101A"/>
    <w:rsid w:val="7C9E2DAA"/>
    <w:rsid w:val="7CCA28E3"/>
    <w:rsid w:val="7CE46A9E"/>
    <w:rsid w:val="7D1B5D2F"/>
    <w:rsid w:val="7D4349AE"/>
    <w:rsid w:val="7DC75F91"/>
    <w:rsid w:val="7DF10469"/>
    <w:rsid w:val="7E012FA3"/>
    <w:rsid w:val="7E0265CE"/>
    <w:rsid w:val="7E05703C"/>
    <w:rsid w:val="7E1907E6"/>
    <w:rsid w:val="7E3129E3"/>
    <w:rsid w:val="7E4D6B71"/>
    <w:rsid w:val="7E4E3652"/>
    <w:rsid w:val="7E6422FA"/>
    <w:rsid w:val="7EA83084"/>
    <w:rsid w:val="7F2450DE"/>
    <w:rsid w:val="7F713113"/>
    <w:rsid w:val="7FA54ABF"/>
    <w:rsid w:val="7FAF1386"/>
    <w:rsid w:val="7FB24773"/>
    <w:rsid w:val="7FCD456B"/>
    <w:rsid w:val="7FDD432C"/>
    <w:rsid w:val="7FE47307"/>
    <w:rsid w:val="CBFC5C7F"/>
    <w:rsid w:val="F7FD4D2D"/>
    <w:rsid w:val="FA7B74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2">
    <w:name w:val="Normal Table"/>
    <w:semiHidden/>
    <w:qFormat/>
    <w:uiPriority w:val="0"/>
    <w:tblPr>
      <w:tblStyle w:val="12"/>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qFormat/>
    <w:uiPriority w:val="0"/>
    <w:pPr>
      <w:ind w:left="420" w:leftChars="200"/>
    </w:p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代码"/>
    <w:basedOn w:val="1"/>
    <w:link w:val="26"/>
    <w:qFormat/>
    <w:uiPriority w:val="0"/>
    <w:pPr>
      <w:numPr>
        <w:ilvl w:val="0"/>
        <w:numId w:val="0"/>
      </w:numPr>
      <w:tabs>
        <w:tab w:val="left" w:pos="0"/>
      </w:tabs>
      <w:spacing w:line="240" w:lineRule="exact"/>
    </w:pPr>
    <w:rPr>
      <w:color w:val="2E75B5"/>
    </w:rPr>
  </w:style>
  <w:style w:type="paragraph" w:customStyle="1" w:styleId="18">
    <w:name w:val="注释"/>
    <w:basedOn w:val="1"/>
    <w:link w:val="25"/>
    <w:qFormat/>
    <w:uiPriority w:val="0"/>
    <w:pPr>
      <w:spacing w:line="480" w:lineRule="exact"/>
    </w:pPr>
    <w:rPr>
      <w:color w:val="CE292F"/>
    </w:rPr>
  </w:style>
  <w:style w:type="paragraph" w:customStyle="1" w:styleId="19">
    <w:name w:val="WPSOffice手动目录 2"/>
    <w:uiPriority w:val="0"/>
    <w:pPr>
      <w:ind w:leftChars="200"/>
    </w:pPr>
    <w:rPr>
      <w:rFonts w:ascii="Times New Roman" w:hAnsi="Times New Roman" w:eastAsia="宋体" w:cs="Times New Roman"/>
      <w:sz w:val="20"/>
      <w:szCs w:val="20"/>
    </w:rPr>
  </w:style>
  <w:style w:type="paragraph" w:customStyle="1" w:styleId="20">
    <w:name w:val="学习日期"/>
    <w:basedOn w:val="2"/>
    <w:next w:val="1"/>
    <w:qFormat/>
    <w:uiPriority w:val="0"/>
    <w:rPr>
      <w:rFonts w:ascii="Calibri" w:hAnsi="Calibri" w:eastAsia="微软雅黑"/>
      <w:sz w:val="30"/>
    </w:rPr>
  </w:style>
  <w:style w:type="paragraph" w:customStyle="1" w:styleId="21">
    <w:name w:val="一二三"/>
    <w:basedOn w:val="3"/>
    <w:next w:val="1"/>
    <w:qFormat/>
    <w:uiPriority w:val="0"/>
    <w:pPr>
      <w:numPr>
        <w:ilvl w:val="0"/>
        <w:numId w:val="1"/>
      </w:numPr>
    </w:pPr>
    <w:rPr>
      <w:rFonts w:eastAsia="楷体"/>
      <w:sz w:val="30"/>
    </w:rPr>
  </w:style>
  <w:style w:type="paragraph" w:customStyle="1" w:styleId="22">
    <w:name w:val="123"/>
    <w:basedOn w:val="6"/>
    <w:next w:val="1"/>
    <w:link w:val="27"/>
    <w:qFormat/>
    <w:uiPriority w:val="0"/>
    <w:pPr>
      <w:numPr>
        <w:ilvl w:val="0"/>
        <w:numId w:val="2"/>
      </w:numPr>
    </w:pPr>
    <w:rPr>
      <w:sz w:val="28"/>
    </w:rPr>
  </w:style>
  <w:style w:type="paragraph" w:customStyle="1" w:styleId="23">
    <w:name w:val="1)2)3)"/>
    <w:basedOn w:val="1"/>
    <w:next w:val="1"/>
    <w:qFormat/>
    <w:uiPriority w:val="0"/>
    <w:pPr>
      <w:numPr>
        <w:ilvl w:val="0"/>
        <w:numId w:val="3"/>
      </w:numPr>
    </w:pPr>
  </w:style>
  <w:style w:type="paragraph" w:customStyle="1" w:styleId="24">
    <w:name w:val="abc"/>
    <w:basedOn w:val="1"/>
    <w:next w:val="1"/>
    <w:qFormat/>
    <w:uiPriority w:val="0"/>
    <w:pPr>
      <w:numPr>
        <w:ilvl w:val="0"/>
        <w:numId w:val="4"/>
      </w:numPr>
    </w:pPr>
  </w:style>
  <w:style w:type="character" w:customStyle="1" w:styleId="25">
    <w:name w:val="单行*注释 Char"/>
    <w:link w:val="18"/>
    <w:qFormat/>
    <w:uiPriority w:val="0"/>
    <w:rPr>
      <w:rFonts w:eastAsia="微软雅黑"/>
      <w:color w:val="CE292F"/>
    </w:rPr>
  </w:style>
  <w:style w:type="character" w:customStyle="1" w:styleId="26">
    <w:name w:val="代码 Char"/>
    <w:link w:val="17"/>
    <w:qFormat/>
    <w:uiPriority w:val="0"/>
    <w:rPr>
      <w:color w:val="2E75B5"/>
    </w:rPr>
  </w:style>
  <w:style w:type="character" w:customStyle="1" w:styleId="27">
    <w:name w:val="123 Char"/>
    <w:link w:val="22"/>
    <w:qFormat/>
    <w:uiPriority w:val="0"/>
    <w:rPr>
      <w:rFonts w:eastAsia="微软雅黑"/>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991;&#26723;\&#33258;&#23450;&#20041;%20Office%20&#27169;&#26495;\&#31508;&#35760;&#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笔记模板.wpt</Template>
  <Pages>1</Pages>
  <Words>0</Words>
  <Characters>0</Characters>
  <Lines>0</Lines>
  <Paragraphs>0</Paragraphs>
  <TotalTime>79</TotalTime>
  <ScaleCrop>false</ScaleCrop>
  <LinksUpToDate>false</LinksUpToDate>
  <CharactersWithSpaces>0</CharactersWithSpaces>
  <Application>WPS Office_11.1.0.8550_F1E327BC-269C-435d-A152-05C5408002CA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2019-03-16T18:59:00Z</dcterms:created>
  <dc:creator>无名之辈</dc:creator>
  <cp:lastModifiedBy>无名之辈</cp:lastModifiedBy>
  <dcterms:modified xsi:type="dcterms:W3CDTF">2019-03-16T19:18:23Z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