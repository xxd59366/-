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0"/>
        <w:rPr>
          <w:rFonts w:hint="default"/>
          <w:lang w:eastAsia="zh-CN"/>
        </w:rPr>
      </w:pPr>
      <w:r>
        <w:rPr>
          <w:rFonts w:hint="default"/>
          <w:lang w:eastAsia="zh-CN"/>
        </w:rPr>
        <w:t>Docker进阶</w:t>
      </w:r>
    </w:p>
    <w:p>
      <w:pPr>
        <w:pStyle w:val="3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scratch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eastAsia="zh-CN"/>
        </w:rPr>
        <w:t>镜像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scratch镜像</w:t>
      </w:r>
      <w:r>
        <w:rPr>
          <w:rFonts w:hint="default"/>
          <w:lang w:eastAsia="zh-CN"/>
        </w:rPr>
        <w:t>是一个虚拟镜像,它根本不存在,但还是所有基础镜像的原始模板镜像</w:t>
      </w:r>
    </w:p>
    <w:p>
      <w:pPr>
        <w:pStyle w:val="3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官方制作Base Image的Dockerfile: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FROM scratch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ADD centos-7-docker.tar.xz 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LABEL name="CentOS Base Image"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vendor="CentOS"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license="GPLv2"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build-date="20170911"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CMD ["/bin/bash"]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default"/>
          <w:lang w:eastAsia="zh-CN"/>
        </w:rPr>
        <w:t>要想实现基础镜像就需要scratch和centos-7-docker.tar.xz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获得scratch镜像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scratch是一个空镜像,不能下载,但可用以下方法获得: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 /dev/null创建一个空文件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tar cf scratch --files-from /dev/null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使用docker import导入这个空文件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docker import scratch.tar scratch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或使用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tar -cv --file-from /dev/null | docker import - scratch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这样，就</w:t>
      </w:r>
      <w:r>
        <w:rPr>
          <w:rFonts w:hint="default"/>
          <w:lang w:eastAsia="zh-CN"/>
        </w:rPr>
        <w:t>有了scratch镜像</w:t>
      </w:r>
    </w:p>
    <w:p>
      <w:pPr>
        <w:pStyle w:val="3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制作centos-7-docker.tar.xz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centos-7-docker其实就是系统的根目录下的所有文件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由于系统在未安装之前,我们没有任何命令可以使用,所以只能使用最基本的添加文件的方式来创建这个源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yum软件安装到指定根目录 -installroot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最基本的,能登录操作系统需要的软件包有: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bash 用户登录操作环境,包名bash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yum 安装软件使用,包名yum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ls,pwd等命令,包名coreutils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创建文件夹,安装软件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mkdir vroot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yum install --installroot=/root/vroot bash yum coreutils -y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chroot /root/vroot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cp -a /etc/skel/.[!.]* /root/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cp /etc/yum.repos.d/local.repo /root/vroot/etc/yum.repos.d/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打包,要以虚拟目录作为根打包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tar -cJf centos-7-docker.tar.xz -C vroot ./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万事俱备,开始制作第一个镜像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写Dockerfile文件：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Dockerfile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scratch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centos-7-docker.tar.xz 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org.label-schema.schema-version="1.0" \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org.label-schema.name="CentOS Base Image" \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org.label-schema.vendor="CentOS" \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org.label-schema.license="GPLv2" \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org.label-schema.build-data="20181205"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 ["/bin/bash"]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打镜像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docker build -t myos:latest</w:t>
      </w:r>
    </w:p>
    <w:p>
      <w:pPr>
        <w:pStyle w:val="32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创建与启动容器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Docker容器这么火，喜欢技术的朋友可能也会想，如果要实现一个资源隔离的容器，应该从哪些方面下手？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完成一个基本的容器所需要做的六项隔离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Linux内核中就提供了这六种命名空间( namespace )隔离的系统调用</w:t>
      </w:r>
    </w:p>
    <w:tbl>
      <w:tblPr>
        <w:tblStyle w:val="25"/>
        <w:tblW w:w="8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699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系统调用参数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隔离内容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UTS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CLONE_NEWUTS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主机名与域名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IPC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CLONE_NEWIPC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信号量、共享内存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CLONE_NEWPID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CLONE_NEWNET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CLONE_NEWNS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挂载点、文件系统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2700" w:type="dxa"/>
            <w:vAlign w:val="center"/>
          </w:tcPr>
          <w:p>
            <w:pPr>
              <w:spacing w:beforeLines="0" w:afterLine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User</w:t>
            </w:r>
          </w:p>
        </w:tc>
        <w:tc>
          <w:tcPr>
            <w:tcW w:w="2699" w:type="dxa"/>
            <w:vAlign w:val="center"/>
          </w:tcPr>
          <w:p>
            <w:pPr>
              <w:spacing w:beforeLines="0" w:afterLine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CLONE_NEWUSER</w:t>
            </w:r>
          </w:p>
        </w:tc>
        <w:tc>
          <w:tcPr>
            <w:tcW w:w="2701" w:type="dxa"/>
            <w:vAlign w:val="center"/>
          </w:tcPr>
          <w:p>
            <w:pPr>
              <w:spacing w:beforeLines="0" w:afterLine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用户和用户组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inux内核实现namespace的主要目的就是为了实现轻量级虚拟化(容器)服务。在同一个namespace下的进程可以感知彼此的变化，而对外界的进程一无所知。这样就可以让容器中的进程产生错觉，仿佛自己置身于一个独立的系统环境中，以此达到独立和隔离的目的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UTS命名空间，主机名隔离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unshre命令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man setns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//查看namespace的调用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unshare --uts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//开启主机名的命名空间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hostname 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//然后主机名变为bbb，但是只在此子进程内生效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文件系统mount与用户user隔离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unshare --mount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mount -t iso9660 -o loop,ro xxxx.iso /mnt/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//此时，只在此终端(子进程中可以看到该挂载，其他终端无法查看)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IPC&amp;PID隔离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ps -ef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pstree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unshare --pid --ipc --fork --mount-proc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pstree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bash(1)——pstree(165)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kill -9 26517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//报错：no such process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Network网络隔离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虚拟交换机管理工具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-y bridge-utils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ip help link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unshare --net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设置虚拟机交换机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(ip命令可以封装隧道，制作虚拟交换机，封装VPN)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 link add name docker0 type bridge stp_state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 link set dev docker0 up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//设置开启虚拟交换机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 addr add 172.17.0.1/16 brd 172.17.255.255 dev docker0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//给交换机设置IP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 没有网卡怎么办？创建虚拟设备，加入命名空间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 link add lnic0 type veth peer name rnic0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//lnic0本地网卡，rnic0远程网卡(塞到容器内)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mkdir -p /var/run/netns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//创建命名空间文件夹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 netns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/var/run/netns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echo $$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ln -s /proc/${Pid}/ns/net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/var/run/netns/${Pid}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 netns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 link</w:t>
      </w:r>
      <w:r>
        <w:rPr>
          <w:rFonts w:hint="eastAsia"/>
          <w:lang w:val="en-US" w:eastAsia="zh-CN"/>
        </w:rPr>
        <w:t xml:space="preserve"> set rnic0 netns 27120 name eth0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 netns 27120 exec ip addr add 172.17.0.2/16 brd 172.17.255.255 dev eth0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 link set dev lnic0 master docker0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 link set dev lnic0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systcl -w net.ipv4.ip_forward=1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brctl 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 netns list</w:t>
      </w:r>
    </w:p>
    <w:p>
      <w:pPr>
        <w:rPr>
          <w:rFonts w:hint="default"/>
          <w:lang w:val="en-US" w:eastAsia="zh-CN"/>
        </w:rPr>
      </w:pP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手动创建一个容器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创建命名空间与根目录，并进入命名空间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unshare --uts --mount --pid --ipc --fork --mount-proc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虚拟目录映射访问内存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mount --build /proc /var/vroot/proc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设置主机名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hostname vhost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进入虚拟目录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/usr/sbin/chroot/ /var/vroot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这么多步骤太麻烦怎么办？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systemd-nspawn -M xxoo -D /var/vroot --network-bridge=docker0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//创建一个容器(沙盒、测试) 名字 根目录  虚拟交换机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ip link set dev host0 name eth0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7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CCoAeu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3B9E4"/>
    <w:multiLevelType w:val="multilevel"/>
    <w:tmpl w:val="8973B9E4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none"/>
      <w:suff w:val="nothing"/>
      <w:lvlText w:val="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</w:abstractNum>
  <w:abstractNum w:abstractNumId="1">
    <w:nsid w:val="B9E71717"/>
    <w:multiLevelType w:val="singleLevel"/>
    <w:tmpl w:val="B9E71717"/>
    <w:lvl w:ilvl="0" w:tentative="0">
      <w:start w:val="1"/>
      <w:numFmt w:val="decimal"/>
      <w:pStyle w:val="39"/>
      <w:lvlText w:val="%1)"/>
      <w:lvlJc w:val="left"/>
      <w:pPr>
        <w:tabs>
          <w:tab w:val="left" w:pos="397"/>
        </w:tabs>
        <w:ind w:left="170" w:firstLine="227"/>
      </w:pPr>
      <w:rPr>
        <w:rFonts w:hint="default"/>
      </w:rPr>
    </w:lvl>
  </w:abstractNum>
  <w:abstractNum w:abstractNumId="2">
    <w:nsid w:val="C67D2DB9"/>
    <w:multiLevelType w:val="singleLevel"/>
    <w:tmpl w:val="C67D2DB9"/>
    <w:lvl w:ilvl="0" w:tentative="0">
      <w:start w:val="1"/>
      <w:numFmt w:val="decimal"/>
      <w:pStyle w:val="29"/>
      <w:lvlText w:val="*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微软雅黑" w:hAnsi="微软雅黑" w:eastAsia="微软雅黑" w:cs="微软雅黑"/>
        <w:sz w:val="21"/>
        <w:szCs w:val="21"/>
      </w:rPr>
    </w:lvl>
  </w:abstractNum>
  <w:abstractNum w:abstractNumId="3">
    <w:nsid w:val="E2D7240E"/>
    <w:multiLevelType w:val="singleLevel"/>
    <w:tmpl w:val="E2D7240E"/>
    <w:lvl w:ilvl="0" w:tentative="0">
      <w:start w:val="1"/>
      <w:numFmt w:val="lowerLetter"/>
      <w:pStyle w:val="40"/>
      <w:lvlText w:val="%1."/>
      <w:lvlJc w:val="left"/>
      <w:pPr>
        <w:tabs>
          <w:tab w:val="left" w:pos="794"/>
        </w:tabs>
        <w:ind w:left="0" w:firstLine="794"/>
      </w:pPr>
      <w:rPr>
        <w:rFonts w:hint="default"/>
      </w:rPr>
    </w:lvl>
  </w:abstractNum>
  <w:abstractNum w:abstractNumId="4">
    <w:nsid w:val="79784BA3"/>
    <w:multiLevelType w:val="multilevel"/>
    <w:tmpl w:val="79784BA3"/>
    <w:lvl w:ilvl="0" w:tentative="0">
      <w:start w:val="1"/>
      <w:numFmt w:val="chineseCounting"/>
      <w:pStyle w:val="32"/>
      <w:suff w:val="space"/>
      <w:lvlText w:val="%1、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3"/>
      <w:suff w:val="space"/>
      <w:lvlText w:val="%2.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none"/>
      <w:pStyle w:val="6"/>
      <w:suff w:val="nothing"/>
      <w:lvlText w:val="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none"/>
      <w:pStyle w:val="7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none"/>
      <w:pStyle w:val="8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none"/>
      <w:pStyle w:val="9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none"/>
      <w:pStyle w:val="10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none"/>
      <w:pStyle w:val="11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0">
      <w:start w:val="1"/>
      <w:numFmt w:val="none"/>
      <w:pStyle w:val="12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CAC"/>
    <w:rsid w:val="000472D5"/>
    <w:rsid w:val="001916C3"/>
    <w:rsid w:val="00227FB1"/>
    <w:rsid w:val="002458B5"/>
    <w:rsid w:val="00286F5D"/>
    <w:rsid w:val="002A7B50"/>
    <w:rsid w:val="00446676"/>
    <w:rsid w:val="004C5FC4"/>
    <w:rsid w:val="00505115"/>
    <w:rsid w:val="005330B9"/>
    <w:rsid w:val="0053512E"/>
    <w:rsid w:val="00631F4A"/>
    <w:rsid w:val="00724B64"/>
    <w:rsid w:val="00792AC0"/>
    <w:rsid w:val="00797020"/>
    <w:rsid w:val="007A06DE"/>
    <w:rsid w:val="00853223"/>
    <w:rsid w:val="008B5BF9"/>
    <w:rsid w:val="009377F8"/>
    <w:rsid w:val="009547D5"/>
    <w:rsid w:val="009E5287"/>
    <w:rsid w:val="00A85C57"/>
    <w:rsid w:val="00AF556B"/>
    <w:rsid w:val="00C71C8C"/>
    <w:rsid w:val="00C80EA5"/>
    <w:rsid w:val="00CD36D1"/>
    <w:rsid w:val="00DC50FF"/>
    <w:rsid w:val="00E23DE7"/>
    <w:rsid w:val="00E4217C"/>
    <w:rsid w:val="00ED2A97"/>
    <w:rsid w:val="00ED493E"/>
    <w:rsid w:val="01024108"/>
    <w:rsid w:val="0109783B"/>
    <w:rsid w:val="010A63CA"/>
    <w:rsid w:val="011D05F0"/>
    <w:rsid w:val="0122255E"/>
    <w:rsid w:val="012F0BFC"/>
    <w:rsid w:val="01466EA8"/>
    <w:rsid w:val="0156125B"/>
    <w:rsid w:val="015D664E"/>
    <w:rsid w:val="015E0887"/>
    <w:rsid w:val="015F1621"/>
    <w:rsid w:val="01683E4A"/>
    <w:rsid w:val="017B3E51"/>
    <w:rsid w:val="019954B7"/>
    <w:rsid w:val="019B3455"/>
    <w:rsid w:val="01AB7DD4"/>
    <w:rsid w:val="01AD32AB"/>
    <w:rsid w:val="01AE1FAD"/>
    <w:rsid w:val="01C053AE"/>
    <w:rsid w:val="01C47536"/>
    <w:rsid w:val="01C50C34"/>
    <w:rsid w:val="01C9000E"/>
    <w:rsid w:val="01CE7EFE"/>
    <w:rsid w:val="01E31542"/>
    <w:rsid w:val="02027F9B"/>
    <w:rsid w:val="02182FE8"/>
    <w:rsid w:val="022B228C"/>
    <w:rsid w:val="023554BC"/>
    <w:rsid w:val="024E6E7D"/>
    <w:rsid w:val="0250132D"/>
    <w:rsid w:val="02601281"/>
    <w:rsid w:val="02617FA7"/>
    <w:rsid w:val="0269082D"/>
    <w:rsid w:val="027A3F78"/>
    <w:rsid w:val="027B5629"/>
    <w:rsid w:val="02832CF0"/>
    <w:rsid w:val="028572B1"/>
    <w:rsid w:val="02863CDC"/>
    <w:rsid w:val="028A091D"/>
    <w:rsid w:val="028B75C8"/>
    <w:rsid w:val="028D2CF0"/>
    <w:rsid w:val="029246D4"/>
    <w:rsid w:val="02936C92"/>
    <w:rsid w:val="02A50DF1"/>
    <w:rsid w:val="02A86B63"/>
    <w:rsid w:val="02B40541"/>
    <w:rsid w:val="02C87307"/>
    <w:rsid w:val="02DD6018"/>
    <w:rsid w:val="02DE277F"/>
    <w:rsid w:val="02E91992"/>
    <w:rsid w:val="02F751F9"/>
    <w:rsid w:val="02FD203D"/>
    <w:rsid w:val="02FF177B"/>
    <w:rsid w:val="03026A25"/>
    <w:rsid w:val="0315028A"/>
    <w:rsid w:val="031678A9"/>
    <w:rsid w:val="031D00F8"/>
    <w:rsid w:val="031F5E79"/>
    <w:rsid w:val="03207A4B"/>
    <w:rsid w:val="03224AFB"/>
    <w:rsid w:val="0334168F"/>
    <w:rsid w:val="0337406E"/>
    <w:rsid w:val="033A233E"/>
    <w:rsid w:val="0340377F"/>
    <w:rsid w:val="03406F22"/>
    <w:rsid w:val="034D6AB2"/>
    <w:rsid w:val="03627FB1"/>
    <w:rsid w:val="036703ED"/>
    <w:rsid w:val="036E6E8C"/>
    <w:rsid w:val="0386507D"/>
    <w:rsid w:val="039521A1"/>
    <w:rsid w:val="03981A64"/>
    <w:rsid w:val="03986868"/>
    <w:rsid w:val="039B1870"/>
    <w:rsid w:val="039E7243"/>
    <w:rsid w:val="03A64540"/>
    <w:rsid w:val="03B133E5"/>
    <w:rsid w:val="03BE7AA4"/>
    <w:rsid w:val="03CD0DB2"/>
    <w:rsid w:val="03DC594F"/>
    <w:rsid w:val="03E05400"/>
    <w:rsid w:val="03E1223A"/>
    <w:rsid w:val="03EB1365"/>
    <w:rsid w:val="03EC5CE0"/>
    <w:rsid w:val="03ED047E"/>
    <w:rsid w:val="03F13A5A"/>
    <w:rsid w:val="03FE08D2"/>
    <w:rsid w:val="04054641"/>
    <w:rsid w:val="0410642C"/>
    <w:rsid w:val="04184D27"/>
    <w:rsid w:val="04194C28"/>
    <w:rsid w:val="041F485F"/>
    <w:rsid w:val="04321ED4"/>
    <w:rsid w:val="04396711"/>
    <w:rsid w:val="043C6D64"/>
    <w:rsid w:val="043D7AC6"/>
    <w:rsid w:val="043F756F"/>
    <w:rsid w:val="044760FF"/>
    <w:rsid w:val="045D44F2"/>
    <w:rsid w:val="046C485D"/>
    <w:rsid w:val="047507FE"/>
    <w:rsid w:val="048738A4"/>
    <w:rsid w:val="048C4087"/>
    <w:rsid w:val="048C67D6"/>
    <w:rsid w:val="049D0326"/>
    <w:rsid w:val="04A0331A"/>
    <w:rsid w:val="04A454F6"/>
    <w:rsid w:val="04B6695A"/>
    <w:rsid w:val="04B914E8"/>
    <w:rsid w:val="04E26ADD"/>
    <w:rsid w:val="04E81254"/>
    <w:rsid w:val="04ED400D"/>
    <w:rsid w:val="04F524BF"/>
    <w:rsid w:val="05065D30"/>
    <w:rsid w:val="050959CD"/>
    <w:rsid w:val="050D7EEF"/>
    <w:rsid w:val="0511473C"/>
    <w:rsid w:val="051204F8"/>
    <w:rsid w:val="051242AA"/>
    <w:rsid w:val="05127A63"/>
    <w:rsid w:val="05182ED9"/>
    <w:rsid w:val="052165FC"/>
    <w:rsid w:val="05240189"/>
    <w:rsid w:val="052E1CB6"/>
    <w:rsid w:val="05367FAF"/>
    <w:rsid w:val="053A6DD7"/>
    <w:rsid w:val="05455597"/>
    <w:rsid w:val="05516D10"/>
    <w:rsid w:val="055D4EC2"/>
    <w:rsid w:val="05624ECD"/>
    <w:rsid w:val="057A77B0"/>
    <w:rsid w:val="057E2E90"/>
    <w:rsid w:val="05A239A9"/>
    <w:rsid w:val="05BB46ED"/>
    <w:rsid w:val="05C43EFF"/>
    <w:rsid w:val="05CA505E"/>
    <w:rsid w:val="05CA7D92"/>
    <w:rsid w:val="05CF569B"/>
    <w:rsid w:val="05DC556E"/>
    <w:rsid w:val="05E3175C"/>
    <w:rsid w:val="05E57BC1"/>
    <w:rsid w:val="05ED5030"/>
    <w:rsid w:val="05F14B65"/>
    <w:rsid w:val="05F31545"/>
    <w:rsid w:val="06197B4A"/>
    <w:rsid w:val="062A5791"/>
    <w:rsid w:val="062A6242"/>
    <w:rsid w:val="062B4022"/>
    <w:rsid w:val="062C3A9D"/>
    <w:rsid w:val="062C69B4"/>
    <w:rsid w:val="06402FCC"/>
    <w:rsid w:val="064704E8"/>
    <w:rsid w:val="065805DB"/>
    <w:rsid w:val="0658463D"/>
    <w:rsid w:val="06611150"/>
    <w:rsid w:val="0662344E"/>
    <w:rsid w:val="06727104"/>
    <w:rsid w:val="067626F0"/>
    <w:rsid w:val="067C2E96"/>
    <w:rsid w:val="067F7608"/>
    <w:rsid w:val="069D3CE2"/>
    <w:rsid w:val="06A110E1"/>
    <w:rsid w:val="06A2460C"/>
    <w:rsid w:val="06A52210"/>
    <w:rsid w:val="06A71AFA"/>
    <w:rsid w:val="06A966E1"/>
    <w:rsid w:val="06AF2B98"/>
    <w:rsid w:val="06BA7476"/>
    <w:rsid w:val="06BE6B15"/>
    <w:rsid w:val="06C2136E"/>
    <w:rsid w:val="06C516C2"/>
    <w:rsid w:val="06C81A4D"/>
    <w:rsid w:val="06D868B0"/>
    <w:rsid w:val="06ED265A"/>
    <w:rsid w:val="06EE6D8B"/>
    <w:rsid w:val="06EF70D6"/>
    <w:rsid w:val="06F0602D"/>
    <w:rsid w:val="07004286"/>
    <w:rsid w:val="07023DCE"/>
    <w:rsid w:val="0703194E"/>
    <w:rsid w:val="07073FF3"/>
    <w:rsid w:val="071134A0"/>
    <w:rsid w:val="071B052F"/>
    <w:rsid w:val="07232F4E"/>
    <w:rsid w:val="07251B1B"/>
    <w:rsid w:val="072D6ADE"/>
    <w:rsid w:val="072E4143"/>
    <w:rsid w:val="074D0684"/>
    <w:rsid w:val="076D020A"/>
    <w:rsid w:val="07723B46"/>
    <w:rsid w:val="07732652"/>
    <w:rsid w:val="07766C2D"/>
    <w:rsid w:val="077C62D2"/>
    <w:rsid w:val="07806526"/>
    <w:rsid w:val="07917859"/>
    <w:rsid w:val="07962722"/>
    <w:rsid w:val="07A609E3"/>
    <w:rsid w:val="07AD7166"/>
    <w:rsid w:val="07AD7B75"/>
    <w:rsid w:val="07B65B70"/>
    <w:rsid w:val="07B72864"/>
    <w:rsid w:val="07B96349"/>
    <w:rsid w:val="07C3065B"/>
    <w:rsid w:val="07C37E63"/>
    <w:rsid w:val="07D228D2"/>
    <w:rsid w:val="07D70453"/>
    <w:rsid w:val="07DC3368"/>
    <w:rsid w:val="07E365D4"/>
    <w:rsid w:val="07E50DDC"/>
    <w:rsid w:val="07F76E9B"/>
    <w:rsid w:val="07FE723A"/>
    <w:rsid w:val="07FF0EA5"/>
    <w:rsid w:val="080626CD"/>
    <w:rsid w:val="080B0F9F"/>
    <w:rsid w:val="080B193A"/>
    <w:rsid w:val="080D2A6F"/>
    <w:rsid w:val="08185CF0"/>
    <w:rsid w:val="081F3286"/>
    <w:rsid w:val="08217E11"/>
    <w:rsid w:val="08293D7A"/>
    <w:rsid w:val="08481373"/>
    <w:rsid w:val="08497000"/>
    <w:rsid w:val="08547A24"/>
    <w:rsid w:val="085878CA"/>
    <w:rsid w:val="085C1CF5"/>
    <w:rsid w:val="086205B3"/>
    <w:rsid w:val="086220FC"/>
    <w:rsid w:val="086731D3"/>
    <w:rsid w:val="08704708"/>
    <w:rsid w:val="087A5849"/>
    <w:rsid w:val="08801555"/>
    <w:rsid w:val="08811B19"/>
    <w:rsid w:val="088661FB"/>
    <w:rsid w:val="08881AD6"/>
    <w:rsid w:val="088971BB"/>
    <w:rsid w:val="08A4080D"/>
    <w:rsid w:val="08BC7F4A"/>
    <w:rsid w:val="08C56268"/>
    <w:rsid w:val="08DD2ECA"/>
    <w:rsid w:val="08ED1D86"/>
    <w:rsid w:val="08F27E2C"/>
    <w:rsid w:val="08FE30D8"/>
    <w:rsid w:val="090638CA"/>
    <w:rsid w:val="090726C6"/>
    <w:rsid w:val="090949C2"/>
    <w:rsid w:val="090B7B27"/>
    <w:rsid w:val="09204AEA"/>
    <w:rsid w:val="09235207"/>
    <w:rsid w:val="09243900"/>
    <w:rsid w:val="09403D5A"/>
    <w:rsid w:val="09464C0D"/>
    <w:rsid w:val="094C62DE"/>
    <w:rsid w:val="094F1740"/>
    <w:rsid w:val="09533480"/>
    <w:rsid w:val="09544EE4"/>
    <w:rsid w:val="095F120B"/>
    <w:rsid w:val="09714DEC"/>
    <w:rsid w:val="09A35357"/>
    <w:rsid w:val="09B0347F"/>
    <w:rsid w:val="09B3419B"/>
    <w:rsid w:val="09B85F58"/>
    <w:rsid w:val="09C65111"/>
    <w:rsid w:val="09C74CEC"/>
    <w:rsid w:val="09CA6C42"/>
    <w:rsid w:val="09CC27F4"/>
    <w:rsid w:val="09CC2F69"/>
    <w:rsid w:val="09D00F3D"/>
    <w:rsid w:val="09D05C2A"/>
    <w:rsid w:val="09D3643A"/>
    <w:rsid w:val="09DA6AC6"/>
    <w:rsid w:val="09E51D02"/>
    <w:rsid w:val="09E76C1C"/>
    <w:rsid w:val="09EA03B3"/>
    <w:rsid w:val="09F67470"/>
    <w:rsid w:val="0A053F25"/>
    <w:rsid w:val="0A087AFF"/>
    <w:rsid w:val="0A142BDD"/>
    <w:rsid w:val="0A1E4379"/>
    <w:rsid w:val="0A1E6BA2"/>
    <w:rsid w:val="0A24640B"/>
    <w:rsid w:val="0A293105"/>
    <w:rsid w:val="0A2D16BF"/>
    <w:rsid w:val="0A322913"/>
    <w:rsid w:val="0A3E78E1"/>
    <w:rsid w:val="0A442D06"/>
    <w:rsid w:val="0A4A1353"/>
    <w:rsid w:val="0A534808"/>
    <w:rsid w:val="0A581143"/>
    <w:rsid w:val="0A5A624C"/>
    <w:rsid w:val="0A6F7A76"/>
    <w:rsid w:val="0A701AC7"/>
    <w:rsid w:val="0A8A3B98"/>
    <w:rsid w:val="0A9B65D9"/>
    <w:rsid w:val="0AA80E75"/>
    <w:rsid w:val="0ABA3751"/>
    <w:rsid w:val="0ACA5F46"/>
    <w:rsid w:val="0ACB5E0B"/>
    <w:rsid w:val="0ACE6C8A"/>
    <w:rsid w:val="0AD4428C"/>
    <w:rsid w:val="0AD81D85"/>
    <w:rsid w:val="0AE03676"/>
    <w:rsid w:val="0AE308E9"/>
    <w:rsid w:val="0AE75581"/>
    <w:rsid w:val="0AE81975"/>
    <w:rsid w:val="0AEB356A"/>
    <w:rsid w:val="0AF106D4"/>
    <w:rsid w:val="0AF9353E"/>
    <w:rsid w:val="0AFC3E0A"/>
    <w:rsid w:val="0AFD0D1D"/>
    <w:rsid w:val="0AFD0FFE"/>
    <w:rsid w:val="0B077650"/>
    <w:rsid w:val="0B0D0A89"/>
    <w:rsid w:val="0B0F214C"/>
    <w:rsid w:val="0B14128A"/>
    <w:rsid w:val="0B1D04D7"/>
    <w:rsid w:val="0B1D336D"/>
    <w:rsid w:val="0B2B29CE"/>
    <w:rsid w:val="0B2D51DC"/>
    <w:rsid w:val="0B2F45FB"/>
    <w:rsid w:val="0B31222A"/>
    <w:rsid w:val="0B4219DD"/>
    <w:rsid w:val="0B46373A"/>
    <w:rsid w:val="0B467BF2"/>
    <w:rsid w:val="0B4E5FFA"/>
    <w:rsid w:val="0B506029"/>
    <w:rsid w:val="0B565AC4"/>
    <w:rsid w:val="0B601475"/>
    <w:rsid w:val="0B6141A3"/>
    <w:rsid w:val="0B62222C"/>
    <w:rsid w:val="0B693541"/>
    <w:rsid w:val="0B771C70"/>
    <w:rsid w:val="0B845956"/>
    <w:rsid w:val="0B8D39F8"/>
    <w:rsid w:val="0B977132"/>
    <w:rsid w:val="0B9A5E2B"/>
    <w:rsid w:val="0BA1525E"/>
    <w:rsid w:val="0BB55000"/>
    <w:rsid w:val="0BB73D35"/>
    <w:rsid w:val="0BBC5263"/>
    <w:rsid w:val="0BC726C3"/>
    <w:rsid w:val="0BDF7F9E"/>
    <w:rsid w:val="0BE5173F"/>
    <w:rsid w:val="0BF12608"/>
    <w:rsid w:val="0BF3678A"/>
    <w:rsid w:val="0BFD2B3C"/>
    <w:rsid w:val="0C0255FC"/>
    <w:rsid w:val="0C122F6E"/>
    <w:rsid w:val="0C1845DD"/>
    <w:rsid w:val="0C2966CA"/>
    <w:rsid w:val="0C3211FA"/>
    <w:rsid w:val="0C51078A"/>
    <w:rsid w:val="0C563F64"/>
    <w:rsid w:val="0C6C0963"/>
    <w:rsid w:val="0C7A1EB0"/>
    <w:rsid w:val="0C864852"/>
    <w:rsid w:val="0C8D1B44"/>
    <w:rsid w:val="0C922BE4"/>
    <w:rsid w:val="0C964C0F"/>
    <w:rsid w:val="0CA047B4"/>
    <w:rsid w:val="0CA063E6"/>
    <w:rsid w:val="0CB44621"/>
    <w:rsid w:val="0CB5429B"/>
    <w:rsid w:val="0CBA30D0"/>
    <w:rsid w:val="0CC17DCB"/>
    <w:rsid w:val="0CC92F2D"/>
    <w:rsid w:val="0CCE00BD"/>
    <w:rsid w:val="0CEC6752"/>
    <w:rsid w:val="0CF26849"/>
    <w:rsid w:val="0CF36D55"/>
    <w:rsid w:val="0CF72F78"/>
    <w:rsid w:val="0CFC1F8E"/>
    <w:rsid w:val="0CFF2B73"/>
    <w:rsid w:val="0D044C93"/>
    <w:rsid w:val="0D097E2E"/>
    <w:rsid w:val="0D17254D"/>
    <w:rsid w:val="0D212D87"/>
    <w:rsid w:val="0D247D25"/>
    <w:rsid w:val="0D2819B6"/>
    <w:rsid w:val="0D2B2B0E"/>
    <w:rsid w:val="0D2F6613"/>
    <w:rsid w:val="0D355078"/>
    <w:rsid w:val="0D40602D"/>
    <w:rsid w:val="0D53221C"/>
    <w:rsid w:val="0D532BBC"/>
    <w:rsid w:val="0D580865"/>
    <w:rsid w:val="0D6207C4"/>
    <w:rsid w:val="0D623707"/>
    <w:rsid w:val="0D66450D"/>
    <w:rsid w:val="0D66645A"/>
    <w:rsid w:val="0D671366"/>
    <w:rsid w:val="0D70240B"/>
    <w:rsid w:val="0D725995"/>
    <w:rsid w:val="0D780E84"/>
    <w:rsid w:val="0D8044F9"/>
    <w:rsid w:val="0D806E14"/>
    <w:rsid w:val="0D8772B6"/>
    <w:rsid w:val="0D884F6F"/>
    <w:rsid w:val="0D8C43D0"/>
    <w:rsid w:val="0D8E4F53"/>
    <w:rsid w:val="0D8F6DA6"/>
    <w:rsid w:val="0D9A6C08"/>
    <w:rsid w:val="0DA01474"/>
    <w:rsid w:val="0DB35A17"/>
    <w:rsid w:val="0DBA4ED2"/>
    <w:rsid w:val="0DC40340"/>
    <w:rsid w:val="0DC5574C"/>
    <w:rsid w:val="0DD2775E"/>
    <w:rsid w:val="0DDE6D64"/>
    <w:rsid w:val="0DE0683E"/>
    <w:rsid w:val="0DE25B71"/>
    <w:rsid w:val="0DE65D72"/>
    <w:rsid w:val="0DE97F36"/>
    <w:rsid w:val="0E000DCF"/>
    <w:rsid w:val="0E1B0CDB"/>
    <w:rsid w:val="0E1E026A"/>
    <w:rsid w:val="0E1E45DD"/>
    <w:rsid w:val="0E20049C"/>
    <w:rsid w:val="0E217126"/>
    <w:rsid w:val="0E2329B7"/>
    <w:rsid w:val="0E2A6E70"/>
    <w:rsid w:val="0E3025B9"/>
    <w:rsid w:val="0E357BCC"/>
    <w:rsid w:val="0E375715"/>
    <w:rsid w:val="0E426632"/>
    <w:rsid w:val="0E4E4A45"/>
    <w:rsid w:val="0E502DBD"/>
    <w:rsid w:val="0E5E05F4"/>
    <w:rsid w:val="0E641CF4"/>
    <w:rsid w:val="0E680C46"/>
    <w:rsid w:val="0E744BD6"/>
    <w:rsid w:val="0E9620B9"/>
    <w:rsid w:val="0EA505F2"/>
    <w:rsid w:val="0EA719FA"/>
    <w:rsid w:val="0EAC6C0F"/>
    <w:rsid w:val="0EB15B54"/>
    <w:rsid w:val="0EBE36CB"/>
    <w:rsid w:val="0EBF3EEA"/>
    <w:rsid w:val="0ECC5F8A"/>
    <w:rsid w:val="0ED56CC3"/>
    <w:rsid w:val="0EE2221F"/>
    <w:rsid w:val="0EEB17E3"/>
    <w:rsid w:val="0EEC34A8"/>
    <w:rsid w:val="0EF6703C"/>
    <w:rsid w:val="0EF9041A"/>
    <w:rsid w:val="0EF94721"/>
    <w:rsid w:val="0EFC3A7B"/>
    <w:rsid w:val="0F00708D"/>
    <w:rsid w:val="0F094B85"/>
    <w:rsid w:val="0F0A4C7B"/>
    <w:rsid w:val="0F0B76E9"/>
    <w:rsid w:val="0F0E3F5A"/>
    <w:rsid w:val="0F553610"/>
    <w:rsid w:val="0F595F66"/>
    <w:rsid w:val="0F662B62"/>
    <w:rsid w:val="0F6C76C0"/>
    <w:rsid w:val="0F71647E"/>
    <w:rsid w:val="0F7646C9"/>
    <w:rsid w:val="0F765112"/>
    <w:rsid w:val="0F834C86"/>
    <w:rsid w:val="0F9F05E1"/>
    <w:rsid w:val="0FA35153"/>
    <w:rsid w:val="0FA526D0"/>
    <w:rsid w:val="0FAE4B90"/>
    <w:rsid w:val="0FBE3A3C"/>
    <w:rsid w:val="0FBE608D"/>
    <w:rsid w:val="0FC11254"/>
    <w:rsid w:val="0FC15569"/>
    <w:rsid w:val="0FC731E9"/>
    <w:rsid w:val="0FD410E3"/>
    <w:rsid w:val="0FE915F4"/>
    <w:rsid w:val="0FEE5510"/>
    <w:rsid w:val="0FF848CC"/>
    <w:rsid w:val="1009648D"/>
    <w:rsid w:val="10107556"/>
    <w:rsid w:val="10120E39"/>
    <w:rsid w:val="101D67FF"/>
    <w:rsid w:val="103F035E"/>
    <w:rsid w:val="10401FC7"/>
    <w:rsid w:val="10411CC1"/>
    <w:rsid w:val="10427B98"/>
    <w:rsid w:val="105A22F6"/>
    <w:rsid w:val="105E792C"/>
    <w:rsid w:val="106D7BCE"/>
    <w:rsid w:val="10702738"/>
    <w:rsid w:val="10753DE9"/>
    <w:rsid w:val="1088381A"/>
    <w:rsid w:val="108D675A"/>
    <w:rsid w:val="10926F18"/>
    <w:rsid w:val="10A14C98"/>
    <w:rsid w:val="10A451B3"/>
    <w:rsid w:val="10AC359C"/>
    <w:rsid w:val="10AF6C62"/>
    <w:rsid w:val="10BD60AC"/>
    <w:rsid w:val="10C96923"/>
    <w:rsid w:val="10CA55FE"/>
    <w:rsid w:val="10CE401F"/>
    <w:rsid w:val="10DC4D14"/>
    <w:rsid w:val="10DC6E46"/>
    <w:rsid w:val="10DD3507"/>
    <w:rsid w:val="10E57E4D"/>
    <w:rsid w:val="10F9751D"/>
    <w:rsid w:val="111573EA"/>
    <w:rsid w:val="111843E1"/>
    <w:rsid w:val="111D2C77"/>
    <w:rsid w:val="11376B53"/>
    <w:rsid w:val="113C1DA3"/>
    <w:rsid w:val="114510F3"/>
    <w:rsid w:val="114C6A44"/>
    <w:rsid w:val="11677EC2"/>
    <w:rsid w:val="117625ED"/>
    <w:rsid w:val="117A65CA"/>
    <w:rsid w:val="118065CB"/>
    <w:rsid w:val="118441AF"/>
    <w:rsid w:val="118466C8"/>
    <w:rsid w:val="11904FD5"/>
    <w:rsid w:val="119A2EBF"/>
    <w:rsid w:val="119D0CDC"/>
    <w:rsid w:val="11A31CE8"/>
    <w:rsid w:val="11B80DA7"/>
    <w:rsid w:val="11C2438F"/>
    <w:rsid w:val="11CA5E24"/>
    <w:rsid w:val="11D30E87"/>
    <w:rsid w:val="11DD03D1"/>
    <w:rsid w:val="11DF2BFC"/>
    <w:rsid w:val="11E20219"/>
    <w:rsid w:val="11E50743"/>
    <w:rsid w:val="11F01FF3"/>
    <w:rsid w:val="11F54C8F"/>
    <w:rsid w:val="11F81014"/>
    <w:rsid w:val="11FD260B"/>
    <w:rsid w:val="11FD3D35"/>
    <w:rsid w:val="120834C5"/>
    <w:rsid w:val="120C1142"/>
    <w:rsid w:val="120D71CA"/>
    <w:rsid w:val="12141AF7"/>
    <w:rsid w:val="122062AC"/>
    <w:rsid w:val="122A100B"/>
    <w:rsid w:val="123B227B"/>
    <w:rsid w:val="123B3D9B"/>
    <w:rsid w:val="123F653D"/>
    <w:rsid w:val="123F6D88"/>
    <w:rsid w:val="124944CB"/>
    <w:rsid w:val="124D4853"/>
    <w:rsid w:val="1255625A"/>
    <w:rsid w:val="125643F8"/>
    <w:rsid w:val="125E779F"/>
    <w:rsid w:val="12614472"/>
    <w:rsid w:val="12622443"/>
    <w:rsid w:val="126255ED"/>
    <w:rsid w:val="126F558F"/>
    <w:rsid w:val="127613AE"/>
    <w:rsid w:val="12772072"/>
    <w:rsid w:val="127840ED"/>
    <w:rsid w:val="12820BA2"/>
    <w:rsid w:val="1285137D"/>
    <w:rsid w:val="12852F10"/>
    <w:rsid w:val="128C286C"/>
    <w:rsid w:val="1290608A"/>
    <w:rsid w:val="12936D2E"/>
    <w:rsid w:val="129B18C1"/>
    <w:rsid w:val="12A86744"/>
    <w:rsid w:val="12AA485A"/>
    <w:rsid w:val="12B74945"/>
    <w:rsid w:val="12BD1FF4"/>
    <w:rsid w:val="12C05E64"/>
    <w:rsid w:val="12C65A8B"/>
    <w:rsid w:val="12CA0ED9"/>
    <w:rsid w:val="12CC5055"/>
    <w:rsid w:val="12D11752"/>
    <w:rsid w:val="12D908C3"/>
    <w:rsid w:val="12D95E9D"/>
    <w:rsid w:val="12E31BD5"/>
    <w:rsid w:val="12F541A3"/>
    <w:rsid w:val="130837C5"/>
    <w:rsid w:val="13172968"/>
    <w:rsid w:val="1337503B"/>
    <w:rsid w:val="133F33CC"/>
    <w:rsid w:val="133F7DC5"/>
    <w:rsid w:val="13554510"/>
    <w:rsid w:val="135902BB"/>
    <w:rsid w:val="136B575B"/>
    <w:rsid w:val="136F7762"/>
    <w:rsid w:val="13702787"/>
    <w:rsid w:val="137C19D0"/>
    <w:rsid w:val="13922AAA"/>
    <w:rsid w:val="13A61B46"/>
    <w:rsid w:val="13A9027C"/>
    <w:rsid w:val="13B20266"/>
    <w:rsid w:val="13B73395"/>
    <w:rsid w:val="13BB5F8C"/>
    <w:rsid w:val="13BD67B1"/>
    <w:rsid w:val="13BF2437"/>
    <w:rsid w:val="13BF2CFC"/>
    <w:rsid w:val="13C1790E"/>
    <w:rsid w:val="13C54C74"/>
    <w:rsid w:val="13C76DCB"/>
    <w:rsid w:val="13CE0BED"/>
    <w:rsid w:val="13CF68A9"/>
    <w:rsid w:val="13DA47CD"/>
    <w:rsid w:val="13E04A64"/>
    <w:rsid w:val="13EF2585"/>
    <w:rsid w:val="13FB15CA"/>
    <w:rsid w:val="13FC39E4"/>
    <w:rsid w:val="140C5560"/>
    <w:rsid w:val="14161AB0"/>
    <w:rsid w:val="141B1A18"/>
    <w:rsid w:val="141B64EC"/>
    <w:rsid w:val="14211AA8"/>
    <w:rsid w:val="142D2494"/>
    <w:rsid w:val="14430C62"/>
    <w:rsid w:val="14673FCE"/>
    <w:rsid w:val="1480716C"/>
    <w:rsid w:val="1481065B"/>
    <w:rsid w:val="148425A0"/>
    <w:rsid w:val="149C7444"/>
    <w:rsid w:val="14A16BA5"/>
    <w:rsid w:val="14A30BD3"/>
    <w:rsid w:val="14AE0A62"/>
    <w:rsid w:val="14AF40EC"/>
    <w:rsid w:val="14B5189D"/>
    <w:rsid w:val="14C60C1B"/>
    <w:rsid w:val="14C8328A"/>
    <w:rsid w:val="14CC5FBE"/>
    <w:rsid w:val="14CE57CC"/>
    <w:rsid w:val="14E33DC4"/>
    <w:rsid w:val="14E467FC"/>
    <w:rsid w:val="14EE12DE"/>
    <w:rsid w:val="14EF0F32"/>
    <w:rsid w:val="14F41D99"/>
    <w:rsid w:val="14FE2E14"/>
    <w:rsid w:val="150A2119"/>
    <w:rsid w:val="151837A0"/>
    <w:rsid w:val="151C7372"/>
    <w:rsid w:val="15242721"/>
    <w:rsid w:val="15290220"/>
    <w:rsid w:val="153D4E5D"/>
    <w:rsid w:val="153F1C58"/>
    <w:rsid w:val="15401501"/>
    <w:rsid w:val="154B24DB"/>
    <w:rsid w:val="15532AB9"/>
    <w:rsid w:val="155854CF"/>
    <w:rsid w:val="15681376"/>
    <w:rsid w:val="1577725F"/>
    <w:rsid w:val="15782A10"/>
    <w:rsid w:val="158D73DB"/>
    <w:rsid w:val="158F24A8"/>
    <w:rsid w:val="15922F02"/>
    <w:rsid w:val="159E24CA"/>
    <w:rsid w:val="15A66A44"/>
    <w:rsid w:val="15B377C7"/>
    <w:rsid w:val="15B50B01"/>
    <w:rsid w:val="15BF781B"/>
    <w:rsid w:val="15C41C64"/>
    <w:rsid w:val="15CF343A"/>
    <w:rsid w:val="15E65FF2"/>
    <w:rsid w:val="15E958B1"/>
    <w:rsid w:val="15EF19E7"/>
    <w:rsid w:val="15EF3239"/>
    <w:rsid w:val="15F043D3"/>
    <w:rsid w:val="15F67390"/>
    <w:rsid w:val="15F94851"/>
    <w:rsid w:val="15FA28D7"/>
    <w:rsid w:val="16004587"/>
    <w:rsid w:val="16110B84"/>
    <w:rsid w:val="1612207B"/>
    <w:rsid w:val="16140A2B"/>
    <w:rsid w:val="16190B1A"/>
    <w:rsid w:val="16206D88"/>
    <w:rsid w:val="1639685B"/>
    <w:rsid w:val="163C65C2"/>
    <w:rsid w:val="166C2F4B"/>
    <w:rsid w:val="168948FA"/>
    <w:rsid w:val="16A030FD"/>
    <w:rsid w:val="16B23D8C"/>
    <w:rsid w:val="16BB075D"/>
    <w:rsid w:val="16C00532"/>
    <w:rsid w:val="16C12F5F"/>
    <w:rsid w:val="16C30543"/>
    <w:rsid w:val="16C74D19"/>
    <w:rsid w:val="16CA4046"/>
    <w:rsid w:val="16CD0AA4"/>
    <w:rsid w:val="16CD35B2"/>
    <w:rsid w:val="16DB795D"/>
    <w:rsid w:val="16EB5EC9"/>
    <w:rsid w:val="16F705B9"/>
    <w:rsid w:val="16F80C73"/>
    <w:rsid w:val="16F97558"/>
    <w:rsid w:val="16FB7FEB"/>
    <w:rsid w:val="16FF23EC"/>
    <w:rsid w:val="17086548"/>
    <w:rsid w:val="170A1A68"/>
    <w:rsid w:val="1719702B"/>
    <w:rsid w:val="171B2326"/>
    <w:rsid w:val="171C6E95"/>
    <w:rsid w:val="172B0DE8"/>
    <w:rsid w:val="172E4878"/>
    <w:rsid w:val="173827EF"/>
    <w:rsid w:val="173C619C"/>
    <w:rsid w:val="17506A88"/>
    <w:rsid w:val="17536A07"/>
    <w:rsid w:val="17555CE6"/>
    <w:rsid w:val="17687637"/>
    <w:rsid w:val="176F6ACE"/>
    <w:rsid w:val="177418D7"/>
    <w:rsid w:val="1780240D"/>
    <w:rsid w:val="17A00E3A"/>
    <w:rsid w:val="17A8408E"/>
    <w:rsid w:val="17A87741"/>
    <w:rsid w:val="17AA20E1"/>
    <w:rsid w:val="17B8719D"/>
    <w:rsid w:val="17CC4B4D"/>
    <w:rsid w:val="17CD7E7A"/>
    <w:rsid w:val="17CE6678"/>
    <w:rsid w:val="17D13B9A"/>
    <w:rsid w:val="17D8080E"/>
    <w:rsid w:val="17D82ADD"/>
    <w:rsid w:val="17ED54BD"/>
    <w:rsid w:val="17F171A0"/>
    <w:rsid w:val="180067D4"/>
    <w:rsid w:val="18033D9A"/>
    <w:rsid w:val="180524F2"/>
    <w:rsid w:val="18060B63"/>
    <w:rsid w:val="180723F2"/>
    <w:rsid w:val="18090AF3"/>
    <w:rsid w:val="180E00EE"/>
    <w:rsid w:val="181A0FA7"/>
    <w:rsid w:val="181F7641"/>
    <w:rsid w:val="182222DE"/>
    <w:rsid w:val="18330773"/>
    <w:rsid w:val="18372339"/>
    <w:rsid w:val="183D1F2D"/>
    <w:rsid w:val="18402EC9"/>
    <w:rsid w:val="18411540"/>
    <w:rsid w:val="18413EBE"/>
    <w:rsid w:val="1845314A"/>
    <w:rsid w:val="184652E2"/>
    <w:rsid w:val="18481DA7"/>
    <w:rsid w:val="184A5625"/>
    <w:rsid w:val="18537819"/>
    <w:rsid w:val="18834625"/>
    <w:rsid w:val="18875E31"/>
    <w:rsid w:val="188B46CC"/>
    <w:rsid w:val="18996270"/>
    <w:rsid w:val="18AA7D6D"/>
    <w:rsid w:val="18DF627B"/>
    <w:rsid w:val="18E278EA"/>
    <w:rsid w:val="18F16AB7"/>
    <w:rsid w:val="18F222CF"/>
    <w:rsid w:val="18F96C90"/>
    <w:rsid w:val="18FA0F27"/>
    <w:rsid w:val="18FA616D"/>
    <w:rsid w:val="18FD1860"/>
    <w:rsid w:val="19045491"/>
    <w:rsid w:val="19047A36"/>
    <w:rsid w:val="190D6B8D"/>
    <w:rsid w:val="192318EF"/>
    <w:rsid w:val="19291BA1"/>
    <w:rsid w:val="192B2509"/>
    <w:rsid w:val="19387051"/>
    <w:rsid w:val="194962A1"/>
    <w:rsid w:val="195060A5"/>
    <w:rsid w:val="195725D7"/>
    <w:rsid w:val="195736BA"/>
    <w:rsid w:val="196C4551"/>
    <w:rsid w:val="196C4970"/>
    <w:rsid w:val="196F56F5"/>
    <w:rsid w:val="197342C7"/>
    <w:rsid w:val="197550EE"/>
    <w:rsid w:val="197924A1"/>
    <w:rsid w:val="197A7926"/>
    <w:rsid w:val="197B7B0D"/>
    <w:rsid w:val="1986350D"/>
    <w:rsid w:val="199D2982"/>
    <w:rsid w:val="19A13591"/>
    <w:rsid w:val="19A7522D"/>
    <w:rsid w:val="19B36FB9"/>
    <w:rsid w:val="19B73281"/>
    <w:rsid w:val="19BB33DD"/>
    <w:rsid w:val="19CB6DF9"/>
    <w:rsid w:val="19D04E5B"/>
    <w:rsid w:val="19DA77E8"/>
    <w:rsid w:val="19E2267D"/>
    <w:rsid w:val="19E3212D"/>
    <w:rsid w:val="19E4700B"/>
    <w:rsid w:val="19E4715B"/>
    <w:rsid w:val="19FE7E88"/>
    <w:rsid w:val="1A0B654C"/>
    <w:rsid w:val="1A1A0151"/>
    <w:rsid w:val="1A220651"/>
    <w:rsid w:val="1A2456AC"/>
    <w:rsid w:val="1A2E18DE"/>
    <w:rsid w:val="1A3011F9"/>
    <w:rsid w:val="1A324CAB"/>
    <w:rsid w:val="1A39439D"/>
    <w:rsid w:val="1A394BD6"/>
    <w:rsid w:val="1A445657"/>
    <w:rsid w:val="1A446493"/>
    <w:rsid w:val="1A5079F4"/>
    <w:rsid w:val="1A6D7EE3"/>
    <w:rsid w:val="1A754D2E"/>
    <w:rsid w:val="1A7B5433"/>
    <w:rsid w:val="1A7D6E80"/>
    <w:rsid w:val="1A7F4D9B"/>
    <w:rsid w:val="1A8E11EC"/>
    <w:rsid w:val="1A940BC3"/>
    <w:rsid w:val="1A963471"/>
    <w:rsid w:val="1A9C4C0E"/>
    <w:rsid w:val="1AAD15A4"/>
    <w:rsid w:val="1AAE6728"/>
    <w:rsid w:val="1AAF52B8"/>
    <w:rsid w:val="1AB364A1"/>
    <w:rsid w:val="1ABB7837"/>
    <w:rsid w:val="1ABF596B"/>
    <w:rsid w:val="1AC9710E"/>
    <w:rsid w:val="1AD06B06"/>
    <w:rsid w:val="1AD53088"/>
    <w:rsid w:val="1AD66B39"/>
    <w:rsid w:val="1AD9376A"/>
    <w:rsid w:val="1AEF703A"/>
    <w:rsid w:val="1B012134"/>
    <w:rsid w:val="1B043B23"/>
    <w:rsid w:val="1B05535F"/>
    <w:rsid w:val="1B085B28"/>
    <w:rsid w:val="1B110615"/>
    <w:rsid w:val="1B13637D"/>
    <w:rsid w:val="1B160DB0"/>
    <w:rsid w:val="1B1A34BB"/>
    <w:rsid w:val="1B3C57D1"/>
    <w:rsid w:val="1B4729BA"/>
    <w:rsid w:val="1B4757F3"/>
    <w:rsid w:val="1B5D7899"/>
    <w:rsid w:val="1B666E0B"/>
    <w:rsid w:val="1B7B7DB3"/>
    <w:rsid w:val="1B7F08FE"/>
    <w:rsid w:val="1B810DDF"/>
    <w:rsid w:val="1BAF75F5"/>
    <w:rsid w:val="1BB75F2C"/>
    <w:rsid w:val="1BB87545"/>
    <w:rsid w:val="1BBB1A34"/>
    <w:rsid w:val="1BCB1947"/>
    <w:rsid w:val="1BCE56FE"/>
    <w:rsid w:val="1BD8710E"/>
    <w:rsid w:val="1BEB4674"/>
    <w:rsid w:val="1BF95693"/>
    <w:rsid w:val="1C114F49"/>
    <w:rsid w:val="1C242EF4"/>
    <w:rsid w:val="1C305701"/>
    <w:rsid w:val="1C3A5AF4"/>
    <w:rsid w:val="1C3D0A36"/>
    <w:rsid w:val="1C403442"/>
    <w:rsid w:val="1C431C71"/>
    <w:rsid w:val="1C48441B"/>
    <w:rsid w:val="1C5435C0"/>
    <w:rsid w:val="1C546429"/>
    <w:rsid w:val="1C547C91"/>
    <w:rsid w:val="1C562236"/>
    <w:rsid w:val="1C57227C"/>
    <w:rsid w:val="1C587FCF"/>
    <w:rsid w:val="1C5B7CCC"/>
    <w:rsid w:val="1C611D20"/>
    <w:rsid w:val="1C6E30A8"/>
    <w:rsid w:val="1C720C8A"/>
    <w:rsid w:val="1C7319F1"/>
    <w:rsid w:val="1C78154D"/>
    <w:rsid w:val="1C84174C"/>
    <w:rsid w:val="1C872037"/>
    <w:rsid w:val="1C904D8E"/>
    <w:rsid w:val="1C944728"/>
    <w:rsid w:val="1C9A3782"/>
    <w:rsid w:val="1CA749FD"/>
    <w:rsid w:val="1CB561C0"/>
    <w:rsid w:val="1CD27CF4"/>
    <w:rsid w:val="1CD33AC3"/>
    <w:rsid w:val="1CD7326C"/>
    <w:rsid w:val="1CDD6F68"/>
    <w:rsid w:val="1CEC53B1"/>
    <w:rsid w:val="1CF10A48"/>
    <w:rsid w:val="1CF81437"/>
    <w:rsid w:val="1CFB114F"/>
    <w:rsid w:val="1D047267"/>
    <w:rsid w:val="1D090847"/>
    <w:rsid w:val="1D0C49C8"/>
    <w:rsid w:val="1D107558"/>
    <w:rsid w:val="1D1423AB"/>
    <w:rsid w:val="1D167012"/>
    <w:rsid w:val="1D29143B"/>
    <w:rsid w:val="1D2F3430"/>
    <w:rsid w:val="1D341284"/>
    <w:rsid w:val="1D44114F"/>
    <w:rsid w:val="1D523E05"/>
    <w:rsid w:val="1D5E4ECB"/>
    <w:rsid w:val="1D5F6C1E"/>
    <w:rsid w:val="1D675A59"/>
    <w:rsid w:val="1D6A65E4"/>
    <w:rsid w:val="1D723286"/>
    <w:rsid w:val="1D726AA5"/>
    <w:rsid w:val="1D79365C"/>
    <w:rsid w:val="1D7C2474"/>
    <w:rsid w:val="1D7E23C4"/>
    <w:rsid w:val="1D80730B"/>
    <w:rsid w:val="1D82154A"/>
    <w:rsid w:val="1D8263CB"/>
    <w:rsid w:val="1D934BA7"/>
    <w:rsid w:val="1DC42A5C"/>
    <w:rsid w:val="1DCE4C04"/>
    <w:rsid w:val="1DCFC6F7"/>
    <w:rsid w:val="1DDD3788"/>
    <w:rsid w:val="1DDE2465"/>
    <w:rsid w:val="1DEE073C"/>
    <w:rsid w:val="1DF2001E"/>
    <w:rsid w:val="1DF315AD"/>
    <w:rsid w:val="1DF42F96"/>
    <w:rsid w:val="1E020CD3"/>
    <w:rsid w:val="1E061613"/>
    <w:rsid w:val="1E075E3F"/>
    <w:rsid w:val="1E0C6A57"/>
    <w:rsid w:val="1E0D02CB"/>
    <w:rsid w:val="1E1D0522"/>
    <w:rsid w:val="1E2C1504"/>
    <w:rsid w:val="1E332332"/>
    <w:rsid w:val="1E435F24"/>
    <w:rsid w:val="1E4C551E"/>
    <w:rsid w:val="1E4F750F"/>
    <w:rsid w:val="1E50050A"/>
    <w:rsid w:val="1E527974"/>
    <w:rsid w:val="1E562E1C"/>
    <w:rsid w:val="1E6B7E3C"/>
    <w:rsid w:val="1E784851"/>
    <w:rsid w:val="1E930B2F"/>
    <w:rsid w:val="1E9572E7"/>
    <w:rsid w:val="1E9E4E5E"/>
    <w:rsid w:val="1EA92AD8"/>
    <w:rsid w:val="1EB03145"/>
    <w:rsid w:val="1EBB3453"/>
    <w:rsid w:val="1ED42EDB"/>
    <w:rsid w:val="1EDE7A5B"/>
    <w:rsid w:val="1EE32FE8"/>
    <w:rsid w:val="1EF00A05"/>
    <w:rsid w:val="1EFA3199"/>
    <w:rsid w:val="1EFD3F88"/>
    <w:rsid w:val="1EFF065F"/>
    <w:rsid w:val="1EFF5203"/>
    <w:rsid w:val="1F103C03"/>
    <w:rsid w:val="1F187EA9"/>
    <w:rsid w:val="1F193D27"/>
    <w:rsid w:val="1F1C204F"/>
    <w:rsid w:val="1F3E44FB"/>
    <w:rsid w:val="1F491AC4"/>
    <w:rsid w:val="1F4C7C11"/>
    <w:rsid w:val="1F554C74"/>
    <w:rsid w:val="1F637516"/>
    <w:rsid w:val="1F6A57B6"/>
    <w:rsid w:val="1F6C0360"/>
    <w:rsid w:val="1F6D4BF2"/>
    <w:rsid w:val="1F7233B0"/>
    <w:rsid w:val="1F793896"/>
    <w:rsid w:val="1F8505D0"/>
    <w:rsid w:val="1F8C0280"/>
    <w:rsid w:val="1F8E2973"/>
    <w:rsid w:val="1F9055C6"/>
    <w:rsid w:val="1F931E5D"/>
    <w:rsid w:val="1F953EF2"/>
    <w:rsid w:val="1FA03927"/>
    <w:rsid w:val="1FB15ACB"/>
    <w:rsid w:val="1FBC652C"/>
    <w:rsid w:val="1FEB4D37"/>
    <w:rsid w:val="1FF95BE4"/>
    <w:rsid w:val="20067078"/>
    <w:rsid w:val="200D5815"/>
    <w:rsid w:val="20126B88"/>
    <w:rsid w:val="202B2A43"/>
    <w:rsid w:val="202C2CFB"/>
    <w:rsid w:val="2031626E"/>
    <w:rsid w:val="203F62C1"/>
    <w:rsid w:val="204453FF"/>
    <w:rsid w:val="20590A08"/>
    <w:rsid w:val="205D16F7"/>
    <w:rsid w:val="20762D2C"/>
    <w:rsid w:val="20883856"/>
    <w:rsid w:val="2090186A"/>
    <w:rsid w:val="20963CE8"/>
    <w:rsid w:val="20965E4C"/>
    <w:rsid w:val="20A0217B"/>
    <w:rsid w:val="20A2447C"/>
    <w:rsid w:val="20A53E68"/>
    <w:rsid w:val="20B41643"/>
    <w:rsid w:val="20BB300C"/>
    <w:rsid w:val="20C073CC"/>
    <w:rsid w:val="20C13A37"/>
    <w:rsid w:val="20CA3D71"/>
    <w:rsid w:val="20D62E16"/>
    <w:rsid w:val="20DE7993"/>
    <w:rsid w:val="20E41D4C"/>
    <w:rsid w:val="20EE2E1C"/>
    <w:rsid w:val="20EE3725"/>
    <w:rsid w:val="20F24D63"/>
    <w:rsid w:val="20F7133B"/>
    <w:rsid w:val="211C7DD6"/>
    <w:rsid w:val="21211F69"/>
    <w:rsid w:val="2127410D"/>
    <w:rsid w:val="212818ED"/>
    <w:rsid w:val="2134013D"/>
    <w:rsid w:val="213D79AE"/>
    <w:rsid w:val="2140111F"/>
    <w:rsid w:val="21560577"/>
    <w:rsid w:val="21587D87"/>
    <w:rsid w:val="21593C35"/>
    <w:rsid w:val="21694D6E"/>
    <w:rsid w:val="216B5648"/>
    <w:rsid w:val="2181785A"/>
    <w:rsid w:val="21896217"/>
    <w:rsid w:val="219D6A8E"/>
    <w:rsid w:val="21A83FEF"/>
    <w:rsid w:val="21BA58B4"/>
    <w:rsid w:val="21BB42D5"/>
    <w:rsid w:val="21BE0E20"/>
    <w:rsid w:val="21C00550"/>
    <w:rsid w:val="21C14EF7"/>
    <w:rsid w:val="21DF4B41"/>
    <w:rsid w:val="21E21647"/>
    <w:rsid w:val="21F1596B"/>
    <w:rsid w:val="21F23CA3"/>
    <w:rsid w:val="22022149"/>
    <w:rsid w:val="22040F7A"/>
    <w:rsid w:val="22087EC2"/>
    <w:rsid w:val="221518E3"/>
    <w:rsid w:val="22217CE6"/>
    <w:rsid w:val="22290694"/>
    <w:rsid w:val="22343B68"/>
    <w:rsid w:val="224013E2"/>
    <w:rsid w:val="224D090C"/>
    <w:rsid w:val="22531E2E"/>
    <w:rsid w:val="22532EFE"/>
    <w:rsid w:val="22576ADA"/>
    <w:rsid w:val="226A1995"/>
    <w:rsid w:val="227047A1"/>
    <w:rsid w:val="22725A54"/>
    <w:rsid w:val="22737395"/>
    <w:rsid w:val="22761D12"/>
    <w:rsid w:val="227D4D4F"/>
    <w:rsid w:val="228622AA"/>
    <w:rsid w:val="22882397"/>
    <w:rsid w:val="228C2F21"/>
    <w:rsid w:val="22A4267F"/>
    <w:rsid w:val="22A75A74"/>
    <w:rsid w:val="22AB750B"/>
    <w:rsid w:val="22AD25D0"/>
    <w:rsid w:val="22B35B7F"/>
    <w:rsid w:val="22B93375"/>
    <w:rsid w:val="22BA3986"/>
    <w:rsid w:val="22C52969"/>
    <w:rsid w:val="22C840C5"/>
    <w:rsid w:val="22D01BF3"/>
    <w:rsid w:val="22D26D0F"/>
    <w:rsid w:val="22D31B86"/>
    <w:rsid w:val="22DB2206"/>
    <w:rsid w:val="22DE4353"/>
    <w:rsid w:val="22DF3E65"/>
    <w:rsid w:val="22E85DD6"/>
    <w:rsid w:val="22EB3F9A"/>
    <w:rsid w:val="22EB79FA"/>
    <w:rsid w:val="22EE51A7"/>
    <w:rsid w:val="230B7087"/>
    <w:rsid w:val="230C4BEE"/>
    <w:rsid w:val="230E72AD"/>
    <w:rsid w:val="23246338"/>
    <w:rsid w:val="23263AA2"/>
    <w:rsid w:val="23406B6A"/>
    <w:rsid w:val="23482353"/>
    <w:rsid w:val="234D2EDB"/>
    <w:rsid w:val="23505631"/>
    <w:rsid w:val="23517556"/>
    <w:rsid w:val="23596EBE"/>
    <w:rsid w:val="235C12B2"/>
    <w:rsid w:val="235D1D6E"/>
    <w:rsid w:val="23624BB0"/>
    <w:rsid w:val="23693AE7"/>
    <w:rsid w:val="236E7B73"/>
    <w:rsid w:val="237011B0"/>
    <w:rsid w:val="23780C9A"/>
    <w:rsid w:val="237F4D2C"/>
    <w:rsid w:val="23A869EE"/>
    <w:rsid w:val="23AA25E3"/>
    <w:rsid w:val="23BC2C31"/>
    <w:rsid w:val="23C91BD3"/>
    <w:rsid w:val="23CC23C9"/>
    <w:rsid w:val="23D372E2"/>
    <w:rsid w:val="23DC3D35"/>
    <w:rsid w:val="23EC49A5"/>
    <w:rsid w:val="23F334BC"/>
    <w:rsid w:val="23FC346D"/>
    <w:rsid w:val="23FE115A"/>
    <w:rsid w:val="24071D7D"/>
    <w:rsid w:val="2409574E"/>
    <w:rsid w:val="241726F4"/>
    <w:rsid w:val="242973AE"/>
    <w:rsid w:val="242C185E"/>
    <w:rsid w:val="242F6EF9"/>
    <w:rsid w:val="243061A7"/>
    <w:rsid w:val="24334FC2"/>
    <w:rsid w:val="2438715F"/>
    <w:rsid w:val="24432229"/>
    <w:rsid w:val="24433011"/>
    <w:rsid w:val="244A3E01"/>
    <w:rsid w:val="245E7D08"/>
    <w:rsid w:val="246C4B19"/>
    <w:rsid w:val="246D0F0B"/>
    <w:rsid w:val="247530B3"/>
    <w:rsid w:val="247C0B11"/>
    <w:rsid w:val="247D11D9"/>
    <w:rsid w:val="247F7A99"/>
    <w:rsid w:val="24A103DC"/>
    <w:rsid w:val="24A81E8C"/>
    <w:rsid w:val="24A92171"/>
    <w:rsid w:val="24AF3D6A"/>
    <w:rsid w:val="24B906B4"/>
    <w:rsid w:val="24CF29ED"/>
    <w:rsid w:val="24DA33A0"/>
    <w:rsid w:val="24DF2D9E"/>
    <w:rsid w:val="24E57ED3"/>
    <w:rsid w:val="24F40FA8"/>
    <w:rsid w:val="24F968B9"/>
    <w:rsid w:val="250C1575"/>
    <w:rsid w:val="2512390E"/>
    <w:rsid w:val="252352C0"/>
    <w:rsid w:val="25294F0D"/>
    <w:rsid w:val="252C7681"/>
    <w:rsid w:val="2539494B"/>
    <w:rsid w:val="254A4C3A"/>
    <w:rsid w:val="254D634B"/>
    <w:rsid w:val="2552009D"/>
    <w:rsid w:val="255A7785"/>
    <w:rsid w:val="258248EC"/>
    <w:rsid w:val="25847BDB"/>
    <w:rsid w:val="25897E9B"/>
    <w:rsid w:val="258E6DA0"/>
    <w:rsid w:val="25950C04"/>
    <w:rsid w:val="25963CA8"/>
    <w:rsid w:val="25996428"/>
    <w:rsid w:val="25A52C52"/>
    <w:rsid w:val="25B56236"/>
    <w:rsid w:val="25B6345F"/>
    <w:rsid w:val="25D45121"/>
    <w:rsid w:val="25D768E4"/>
    <w:rsid w:val="25DA09F1"/>
    <w:rsid w:val="25E95E5F"/>
    <w:rsid w:val="25F05E63"/>
    <w:rsid w:val="25F924FE"/>
    <w:rsid w:val="25FD5E15"/>
    <w:rsid w:val="25FE204E"/>
    <w:rsid w:val="25FE3B82"/>
    <w:rsid w:val="26032D23"/>
    <w:rsid w:val="26047583"/>
    <w:rsid w:val="26091B82"/>
    <w:rsid w:val="261B0DC8"/>
    <w:rsid w:val="262000A3"/>
    <w:rsid w:val="262052E5"/>
    <w:rsid w:val="26230A74"/>
    <w:rsid w:val="2628160E"/>
    <w:rsid w:val="262C4E16"/>
    <w:rsid w:val="26377680"/>
    <w:rsid w:val="263D5D49"/>
    <w:rsid w:val="264164F4"/>
    <w:rsid w:val="264855C5"/>
    <w:rsid w:val="265A5A93"/>
    <w:rsid w:val="26627566"/>
    <w:rsid w:val="26633507"/>
    <w:rsid w:val="266843BA"/>
    <w:rsid w:val="26911160"/>
    <w:rsid w:val="269E172C"/>
    <w:rsid w:val="26A17FD1"/>
    <w:rsid w:val="26AC686E"/>
    <w:rsid w:val="26BB4F3C"/>
    <w:rsid w:val="26CF3053"/>
    <w:rsid w:val="26E20A9E"/>
    <w:rsid w:val="26E3655C"/>
    <w:rsid w:val="26E716D8"/>
    <w:rsid w:val="26EA62FD"/>
    <w:rsid w:val="26EC0960"/>
    <w:rsid w:val="26F17AB9"/>
    <w:rsid w:val="26F4538C"/>
    <w:rsid w:val="27020B36"/>
    <w:rsid w:val="2705442E"/>
    <w:rsid w:val="270664FA"/>
    <w:rsid w:val="27163F63"/>
    <w:rsid w:val="272A64FE"/>
    <w:rsid w:val="27361B97"/>
    <w:rsid w:val="27385B74"/>
    <w:rsid w:val="274A1BB7"/>
    <w:rsid w:val="274F6083"/>
    <w:rsid w:val="275B3FC2"/>
    <w:rsid w:val="275D3454"/>
    <w:rsid w:val="276260FE"/>
    <w:rsid w:val="27700CC8"/>
    <w:rsid w:val="277130E8"/>
    <w:rsid w:val="27722A14"/>
    <w:rsid w:val="27752436"/>
    <w:rsid w:val="27752F74"/>
    <w:rsid w:val="27755333"/>
    <w:rsid w:val="2777129D"/>
    <w:rsid w:val="27777C32"/>
    <w:rsid w:val="277A4F56"/>
    <w:rsid w:val="277B72D3"/>
    <w:rsid w:val="27847A2A"/>
    <w:rsid w:val="278649D9"/>
    <w:rsid w:val="278712E1"/>
    <w:rsid w:val="278E1D59"/>
    <w:rsid w:val="27914E54"/>
    <w:rsid w:val="279851AE"/>
    <w:rsid w:val="279946D3"/>
    <w:rsid w:val="279D4A71"/>
    <w:rsid w:val="27AA0F42"/>
    <w:rsid w:val="27B00534"/>
    <w:rsid w:val="27BC5686"/>
    <w:rsid w:val="27BE226E"/>
    <w:rsid w:val="27C14A2F"/>
    <w:rsid w:val="27D15411"/>
    <w:rsid w:val="27D22445"/>
    <w:rsid w:val="27DB00C1"/>
    <w:rsid w:val="27DF5186"/>
    <w:rsid w:val="27ED67FC"/>
    <w:rsid w:val="27F93D59"/>
    <w:rsid w:val="27F973C5"/>
    <w:rsid w:val="28003A3F"/>
    <w:rsid w:val="28062FC9"/>
    <w:rsid w:val="28140220"/>
    <w:rsid w:val="282706DB"/>
    <w:rsid w:val="282A2DD1"/>
    <w:rsid w:val="283C64FA"/>
    <w:rsid w:val="283D57D7"/>
    <w:rsid w:val="284A7793"/>
    <w:rsid w:val="285641B8"/>
    <w:rsid w:val="285E3AF6"/>
    <w:rsid w:val="286C371D"/>
    <w:rsid w:val="286F12FE"/>
    <w:rsid w:val="287452FD"/>
    <w:rsid w:val="287A1047"/>
    <w:rsid w:val="287F1AC6"/>
    <w:rsid w:val="28821071"/>
    <w:rsid w:val="288567C0"/>
    <w:rsid w:val="288707BE"/>
    <w:rsid w:val="28AA1EB0"/>
    <w:rsid w:val="28AA2994"/>
    <w:rsid w:val="28AB791E"/>
    <w:rsid w:val="28AD1DB9"/>
    <w:rsid w:val="28B64D2E"/>
    <w:rsid w:val="28C16FB1"/>
    <w:rsid w:val="28DA14A5"/>
    <w:rsid w:val="28DA4E5E"/>
    <w:rsid w:val="28E22986"/>
    <w:rsid w:val="28E90AFF"/>
    <w:rsid w:val="28EF0689"/>
    <w:rsid w:val="28F3497A"/>
    <w:rsid w:val="28F91226"/>
    <w:rsid w:val="2908440D"/>
    <w:rsid w:val="291059A9"/>
    <w:rsid w:val="291409E7"/>
    <w:rsid w:val="291809AE"/>
    <w:rsid w:val="291960A9"/>
    <w:rsid w:val="292D6352"/>
    <w:rsid w:val="292F3937"/>
    <w:rsid w:val="29305D4D"/>
    <w:rsid w:val="293107F1"/>
    <w:rsid w:val="29316820"/>
    <w:rsid w:val="293804FA"/>
    <w:rsid w:val="29442867"/>
    <w:rsid w:val="294E0877"/>
    <w:rsid w:val="294E672C"/>
    <w:rsid w:val="296B5D4B"/>
    <w:rsid w:val="29787AE3"/>
    <w:rsid w:val="297E6EEC"/>
    <w:rsid w:val="29815AF5"/>
    <w:rsid w:val="298551DB"/>
    <w:rsid w:val="299A37A5"/>
    <w:rsid w:val="299B7A46"/>
    <w:rsid w:val="299F0EF4"/>
    <w:rsid w:val="29A50105"/>
    <w:rsid w:val="29A54AB3"/>
    <w:rsid w:val="29B058A6"/>
    <w:rsid w:val="29B402A6"/>
    <w:rsid w:val="29BF445C"/>
    <w:rsid w:val="29C55A13"/>
    <w:rsid w:val="29CC59F6"/>
    <w:rsid w:val="29D44C6C"/>
    <w:rsid w:val="29D50666"/>
    <w:rsid w:val="29DA6119"/>
    <w:rsid w:val="29DC65CA"/>
    <w:rsid w:val="29DD17D7"/>
    <w:rsid w:val="29E6564A"/>
    <w:rsid w:val="29E75414"/>
    <w:rsid w:val="29E92CA0"/>
    <w:rsid w:val="2A072968"/>
    <w:rsid w:val="2A105895"/>
    <w:rsid w:val="2A1B4CE6"/>
    <w:rsid w:val="2A206B15"/>
    <w:rsid w:val="2A23044C"/>
    <w:rsid w:val="2A2325DA"/>
    <w:rsid w:val="2A2B6087"/>
    <w:rsid w:val="2A3237B1"/>
    <w:rsid w:val="2A39508F"/>
    <w:rsid w:val="2A3B027C"/>
    <w:rsid w:val="2A3F63EC"/>
    <w:rsid w:val="2A495164"/>
    <w:rsid w:val="2A6E6886"/>
    <w:rsid w:val="2A781672"/>
    <w:rsid w:val="2A7F2271"/>
    <w:rsid w:val="2A7F31A9"/>
    <w:rsid w:val="2A843506"/>
    <w:rsid w:val="2A85524E"/>
    <w:rsid w:val="2A8F4800"/>
    <w:rsid w:val="2A977B24"/>
    <w:rsid w:val="2AA15E31"/>
    <w:rsid w:val="2AA317BF"/>
    <w:rsid w:val="2AA4595D"/>
    <w:rsid w:val="2AA57AFD"/>
    <w:rsid w:val="2AA8352D"/>
    <w:rsid w:val="2AAB1EFC"/>
    <w:rsid w:val="2AB81B7F"/>
    <w:rsid w:val="2AC67782"/>
    <w:rsid w:val="2AD070FD"/>
    <w:rsid w:val="2AD16C6A"/>
    <w:rsid w:val="2ADE14A6"/>
    <w:rsid w:val="2AE26432"/>
    <w:rsid w:val="2AE451EE"/>
    <w:rsid w:val="2B06234E"/>
    <w:rsid w:val="2B106545"/>
    <w:rsid w:val="2B1231FF"/>
    <w:rsid w:val="2B196320"/>
    <w:rsid w:val="2B1D6282"/>
    <w:rsid w:val="2B271DD7"/>
    <w:rsid w:val="2B2A43F1"/>
    <w:rsid w:val="2B31554C"/>
    <w:rsid w:val="2B3F6F81"/>
    <w:rsid w:val="2B400A72"/>
    <w:rsid w:val="2B466357"/>
    <w:rsid w:val="2B501879"/>
    <w:rsid w:val="2B523FD1"/>
    <w:rsid w:val="2B5B5654"/>
    <w:rsid w:val="2B6148AC"/>
    <w:rsid w:val="2B6308EF"/>
    <w:rsid w:val="2B68360D"/>
    <w:rsid w:val="2B6B6066"/>
    <w:rsid w:val="2B7C0223"/>
    <w:rsid w:val="2B867F32"/>
    <w:rsid w:val="2B8817BD"/>
    <w:rsid w:val="2B8D2BF7"/>
    <w:rsid w:val="2B8E2657"/>
    <w:rsid w:val="2B9B3027"/>
    <w:rsid w:val="2B9F2F35"/>
    <w:rsid w:val="2BA44CFE"/>
    <w:rsid w:val="2BC46DFF"/>
    <w:rsid w:val="2BC709E4"/>
    <w:rsid w:val="2BEB333A"/>
    <w:rsid w:val="2BEC76E1"/>
    <w:rsid w:val="2BEC7D91"/>
    <w:rsid w:val="2BEF1E70"/>
    <w:rsid w:val="2BFD7449"/>
    <w:rsid w:val="2C0774B4"/>
    <w:rsid w:val="2C1D51B3"/>
    <w:rsid w:val="2C2464C4"/>
    <w:rsid w:val="2C272E6F"/>
    <w:rsid w:val="2C3636BB"/>
    <w:rsid w:val="2C3E2636"/>
    <w:rsid w:val="2C441FC2"/>
    <w:rsid w:val="2C462615"/>
    <w:rsid w:val="2C537318"/>
    <w:rsid w:val="2C544521"/>
    <w:rsid w:val="2C6C6809"/>
    <w:rsid w:val="2C724958"/>
    <w:rsid w:val="2C7C19D8"/>
    <w:rsid w:val="2C7F4AEA"/>
    <w:rsid w:val="2C8474AD"/>
    <w:rsid w:val="2C852E1A"/>
    <w:rsid w:val="2CA26A54"/>
    <w:rsid w:val="2CAC1737"/>
    <w:rsid w:val="2CB118BA"/>
    <w:rsid w:val="2CB75B3D"/>
    <w:rsid w:val="2CB86954"/>
    <w:rsid w:val="2CCF0E2D"/>
    <w:rsid w:val="2CD05966"/>
    <w:rsid w:val="2CD51487"/>
    <w:rsid w:val="2CDE4B21"/>
    <w:rsid w:val="2CDE7F4F"/>
    <w:rsid w:val="2D014E4A"/>
    <w:rsid w:val="2D080A5B"/>
    <w:rsid w:val="2D165204"/>
    <w:rsid w:val="2D1B1E3C"/>
    <w:rsid w:val="2D307642"/>
    <w:rsid w:val="2D3A01E4"/>
    <w:rsid w:val="2D515335"/>
    <w:rsid w:val="2D5C126A"/>
    <w:rsid w:val="2D5D3746"/>
    <w:rsid w:val="2D695699"/>
    <w:rsid w:val="2D9B4CEA"/>
    <w:rsid w:val="2D9D3836"/>
    <w:rsid w:val="2D9F57A5"/>
    <w:rsid w:val="2DA956AF"/>
    <w:rsid w:val="2DBA64D1"/>
    <w:rsid w:val="2DBD348A"/>
    <w:rsid w:val="2DC6091C"/>
    <w:rsid w:val="2DCD21BB"/>
    <w:rsid w:val="2DD172D0"/>
    <w:rsid w:val="2DD661E8"/>
    <w:rsid w:val="2DD71DCF"/>
    <w:rsid w:val="2DD75889"/>
    <w:rsid w:val="2DD8370D"/>
    <w:rsid w:val="2DE10A19"/>
    <w:rsid w:val="2DE25234"/>
    <w:rsid w:val="2DE96593"/>
    <w:rsid w:val="2DEF32E7"/>
    <w:rsid w:val="2DF33CCB"/>
    <w:rsid w:val="2DF34E5E"/>
    <w:rsid w:val="2DFB1FFF"/>
    <w:rsid w:val="2E037100"/>
    <w:rsid w:val="2E163B35"/>
    <w:rsid w:val="2E2C1BB8"/>
    <w:rsid w:val="2E3A541F"/>
    <w:rsid w:val="2E406B8F"/>
    <w:rsid w:val="2E4A513D"/>
    <w:rsid w:val="2E4D4A36"/>
    <w:rsid w:val="2E4E6B40"/>
    <w:rsid w:val="2E4E7E26"/>
    <w:rsid w:val="2E5F00DE"/>
    <w:rsid w:val="2E725A6C"/>
    <w:rsid w:val="2E741BB4"/>
    <w:rsid w:val="2E7B1863"/>
    <w:rsid w:val="2E8A79C6"/>
    <w:rsid w:val="2E8F0DE0"/>
    <w:rsid w:val="2E9D0C6D"/>
    <w:rsid w:val="2EA02FD0"/>
    <w:rsid w:val="2EA56497"/>
    <w:rsid w:val="2EAE5B82"/>
    <w:rsid w:val="2EBA067F"/>
    <w:rsid w:val="2EBC7576"/>
    <w:rsid w:val="2EC20F1D"/>
    <w:rsid w:val="2EC85873"/>
    <w:rsid w:val="2EC874D4"/>
    <w:rsid w:val="2EE02DDE"/>
    <w:rsid w:val="2EE25D98"/>
    <w:rsid w:val="2EEB17FC"/>
    <w:rsid w:val="2EF24D0F"/>
    <w:rsid w:val="2EF72A9B"/>
    <w:rsid w:val="2F0213F0"/>
    <w:rsid w:val="2F04684D"/>
    <w:rsid w:val="2F0E6476"/>
    <w:rsid w:val="2F1453A8"/>
    <w:rsid w:val="2F1E01EE"/>
    <w:rsid w:val="2F1E1B54"/>
    <w:rsid w:val="2F1F5CE5"/>
    <w:rsid w:val="2F21012A"/>
    <w:rsid w:val="2F230F16"/>
    <w:rsid w:val="2F2C63F6"/>
    <w:rsid w:val="2F2E490D"/>
    <w:rsid w:val="2F347A0D"/>
    <w:rsid w:val="2F386F2C"/>
    <w:rsid w:val="2F403FC6"/>
    <w:rsid w:val="2F4C5A8F"/>
    <w:rsid w:val="2F5D3810"/>
    <w:rsid w:val="2F5E3389"/>
    <w:rsid w:val="2F6804E4"/>
    <w:rsid w:val="2F742B72"/>
    <w:rsid w:val="2F7C2EFD"/>
    <w:rsid w:val="2F7D1A06"/>
    <w:rsid w:val="2F7D31FA"/>
    <w:rsid w:val="2F802119"/>
    <w:rsid w:val="2F8B106D"/>
    <w:rsid w:val="2F8D21A9"/>
    <w:rsid w:val="2F8D7555"/>
    <w:rsid w:val="2F9179DA"/>
    <w:rsid w:val="2F943677"/>
    <w:rsid w:val="2FBB3BE2"/>
    <w:rsid w:val="2FBC0526"/>
    <w:rsid w:val="2FD63C11"/>
    <w:rsid w:val="2FDA02B6"/>
    <w:rsid w:val="2FE15AFE"/>
    <w:rsid w:val="2FED3405"/>
    <w:rsid w:val="2FED3848"/>
    <w:rsid w:val="3001184E"/>
    <w:rsid w:val="30071727"/>
    <w:rsid w:val="301A6C02"/>
    <w:rsid w:val="301F7DC3"/>
    <w:rsid w:val="30221C46"/>
    <w:rsid w:val="30255359"/>
    <w:rsid w:val="3033037E"/>
    <w:rsid w:val="303926A4"/>
    <w:rsid w:val="30482048"/>
    <w:rsid w:val="304841A6"/>
    <w:rsid w:val="3054482F"/>
    <w:rsid w:val="305B2EFA"/>
    <w:rsid w:val="305C3D54"/>
    <w:rsid w:val="306A7BC8"/>
    <w:rsid w:val="306D5BE5"/>
    <w:rsid w:val="30706D37"/>
    <w:rsid w:val="30761A37"/>
    <w:rsid w:val="30795CAA"/>
    <w:rsid w:val="308100E7"/>
    <w:rsid w:val="30892555"/>
    <w:rsid w:val="30A115B6"/>
    <w:rsid w:val="30AD0E4F"/>
    <w:rsid w:val="30C3248B"/>
    <w:rsid w:val="30C412BF"/>
    <w:rsid w:val="30C8378F"/>
    <w:rsid w:val="30CB0400"/>
    <w:rsid w:val="30D122BE"/>
    <w:rsid w:val="30D212E2"/>
    <w:rsid w:val="30D72B83"/>
    <w:rsid w:val="30DD15F9"/>
    <w:rsid w:val="30E95C08"/>
    <w:rsid w:val="3108548F"/>
    <w:rsid w:val="3109012D"/>
    <w:rsid w:val="310E28F3"/>
    <w:rsid w:val="311D04C1"/>
    <w:rsid w:val="31295C84"/>
    <w:rsid w:val="312B4286"/>
    <w:rsid w:val="312D6514"/>
    <w:rsid w:val="31323468"/>
    <w:rsid w:val="31357309"/>
    <w:rsid w:val="31555C13"/>
    <w:rsid w:val="31582856"/>
    <w:rsid w:val="31591DA8"/>
    <w:rsid w:val="315C7BFA"/>
    <w:rsid w:val="31627D3B"/>
    <w:rsid w:val="31678504"/>
    <w:rsid w:val="316C1406"/>
    <w:rsid w:val="316E4930"/>
    <w:rsid w:val="3172319F"/>
    <w:rsid w:val="31816DA6"/>
    <w:rsid w:val="319324E7"/>
    <w:rsid w:val="319847AB"/>
    <w:rsid w:val="3199046F"/>
    <w:rsid w:val="31AF6836"/>
    <w:rsid w:val="31B66613"/>
    <w:rsid w:val="31BD66A5"/>
    <w:rsid w:val="31D1563D"/>
    <w:rsid w:val="31D4723B"/>
    <w:rsid w:val="31E211A2"/>
    <w:rsid w:val="31E55497"/>
    <w:rsid w:val="31E57396"/>
    <w:rsid w:val="31EF0489"/>
    <w:rsid w:val="31FF48A3"/>
    <w:rsid w:val="320704DE"/>
    <w:rsid w:val="3208706F"/>
    <w:rsid w:val="320E2C78"/>
    <w:rsid w:val="321074FD"/>
    <w:rsid w:val="321776B2"/>
    <w:rsid w:val="32192DBF"/>
    <w:rsid w:val="321C41C4"/>
    <w:rsid w:val="321E6323"/>
    <w:rsid w:val="322505C5"/>
    <w:rsid w:val="322C3235"/>
    <w:rsid w:val="322E68FE"/>
    <w:rsid w:val="322F0DD9"/>
    <w:rsid w:val="32315118"/>
    <w:rsid w:val="3244537A"/>
    <w:rsid w:val="324D44F5"/>
    <w:rsid w:val="32527E79"/>
    <w:rsid w:val="325A3F61"/>
    <w:rsid w:val="326A0401"/>
    <w:rsid w:val="32725C46"/>
    <w:rsid w:val="32782C55"/>
    <w:rsid w:val="32915DB5"/>
    <w:rsid w:val="32AA3E90"/>
    <w:rsid w:val="32AB64CE"/>
    <w:rsid w:val="32B14FD5"/>
    <w:rsid w:val="32B22CFE"/>
    <w:rsid w:val="32B33B54"/>
    <w:rsid w:val="32B74873"/>
    <w:rsid w:val="32C63A7E"/>
    <w:rsid w:val="32C713FB"/>
    <w:rsid w:val="32D62C33"/>
    <w:rsid w:val="32D748C9"/>
    <w:rsid w:val="32D86715"/>
    <w:rsid w:val="32DD3C25"/>
    <w:rsid w:val="32DF68F1"/>
    <w:rsid w:val="32F80CB5"/>
    <w:rsid w:val="32FB6B1C"/>
    <w:rsid w:val="32FC3F8F"/>
    <w:rsid w:val="32FC7FBC"/>
    <w:rsid w:val="3309505A"/>
    <w:rsid w:val="331D3E1E"/>
    <w:rsid w:val="332F0D79"/>
    <w:rsid w:val="334E7B31"/>
    <w:rsid w:val="335F2222"/>
    <w:rsid w:val="33604BF9"/>
    <w:rsid w:val="33621876"/>
    <w:rsid w:val="33642252"/>
    <w:rsid w:val="336D1086"/>
    <w:rsid w:val="336D63DB"/>
    <w:rsid w:val="33713B02"/>
    <w:rsid w:val="337F7DDB"/>
    <w:rsid w:val="3394766C"/>
    <w:rsid w:val="33AB561E"/>
    <w:rsid w:val="33AD035F"/>
    <w:rsid w:val="33B10A7D"/>
    <w:rsid w:val="33B177EA"/>
    <w:rsid w:val="33B277B8"/>
    <w:rsid w:val="33B535E1"/>
    <w:rsid w:val="33B972EB"/>
    <w:rsid w:val="33C12BFC"/>
    <w:rsid w:val="33CA352F"/>
    <w:rsid w:val="33CB2326"/>
    <w:rsid w:val="33D221E7"/>
    <w:rsid w:val="33E7586A"/>
    <w:rsid w:val="33EB43BA"/>
    <w:rsid w:val="33F0581C"/>
    <w:rsid w:val="33F425EF"/>
    <w:rsid w:val="33F9686D"/>
    <w:rsid w:val="33FC4C8F"/>
    <w:rsid w:val="33FF37FB"/>
    <w:rsid w:val="34056EF4"/>
    <w:rsid w:val="3429182E"/>
    <w:rsid w:val="342D7E1A"/>
    <w:rsid w:val="3434194C"/>
    <w:rsid w:val="3446036C"/>
    <w:rsid w:val="3446739B"/>
    <w:rsid w:val="34476AE9"/>
    <w:rsid w:val="34491C4D"/>
    <w:rsid w:val="344F6A25"/>
    <w:rsid w:val="34511A4C"/>
    <w:rsid w:val="34516E4B"/>
    <w:rsid w:val="345758CF"/>
    <w:rsid w:val="34585077"/>
    <w:rsid w:val="345F1EE8"/>
    <w:rsid w:val="3460363C"/>
    <w:rsid w:val="346B1554"/>
    <w:rsid w:val="346E22F1"/>
    <w:rsid w:val="34726453"/>
    <w:rsid w:val="34792149"/>
    <w:rsid w:val="34820E02"/>
    <w:rsid w:val="34863402"/>
    <w:rsid w:val="34A87AFA"/>
    <w:rsid w:val="34AA50F3"/>
    <w:rsid w:val="34AC2B09"/>
    <w:rsid w:val="34B51A0E"/>
    <w:rsid w:val="34D85BFE"/>
    <w:rsid w:val="34EE57B5"/>
    <w:rsid w:val="34FF1463"/>
    <w:rsid w:val="350D7BDF"/>
    <w:rsid w:val="35126FBF"/>
    <w:rsid w:val="35136C4D"/>
    <w:rsid w:val="3523372A"/>
    <w:rsid w:val="352664E1"/>
    <w:rsid w:val="35287C28"/>
    <w:rsid w:val="352A55DD"/>
    <w:rsid w:val="35310A22"/>
    <w:rsid w:val="35322215"/>
    <w:rsid w:val="35337D06"/>
    <w:rsid w:val="35473FAE"/>
    <w:rsid w:val="355153D7"/>
    <w:rsid w:val="355A4593"/>
    <w:rsid w:val="355B67B5"/>
    <w:rsid w:val="355F1B38"/>
    <w:rsid w:val="3567240D"/>
    <w:rsid w:val="35753370"/>
    <w:rsid w:val="357F0B21"/>
    <w:rsid w:val="357F15E3"/>
    <w:rsid w:val="35864D37"/>
    <w:rsid w:val="358E114C"/>
    <w:rsid w:val="35A73281"/>
    <w:rsid w:val="35AF348C"/>
    <w:rsid w:val="35B10C5F"/>
    <w:rsid w:val="35B93025"/>
    <w:rsid w:val="35C8782E"/>
    <w:rsid w:val="35D24552"/>
    <w:rsid w:val="35D80EBE"/>
    <w:rsid w:val="35D856F0"/>
    <w:rsid w:val="35DD166A"/>
    <w:rsid w:val="35EC1325"/>
    <w:rsid w:val="35EC6CE1"/>
    <w:rsid w:val="35F13A6B"/>
    <w:rsid w:val="35F3730D"/>
    <w:rsid w:val="35FA792A"/>
    <w:rsid w:val="35FB42C7"/>
    <w:rsid w:val="35FC6FE8"/>
    <w:rsid w:val="35FD4D31"/>
    <w:rsid w:val="3616355F"/>
    <w:rsid w:val="361760EE"/>
    <w:rsid w:val="361E4B9D"/>
    <w:rsid w:val="3627133F"/>
    <w:rsid w:val="36504243"/>
    <w:rsid w:val="365309C2"/>
    <w:rsid w:val="365E6403"/>
    <w:rsid w:val="3660213D"/>
    <w:rsid w:val="366B3D7C"/>
    <w:rsid w:val="366E61F5"/>
    <w:rsid w:val="36763210"/>
    <w:rsid w:val="368B5238"/>
    <w:rsid w:val="36904EC1"/>
    <w:rsid w:val="36977A02"/>
    <w:rsid w:val="36A57785"/>
    <w:rsid w:val="36AD744D"/>
    <w:rsid w:val="36B047A3"/>
    <w:rsid w:val="36B12DE7"/>
    <w:rsid w:val="36B46D41"/>
    <w:rsid w:val="36B47CA6"/>
    <w:rsid w:val="36BA395F"/>
    <w:rsid w:val="36C904DB"/>
    <w:rsid w:val="36C973CA"/>
    <w:rsid w:val="36DA5A70"/>
    <w:rsid w:val="36E365F6"/>
    <w:rsid w:val="36EB61C8"/>
    <w:rsid w:val="36EF7AE4"/>
    <w:rsid w:val="36EF8076"/>
    <w:rsid w:val="36F82C0E"/>
    <w:rsid w:val="36F86EA2"/>
    <w:rsid w:val="37016596"/>
    <w:rsid w:val="3703064B"/>
    <w:rsid w:val="37033FBE"/>
    <w:rsid w:val="370460D6"/>
    <w:rsid w:val="37114854"/>
    <w:rsid w:val="37126C2D"/>
    <w:rsid w:val="372B2F36"/>
    <w:rsid w:val="372F5636"/>
    <w:rsid w:val="373336B2"/>
    <w:rsid w:val="37383C18"/>
    <w:rsid w:val="374B0689"/>
    <w:rsid w:val="37514A34"/>
    <w:rsid w:val="375D4F19"/>
    <w:rsid w:val="376D3D50"/>
    <w:rsid w:val="377623DA"/>
    <w:rsid w:val="37807888"/>
    <w:rsid w:val="37844802"/>
    <w:rsid w:val="37847E51"/>
    <w:rsid w:val="37911FF2"/>
    <w:rsid w:val="37967DFE"/>
    <w:rsid w:val="37968387"/>
    <w:rsid w:val="3798415C"/>
    <w:rsid w:val="37986E92"/>
    <w:rsid w:val="37AF6724"/>
    <w:rsid w:val="37B167C4"/>
    <w:rsid w:val="37C52DD2"/>
    <w:rsid w:val="37CA6F36"/>
    <w:rsid w:val="37DF2271"/>
    <w:rsid w:val="37E02C60"/>
    <w:rsid w:val="37E02FF0"/>
    <w:rsid w:val="37E47FF3"/>
    <w:rsid w:val="37E917B7"/>
    <w:rsid w:val="37ED4918"/>
    <w:rsid w:val="37EF2535"/>
    <w:rsid w:val="3807522E"/>
    <w:rsid w:val="380F1135"/>
    <w:rsid w:val="3825464D"/>
    <w:rsid w:val="38275076"/>
    <w:rsid w:val="38282E1E"/>
    <w:rsid w:val="382E3C66"/>
    <w:rsid w:val="383409D2"/>
    <w:rsid w:val="383737B1"/>
    <w:rsid w:val="384931E3"/>
    <w:rsid w:val="385138D5"/>
    <w:rsid w:val="387024D0"/>
    <w:rsid w:val="387452AB"/>
    <w:rsid w:val="387C1498"/>
    <w:rsid w:val="388B6CB1"/>
    <w:rsid w:val="388D0BA6"/>
    <w:rsid w:val="388F2C85"/>
    <w:rsid w:val="389343E9"/>
    <w:rsid w:val="389631B6"/>
    <w:rsid w:val="38AD72B5"/>
    <w:rsid w:val="38BB3EC4"/>
    <w:rsid w:val="38C46545"/>
    <w:rsid w:val="38C85804"/>
    <w:rsid w:val="38E7033C"/>
    <w:rsid w:val="38F3581C"/>
    <w:rsid w:val="38F52CE2"/>
    <w:rsid w:val="38FB3A21"/>
    <w:rsid w:val="38FE55BF"/>
    <w:rsid w:val="3905132D"/>
    <w:rsid w:val="3907650A"/>
    <w:rsid w:val="390E13BD"/>
    <w:rsid w:val="39103E13"/>
    <w:rsid w:val="392467EE"/>
    <w:rsid w:val="392E2AAA"/>
    <w:rsid w:val="39326912"/>
    <w:rsid w:val="393915B7"/>
    <w:rsid w:val="393D33C0"/>
    <w:rsid w:val="393D7046"/>
    <w:rsid w:val="3941555B"/>
    <w:rsid w:val="39433CB5"/>
    <w:rsid w:val="394747E9"/>
    <w:rsid w:val="3947611F"/>
    <w:rsid w:val="394B52D0"/>
    <w:rsid w:val="394C461C"/>
    <w:rsid w:val="39510189"/>
    <w:rsid w:val="395D6741"/>
    <w:rsid w:val="396476EA"/>
    <w:rsid w:val="3965510C"/>
    <w:rsid w:val="39697FDB"/>
    <w:rsid w:val="39742E71"/>
    <w:rsid w:val="397C0D03"/>
    <w:rsid w:val="39833814"/>
    <w:rsid w:val="399B7AF6"/>
    <w:rsid w:val="39A67F31"/>
    <w:rsid w:val="39BB10E9"/>
    <w:rsid w:val="39BD17A6"/>
    <w:rsid w:val="39C44757"/>
    <w:rsid w:val="39CC27E0"/>
    <w:rsid w:val="39D7518D"/>
    <w:rsid w:val="39D8588F"/>
    <w:rsid w:val="39DF1B46"/>
    <w:rsid w:val="39DF5CE6"/>
    <w:rsid w:val="39E41242"/>
    <w:rsid w:val="39F04074"/>
    <w:rsid w:val="39F729C7"/>
    <w:rsid w:val="3A000BD0"/>
    <w:rsid w:val="3A00632B"/>
    <w:rsid w:val="3A051A1F"/>
    <w:rsid w:val="3A066398"/>
    <w:rsid w:val="3A0C31E2"/>
    <w:rsid w:val="3A0D2EA1"/>
    <w:rsid w:val="3A0F4B96"/>
    <w:rsid w:val="3A22085A"/>
    <w:rsid w:val="3A2C58F7"/>
    <w:rsid w:val="3A2F036B"/>
    <w:rsid w:val="3A3C06E8"/>
    <w:rsid w:val="3A41707E"/>
    <w:rsid w:val="3A4950AC"/>
    <w:rsid w:val="3A7A2EA2"/>
    <w:rsid w:val="3A7E52D6"/>
    <w:rsid w:val="3A8157F1"/>
    <w:rsid w:val="3A827A17"/>
    <w:rsid w:val="3A8E618E"/>
    <w:rsid w:val="3A9B5ACA"/>
    <w:rsid w:val="3A9E78A6"/>
    <w:rsid w:val="3AA02055"/>
    <w:rsid w:val="3AA07489"/>
    <w:rsid w:val="3AA8503C"/>
    <w:rsid w:val="3AA8604F"/>
    <w:rsid w:val="3AAF2CC6"/>
    <w:rsid w:val="3AAF39CC"/>
    <w:rsid w:val="3AB51DB1"/>
    <w:rsid w:val="3AB9265E"/>
    <w:rsid w:val="3ABA29A0"/>
    <w:rsid w:val="3ABC5322"/>
    <w:rsid w:val="3AC65AFD"/>
    <w:rsid w:val="3ACB2C2F"/>
    <w:rsid w:val="3AD0250E"/>
    <w:rsid w:val="3AD713B3"/>
    <w:rsid w:val="3AD71724"/>
    <w:rsid w:val="3ADD4DB6"/>
    <w:rsid w:val="3AF5570B"/>
    <w:rsid w:val="3AF666C4"/>
    <w:rsid w:val="3B02784E"/>
    <w:rsid w:val="3B0441CF"/>
    <w:rsid w:val="3B07055B"/>
    <w:rsid w:val="3B1061F4"/>
    <w:rsid w:val="3B1A4489"/>
    <w:rsid w:val="3B1C5201"/>
    <w:rsid w:val="3B245E4E"/>
    <w:rsid w:val="3B252909"/>
    <w:rsid w:val="3B262134"/>
    <w:rsid w:val="3B2C33F2"/>
    <w:rsid w:val="3B356BA2"/>
    <w:rsid w:val="3B666485"/>
    <w:rsid w:val="3B73161D"/>
    <w:rsid w:val="3B856EB6"/>
    <w:rsid w:val="3B8E161A"/>
    <w:rsid w:val="3BA05E93"/>
    <w:rsid w:val="3BA6699A"/>
    <w:rsid w:val="3BAB5639"/>
    <w:rsid w:val="3BB77B7D"/>
    <w:rsid w:val="3BC90718"/>
    <w:rsid w:val="3BD62885"/>
    <w:rsid w:val="3BF86159"/>
    <w:rsid w:val="3C066A7F"/>
    <w:rsid w:val="3C165A8E"/>
    <w:rsid w:val="3C254C1B"/>
    <w:rsid w:val="3C28531E"/>
    <w:rsid w:val="3C2D74BA"/>
    <w:rsid w:val="3C412F8F"/>
    <w:rsid w:val="3C4A5546"/>
    <w:rsid w:val="3C523374"/>
    <w:rsid w:val="3C5D1DDF"/>
    <w:rsid w:val="3C5E523C"/>
    <w:rsid w:val="3C6D7623"/>
    <w:rsid w:val="3C743A74"/>
    <w:rsid w:val="3C9B0725"/>
    <w:rsid w:val="3CA93A32"/>
    <w:rsid w:val="3CB368D4"/>
    <w:rsid w:val="3CB85EB3"/>
    <w:rsid w:val="3CBE6EF0"/>
    <w:rsid w:val="3CC017D9"/>
    <w:rsid w:val="3CD1218D"/>
    <w:rsid w:val="3CE226E0"/>
    <w:rsid w:val="3CE55E65"/>
    <w:rsid w:val="3CF572C3"/>
    <w:rsid w:val="3D04752F"/>
    <w:rsid w:val="3D0B7620"/>
    <w:rsid w:val="3D195544"/>
    <w:rsid w:val="3D1C7526"/>
    <w:rsid w:val="3D1D251F"/>
    <w:rsid w:val="3D2B3561"/>
    <w:rsid w:val="3D353510"/>
    <w:rsid w:val="3D4660F4"/>
    <w:rsid w:val="3D4C6476"/>
    <w:rsid w:val="3D50180C"/>
    <w:rsid w:val="3D561620"/>
    <w:rsid w:val="3D577232"/>
    <w:rsid w:val="3D583499"/>
    <w:rsid w:val="3D68311F"/>
    <w:rsid w:val="3D6838B6"/>
    <w:rsid w:val="3D7C1D18"/>
    <w:rsid w:val="3D7C5745"/>
    <w:rsid w:val="3D7F4BC7"/>
    <w:rsid w:val="3D86681E"/>
    <w:rsid w:val="3DA0439B"/>
    <w:rsid w:val="3DA154CF"/>
    <w:rsid w:val="3DBB1194"/>
    <w:rsid w:val="3DC342AD"/>
    <w:rsid w:val="3DC40D2B"/>
    <w:rsid w:val="3DC90760"/>
    <w:rsid w:val="3DD43BA0"/>
    <w:rsid w:val="3DEB160F"/>
    <w:rsid w:val="3DEE4416"/>
    <w:rsid w:val="3DEF560A"/>
    <w:rsid w:val="3E05485B"/>
    <w:rsid w:val="3E090D5D"/>
    <w:rsid w:val="3E214091"/>
    <w:rsid w:val="3E2365BF"/>
    <w:rsid w:val="3E285475"/>
    <w:rsid w:val="3E2C7EDD"/>
    <w:rsid w:val="3E3212CE"/>
    <w:rsid w:val="3E323F09"/>
    <w:rsid w:val="3E362893"/>
    <w:rsid w:val="3E370EAE"/>
    <w:rsid w:val="3E3900FA"/>
    <w:rsid w:val="3E3D61C6"/>
    <w:rsid w:val="3E3E07F6"/>
    <w:rsid w:val="3E3E4E61"/>
    <w:rsid w:val="3E5964F8"/>
    <w:rsid w:val="3E5B0C5F"/>
    <w:rsid w:val="3E691FB3"/>
    <w:rsid w:val="3E703DAC"/>
    <w:rsid w:val="3E7117B8"/>
    <w:rsid w:val="3E721353"/>
    <w:rsid w:val="3E7574EA"/>
    <w:rsid w:val="3E7A4733"/>
    <w:rsid w:val="3E8A5BCF"/>
    <w:rsid w:val="3E917E9D"/>
    <w:rsid w:val="3E95131D"/>
    <w:rsid w:val="3E996587"/>
    <w:rsid w:val="3E9E2946"/>
    <w:rsid w:val="3EA07F71"/>
    <w:rsid w:val="3EA465E3"/>
    <w:rsid w:val="3EAF3117"/>
    <w:rsid w:val="3EB464A6"/>
    <w:rsid w:val="3EB5358E"/>
    <w:rsid w:val="3EB537FD"/>
    <w:rsid w:val="3EB817FD"/>
    <w:rsid w:val="3EC51C50"/>
    <w:rsid w:val="3EC6665A"/>
    <w:rsid w:val="3ECA01FC"/>
    <w:rsid w:val="3ECC4838"/>
    <w:rsid w:val="3EE27A51"/>
    <w:rsid w:val="3EE42ACC"/>
    <w:rsid w:val="3EE76BF1"/>
    <w:rsid w:val="3EE9573D"/>
    <w:rsid w:val="3EEC7E90"/>
    <w:rsid w:val="3EED3158"/>
    <w:rsid w:val="3EFA5466"/>
    <w:rsid w:val="3EFFDF9E"/>
    <w:rsid w:val="3F01603B"/>
    <w:rsid w:val="3F080A51"/>
    <w:rsid w:val="3F086863"/>
    <w:rsid w:val="3F0A0C30"/>
    <w:rsid w:val="3F1C4C13"/>
    <w:rsid w:val="3F2574FF"/>
    <w:rsid w:val="3F2C221E"/>
    <w:rsid w:val="3F392913"/>
    <w:rsid w:val="3F3B6C1C"/>
    <w:rsid w:val="3F422D54"/>
    <w:rsid w:val="3F424CC4"/>
    <w:rsid w:val="3F4D490B"/>
    <w:rsid w:val="3F4F0616"/>
    <w:rsid w:val="3F572CDE"/>
    <w:rsid w:val="3F5844F7"/>
    <w:rsid w:val="3F5B620C"/>
    <w:rsid w:val="3F6534EC"/>
    <w:rsid w:val="3F6827B5"/>
    <w:rsid w:val="3F7078C4"/>
    <w:rsid w:val="3F737EF1"/>
    <w:rsid w:val="3F74220E"/>
    <w:rsid w:val="3F795AFC"/>
    <w:rsid w:val="3F7E437C"/>
    <w:rsid w:val="3F8023A9"/>
    <w:rsid w:val="3F870F94"/>
    <w:rsid w:val="3F9520D1"/>
    <w:rsid w:val="3F9F50A8"/>
    <w:rsid w:val="3FA1602A"/>
    <w:rsid w:val="3FB3E3F2"/>
    <w:rsid w:val="3FBC7083"/>
    <w:rsid w:val="3FCC62B6"/>
    <w:rsid w:val="3FD04CDC"/>
    <w:rsid w:val="3FDB3C7D"/>
    <w:rsid w:val="3FDB519F"/>
    <w:rsid w:val="3FDB5E26"/>
    <w:rsid w:val="3FDC12B0"/>
    <w:rsid w:val="3FDE6D0D"/>
    <w:rsid w:val="3FE84C2E"/>
    <w:rsid w:val="3FEB4A28"/>
    <w:rsid w:val="3FF13745"/>
    <w:rsid w:val="40010999"/>
    <w:rsid w:val="4002458F"/>
    <w:rsid w:val="4013175F"/>
    <w:rsid w:val="402D7B0F"/>
    <w:rsid w:val="4032165C"/>
    <w:rsid w:val="40344D09"/>
    <w:rsid w:val="40384B1E"/>
    <w:rsid w:val="40396E4B"/>
    <w:rsid w:val="404A7133"/>
    <w:rsid w:val="406063A9"/>
    <w:rsid w:val="406566FB"/>
    <w:rsid w:val="406868B3"/>
    <w:rsid w:val="40751625"/>
    <w:rsid w:val="408230D4"/>
    <w:rsid w:val="40846D3F"/>
    <w:rsid w:val="40874C6A"/>
    <w:rsid w:val="40932251"/>
    <w:rsid w:val="4093322B"/>
    <w:rsid w:val="40987F06"/>
    <w:rsid w:val="40A04100"/>
    <w:rsid w:val="40A32BC7"/>
    <w:rsid w:val="40A71CAF"/>
    <w:rsid w:val="40AA19FB"/>
    <w:rsid w:val="40AF6A21"/>
    <w:rsid w:val="40B26383"/>
    <w:rsid w:val="40BD1A37"/>
    <w:rsid w:val="40BF6C33"/>
    <w:rsid w:val="40C3325A"/>
    <w:rsid w:val="40CC2877"/>
    <w:rsid w:val="40CC651E"/>
    <w:rsid w:val="40CD2616"/>
    <w:rsid w:val="40DE7E1C"/>
    <w:rsid w:val="40E87BB6"/>
    <w:rsid w:val="40ED5765"/>
    <w:rsid w:val="40F0052E"/>
    <w:rsid w:val="40F93B0B"/>
    <w:rsid w:val="410621EF"/>
    <w:rsid w:val="4106620D"/>
    <w:rsid w:val="4110353D"/>
    <w:rsid w:val="41255CF3"/>
    <w:rsid w:val="41360CAE"/>
    <w:rsid w:val="413C2162"/>
    <w:rsid w:val="41401E08"/>
    <w:rsid w:val="414E7F58"/>
    <w:rsid w:val="414F7588"/>
    <w:rsid w:val="41502F05"/>
    <w:rsid w:val="415407D2"/>
    <w:rsid w:val="41562ED3"/>
    <w:rsid w:val="415E60E4"/>
    <w:rsid w:val="416E127C"/>
    <w:rsid w:val="4172136A"/>
    <w:rsid w:val="41723130"/>
    <w:rsid w:val="41751C11"/>
    <w:rsid w:val="417761D8"/>
    <w:rsid w:val="417902F9"/>
    <w:rsid w:val="418A00A2"/>
    <w:rsid w:val="418B1823"/>
    <w:rsid w:val="419D5D1D"/>
    <w:rsid w:val="41AB61E1"/>
    <w:rsid w:val="41AC064A"/>
    <w:rsid w:val="41AF5086"/>
    <w:rsid w:val="41B868A6"/>
    <w:rsid w:val="41BE464C"/>
    <w:rsid w:val="41C864AE"/>
    <w:rsid w:val="41C92C2F"/>
    <w:rsid w:val="41D22C73"/>
    <w:rsid w:val="41DA0B44"/>
    <w:rsid w:val="41DC2216"/>
    <w:rsid w:val="41E33FC9"/>
    <w:rsid w:val="41EC3B72"/>
    <w:rsid w:val="41EC64E3"/>
    <w:rsid w:val="41F96DF1"/>
    <w:rsid w:val="41FD68CE"/>
    <w:rsid w:val="4216008E"/>
    <w:rsid w:val="42195466"/>
    <w:rsid w:val="421F11F9"/>
    <w:rsid w:val="421F3ADF"/>
    <w:rsid w:val="42216867"/>
    <w:rsid w:val="4228151C"/>
    <w:rsid w:val="422D070C"/>
    <w:rsid w:val="423240E4"/>
    <w:rsid w:val="423F3F86"/>
    <w:rsid w:val="42424F86"/>
    <w:rsid w:val="42465466"/>
    <w:rsid w:val="4249314D"/>
    <w:rsid w:val="424A5183"/>
    <w:rsid w:val="42552143"/>
    <w:rsid w:val="425E0856"/>
    <w:rsid w:val="426420F1"/>
    <w:rsid w:val="42661C2E"/>
    <w:rsid w:val="426E1892"/>
    <w:rsid w:val="42764AC8"/>
    <w:rsid w:val="427C21CA"/>
    <w:rsid w:val="42823F46"/>
    <w:rsid w:val="42882CD6"/>
    <w:rsid w:val="428B5941"/>
    <w:rsid w:val="428F4891"/>
    <w:rsid w:val="42910D2B"/>
    <w:rsid w:val="42AD1D77"/>
    <w:rsid w:val="42BA6153"/>
    <w:rsid w:val="42BC5006"/>
    <w:rsid w:val="42C54BDE"/>
    <w:rsid w:val="42D03C3F"/>
    <w:rsid w:val="42D530A6"/>
    <w:rsid w:val="42DD6341"/>
    <w:rsid w:val="42E3004A"/>
    <w:rsid w:val="42F6715B"/>
    <w:rsid w:val="42FF7DDF"/>
    <w:rsid w:val="43186E87"/>
    <w:rsid w:val="431B42E0"/>
    <w:rsid w:val="432172C5"/>
    <w:rsid w:val="43220684"/>
    <w:rsid w:val="43237E46"/>
    <w:rsid w:val="433E04ED"/>
    <w:rsid w:val="43481E7F"/>
    <w:rsid w:val="434D049E"/>
    <w:rsid w:val="434D6632"/>
    <w:rsid w:val="435956DF"/>
    <w:rsid w:val="43636033"/>
    <w:rsid w:val="43643548"/>
    <w:rsid w:val="4366598C"/>
    <w:rsid w:val="43791627"/>
    <w:rsid w:val="438631F9"/>
    <w:rsid w:val="43871AC9"/>
    <w:rsid w:val="43A5620B"/>
    <w:rsid w:val="43B026C7"/>
    <w:rsid w:val="43B53A59"/>
    <w:rsid w:val="43B87F4B"/>
    <w:rsid w:val="43BA52BD"/>
    <w:rsid w:val="43C7162B"/>
    <w:rsid w:val="43C863B8"/>
    <w:rsid w:val="43D92741"/>
    <w:rsid w:val="43DE68F6"/>
    <w:rsid w:val="43E2440E"/>
    <w:rsid w:val="43E327AF"/>
    <w:rsid w:val="43F332C9"/>
    <w:rsid w:val="43F70896"/>
    <w:rsid w:val="43F96A4C"/>
    <w:rsid w:val="4403404B"/>
    <w:rsid w:val="44045607"/>
    <w:rsid w:val="44070D89"/>
    <w:rsid w:val="440D347A"/>
    <w:rsid w:val="4410771E"/>
    <w:rsid w:val="44175897"/>
    <w:rsid w:val="44212483"/>
    <w:rsid w:val="4426713D"/>
    <w:rsid w:val="44271673"/>
    <w:rsid w:val="44342355"/>
    <w:rsid w:val="44430D1E"/>
    <w:rsid w:val="444C6168"/>
    <w:rsid w:val="44675846"/>
    <w:rsid w:val="446B02BF"/>
    <w:rsid w:val="446D1AE8"/>
    <w:rsid w:val="447A28AB"/>
    <w:rsid w:val="44890E3D"/>
    <w:rsid w:val="448945F7"/>
    <w:rsid w:val="448C3EFB"/>
    <w:rsid w:val="44936F05"/>
    <w:rsid w:val="449550BC"/>
    <w:rsid w:val="44976DD9"/>
    <w:rsid w:val="44987632"/>
    <w:rsid w:val="44A115A3"/>
    <w:rsid w:val="44A26C6F"/>
    <w:rsid w:val="44A51EB8"/>
    <w:rsid w:val="44A85597"/>
    <w:rsid w:val="44A954D1"/>
    <w:rsid w:val="44AB231B"/>
    <w:rsid w:val="44AD49A0"/>
    <w:rsid w:val="44AD6A06"/>
    <w:rsid w:val="44AE1BFA"/>
    <w:rsid w:val="44B53A33"/>
    <w:rsid w:val="44BC3BC7"/>
    <w:rsid w:val="44BD22AA"/>
    <w:rsid w:val="44BD75E0"/>
    <w:rsid w:val="44BE2EFF"/>
    <w:rsid w:val="44BF2274"/>
    <w:rsid w:val="44CA7CBC"/>
    <w:rsid w:val="44D24835"/>
    <w:rsid w:val="44E53A95"/>
    <w:rsid w:val="44EB3D4D"/>
    <w:rsid w:val="44F60FD4"/>
    <w:rsid w:val="44FC460E"/>
    <w:rsid w:val="44FD6B3E"/>
    <w:rsid w:val="452E1E9C"/>
    <w:rsid w:val="45465467"/>
    <w:rsid w:val="45492465"/>
    <w:rsid w:val="454D1CB6"/>
    <w:rsid w:val="454E1BAB"/>
    <w:rsid w:val="4560100E"/>
    <w:rsid w:val="45622E87"/>
    <w:rsid w:val="456549A6"/>
    <w:rsid w:val="456B2D12"/>
    <w:rsid w:val="456D04DA"/>
    <w:rsid w:val="457E4D58"/>
    <w:rsid w:val="458E75C8"/>
    <w:rsid w:val="4590243B"/>
    <w:rsid w:val="459340B4"/>
    <w:rsid w:val="459C48C5"/>
    <w:rsid w:val="459E6818"/>
    <w:rsid w:val="45A642F4"/>
    <w:rsid w:val="45A71614"/>
    <w:rsid w:val="45B5482C"/>
    <w:rsid w:val="45BA7359"/>
    <w:rsid w:val="45C07413"/>
    <w:rsid w:val="45CA4E25"/>
    <w:rsid w:val="45CB0F09"/>
    <w:rsid w:val="45D20D24"/>
    <w:rsid w:val="45DB14F6"/>
    <w:rsid w:val="45DB4EB6"/>
    <w:rsid w:val="45DF37A3"/>
    <w:rsid w:val="45E019FF"/>
    <w:rsid w:val="45E832F1"/>
    <w:rsid w:val="45E957D5"/>
    <w:rsid w:val="45FA6717"/>
    <w:rsid w:val="46052E82"/>
    <w:rsid w:val="461D4525"/>
    <w:rsid w:val="4623498D"/>
    <w:rsid w:val="462E1D3F"/>
    <w:rsid w:val="462F2A95"/>
    <w:rsid w:val="46364514"/>
    <w:rsid w:val="46473C60"/>
    <w:rsid w:val="464F5481"/>
    <w:rsid w:val="4655477F"/>
    <w:rsid w:val="46663A22"/>
    <w:rsid w:val="466D2C74"/>
    <w:rsid w:val="467539ED"/>
    <w:rsid w:val="4688254A"/>
    <w:rsid w:val="468D62AE"/>
    <w:rsid w:val="468F4CE7"/>
    <w:rsid w:val="4691166E"/>
    <w:rsid w:val="46913052"/>
    <w:rsid w:val="469173A6"/>
    <w:rsid w:val="469525D9"/>
    <w:rsid w:val="469E6C4C"/>
    <w:rsid w:val="46A72419"/>
    <w:rsid w:val="46AA0B30"/>
    <w:rsid w:val="46B5044B"/>
    <w:rsid w:val="46C877F5"/>
    <w:rsid w:val="46D21200"/>
    <w:rsid w:val="46DC7B79"/>
    <w:rsid w:val="46EB3134"/>
    <w:rsid w:val="46F06C68"/>
    <w:rsid w:val="470C2A9A"/>
    <w:rsid w:val="47117E07"/>
    <w:rsid w:val="47173BB7"/>
    <w:rsid w:val="472A439F"/>
    <w:rsid w:val="472B7BA4"/>
    <w:rsid w:val="472B7D66"/>
    <w:rsid w:val="47304877"/>
    <w:rsid w:val="47365D83"/>
    <w:rsid w:val="473679D1"/>
    <w:rsid w:val="475D595E"/>
    <w:rsid w:val="4765132C"/>
    <w:rsid w:val="476E2912"/>
    <w:rsid w:val="47742B6D"/>
    <w:rsid w:val="4775625B"/>
    <w:rsid w:val="477D71EF"/>
    <w:rsid w:val="478A08D5"/>
    <w:rsid w:val="478F30B6"/>
    <w:rsid w:val="479A7BE6"/>
    <w:rsid w:val="47AA574E"/>
    <w:rsid w:val="47B64DF3"/>
    <w:rsid w:val="47D034C1"/>
    <w:rsid w:val="47E3345E"/>
    <w:rsid w:val="47EB4729"/>
    <w:rsid w:val="47ED4CA0"/>
    <w:rsid w:val="48154654"/>
    <w:rsid w:val="481D7898"/>
    <w:rsid w:val="4823416B"/>
    <w:rsid w:val="482476A2"/>
    <w:rsid w:val="482C65E1"/>
    <w:rsid w:val="4830707E"/>
    <w:rsid w:val="4834559A"/>
    <w:rsid w:val="483A0449"/>
    <w:rsid w:val="483A1E50"/>
    <w:rsid w:val="483E2027"/>
    <w:rsid w:val="484414D1"/>
    <w:rsid w:val="484657A7"/>
    <w:rsid w:val="48476765"/>
    <w:rsid w:val="48502A45"/>
    <w:rsid w:val="48507C28"/>
    <w:rsid w:val="485F764A"/>
    <w:rsid w:val="48665DD7"/>
    <w:rsid w:val="4872446D"/>
    <w:rsid w:val="48746FA4"/>
    <w:rsid w:val="48815FA9"/>
    <w:rsid w:val="48943E1B"/>
    <w:rsid w:val="48A02EF4"/>
    <w:rsid w:val="48A938BA"/>
    <w:rsid w:val="48AB3F14"/>
    <w:rsid w:val="48AF0DF1"/>
    <w:rsid w:val="48B02BF3"/>
    <w:rsid w:val="48B83381"/>
    <w:rsid w:val="48BA6826"/>
    <w:rsid w:val="48C07441"/>
    <w:rsid w:val="48CF4EB0"/>
    <w:rsid w:val="48D04DB2"/>
    <w:rsid w:val="48DC2A0F"/>
    <w:rsid w:val="48DC4895"/>
    <w:rsid w:val="48DE4494"/>
    <w:rsid w:val="48E07A8F"/>
    <w:rsid w:val="48E633F0"/>
    <w:rsid w:val="48F32707"/>
    <w:rsid w:val="49037AA0"/>
    <w:rsid w:val="49073DD4"/>
    <w:rsid w:val="490B27AF"/>
    <w:rsid w:val="490F6810"/>
    <w:rsid w:val="491C44B4"/>
    <w:rsid w:val="492239B6"/>
    <w:rsid w:val="492A2D1D"/>
    <w:rsid w:val="492C679C"/>
    <w:rsid w:val="492F747F"/>
    <w:rsid w:val="49301DE3"/>
    <w:rsid w:val="49304B4A"/>
    <w:rsid w:val="49344F9F"/>
    <w:rsid w:val="49345D32"/>
    <w:rsid w:val="49371F0B"/>
    <w:rsid w:val="494A3F41"/>
    <w:rsid w:val="4953430B"/>
    <w:rsid w:val="49582821"/>
    <w:rsid w:val="49606B09"/>
    <w:rsid w:val="496F4BA0"/>
    <w:rsid w:val="497848C2"/>
    <w:rsid w:val="497B0980"/>
    <w:rsid w:val="49802D8F"/>
    <w:rsid w:val="49822C72"/>
    <w:rsid w:val="49863313"/>
    <w:rsid w:val="498D3048"/>
    <w:rsid w:val="498F25AE"/>
    <w:rsid w:val="49925637"/>
    <w:rsid w:val="49A20F31"/>
    <w:rsid w:val="49BB64A0"/>
    <w:rsid w:val="49C005C3"/>
    <w:rsid w:val="49DD078C"/>
    <w:rsid w:val="49E45177"/>
    <w:rsid w:val="49E91D05"/>
    <w:rsid w:val="49EC772A"/>
    <w:rsid w:val="49FF602A"/>
    <w:rsid w:val="4A003A4A"/>
    <w:rsid w:val="4A086CB5"/>
    <w:rsid w:val="4A137B6C"/>
    <w:rsid w:val="4A165D6D"/>
    <w:rsid w:val="4A1E6FA0"/>
    <w:rsid w:val="4A281A71"/>
    <w:rsid w:val="4A351496"/>
    <w:rsid w:val="4A48006B"/>
    <w:rsid w:val="4A534391"/>
    <w:rsid w:val="4A601B81"/>
    <w:rsid w:val="4A614BAE"/>
    <w:rsid w:val="4A7865C7"/>
    <w:rsid w:val="4A8260EE"/>
    <w:rsid w:val="4A837ACB"/>
    <w:rsid w:val="4A891B43"/>
    <w:rsid w:val="4A895E15"/>
    <w:rsid w:val="4AA21C6E"/>
    <w:rsid w:val="4AAE0BAB"/>
    <w:rsid w:val="4ABB590D"/>
    <w:rsid w:val="4ABE71E0"/>
    <w:rsid w:val="4AC95A09"/>
    <w:rsid w:val="4AD251BE"/>
    <w:rsid w:val="4ADE4236"/>
    <w:rsid w:val="4AE04267"/>
    <w:rsid w:val="4AE912D9"/>
    <w:rsid w:val="4AF251A0"/>
    <w:rsid w:val="4AF47532"/>
    <w:rsid w:val="4AF573A8"/>
    <w:rsid w:val="4AFD2527"/>
    <w:rsid w:val="4B060286"/>
    <w:rsid w:val="4B0A02BD"/>
    <w:rsid w:val="4B0A1E65"/>
    <w:rsid w:val="4B105EE2"/>
    <w:rsid w:val="4B145227"/>
    <w:rsid w:val="4B184B25"/>
    <w:rsid w:val="4B1A198C"/>
    <w:rsid w:val="4B275175"/>
    <w:rsid w:val="4B291E83"/>
    <w:rsid w:val="4B3A6B58"/>
    <w:rsid w:val="4B3C5488"/>
    <w:rsid w:val="4B492C94"/>
    <w:rsid w:val="4B4E553A"/>
    <w:rsid w:val="4B5362B4"/>
    <w:rsid w:val="4B5E6623"/>
    <w:rsid w:val="4B7B7C08"/>
    <w:rsid w:val="4B7E1FAD"/>
    <w:rsid w:val="4B813617"/>
    <w:rsid w:val="4B846EC8"/>
    <w:rsid w:val="4BAB789B"/>
    <w:rsid w:val="4BAF6A84"/>
    <w:rsid w:val="4BB16960"/>
    <w:rsid w:val="4BC11BFE"/>
    <w:rsid w:val="4BD16ED0"/>
    <w:rsid w:val="4BF50A81"/>
    <w:rsid w:val="4BF629CF"/>
    <w:rsid w:val="4BF73834"/>
    <w:rsid w:val="4BFCEB2A"/>
    <w:rsid w:val="4C0961FA"/>
    <w:rsid w:val="4C107A1D"/>
    <w:rsid w:val="4C142FAA"/>
    <w:rsid w:val="4C1C5C59"/>
    <w:rsid w:val="4C2A1BB3"/>
    <w:rsid w:val="4C513419"/>
    <w:rsid w:val="4C53540C"/>
    <w:rsid w:val="4C580BD8"/>
    <w:rsid w:val="4C5C1883"/>
    <w:rsid w:val="4C682933"/>
    <w:rsid w:val="4C6D02F1"/>
    <w:rsid w:val="4C70676A"/>
    <w:rsid w:val="4C747020"/>
    <w:rsid w:val="4C7759D6"/>
    <w:rsid w:val="4C862B47"/>
    <w:rsid w:val="4C8948DC"/>
    <w:rsid w:val="4C8C74B7"/>
    <w:rsid w:val="4C8D491B"/>
    <w:rsid w:val="4C927D6F"/>
    <w:rsid w:val="4C9870AD"/>
    <w:rsid w:val="4CA07E3E"/>
    <w:rsid w:val="4CBD684B"/>
    <w:rsid w:val="4CDA4228"/>
    <w:rsid w:val="4CEB42D0"/>
    <w:rsid w:val="4D0426D7"/>
    <w:rsid w:val="4D055CDE"/>
    <w:rsid w:val="4D0E35C2"/>
    <w:rsid w:val="4D105D94"/>
    <w:rsid w:val="4D123B12"/>
    <w:rsid w:val="4D126C96"/>
    <w:rsid w:val="4D1E1CBC"/>
    <w:rsid w:val="4D217392"/>
    <w:rsid w:val="4D2747C9"/>
    <w:rsid w:val="4D2B31EE"/>
    <w:rsid w:val="4D321A11"/>
    <w:rsid w:val="4D3D7792"/>
    <w:rsid w:val="4D3F50EB"/>
    <w:rsid w:val="4D6718FB"/>
    <w:rsid w:val="4D91202E"/>
    <w:rsid w:val="4D94314D"/>
    <w:rsid w:val="4D9D2786"/>
    <w:rsid w:val="4DB00465"/>
    <w:rsid w:val="4DBD6369"/>
    <w:rsid w:val="4DC1008B"/>
    <w:rsid w:val="4DC21A75"/>
    <w:rsid w:val="4DC32E77"/>
    <w:rsid w:val="4DCD6041"/>
    <w:rsid w:val="4DD5796F"/>
    <w:rsid w:val="4DD70AB4"/>
    <w:rsid w:val="4DE0584B"/>
    <w:rsid w:val="4DF50793"/>
    <w:rsid w:val="4DF867A3"/>
    <w:rsid w:val="4E0877E5"/>
    <w:rsid w:val="4E0B08B5"/>
    <w:rsid w:val="4E0E3F25"/>
    <w:rsid w:val="4E155957"/>
    <w:rsid w:val="4E203C98"/>
    <w:rsid w:val="4E264F5E"/>
    <w:rsid w:val="4E2828F2"/>
    <w:rsid w:val="4E2D4B63"/>
    <w:rsid w:val="4E361BBF"/>
    <w:rsid w:val="4E38705E"/>
    <w:rsid w:val="4E3A1BB5"/>
    <w:rsid w:val="4E477E1C"/>
    <w:rsid w:val="4E495928"/>
    <w:rsid w:val="4E576D34"/>
    <w:rsid w:val="4E665C83"/>
    <w:rsid w:val="4E72203E"/>
    <w:rsid w:val="4E76A7EA"/>
    <w:rsid w:val="4E7A5599"/>
    <w:rsid w:val="4E89692A"/>
    <w:rsid w:val="4E8A5A93"/>
    <w:rsid w:val="4E8B1074"/>
    <w:rsid w:val="4EA225EF"/>
    <w:rsid w:val="4EA45084"/>
    <w:rsid w:val="4EAB060D"/>
    <w:rsid w:val="4EAC54B9"/>
    <w:rsid w:val="4EB364EF"/>
    <w:rsid w:val="4EB701C8"/>
    <w:rsid w:val="4EBC7EA6"/>
    <w:rsid w:val="4EC61232"/>
    <w:rsid w:val="4ECD0254"/>
    <w:rsid w:val="4ED458AB"/>
    <w:rsid w:val="4ED70278"/>
    <w:rsid w:val="4EDF26E1"/>
    <w:rsid w:val="4EE34B41"/>
    <w:rsid w:val="4EE60BCC"/>
    <w:rsid w:val="4EE82874"/>
    <w:rsid w:val="4EFC223A"/>
    <w:rsid w:val="4F132492"/>
    <w:rsid w:val="4F1428A7"/>
    <w:rsid w:val="4F1900C7"/>
    <w:rsid w:val="4F1F09A2"/>
    <w:rsid w:val="4F2B1994"/>
    <w:rsid w:val="4F2C2DC9"/>
    <w:rsid w:val="4F403BDD"/>
    <w:rsid w:val="4F415A58"/>
    <w:rsid w:val="4F42349A"/>
    <w:rsid w:val="4F480532"/>
    <w:rsid w:val="4F480B02"/>
    <w:rsid w:val="4F483FBA"/>
    <w:rsid w:val="4F4B3964"/>
    <w:rsid w:val="4F611D90"/>
    <w:rsid w:val="4F635392"/>
    <w:rsid w:val="4F661EB3"/>
    <w:rsid w:val="4F6A489A"/>
    <w:rsid w:val="4F6C6D9C"/>
    <w:rsid w:val="4F6E1C94"/>
    <w:rsid w:val="4F742006"/>
    <w:rsid w:val="4F770B25"/>
    <w:rsid w:val="4F82385A"/>
    <w:rsid w:val="4F8B04E1"/>
    <w:rsid w:val="4F905A8D"/>
    <w:rsid w:val="4F9461D4"/>
    <w:rsid w:val="4F9508C1"/>
    <w:rsid w:val="4F9A339F"/>
    <w:rsid w:val="4F9D34F5"/>
    <w:rsid w:val="4FA04FC9"/>
    <w:rsid w:val="4FA4701C"/>
    <w:rsid w:val="4FA478C3"/>
    <w:rsid w:val="4FB25AC8"/>
    <w:rsid w:val="4FB6306D"/>
    <w:rsid w:val="4FB867B5"/>
    <w:rsid w:val="4FC05FC6"/>
    <w:rsid w:val="4FC31147"/>
    <w:rsid w:val="4FC4189B"/>
    <w:rsid w:val="4FCA0C0B"/>
    <w:rsid w:val="4FD45807"/>
    <w:rsid w:val="4FD51825"/>
    <w:rsid w:val="4FE86B28"/>
    <w:rsid w:val="4FF97368"/>
    <w:rsid w:val="4FFF1F9B"/>
    <w:rsid w:val="5009199A"/>
    <w:rsid w:val="500C2641"/>
    <w:rsid w:val="50151B9E"/>
    <w:rsid w:val="50151D1E"/>
    <w:rsid w:val="50165EBF"/>
    <w:rsid w:val="501876AF"/>
    <w:rsid w:val="501F2F31"/>
    <w:rsid w:val="50232B1C"/>
    <w:rsid w:val="50422609"/>
    <w:rsid w:val="50462C02"/>
    <w:rsid w:val="504B2557"/>
    <w:rsid w:val="504B47AF"/>
    <w:rsid w:val="505876BC"/>
    <w:rsid w:val="505F6CCB"/>
    <w:rsid w:val="505F758F"/>
    <w:rsid w:val="50603A5A"/>
    <w:rsid w:val="506C6D29"/>
    <w:rsid w:val="50754E7C"/>
    <w:rsid w:val="507744BD"/>
    <w:rsid w:val="507A0697"/>
    <w:rsid w:val="507F4912"/>
    <w:rsid w:val="50840F29"/>
    <w:rsid w:val="508B055C"/>
    <w:rsid w:val="509204AE"/>
    <w:rsid w:val="50961E4F"/>
    <w:rsid w:val="509F32CB"/>
    <w:rsid w:val="509F51DA"/>
    <w:rsid w:val="50A4436F"/>
    <w:rsid w:val="50A87A9B"/>
    <w:rsid w:val="50CB1018"/>
    <w:rsid w:val="50D52935"/>
    <w:rsid w:val="50D73644"/>
    <w:rsid w:val="50D911F5"/>
    <w:rsid w:val="50DF3BD3"/>
    <w:rsid w:val="50F600AD"/>
    <w:rsid w:val="50F86714"/>
    <w:rsid w:val="51091B41"/>
    <w:rsid w:val="510D7155"/>
    <w:rsid w:val="510E3A85"/>
    <w:rsid w:val="511C01E5"/>
    <w:rsid w:val="511F6F28"/>
    <w:rsid w:val="51404564"/>
    <w:rsid w:val="51546703"/>
    <w:rsid w:val="516A495F"/>
    <w:rsid w:val="516E5B65"/>
    <w:rsid w:val="51764488"/>
    <w:rsid w:val="51765C03"/>
    <w:rsid w:val="5188636A"/>
    <w:rsid w:val="518A103A"/>
    <w:rsid w:val="51925C83"/>
    <w:rsid w:val="519C3068"/>
    <w:rsid w:val="519E30F5"/>
    <w:rsid w:val="51B42C59"/>
    <w:rsid w:val="51BA6616"/>
    <w:rsid w:val="51C405FC"/>
    <w:rsid w:val="51CB2F1E"/>
    <w:rsid w:val="51D011CA"/>
    <w:rsid w:val="51DB4FE8"/>
    <w:rsid w:val="51E41FE6"/>
    <w:rsid w:val="51E44EBE"/>
    <w:rsid w:val="51EF342A"/>
    <w:rsid w:val="51F0471D"/>
    <w:rsid w:val="51F27A08"/>
    <w:rsid w:val="51F836FC"/>
    <w:rsid w:val="520917D4"/>
    <w:rsid w:val="520B61F7"/>
    <w:rsid w:val="522424AD"/>
    <w:rsid w:val="522C371B"/>
    <w:rsid w:val="5234521C"/>
    <w:rsid w:val="523914CF"/>
    <w:rsid w:val="524B605F"/>
    <w:rsid w:val="52507928"/>
    <w:rsid w:val="525153BC"/>
    <w:rsid w:val="525A09F4"/>
    <w:rsid w:val="5263454A"/>
    <w:rsid w:val="5264746B"/>
    <w:rsid w:val="52772E92"/>
    <w:rsid w:val="527C6270"/>
    <w:rsid w:val="528548A3"/>
    <w:rsid w:val="528E27F9"/>
    <w:rsid w:val="528E2CD9"/>
    <w:rsid w:val="52971002"/>
    <w:rsid w:val="529E55C8"/>
    <w:rsid w:val="52A23B83"/>
    <w:rsid w:val="52A51AC8"/>
    <w:rsid w:val="52C309F2"/>
    <w:rsid w:val="52CB745B"/>
    <w:rsid w:val="52CF29FF"/>
    <w:rsid w:val="52D244F0"/>
    <w:rsid w:val="52E822C9"/>
    <w:rsid w:val="52EB5253"/>
    <w:rsid w:val="52EF186B"/>
    <w:rsid w:val="52F07E27"/>
    <w:rsid w:val="52F61A1E"/>
    <w:rsid w:val="52FF429E"/>
    <w:rsid w:val="53013F0C"/>
    <w:rsid w:val="531F25F5"/>
    <w:rsid w:val="5325716F"/>
    <w:rsid w:val="532A793D"/>
    <w:rsid w:val="532F3992"/>
    <w:rsid w:val="533459E3"/>
    <w:rsid w:val="533A607B"/>
    <w:rsid w:val="534D6CB6"/>
    <w:rsid w:val="534F57F2"/>
    <w:rsid w:val="534F71C8"/>
    <w:rsid w:val="5358388E"/>
    <w:rsid w:val="536204C5"/>
    <w:rsid w:val="53692139"/>
    <w:rsid w:val="536A72EC"/>
    <w:rsid w:val="536C0BF9"/>
    <w:rsid w:val="537A6A0D"/>
    <w:rsid w:val="53853DC5"/>
    <w:rsid w:val="53891CC2"/>
    <w:rsid w:val="538D1830"/>
    <w:rsid w:val="538D3C89"/>
    <w:rsid w:val="53A34B09"/>
    <w:rsid w:val="53B12925"/>
    <w:rsid w:val="53B8564C"/>
    <w:rsid w:val="53C24721"/>
    <w:rsid w:val="53C671E0"/>
    <w:rsid w:val="53CC2BB6"/>
    <w:rsid w:val="53CE7C17"/>
    <w:rsid w:val="53D53B8A"/>
    <w:rsid w:val="53E04D42"/>
    <w:rsid w:val="53E101EB"/>
    <w:rsid w:val="53E40E80"/>
    <w:rsid w:val="53F0251F"/>
    <w:rsid w:val="53FD6459"/>
    <w:rsid w:val="54020623"/>
    <w:rsid w:val="54053C79"/>
    <w:rsid w:val="540F40F8"/>
    <w:rsid w:val="54110E32"/>
    <w:rsid w:val="5458113B"/>
    <w:rsid w:val="545E6232"/>
    <w:rsid w:val="54622E16"/>
    <w:rsid w:val="54634913"/>
    <w:rsid w:val="54674BFD"/>
    <w:rsid w:val="546D075B"/>
    <w:rsid w:val="54723164"/>
    <w:rsid w:val="54754A97"/>
    <w:rsid w:val="547942B4"/>
    <w:rsid w:val="547B3B64"/>
    <w:rsid w:val="547E59CD"/>
    <w:rsid w:val="548A164C"/>
    <w:rsid w:val="548E38D9"/>
    <w:rsid w:val="5495472E"/>
    <w:rsid w:val="549D5C73"/>
    <w:rsid w:val="54A64218"/>
    <w:rsid w:val="54A71382"/>
    <w:rsid w:val="54B05C1B"/>
    <w:rsid w:val="54BA462D"/>
    <w:rsid w:val="54BC4471"/>
    <w:rsid w:val="54BCD641"/>
    <w:rsid w:val="54C02651"/>
    <w:rsid w:val="54CC1556"/>
    <w:rsid w:val="54CC2C65"/>
    <w:rsid w:val="54F210A4"/>
    <w:rsid w:val="54F23F4F"/>
    <w:rsid w:val="54F30E95"/>
    <w:rsid w:val="54F4500A"/>
    <w:rsid w:val="54FD753E"/>
    <w:rsid w:val="55060F1A"/>
    <w:rsid w:val="5517258C"/>
    <w:rsid w:val="551922C4"/>
    <w:rsid w:val="551D3993"/>
    <w:rsid w:val="552A7FB3"/>
    <w:rsid w:val="552D0DC4"/>
    <w:rsid w:val="5553269F"/>
    <w:rsid w:val="555F5600"/>
    <w:rsid w:val="55605C6E"/>
    <w:rsid w:val="55717A83"/>
    <w:rsid w:val="5575091A"/>
    <w:rsid w:val="557B5944"/>
    <w:rsid w:val="557D3435"/>
    <w:rsid w:val="557F1AB1"/>
    <w:rsid w:val="55877FA1"/>
    <w:rsid w:val="55A42086"/>
    <w:rsid w:val="55B93B06"/>
    <w:rsid w:val="55BB51CA"/>
    <w:rsid w:val="55BB5F45"/>
    <w:rsid w:val="55BC0053"/>
    <w:rsid w:val="55BE02BF"/>
    <w:rsid w:val="55BF43BB"/>
    <w:rsid w:val="55C3260A"/>
    <w:rsid w:val="55DD65C8"/>
    <w:rsid w:val="55E3417C"/>
    <w:rsid w:val="55F65AE5"/>
    <w:rsid w:val="55F921C2"/>
    <w:rsid w:val="55FC5737"/>
    <w:rsid w:val="5603624E"/>
    <w:rsid w:val="56045B03"/>
    <w:rsid w:val="56111675"/>
    <w:rsid w:val="56255999"/>
    <w:rsid w:val="562C42E5"/>
    <w:rsid w:val="56330CB8"/>
    <w:rsid w:val="5635162A"/>
    <w:rsid w:val="563717B9"/>
    <w:rsid w:val="56405BCC"/>
    <w:rsid w:val="56417C70"/>
    <w:rsid w:val="564D6DCC"/>
    <w:rsid w:val="564D790A"/>
    <w:rsid w:val="56910568"/>
    <w:rsid w:val="56923DE0"/>
    <w:rsid w:val="56931D61"/>
    <w:rsid w:val="56955D9A"/>
    <w:rsid w:val="56A4055F"/>
    <w:rsid w:val="56AB62B8"/>
    <w:rsid w:val="56BD38EE"/>
    <w:rsid w:val="56BD60FF"/>
    <w:rsid w:val="56C13692"/>
    <w:rsid w:val="56C16652"/>
    <w:rsid w:val="56C5680F"/>
    <w:rsid w:val="56D834E3"/>
    <w:rsid w:val="56DB6EF9"/>
    <w:rsid w:val="56E249A0"/>
    <w:rsid w:val="56E86197"/>
    <w:rsid w:val="56EA10B7"/>
    <w:rsid w:val="56FE35A8"/>
    <w:rsid w:val="57076FFE"/>
    <w:rsid w:val="572D1F96"/>
    <w:rsid w:val="572E12AA"/>
    <w:rsid w:val="57314671"/>
    <w:rsid w:val="573A6D43"/>
    <w:rsid w:val="573B04AB"/>
    <w:rsid w:val="573C6702"/>
    <w:rsid w:val="57491865"/>
    <w:rsid w:val="574D383C"/>
    <w:rsid w:val="57647C72"/>
    <w:rsid w:val="57754069"/>
    <w:rsid w:val="5776146F"/>
    <w:rsid w:val="577C415B"/>
    <w:rsid w:val="57832CEB"/>
    <w:rsid w:val="578C654F"/>
    <w:rsid w:val="57955B5B"/>
    <w:rsid w:val="57A4511F"/>
    <w:rsid w:val="57B45C85"/>
    <w:rsid w:val="57B75A71"/>
    <w:rsid w:val="57CF7163"/>
    <w:rsid w:val="57D24EAD"/>
    <w:rsid w:val="57D6045F"/>
    <w:rsid w:val="57DE564C"/>
    <w:rsid w:val="57DF0FE7"/>
    <w:rsid w:val="57E6978B"/>
    <w:rsid w:val="57E82293"/>
    <w:rsid w:val="57F00085"/>
    <w:rsid w:val="57F03EC0"/>
    <w:rsid w:val="57F15B06"/>
    <w:rsid w:val="57FF1680"/>
    <w:rsid w:val="58214323"/>
    <w:rsid w:val="58251ADF"/>
    <w:rsid w:val="582B52E7"/>
    <w:rsid w:val="58315D14"/>
    <w:rsid w:val="58344DBD"/>
    <w:rsid w:val="583C4846"/>
    <w:rsid w:val="583F79A7"/>
    <w:rsid w:val="5841655D"/>
    <w:rsid w:val="58497C67"/>
    <w:rsid w:val="584E1289"/>
    <w:rsid w:val="58560EE2"/>
    <w:rsid w:val="58571CA0"/>
    <w:rsid w:val="585761F8"/>
    <w:rsid w:val="586B62ED"/>
    <w:rsid w:val="587A56BE"/>
    <w:rsid w:val="587C3651"/>
    <w:rsid w:val="58803B05"/>
    <w:rsid w:val="588A7E2E"/>
    <w:rsid w:val="588C02C6"/>
    <w:rsid w:val="588D53A2"/>
    <w:rsid w:val="58926A0F"/>
    <w:rsid w:val="589931B8"/>
    <w:rsid w:val="58B8076D"/>
    <w:rsid w:val="58BD78AE"/>
    <w:rsid w:val="58C15F29"/>
    <w:rsid w:val="58C713BC"/>
    <w:rsid w:val="58C765F4"/>
    <w:rsid w:val="58D040C6"/>
    <w:rsid w:val="58D1519F"/>
    <w:rsid w:val="58E14ABE"/>
    <w:rsid w:val="58E556D9"/>
    <w:rsid w:val="58EE0437"/>
    <w:rsid w:val="58F04B03"/>
    <w:rsid w:val="58F162EA"/>
    <w:rsid w:val="58FB5B3D"/>
    <w:rsid w:val="58FB6944"/>
    <w:rsid w:val="590C07E1"/>
    <w:rsid w:val="591A1051"/>
    <w:rsid w:val="591B16E3"/>
    <w:rsid w:val="59232F58"/>
    <w:rsid w:val="592D47F5"/>
    <w:rsid w:val="59376F25"/>
    <w:rsid w:val="594B7D7B"/>
    <w:rsid w:val="595356FF"/>
    <w:rsid w:val="596A3DA8"/>
    <w:rsid w:val="597E5FE7"/>
    <w:rsid w:val="597F3A05"/>
    <w:rsid w:val="59862D5A"/>
    <w:rsid w:val="598D73E4"/>
    <w:rsid w:val="59906617"/>
    <w:rsid w:val="599B2A2A"/>
    <w:rsid w:val="59A831B0"/>
    <w:rsid w:val="59AA3706"/>
    <w:rsid w:val="59AA4E66"/>
    <w:rsid w:val="59AE6ADF"/>
    <w:rsid w:val="59B17D03"/>
    <w:rsid w:val="59B62610"/>
    <w:rsid w:val="59C54AD3"/>
    <w:rsid w:val="59C93BC0"/>
    <w:rsid w:val="59CD1C54"/>
    <w:rsid w:val="59D2206A"/>
    <w:rsid w:val="59E47C20"/>
    <w:rsid w:val="59EB2348"/>
    <w:rsid w:val="59EC7FEE"/>
    <w:rsid w:val="59EE1129"/>
    <w:rsid w:val="59F4152E"/>
    <w:rsid w:val="5A095832"/>
    <w:rsid w:val="5A134935"/>
    <w:rsid w:val="5A1724BC"/>
    <w:rsid w:val="5A1C49FB"/>
    <w:rsid w:val="5A1E1F66"/>
    <w:rsid w:val="5A2B3156"/>
    <w:rsid w:val="5A2E326B"/>
    <w:rsid w:val="5A304D77"/>
    <w:rsid w:val="5A336756"/>
    <w:rsid w:val="5A3679A5"/>
    <w:rsid w:val="5A3D11F1"/>
    <w:rsid w:val="5A4425AE"/>
    <w:rsid w:val="5A545479"/>
    <w:rsid w:val="5A5D4465"/>
    <w:rsid w:val="5A615F90"/>
    <w:rsid w:val="5A6A4E44"/>
    <w:rsid w:val="5A735614"/>
    <w:rsid w:val="5A781B7E"/>
    <w:rsid w:val="5A8236E1"/>
    <w:rsid w:val="5A8C2BA4"/>
    <w:rsid w:val="5A8C73D8"/>
    <w:rsid w:val="5A901195"/>
    <w:rsid w:val="5A914720"/>
    <w:rsid w:val="5A934024"/>
    <w:rsid w:val="5A966215"/>
    <w:rsid w:val="5A9A0756"/>
    <w:rsid w:val="5AAF492C"/>
    <w:rsid w:val="5AB63BD0"/>
    <w:rsid w:val="5AC37770"/>
    <w:rsid w:val="5ACC45C8"/>
    <w:rsid w:val="5AD012D4"/>
    <w:rsid w:val="5AD8486E"/>
    <w:rsid w:val="5AE060C8"/>
    <w:rsid w:val="5AE12F99"/>
    <w:rsid w:val="5AE81F2A"/>
    <w:rsid w:val="5AF41CAA"/>
    <w:rsid w:val="5AF51D15"/>
    <w:rsid w:val="5AFB5831"/>
    <w:rsid w:val="5AFC4D9D"/>
    <w:rsid w:val="5B04491E"/>
    <w:rsid w:val="5B050A48"/>
    <w:rsid w:val="5B052DC8"/>
    <w:rsid w:val="5B0A05B8"/>
    <w:rsid w:val="5B0D5E5F"/>
    <w:rsid w:val="5B121CBE"/>
    <w:rsid w:val="5B1E1CA9"/>
    <w:rsid w:val="5B2C1E3B"/>
    <w:rsid w:val="5B312664"/>
    <w:rsid w:val="5B401D4A"/>
    <w:rsid w:val="5B451A9F"/>
    <w:rsid w:val="5B495A8E"/>
    <w:rsid w:val="5B581EE2"/>
    <w:rsid w:val="5B5F00C7"/>
    <w:rsid w:val="5B891A11"/>
    <w:rsid w:val="5B8D6A46"/>
    <w:rsid w:val="5B9B2D60"/>
    <w:rsid w:val="5BA37349"/>
    <w:rsid w:val="5BB13410"/>
    <w:rsid w:val="5BBB56B8"/>
    <w:rsid w:val="5BC0637E"/>
    <w:rsid w:val="5BC630C8"/>
    <w:rsid w:val="5BD301A0"/>
    <w:rsid w:val="5BD82FD3"/>
    <w:rsid w:val="5BE01C86"/>
    <w:rsid w:val="5BE87A7C"/>
    <w:rsid w:val="5BF013A0"/>
    <w:rsid w:val="5BF46D7A"/>
    <w:rsid w:val="5BF56010"/>
    <w:rsid w:val="5BF754BB"/>
    <w:rsid w:val="5C0731E8"/>
    <w:rsid w:val="5C087528"/>
    <w:rsid w:val="5C2C0FA4"/>
    <w:rsid w:val="5C324ACD"/>
    <w:rsid w:val="5C477483"/>
    <w:rsid w:val="5C480E1C"/>
    <w:rsid w:val="5C567AA6"/>
    <w:rsid w:val="5C586CE3"/>
    <w:rsid w:val="5C5F636D"/>
    <w:rsid w:val="5C67622F"/>
    <w:rsid w:val="5C6C51D6"/>
    <w:rsid w:val="5C6C559D"/>
    <w:rsid w:val="5C705EB4"/>
    <w:rsid w:val="5C7C03CF"/>
    <w:rsid w:val="5C802723"/>
    <w:rsid w:val="5C810D88"/>
    <w:rsid w:val="5C8272F3"/>
    <w:rsid w:val="5C871790"/>
    <w:rsid w:val="5C873265"/>
    <w:rsid w:val="5C90556B"/>
    <w:rsid w:val="5CA5398D"/>
    <w:rsid w:val="5CA56DF7"/>
    <w:rsid w:val="5CB50C09"/>
    <w:rsid w:val="5CCD0E06"/>
    <w:rsid w:val="5CCE0534"/>
    <w:rsid w:val="5CDA3D1A"/>
    <w:rsid w:val="5CDD16BB"/>
    <w:rsid w:val="5CDF5D5F"/>
    <w:rsid w:val="5CE47C61"/>
    <w:rsid w:val="5CF99C0D"/>
    <w:rsid w:val="5CFA7BD7"/>
    <w:rsid w:val="5D076302"/>
    <w:rsid w:val="5D0C040C"/>
    <w:rsid w:val="5D10331A"/>
    <w:rsid w:val="5D201028"/>
    <w:rsid w:val="5D231B91"/>
    <w:rsid w:val="5D337EF4"/>
    <w:rsid w:val="5D397E53"/>
    <w:rsid w:val="5D422E68"/>
    <w:rsid w:val="5D49AEE5"/>
    <w:rsid w:val="5D4F37F6"/>
    <w:rsid w:val="5D5C0524"/>
    <w:rsid w:val="5D78752A"/>
    <w:rsid w:val="5D7B0650"/>
    <w:rsid w:val="5D7B1BF2"/>
    <w:rsid w:val="5D7E09FA"/>
    <w:rsid w:val="5D8309B0"/>
    <w:rsid w:val="5D860C3E"/>
    <w:rsid w:val="5D88682B"/>
    <w:rsid w:val="5D9F130C"/>
    <w:rsid w:val="5DA43B48"/>
    <w:rsid w:val="5DA61DFD"/>
    <w:rsid w:val="5DA83335"/>
    <w:rsid w:val="5DA94894"/>
    <w:rsid w:val="5DAC1615"/>
    <w:rsid w:val="5DB366E9"/>
    <w:rsid w:val="5DB53EE6"/>
    <w:rsid w:val="5DB65B1D"/>
    <w:rsid w:val="5DB944E4"/>
    <w:rsid w:val="5DBA09FC"/>
    <w:rsid w:val="5DBA5FC7"/>
    <w:rsid w:val="5DBD7E3A"/>
    <w:rsid w:val="5DCA0A0D"/>
    <w:rsid w:val="5DDB3CC2"/>
    <w:rsid w:val="5DED4BFD"/>
    <w:rsid w:val="5DEE0058"/>
    <w:rsid w:val="5DF3261C"/>
    <w:rsid w:val="5DFD2B97"/>
    <w:rsid w:val="5DFE4C7A"/>
    <w:rsid w:val="5E0103DA"/>
    <w:rsid w:val="5E071E2C"/>
    <w:rsid w:val="5E1E7022"/>
    <w:rsid w:val="5E21399E"/>
    <w:rsid w:val="5E283046"/>
    <w:rsid w:val="5E2C4622"/>
    <w:rsid w:val="5E314BB6"/>
    <w:rsid w:val="5E3D1C3C"/>
    <w:rsid w:val="5E3E0878"/>
    <w:rsid w:val="5E5059FD"/>
    <w:rsid w:val="5E576E73"/>
    <w:rsid w:val="5E590755"/>
    <w:rsid w:val="5E675B2A"/>
    <w:rsid w:val="5E6D1DDC"/>
    <w:rsid w:val="5E6F123D"/>
    <w:rsid w:val="5E705A8F"/>
    <w:rsid w:val="5E72BCD1"/>
    <w:rsid w:val="5E7E092E"/>
    <w:rsid w:val="5E82281B"/>
    <w:rsid w:val="5E957E99"/>
    <w:rsid w:val="5E9B56FD"/>
    <w:rsid w:val="5EA201C2"/>
    <w:rsid w:val="5EA67432"/>
    <w:rsid w:val="5EA80806"/>
    <w:rsid w:val="5EB43918"/>
    <w:rsid w:val="5EB90117"/>
    <w:rsid w:val="5EC04CA5"/>
    <w:rsid w:val="5ECA6CA5"/>
    <w:rsid w:val="5ED56B2E"/>
    <w:rsid w:val="5ED62F7E"/>
    <w:rsid w:val="5EE42905"/>
    <w:rsid w:val="5EF557A2"/>
    <w:rsid w:val="5EF7AFFC"/>
    <w:rsid w:val="5EFE4B88"/>
    <w:rsid w:val="5F13625F"/>
    <w:rsid w:val="5F15210F"/>
    <w:rsid w:val="5F1903A3"/>
    <w:rsid w:val="5F224D84"/>
    <w:rsid w:val="5F2564DF"/>
    <w:rsid w:val="5F295B1D"/>
    <w:rsid w:val="5F2B7C6F"/>
    <w:rsid w:val="5F324753"/>
    <w:rsid w:val="5F3361DF"/>
    <w:rsid w:val="5F3C02E0"/>
    <w:rsid w:val="5F401C84"/>
    <w:rsid w:val="5F5658E0"/>
    <w:rsid w:val="5F5C46D3"/>
    <w:rsid w:val="5F5F3A6D"/>
    <w:rsid w:val="5F621A40"/>
    <w:rsid w:val="5F764BF8"/>
    <w:rsid w:val="5F7DD9FA"/>
    <w:rsid w:val="5F7F79F5"/>
    <w:rsid w:val="5F7FCE55"/>
    <w:rsid w:val="5F8A09C6"/>
    <w:rsid w:val="5F8C0148"/>
    <w:rsid w:val="5FBB3AB0"/>
    <w:rsid w:val="5FBF2BC6"/>
    <w:rsid w:val="5FC15B61"/>
    <w:rsid w:val="5FCD6837"/>
    <w:rsid w:val="5FD406E2"/>
    <w:rsid w:val="5FD7BC30"/>
    <w:rsid w:val="5FDE1A54"/>
    <w:rsid w:val="5FE15290"/>
    <w:rsid w:val="5FE44C77"/>
    <w:rsid w:val="5FEF0E53"/>
    <w:rsid w:val="5FFD0BE8"/>
    <w:rsid w:val="5FFD9549"/>
    <w:rsid w:val="5FFF6DC7"/>
    <w:rsid w:val="5FFFA482"/>
    <w:rsid w:val="60021B49"/>
    <w:rsid w:val="6006207B"/>
    <w:rsid w:val="600B74EE"/>
    <w:rsid w:val="60133A92"/>
    <w:rsid w:val="60137A33"/>
    <w:rsid w:val="601A6EE6"/>
    <w:rsid w:val="60213121"/>
    <w:rsid w:val="60214CDB"/>
    <w:rsid w:val="60244C87"/>
    <w:rsid w:val="60296CDF"/>
    <w:rsid w:val="603777AB"/>
    <w:rsid w:val="6038189F"/>
    <w:rsid w:val="60542B5A"/>
    <w:rsid w:val="60563D8A"/>
    <w:rsid w:val="605D4D42"/>
    <w:rsid w:val="606126E1"/>
    <w:rsid w:val="6063287E"/>
    <w:rsid w:val="60642FA7"/>
    <w:rsid w:val="606744BA"/>
    <w:rsid w:val="6068742B"/>
    <w:rsid w:val="60697E09"/>
    <w:rsid w:val="606F5CF9"/>
    <w:rsid w:val="607279C3"/>
    <w:rsid w:val="60853621"/>
    <w:rsid w:val="608D40DB"/>
    <w:rsid w:val="608D7675"/>
    <w:rsid w:val="60901C74"/>
    <w:rsid w:val="609F4027"/>
    <w:rsid w:val="60A05AF3"/>
    <w:rsid w:val="60AB6C2D"/>
    <w:rsid w:val="60AC1EB4"/>
    <w:rsid w:val="60AD3571"/>
    <w:rsid w:val="60CA2DA6"/>
    <w:rsid w:val="60CE5BA0"/>
    <w:rsid w:val="60CE5F20"/>
    <w:rsid w:val="60D60250"/>
    <w:rsid w:val="60DB48E8"/>
    <w:rsid w:val="60DD784D"/>
    <w:rsid w:val="60E5279B"/>
    <w:rsid w:val="60E70D8A"/>
    <w:rsid w:val="61010F35"/>
    <w:rsid w:val="611248E9"/>
    <w:rsid w:val="6120092C"/>
    <w:rsid w:val="6133346E"/>
    <w:rsid w:val="614F14DC"/>
    <w:rsid w:val="615149EE"/>
    <w:rsid w:val="615610C2"/>
    <w:rsid w:val="615C4A2F"/>
    <w:rsid w:val="615D2BAC"/>
    <w:rsid w:val="615D6971"/>
    <w:rsid w:val="61725F3E"/>
    <w:rsid w:val="617A488F"/>
    <w:rsid w:val="6183668F"/>
    <w:rsid w:val="61862C84"/>
    <w:rsid w:val="61956369"/>
    <w:rsid w:val="619F0EFE"/>
    <w:rsid w:val="61AF6A25"/>
    <w:rsid w:val="61C47792"/>
    <w:rsid w:val="61C7614D"/>
    <w:rsid w:val="61C849AB"/>
    <w:rsid w:val="61C8722C"/>
    <w:rsid w:val="61D91D25"/>
    <w:rsid w:val="61E4608B"/>
    <w:rsid w:val="61E65FDD"/>
    <w:rsid w:val="61EC426F"/>
    <w:rsid w:val="61F61E36"/>
    <w:rsid w:val="61FB3222"/>
    <w:rsid w:val="61FF4231"/>
    <w:rsid w:val="62035042"/>
    <w:rsid w:val="620E07F5"/>
    <w:rsid w:val="62121A3C"/>
    <w:rsid w:val="621C37FF"/>
    <w:rsid w:val="62215B61"/>
    <w:rsid w:val="622243B7"/>
    <w:rsid w:val="62236EF5"/>
    <w:rsid w:val="622554ED"/>
    <w:rsid w:val="623D6F84"/>
    <w:rsid w:val="623E56C0"/>
    <w:rsid w:val="62425BAC"/>
    <w:rsid w:val="624B611E"/>
    <w:rsid w:val="624D6568"/>
    <w:rsid w:val="62542972"/>
    <w:rsid w:val="62603086"/>
    <w:rsid w:val="62684A1E"/>
    <w:rsid w:val="626C7CFA"/>
    <w:rsid w:val="627B5B1C"/>
    <w:rsid w:val="628243DD"/>
    <w:rsid w:val="62841B6C"/>
    <w:rsid w:val="628B53E6"/>
    <w:rsid w:val="62915E95"/>
    <w:rsid w:val="629C5CD9"/>
    <w:rsid w:val="62BC3F2C"/>
    <w:rsid w:val="62C36006"/>
    <w:rsid w:val="62C90001"/>
    <w:rsid w:val="62C9470A"/>
    <w:rsid w:val="62CC69F9"/>
    <w:rsid w:val="62D70713"/>
    <w:rsid w:val="62DA7CB3"/>
    <w:rsid w:val="62DB246D"/>
    <w:rsid w:val="62E86779"/>
    <w:rsid w:val="62EC01DB"/>
    <w:rsid w:val="62EC05F4"/>
    <w:rsid w:val="62EE7865"/>
    <w:rsid w:val="62F93CE7"/>
    <w:rsid w:val="630E4702"/>
    <w:rsid w:val="630F67AD"/>
    <w:rsid w:val="631B7F69"/>
    <w:rsid w:val="632721DE"/>
    <w:rsid w:val="632C187C"/>
    <w:rsid w:val="632E2665"/>
    <w:rsid w:val="633729DB"/>
    <w:rsid w:val="633D2739"/>
    <w:rsid w:val="633E0D22"/>
    <w:rsid w:val="634005F1"/>
    <w:rsid w:val="634053E9"/>
    <w:rsid w:val="63426EEF"/>
    <w:rsid w:val="634B6C5B"/>
    <w:rsid w:val="63505137"/>
    <w:rsid w:val="63592DFC"/>
    <w:rsid w:val="63614297"/>
    <w:rsid w:val="63675197"/>
    <w:rsid w:val="637963EB"/>
    <w:rsid w:val="6380099D"/>
    <w:rsid w:val="6387774F"/>
    <w:rsid w:val="638C01C8"/>
    <w:rsid w:val="63922D02"/>
    <w:rsid w:val="63A67065"/>
    <w:rsid w:val="63A728CD"/>
    <w:rsid w:val="63AB34E1"/>
    <w:rsid w:val="63B6049C"/>
    <w:rsid w:val="63B61D3A"/>
    <w:rsid w:val="63C47EC8"/>
    <w:rsid w:val="63C7095C"/>
    <w:rsid w:val="63C936F9"/>
    <w:rsid w:val="63CB23AD"/>
    <w:rsid w:val="63CE6F62"/>
    <w:rsid w:val="63CF1CF7"/>
    <w:rsid w:val="63D909AE"/>
    <w:rsid w:val="63DC7E3A"/>
    <w:rsid w:val="63E436CF"/>
    <w:rsid w:val="63E85851"/>
    <w:rsid w:val="63E962C7"/>
    <w:rsid w:val="63F119EC"/>
    <w:rsid w:val="63F670FD"/>
    <w:rsid w:val="63FA5FF0"/>
    <w:rsid w:val="63FA7448"/>
    <w:rsid w:val="64014B97"/>
    <w:rsid w:val="641B1182"/>
    <w:rsid w:val="641C3025"/>
    <w:rsid w:val="641F4857"/>
    <w:rsid w:val="64210C46"/>
    <w:rsid w:val="6421633B"/>
    <w:rsid w:val="64254735"/>
    <w:rsid w:val="64262125"/>
    <w:rsid w:val="642B3376"/>
    <w:rsid w:val="642C6F26"/>
    <w:rsid w:val="6438610E"/>
    <w:rsid w:val="64401A5E"/>
    <w:rsid w:val="6445656F"/>
    <w:rsid w:val="645101EA"/>
    <w:rsid w:val="645112C9"/>
    <w:rsid w:val="64526C64"/>
    <w:rsid w:val="64594A1C"/>
    <w:rsid w:val="646775E0"/>
    <w:rsid w:val="646B2C03"/>
    <w:rsid w:val="64707E7E"/>
    <w:rsid w:val="64804A33"/>
    <w:rsid w:val="64893B81"/>
    <w:rsid w:val="648A1B50"/>
    <w:rsid w:val="648E1886"/>
    <w:rsid w:val="649C4C5C"/>
    <w:rsid w:val="64B129B9"/>
    <w:rsid w:val="64BF3632"/>
    <w:rsid w:val="64CA6CF8"/>
    <w:rsid w:val="64CC02A9"/>
    <w:rsid w:val="64CE58A4"/>
    <w:rsid w:val="64D36AA4"/>
    <w:rsid w:val="64E6147A"/>
    <w:rsid w:val="64EA2EAC"/>
    <w:rsid w:val="64ED2546"/>
    <w:rsid w:val="64F905FD"/>
    <w:rsid w:val="65040E99"/>
    <w:rsid w:val="65043042"/>
    <w:rsid w:val="65047400"/>
    <w:rsid w:val="65102EDB"/>
    <w:rsid w:val="6513046B"/>
    <w:rsid w:val="651C632F"/>
    <w:rsid w:val="65256AAF"/>
    <w:rsid w:val="6529244B"/>
    <w:rsid w:val="652D50F0"/>
    <w:rsid w:val="652F200B"/>
    <w:rsid w:val="653F2504"/>
    <w:rsid w:val="6542645E"/>
    <w:rsid w:val="6546672D"/>
    <w:rsid w:val="654E267B"/>
    <w:rsid w:val="655075DC"/>
    <w:rsid w:val="656677E2"/>
    <w:rsid w:val="65722F25"/>
    <w:rsid w:val="657C34C1"/>
    <w:rsid w:val="6580559E"/>
    <w:rsid w:val="6583239C"/>
    <w:rsid w:val="6583584E"/>
    <w:rsid w:val="65991BD4"/>
    <w:rsid w:val="659D4A58"/>
    <w:rsid w:val="65A03050"/>
    <w:rsid w:val="65AB2B03"/>
    <w:rsid w:val="65AC170D"/>
    <w:rsid w:val="65B47287"/>
    <w:rsid w:val="65B5DE30"/>
    <w:rsid w:val="65BC00F0"/>
    <w:rsid w:val="65C82D6B"/>
    <w:rsid w:val="65D42D8A"/>
    <w:rsid w:val="65DC406A"/>
    <w:rsid w:val="65E4777A"/>
    <w:rsid w:val="65E70939"/>
    <w:rsid w:val="65F66D5B"/>
    <w:rsid w:val="660B3E7D"/>
    <w:rsid w:val="661C7466"/>
    <w:rsid w:val="662777C3"/>
    <w:rsid w:val="66651011"/>
    <w:rsid w:val="666F36E0"/>
    <w:rsid w:val="668B2227"/>
    <w:rsid w:val="669648D3"/>
    <w:rsid w:val="66984604"/>
    <w:rsid w:val="66A77D8E"/>
    <w:rsid w:val="66AC7A04"/>
    <w:rsid w:val="66B31058"/>
    <w:rsid w:val="66B526E4"/>
    <w:rsid w:val="66B57537"/>
    <w:rsid w:val="66B958B4"/>
    <w:rsid w:val="66BC3991"/>
    <w:rsid w:val="66C74DCA"/>
    <w:rsid w:val="66C7752B"/>
    <w:rsid w:val="66C966B3"/>
    <w:rsid w:val="66D04DC5"/>
    <w:rsid w:val="66D40B02"/>
    <w:rsid w:val="66D965D0"/>
    <w:rsid w:val="66DE06D5"/>
    <w:rsid w:val="66DE1F83"/>
    <w:rsid w:val="66EB64EC"/>
    <w:rsid w:val="66F33574"/>
    <w:rsid w:val="66F77A05"/>
    <w:rsid w:val="66F8561C"/>
    <w:rsid w:val="66FC5449"/>
    <w:rsid w:val="67041FC8"/>
    <w:rsid w:val="671F433F"/>
    <w:rsid w:val="672077F3"/>
    <w:rsid w:val="672A1408"/>
    <w:rsid w:val="672A3694"/>
    <w:rsid w:val="673036FB"/>
    <w:rsid w:val="673555CE"/>
    <w:rsid w:val="673818A1"/>
    <w:rsid w:val="673B190E"/>
    <w:rsid w:val="67411042"/>
    <w:rsid w:val="674140D0"/>
    <w:rsid w:val="67476FBA"/>
    <w:rsid w:val="67481B0B"/>
    <w:rsid w:val="676342E3"/>
    <w:rsid w:val="67694C97"/>
    <w:rsid w:val="676C72A2"/>
    <w:rsid w:val="676E260E"/>
    <w:rsid w:val="67747D70"/>
    <w:rsid w:val="677B1098"/>
    <w:rsid w:val="677B6A4F"/>
    <w:rsid w:val="67825E01"/>
    <w:rsid w:val="678C77AB"/>
    <w:rsid w:val="67903CBC"/>
    <w:rsid w:val="679E0427"/>
    <w:rsid w:val="679F47CE"/>
    <w:rsid w:val="67A24FBF"/>
    <w:rsid w:val="67A367C3"/>
    <w:rsid w:val="67A45598"/>
    <w:rsid w:val="67AB5E2F"/>
    <w:rsid w:val="67B04778"/>
    <w:rsid w:val="67B57591"/>
    <w:rsid w:val="67B908E1"/>
    <w:rsid w:val="67B9725C"/>
    <w:rsid w:val="67B97FCB"/>
    <w:rsid w:val="67BA10E7"/>
    <w:rsid w:val="67BC40FF"/>
    <w:rsid w:val="67C041ED"/>
    <w:rsid w:val="67C3573D"/>
    <w:rsid w:val="67CD0A31"/>
    <w:rsid w:val="67D335AF"/>
    <w:rsid w:val="67D4098C"/>
    <w:rsid w:val="67D85BC3"/>
    <w:rsid w:val="67DE390D"/>
    <w:rsid w:val="67E4175A"/>
    <w:rsid w:val="67E60D25"/>
    <w:rsid w:val="67EE6D88"/>
    <w:rsid w:val="67F615C4"/>
    <w:rsid w:val="67F86F6D"/>
    <w:rsid w:val="68060B05"/>
    <w:rsid w:val="680B497C"/>
    <w:rsid w:val="680C6ADE"/>
    <w:rsid w:val="68135D22"/>
    <w:rsid w:val="68204705"/>
    <w:rsid w:val="68224949"/>
    <w:rsid w:val="68332F48"/>
    <w:rsid w:val="683402AD"/>
    <w:rsid w:val="6834119F"/>
    <w:rsid w:val="683560AC"/>
    <w:rsid w:val="68366AAC"/>
    <w:rsid w:val="68412E0B"/>
    <w:rsid w:val="68413E58"/>
    <w:rsid w:val="68467239"/>
    <w:rsid w:val="685166A2"/>
    <w:rsid w:val="685339E9"/>
    <w:rsid w:val="68537E77"/>
    <w:rsid w:val="686B4FE0"/>
    <w:rsid w:val="68746815"/>
    <w:rsid w:val="68762ABD"/>
    <w:rsid w:val="68880D5D"/>
    <w:rsid w:val="68927525"/>
    <w:rsid w:val="68AE8E4D"/>
    <w:rsid w:val="68B12537"/>
    <w:rsid w:val="68B30D2E"/>
    <w:rsid w:val="68C42A45"/>
    <w:rsid w:val="68CF0989"/>
    <w:rsid w:val="68D930A7"/>
    <w:rsid w:val="68D9668E"/>
    <w:rsid w:val="68E2145E"/>
    <w:rsid w:val="68F41BA6"/>
    <w:rsid w:val="68FC1942"/>
    <w:rsid w:val="68FC702C"/>
    <w:rsid w:val="69012572"/>
    <w:rsid w:val="69156020"/>
    <w:rsid w:val="69197B5B"/>
    <w:rsid w:val="692A0E71"/>
    <w:rsid w:val="69341A7A"/>
    <w:rsid w:val="693922F5"/>
    <w:rsid w:val="693B124D"/>
    <w:rsid w:val="694F127D"/>
    <w:rsid w:val="69523C09"/>
    <w:rsid w:val="696B138A"/>
    <w:rsid w:val="69895998"/>
    <w:rsid w:val="698E32E6"/>
    <w:rsid w:val="69930116"/>
    <w:rsid w:val="69992018"/>
    <w:rsid w:val="699B1B83"/>
    <w:rsid w:val="699B76AF"/>
    <w:rsid w:val="69B21748"/>
    <w:rsid w:val="69BB2C5A"/>
    <w:rsid w:val="69C77D68"/>
    <w:rsid w:val="69CB6341"/>
    <w:rsid w:val="69CF2FFA"/>
    <w:rsid w:val="69D23B9B"/>
    <w:rsid w:val="69D61C5C"/>
    <w:rsid w:val="69E64138"/>
    <w:rsid w:val="69EC7352"/>
    <w:rsid w:val="69F31466"/>
    <w:rsid w:val="69F41898"/>
    <w:rsid w:val="6A06014B"/>
    <w:rsid w:val="6A14322A"/>
    <w:rsid w:val="6A1E5861"/>
    <w:rsid w:val="6A2577E1"/>
    <w:rsid w:val="6A5E2D1D"/>
    <w:rsid w:val="6A64774E"/>
    <w:rsid w:val="6A67118D"/>
    <w:rsid w:val="6A6927B1"/>
    <w:rsid w:val="6A755C60"/>
    <w:rsid w:val="6A7758B4"/>
    <w:rsid w:val="6A7B1A6F"/>
    <w:rsid w:val="6A7B1A79"/>
    <w:rsid w:val="6A937C5C"/>
    <w:rsid w:val="6A9736C1"/>
    <w:rsid w:val="6A9772E2"/>
    <w:rsid w:val="6A977C59"/>
    <w:rsid w:val="6A9E5EE2"/>
    <w:rsid w:val="6AA53D77"/>
    <w:rsid w:val="6AAF23A3"/>
    <w:rsid w:val="6AB06582"/>
    <w:rsid w:val="6AB65ECB"/>
    <w:rsid w:val="6AB957F1"/>
    <w:rsid w:val="6AC441BF"/>
    <w:rsid w:val="6AC5738A"/>
    <w:rsid w:val="6AC978B4"/>
    <w:rsid w:val="6ACD6BD4"/>
    <w:rsid w:val="6AD16C45"/>
    <w:rsid w:val="6AD55818"/>
    <w:rsid w:val="6AEA7388"/>
    <w:rsid w:val="6AED16ED"/>
    <w:rsid w:val="6AEF7979"/>
    <w:rsid w:val="6AF3738B"/>
    <w:rsid w:val="6AF55B65"/>
    <w:rsid w:val="6B1329B4"/>
    <w:rsid w:val="6B1F7A4D"/>
    <w:rsid w:val="6B2270F9"/>
    <w:rsid w:val="6B257A5C"/>
    <w:rsid w:val="6B2633D6"/>
    <w:rsid w:val="6B2A60D1"/>
    <w:rsid w:val="6B483A59"/>
    <w:rsid w:val="6B4D77DD"/>
    <w:rsid w:val="6B4D79A2"/>
    <w:rsid w:val="6B4E2BA4"/>
    <w:rsid w:val="6B55600F"/>
    <w:rsid w:val="6B643529"/>
    <w:rsid w:val="6B740155"/>
    <w:rsid w:val="6B770142"/>
    <w:rsid w:val="6B78580A"/>
    <w:rsid w:val="6B7C17F1"/>
    <w:rsid w:val="6B802088"/>
    <w:rsid w:val="6B8248E3"/>
    <w:rsid w:val="6B854AF2"/>
    <w:rsid w:val="6B8B6991"/>
    <w:rsid w:val="6B8D56A6"/>
    <w:rsid w:val="6B927AB7"/>
    <w:rsid w:val="6B9329F9"/>
    <w:rsid w:val="6BBE6386"/>
    <w:rsid w:val="6BC03817"/>
    <w:rsid w:val="6BD43EC6"/>
    <w:rsid w:val="6BE061F0"/>
    <w:rsid w:val="6BF36188"/>
    <w:rsid w:val="6BF93AC3"/>
    <w:rsid w:val="6C00557B"/>
    <w:rsid w:val="6C0D4404"/>
    <w:rsid w:val="6C213BFD"/>
    <w:rsid w:val="6C376ED5"/>
    <w:rsid w:val="6C4855ED"/>
    <w:rsid w:val="6C550965"/>
    <w:rsid w:val="6C5A235C"/>
    <w:rsid w:val="6C6855C3"/>
    <w:rsid w:val="6C801896"/>
    <w:rsid w:val="6C8229BC"/>
    <w:rsid w:val="6C8F2376"/>
    <w:rsid w:val="6C902AD4"/>
    <w:rsid w:val="6C9651EA"/>
    <w:rsid w:val="6C9C39CA"/>
    <w:rsid w:val="6CA040A5"/>
    <w:rsid w:val="6CA07732"/>
    <w:rsid w:val="6CA8135A"/>
    <w:rsid w:val="6CB4261C"/>
    <w:rsid w:val="6CB923A2"/>
    <w:rsid w:val="6CB936E7"/>
    <w:rsid w:val="6CBE5131"/>
    <w:rsid w:val="6CC52AF6"/>
    <w:rsid w:val="6CC74E3E"/>
    <w:rsid w:val="6CE756AC"/>
    <w:rsid w:val="6D120061"/>
    <w:rsid w:val="6D1237FD"/>
    <w:rsid w:val="6D1B522A"/>
    <w:rsid w:val="6D1E05A7"/>
    <w:rsid w:val="6D231045"/>
    <w:rsid w:val="6D2944FC"/>
    <w:rsid w:val="6D2A31A9"/>
    <w:rsid w:val="6D2A559F"/>
    <w:rsid w:val="6D2B4FCF"/>
    <w:rsid w:val="6D2C67A8"/>
    <w:rsid w:val="6D376FA2"/>
    <w:rsid w:val="6D3860D9"/>
    <w:rsid w:val="6D397B65"/>
    <w:rsid w:val="6D424983"/>
    <w:rsid w:val="6D4B5714"/>
    <w:rsid w:val="6D512D94"/>
    <w:rsid w:val="6D6F5B1F"/>
    <w:rsid w:val="6D764CA2"/>
    <w:rsid w:val="6D7E7356"/>
    <w:rsid w:val="6D872E26"/>
    <w:rsid w:val="6D8EE14D"/>
    <w:rsid w:val="6D91248A"/>
    <w:rsid w:val="6D92563B"/>
    <w:rsid w:val="6D970A51"/>
    <w:rsid w:val="6D9955A8"/>
    <w:rsid w:val="6D9F4B8A"/>
    <w:rsid w:val="6DA72CB7"/>
    <w:rsid w:val="6DA802CA"/>
    <w:rsid w:val="6DAD56F2"/>
    <w:rsid w:val="6DB4066A"/>
    <w:rsid w:val="6DB46798"/>
    <w:rsid w:val="6DB95E68"/>
    <w:rsid w:val="6DC272B6"/>
    <w:rsid w:val="6DC763A4"/>
    <w:rsid w:val="6DCC6757"/>
    <w:rsid w:val="6DCD5D9E"/>
    <w:rsid w:val="6DCE63B5"/>
    <w:rsid w:val="6DD6373E"/>
    <w:rsid w:val="6DE27335"/>
    <w:rsid w:val="6DF3218F"/>
    <w:rsid w:val="6DF83E61"/>
    <w:rsid w:val="6DFD4D1A"/>
    <w:rsid w:val="6E024B6A"/>
    <w:rsid w:val="6E110FD9"/>
    <w:rsid w:val="6E13303D"/>
    <w:rsid w:val="6E147B03"/>
    <w:rsid w:val="6E2203ED"/>
    <w:rsid w:val="6E297D45"/>
    <w:rsid w:val="6E357C94"/>
    <w:rsid w:val="6E404D9E"/>
    <w:rsid w:val="6E4A37A1"/>
    <w:rsid w:val="6E4F2FD0"/>
    <w:rsid w:val="6E571A68"/>
    <w:rsid w:val="6E665F8E"/>
    <w:rsid w:val="6E72755B"/>
    <w:rsid w:val="6E766C51"/>
    <w:rsid w:val="6E8B6C85"/>
    <w:rsid w:val="6E937169"/>
    <w:rsid w:val="6E952618"/>
    <w:rsid w:val="6E9A1BAB"/>
    <w:rsid w:val="6EB82FC5"/>
    <w:rsid w:val="6EC73161"/>
    <w:rsid w:val="6ECA5172"/>
    <w:rsid w:val="6ECE59BC"/>
    <w:rsid w:val="6EDA68F8"/>
    <w:rsid w:val="6EE12C25"/>
    <w:rsid w:val="6EE22C51"/>
    <w:rsid w:val="6EE36973"/>
    <w:rsid w:val="6EE901BD"/>
    <w:rsid w:val="6EEA1832"/>
    <w:rsid w:val="6EF55DA5"/>
    <w:rsid w:val="6EFF059E"/>
    <w:rsid w:val="6F077341"/>
    <w:rsid w:val="6F180DC6"/>
    <w:rsid w:val="6F1A2422"/>
    <w:rsid w:val="6F1B2AE4"/>
    <w:rsid w:val="6F1C4068"/>
    <w:rsid w:val="6F242635"/>
    <w:rsid w:val="6F2C7F67"/>
    <w:rsid w:val="6F347D99"/>
    <w:rsid w:val="6F3A2CF6"/>
    <w:rsid w:val="6F434D56"/>
    <w:rsid w:val="6F467063"/>
    <w:rsid w:val="6F4A522F"/>
    <w:rsid w:val="6F5F1887"/>
    <w:rsid w:val="6F5F610E"/>
    <w:rsid w:val="6F694EB9"/>
    <w:rsid w:val="6F7355C9"/>
    <w:rsid w:val="6F7818FD"/>
    <w:rsid w:val="6F7F0F51"/>
    <w:rsid w:val="6F8F338B"/>
    <w:rsid w:val="6F9576C8"/>
    <w:rsid w:val="6F9EDE3E"/>
    <w:rsid w:val="6FA54E7C"/>
    <w:rsid w:val="6FA86114"/>
    <w:rsid w:val="6FB66749"/>
    <w:rsid w:val="6FBC08D1"/>
    <w:rsid w:val="6FCE4A9A"/>
    <w:rsid w:val="6FCF2890"/>
    <w:rsid w:val="6FD74E9C"/>
    <w:rsid w:val="6FDA342E"/>
    <w:rsid w:val="6FDC90DF"/>
    <w:rsid w:val="6FE12BBE"/>
    <w:rsid w:val="6FE651C5"/>
    <w:rsid w:val="6FF955D7"/>
    <w:rsid w:val="6FFF5A45"/>
    <w:rsid w:val="70125614"/>
    <w:rsid w:val="701E2BEA"/>
    <w:rsid w:val="70274DC6"/>
    <w:rsid w:val="7028321F"/>
    <w:rsid w:val="702F61E9"/>
    <w:rsid w:val="70325513"/>
    <w:rsid w:val="70326B32"/>
    <w:rsid w:val="703334C9"/>
    <w:rsid w:val="70431AC9"/>
    <w:rsid w:val="70621094"/>
    <w:rsid w:val="706403C4"/>
    <w:rsid w:val="70803F49"/>
    <w:rsid w:val="708D71DC"/>
    <w:rsid w:val="708F281D"/>
    <w:rsid w:val="709D07B4"/>
    <w:rsid w:val="70A3422E"/>
    <w:rsid w:val="70A64600"/>
    <w:rsid w:val="70AF53CA"/>
    <w:rsid w:val="70B200A9"/>
    <w:rsid w:val="70B36E6A"/>
    <w:rsid w:val="70B37D08"/>
    <w:rsid w:val="70BD7DB5"/>
    <w:rsid w:val="70F80DF2"/>
    <w:rsid w:val="71090B76"/>
    <w:rsid w:val="710A76B2"/>
    <w:rsid w:val="71174424"/>
    <w:rsid w:val="711862FE"/>
    <w:rsid w:val="71203D95"/>
    <w:rsid w:val="71234D42"/>
    <w:rsid w:val="712E49B6"/>
    <w:rsid w:val="71344ADD"/>
    <w:rsid w:val="7147BC05"/>
    <w:rsid w:val="71485847"/>
    <w:rsid w:val="714B01F1"/>
    <w:rsid w:val="71575366"/>
    <w:rsid w:val="715B18DA"/>
    <w:rsid w:val="715C4061"/>
    <w:rsid w:val="715C50DC"/>
    <w:rsid w:val="715D7133"/>
    <w:rsid w:val="71663E41"/>
    <w:rsid w:val="716A31AD"/>
    <w:rsid w:val="716B0E19"/>
    <w:rsid w:val="716C697C"/>
    <w:rsid w:val="716D0151"/>
    <w:rsid w:val="717D35B1"/>
    <w:rsid w:val="718255EE"/>
    <w:rsid w:val="7197035A"/>
    <w:rsid w:val="719B2F6D"/>
    <w:rsid w:val="71A47213"/>
    <w:rsid w:val="71A50A61"/>
    <w:rsid w:val="71AF69B2"/>
    <w:rsid w:val="71BA5365"/>
    <w:rsid w:val="71BB4ECC"/>
    <w:rsid w:val="71BE178A"/>
    <w:rsid w:val="71C5241E"/>
    <w:rsid w:val="71C840BE"/>
    <w:rsid w:val="71CE44ED"/>
    <w:rsid w:val="71CF3D7D"/>
    <w:rsid w:val="71DA0DEC"/>
    <w:rsid w:val="71DD7F6C"/>
    <w:rsid w:val="71EA0D98"/>
    <w:rsid w:val="71F4492B"/>
    <w:rsid w:val="71FC14FD"/>
    <w:rsid w:val="71FD32CD"/>
    <w:rsid w:val="720160B5"/>
    <w:rsid w:val="720C200E"/>
    <w:rsid w:val="72124AA7"/>
    <w:rsid w:val="72163867"/>
    <w:rsid w:val="72166AF7"/>
    <w:rsid w:val="721E43E8"/>
    <w:rsid w:val="721F2259"/>
    <w:rsid w:val="72202DCB"/>
    <w:rsid w:val="722742E5"/>
    <w:rsid w:val="722B75EE"/>
    <w:rsid w:val="722D4EC9"/>
    <w:rsid w:val="72330F6F"/>
    <w:rsid w:val="72355802"/>
    <w:rsid w:val="72363C2B"/>
    <w:rsid w:val="723830DA"/>
    <w:rsid w:val="7246032E"/>
    <w:rsid w:val="7246153B"/>
    <w:rsid w:val="724A08DE"/>
    <w:rsid w:val="724A0B78"/>
    <w:rsid w:val="72525C2C"/>
    <w:rsid w:val="725301A3"/>
    <w:rsid w:val="726270BA"/>
    <w:rsid w:val="727F64AF"/>
    <w:rsid w:val="728061DA"/>
    <w:rsid w:val="72AA18BB"/>
    <w:rsid w:val="72B95D4B"/>
    <w:rsid w:val="72BD758A"/>
    <w:rsid w:val="72C03B14"/>
    <w:rsid w:val="72CE47F2"/>
    <w:rsid w:val="72D73963"/>
    <w:rsid w:val="72DB4707"/>
    <w:rsid w:val="72DB7631"/>
    <w:rsid w:val="72E60DED"/>
    <w:rsid w:val="72E77ECB"/>
    <w:rsid w:val="72E8447E"/>
    <w:rsid w:val="72F0416E"/>
    <w:rsid w:val="72FF46E7"/>
    <w:rsid w:val="730240AC"/>
    <w:rsid w:val="730A5C73"/>
    <w:rsid w:val="731B1D87"/>
    <w:rsid w:val="73367235"/>
    <w:rsid w:val="73463B51"/>
    <w:rsid w:val="7347678A"/>
    <w:rsid w:val="735A33F9"/>
    <w:rsid w:val="736F442F"/>
    <w:rsid w:val="7370627D"/>
    <w:rsid w:val="737210B6"/>
    <w:rsid w:val="73737C9D"/>
    <w:rsid w:val="737B6493"/>
    <w:rsid w:val="737D73EB"/>
    <w:rsid w:val="7382177F"/>
    <w:rsid w:val="738F0540"/>
    <w:rsid w:val="73971E6B"/>
    <w:rsid w:val="73A05EE9"/>
    <w:rsid w:val="73A97DFB"/>
    <w:rsid w:val="73B34C33"/>
    <w:rsid w:val="73B602CC"/>
    <w:rsid w:val="73C158F1"/>
    <w:rsid w:val="73C51363"/>
    <w:rsid w:val="73D10BF8"/>
    <w:rsid w:val="73D34678"/>
    <w:rsid w:val="73E460A6"/>
    <w:rsid w:val="73EA130D"/>
    <w:rsid w:val="73EC09FC"/>
    <w:rsid w:val="73FB537C"/>
    <w:rsid w:val="73FF54BD"/>
    <w:rsid w:val="74005686"/>
    <w:rsid w:val="74086B0B"/>
    <w:rsid w:val="74096646"/>
    <w:rsid w:val="74140096"/>
    <w:rsid w:val="74207820"/>
    <w:rsid w:val="74224890"/>
    <w:rsid w:val="74227D19"/>
    <w:rsid w:val="743C40D2"/>
    <w:rsid w:val="74411583"/>
    <w:rsid w:val="74411B29"/>
    <w:rsid w:val="744125E0"/>
    <w:rsid w:val="74584134"/>
    <w:rsid w:val="745D1C00"/>
    <w:rsid w:val="745E3104"/>
    <w:rsid w:val="746B7159"/>
    <w:rsid w:val="746C7F34"/>
    <w:rsid w:val="74840E05"/>
    <w:rsid w:val="74875FD3"/>
    <w:rsid w:val="748B381F"/>
    <w:rsid w:val="74903C72"/>
    <w:rsid w:val="749068D4"/>
    <w:rsid w:val="749369BE"/>
    <w:rsid w:val="74994C25"/>
    <w:rsid w:val="74994CCE"/>
    <w:rsid w:val="74A47D8B"/>
    <w:rsid w:val="74B61774"/>
    <w:rsid w:val="74B77304"/>
    <w:rsid w:val="74BF236F"/>
    <w:rsid w:val="74C91C76"/>
    <w:rsid w:val="74CF0105"/>
    <w:rsid w:val="74D7742E"/>
    <w:rsid w:val="74D80C49"/>
    <w:rsid w:val="74D92102"/>
    <w:rsid w:val="74DE2B57"/>
    <w:rsid w:val="74FC2172"/>
    <w:rsid w:val="7524387D"/>
    <w:rsid w:val="7530164D"/>
    <w:rsid w:val="753516E9"/>
    <w:rsid w:val="754326D2"/>
    <w:rsid w:val="754353F0"/>
    <w:rsid w:val="754547FE"/>
    <w:rsid w:val="75515EE0"/>
    <w:rsid w:val="75580B1F"/>
    <w:rsid w:val="755904A6"/>
    <w:rsid w:val="75702143"/>
    <w:rsid w:val="75835DED"/>
    <w:rsid w:val="758440FB"/>
    <w:rsid w:val="75920485"/>
    <w:rsid w:val="759713AA"/>
    <w:rsid w:val="759E1F74"/>
    <w:rsid w:val="759F6A2E"/>
    <w:rsid w:val="75B93E88"/>
    <w:rsid w:val="75BC222A"/>
    <w:rsid w:val="75BF6BFC"/>
    <w:rsid w:val="75CA1BB2"/>
    <w:rsid w:val="75CF6A1A"/>
    <w:rsid w:val="75D63316"/>
    <w:rsid w:val="75E32E8D"/>
    <w:rsid w:val="75F80E8C"/>
    <w:rsid w:val="760124D3"/>
    <w:rsid w:val="760B749F"/>
    <w:rsid w:val="7610336D"/>
    <w:rsid w:val="7618488C"/>
    <w:rsid w:val="76197CCB"/>
    <w:rsid w:val="761D5E46"/>
    <w:rsid w:val="7622146C"/>
    <w:rsid w:val="76263016"/>
    <w:rsid w:val="76280E6A"/>
    <w:rsid w:val="762F2C1C"/>
    <w:rsid w:val="76333631"/>
    <w:rsid w:val="76483B8E"/>
    <w:rsid w:val="7649148C"/>
    <w:rsid w:val="76492F10"/>
    <w:rsid w:val="764E2306"/>
    <w:rsid w:val="76663684"/>
    <w:rsid w:val="76855E24"/>
    <w:rsid w:val="769721BD"/>
    <w:rsid w:val="76B31EDB"/>
    <w:rsid w:val="76BA6E30"/>
    <w:rsid w:val="76C0778A"/>
    <w:rsid w:val="76CF4C77"/>
    <w:rsid w:val="76DB43F1"/>
    <w:rsid w:val="76E74164"/>
    <w:rsid w:val="76E947BD"/>
    <w:rsid w:val="76EB4B41"/>
    <w:rsid w:val="76F14B1A"/>
    <w:rsid w:val="76F771B4"/>
    <w:rsid w:val="76FD13CA"/>
    <w:rsid w:val="76FF321F"/>
    <w:rsid w:val="77013A27"/>
    <w:rsid w:val="77053249"/>
    <w:rsid w:val="771310C2"/>
    <w:rsid w:val="771C6537"/>
    <w:rsid w:val="7726180F"/>
    <w:rsid w:val="7732199A"/>
    <w:rsid w:val="773572C7"/>
    <w:rsid w:val="7748118E"/>
    <w:rsid w:val="77555012"/>
    <w:rsid w:val="77713F08"/>
    <w:rsid w:val="777E1AB0"/>
    <w:rsid w:val="77853732"/>
    <w:rsid w:val="778D386C"/>
    <w:rsid w:val="778F2392"/>
    <w:rsid w:val="778F5CFA"/>
    <w:rsid w:val="77984D68"/>
    <w:rsid w:val="77986D15"/>
    <w:rsid w:val="77A70987"/>
    <w:rsid w:val="77B65E65"/>
    <w:rsid w:val="77BE1C18"/>
    <w:rsid w:val="77BE8F60"/>
    <w:rsid w:val="77BFAFA9"/>
    <w:rsid w:val="77CE4F1D"/>
    <w:rsid w:val="77D21ECA"/>
    <w:rsid w:val="77D9176D"/>
    <w:rsid w:val="77E3422A"/>
    <w:rsid w:val="77E87495"/>
    <w:rsid w:val="77F45B07"/>
    <w:rsid w:val="77F53933"/>
    <w:rsid w:val="77FD7832"/>
    <w:rsid w:val="77FFF64B"/>
    <w:rsid w:val="78033C08"/>
    <w:rsid w:val="78057760"/>
    <w:rsid w:val="780D23E6"/>
    <w:rsid w:val="78120D9E"/>
    <w:rsid w:val="78303938"/>
    <w:rsid w:val="78307669"/>
    <w:rsid w:val="78335CCA"/>
    <w:rsid w:val="7834742D"/>
    <w:rsid w:val="7835049C"/>
    <w:rsid w:val="78362509"/>
    <w:rsid w:val="783977BE"/>
    <w:rsid w:val="7849690B"/>
    <w:rsid w:val="78521DB1"/>
    <w:rsid w:val="785A3D51"/>
    <w:rsid w:val="785E4C19"/>
    <w:rsid w:val="78640B37"/>
    <w:rsid w:val="78661C51"/>
    <w:rsid w:val="786A753B"/>
    <w:rsid w:val="786B39C4"/>
    <w:rsid w:val="7875071D"/>
    <w:rsid w:val="787961C3"/>
    <w:rsid w:val="787F7C93"/>
    <w:rsid w:val="788654A0"/>
    <w:rsid w:val="78870DBC"/>
    <w:rsid w:val="788D4279"/>
    <w:rsid w:val="78963841"/>
    <w:rsid w:val="789A32D6"/>
    <w:rsid w:val="789D2A25"/>
    <w:rsid w:val="789F702A"/>
    <w:rsid w:val="78A30960"/>
    <w:rsid w:val="78E70297"/>
    <w:rsid w:val="78F06B31"/>
    <w:rsid w:val="78F67F01"/>
    <w:rsid w:val="792B1EE4"/>
    <w:rsid w:val="793368D3"/>
    <w:rsid w:val="793D5DAF"/>
    <w:rsid w:val="795650B6"/>
    <w:rsid w:val="795D62F2"/>
    <w:rsid w:val="79684C17"/>
    <w:rsid w:val="796C782C"/>
    <w:rsid w:val="79766F90"/>
    <w:rsid w:val="797C4F7F"/>
    <w:rsid w:val="798E53A8"/>
    <w:rsid w:val="799718B3"/>
    <w:rsid w:val="799F7ABA"/>
    <w:rsid w:val="79A91B47"/>
    <w:rsid w:val="79B2568B"/>
    <w:rsid w:val="79B301E3"/>
    <w:rsid w:val="79B42C00"/>
    <w:rsid w:val="79B81F2A"/>
    <w:rsid w:val="79DB179A"/>
    <w:rsid w:val="79E45832"/>
    <w:rsid w:val="79E64456"/>
    <w:rsid w:val="79E86E7A"/>
    <w:rsid w:val="79EB5187"/>
    <w:rsid w:val="79EBA290"/>
    <w:rsid w:val="79F01522"/>
    <w:rsid w:val="79FD35BB"/>
    <w:rsid w:val="7A051B7D"/>
    <w:rsid w:val="7A0A65B8"/>
    <w:rsid w:val="7A1030D4"/>
    <w:rsid w:val="7A1B2D66"/>
    <w:rsid w:val="7A2156F4"/>
    <w:rsid w:val="7A216E00"/>
    <w:rsid w:val="7A2A5553"/>
    <w:rsid w:val="7A2A67F3"/>
    <w:rsid w:val="7A3331C3"/>
    <w:rsid w:val="7A3D34AE"/>
    <w:rsid w:val="7A4C79B2"/>
    <w:rsid w:val="7A5630EE"/>
    <w:rsid w:val="7A5A4237"/>
    <w:rsid w:val="7A5F1E50"/>
    <w:rsid w:val="7A627019"/>
    <w:rsid w:val="7A760059"/>
    <w:rsid w:val="7A763029"/>
    <w:rsid w:val="7A7E4DC5"/>
    <w:rsid w:val="7A821CFF"/>
    <w:rsid w:val="7A835953"/>
    <w:rsid w:val="7A86319B"/>
    <w:rsid w:val="7A87126A"/>
    <w:rsid w:val="7A890448"/>
    <w:rsid w:val="7A916621"/>
    <w:rsid w:val="7AB132A6"/>
    <w:rsid w:val="7AB16BB1"/>
    <w:rsid w:val="7AB30936"/>
    <w:rsid w:val="7ABB4EC5"/>
    <w:rsid w:val="7AC556B0"/>
    <w:rsid w:val="7AD73C8D"/>
    <w:rsid w:val="7AEE0017"/>
    <w:rsid w:val="7AF54FDF"/>
    <w:rsid w:val="7AF72244"/>
    <w:rsid w:val="7AFF8ACE"/>
    <w:rsid w:val="7B024EB6"/>
    <w:rsid w:val="7B041239"/>
    <w:rsid w:val="7B0579BF"/>
    <w:rsid w:val="7B062733"/>
    <w:rsid w:val="7B080DC3"/>
    <w:rsid w:val="7B123D2A"/>
    <w:rsid w:val="7B18024D"/>
    <w:rsid w:val="7B1A64C5"/>
    <w:rsid w:val="7B1B51F0"/>
    <w:rsid w:val="7B1F68C7"/>
    <w:rsid w:val="7B2364B5"/>
    <w:rsid w:val="7B2D182D"/>
    <w:rsid w:val="7B3658ED"/>
    <w:rsid w:val="7B381B63"/>
    <w:rsid w:val="7B3973D9"/>
    <w:rsid w:val="7B3E59A7"/>
    <w:rsid w:val="7B4405DD"/>
    <w:rsid w:val="7B444DE1"/>
    <w:rsid w:val="7B58685E"/>
    <w:rsid w:val="7B6610B6"/>
    <w:rsid w:val="7B677F70"/>
    <w:rsid w:val="7B6A2C34"/>
    <w:rsid w:val="7B6B43F2"/>
    <w:rsid w:val="7B6B766C"/>
    <w:rsid w:val="7B7337B4"/>
    <w:rsid w:val="7B7CD005"/>
    <w:rsid w:val="7B9F40C5"/>
    <w:rsid w:val="7BA044AF"/>
    <w:rsid w:val="7BCF404C"/>
    <w:rsid w:val="7BDB1D98"/>
    <w:rsid w:val="7BE6515F"/>
    <w:rsid w:val="7BEA5784"/>
    <w:rsid w:val="7BF55075"/>
    <w:rsid w:val="7BFB1CEF"/>
    <w:rsid w:val="7C030461"/>
    <w:rsid w:val="7C0C6FB7"/>
    <w:rsid w:val="7C1933C1"/>
    <w:rsid w:val="7C4167BC"/>
    <w:rsid w:val="7C46607E"/>
    <w:rsid w:val="7C511682"/>
    <w:rsid w:val="7C5B0C0D"/>
    <w:rsid w:val="7C691D03"/>
    <w:rsid w:val="7C7179AA"/>
    <w:rsid w:val="7C763018"/>
    <w:rsid w:val="7C8132C8"/>
    <w:rsid w:val="7C882A46"/>
    <w:rsid w:val="7C8A584E"/>
    <w:rsid w:val="7C95101A"/>
    <w:rsid w:val="7C9E2DAA"/>
    <w:rsid w:val="7C9FDDF8"/>
    <w:rsid w:val="7CB7547F"/>
    <w:rsid w:val="7CC44232"/>
    <w:rsid w:val="7CCA28E3"/>
    <w:rsid w:val="7CD96717"/>
    <w:rsid w:val="7CE46A9E"/>
    <w:rsid w:val="7CE65FBA"/>
    <w:rsid w:val="7CF786EE"/>
    <w:rsid w:val="7D092C33"/>
    <w:rsid w:val="7D093D71"/>
    <w:rsid w:val="7D1B5D2F"/>
    <w:rsid w:val="7D1E2E9E"/>
    <w:rsid w:val="7D3413CF"/>
    <w:rsid w:val="7D3C4568"/>
    <w:rsid w:val="7D3C7C41"/>
    <w:rsid w:val="7D3E4176"/>
    <w:rsid w:val="7D4349AE"/>
    <w:rsid w:val="7D437D29"/>
    <w:rsid w:val="7D4538E0"/>
    <w:rsid w:val="7D473263"/>
    <w:rsid w:val="7D557662"/>
    <w:rsid w:val="7D6B4345"/>
    <w:rsid w:val="7D6C00B6"/>
    <w:rsid w:val="7D704619"/>
    <w:rsid w:val="7D727CB4"/>
    <w:rsid w:val="7D727DBD"/>
    <w:rsid w:val="7D7F5456"/>
    <w:rsid w:val="7D8C3A8A"/>
    <w:rsid w:val="7D9C1741"/>
    <w:rsid w:val="7D9D27F9"/>
    <w:rsid w:val="7DB6262C"/>
    <w:rsid w:val="7DBC4753"/>
    <w:rsid w:val="7DBE4236"/>
    <w:rsid w:val="7DBF49A0"/>
    <w:rsid w:val="7DC75F91"/>
    <w:rsid w:val="7DD347FF"/>
    <w:rsid w:val="7DDB631D"/>
    <w:rsid w:val="7DDC293E"/>
    <w:rsid w:val="7DDE2CE2"/>
    <w:rsid w:val="7DEA226D"/>
    <w:rsid w:val="7DED2EDB"/>
    <w:rsid w:val="7DF10469"/>
    <w:rsid w:val="7DFF34C7"/>
    <w:rsid w:val="7E012FA3"/>
    <w:rsid w:val="7E0265CE"/>
    <w:rsid w:val="7E05703C"/>
    <w:rsid w:val="7E105F61"/>
    <w:rsid w:val="7E17626F"/>
    <w:rsid w:val="7E1907E6"/>
    <w:rsid w:val="7E222EFC"/>
    <w:rsid w:val="7E2435D8"/>
    <w:rsid w:val="7E2517E3"/>
    <w:rsid w:val="7E26407F"/>
    <w:rsid w:val="7E27542B"/>
    <w:rsid w:val="7E2E556D"/>
    <w:rsid w:val="7E3129E3"/>
    <w:rsid w:val="7E31325F"/>
    <w:rsid w:val="7E3F21FD"/>
    <w:rsid w:val="7E436683"/>
    <w:rsid w:val="7E44464E"/>
    <w:rsid w:val="7E495DB6"/>
    <w:rsid w:val="7E4D6B71"/>
    <w:rsid w:val="7E4E3652"/>
    <w:rsid w:val="7E5E21E8"/>
    <w:rsid w:val="7E6063ED"/>
    <w:rsid w:val="7E6422FA"/>
    <w:rsid w:val="7E656456"/>
    <w:rsid w:val="7E6704F8"/>
    <w:rsid w:val="7E6900E7"/>
    <w:rsid w:val="7E6B7A74"/>
    <w:rsid w:val="7E6E1506"/>
    <w:rsid w:val="7E7E51C9"/>
    <w:rsid w:val="7E837B9B"/>
    <w:rsid w:val="7E9B54C6"/>
    <w:rsid w:val="7EA83084"/>
    <w:rsid w:val="7EAA6C60"/>
    <w:rsid w:val="7EAB1832"/>
    <w:rsid w:val="7EAE08AA"/>
    <w:rsid w:val="7EB67F1C"/>
    <w:rsid w:val="7ECF0461"/>
    <w:rsid w:val="7ED11A75"/>
    <w:rsid w:val="7ED85D87"/>
    <w:rsid w:val="7EDC4BD7"/>
    <w:rsid w:val="7EDF37BE"/>
    <w:rsid w:val="7EE602AB"/>
    <w:rsid w:val="7EEF0861"/>
    <w:rsid w:val="7EF9F5E6"/>
    <w:rsid w:val="7EFB6E3A"/>
    <w:rsid w:val="7EFE37CD"/>
    <w:rsid w:val="7F034E87"/>
    <w:rsid w:val="7F0430BB"/>
    <w:rsid w:val="7F21F25B"/>
    <w:rsid w:val="7F2275EA"/>
    <w:rsid w:val="7F2450DE"/>
    <w:rsid w:val="7F281144"/>
    <w:rsid w:val="7F286F7D"/>
    <w:rsid w:val="7F2D6894"/>
    <w:rsid w:val="7F351A3A"/>
    <w:rsid w:val="7F352F6A"/>
    <w:rsid w:val="7F38616E"/>
    <w:rsid w:val="7F4A221D"/>
    <w:rsid w:val="7F54728F"/>
    <w:rsid w:val="7F551B33"/>
    <w:rsid w:val="7F571654"/>
    <w:rsid w:val="7F57455C"/>
    <w:rsid w:val="7F5D615B"/>
    <w:rsid w:val="7F6B3355"/>
    <w:rsid w:val="7F6F5E14"/>
    <w:rsid w:val="7F713113"/>
    <w:rsid w:val="7F73E719"/>
    <w:rsid w:val="7F776F66"/>
    <w:rsid w:val="7F7F6EC0"/>
    <w:rsid w:val="7F8B6287"/>
    <w:rsid w:val="7F8C5AAB"/>
    <w:rsid w:val="7F924FCD"/>
    <w:rsid w:val="7F931FC8"/>
    <w:rsid w:val="7F990387"/>
    <w:rsid w:val="7F9C3C08"/>
    <w:rsid w:val="7FA58E66"/>
    <w:rsid w:val="7FA746C9"/>
    <w:rsid w:val="7FAF1386"/>
    <w:rsid w:val="7FB24773"/>
    <w:rsid w:val="7FBD6938"/>
    <w:rsid w:val="7FC20C34"/>
    <w:rsid w:val="7FC449CD"/>
    <w:rsid w:val="7FC63D55"/>
    <w:rsid w:val="7FCC6FEE"/>
    <w:rsid w:val="7FCD456B"/>
    <w:rsid w:val="7FD07A2F"/>
    <w:rsid w:val="7FDB6C66"/>
    <w:rsid w:val="7FDD432C"/>
    <w:rsid w:val="7FDFA000"/>
    <w:rsid w:val="7FE47307"/>
    <w:rsid w:val="7FE9032A"/>
    <w:rsid w:val="7FEC314C"/>
    <w:rsid w:val="7FF7A157"/>
    <w:rsid w:val="7FF7A89C"/>
    <w:rsid w:val="7FF81FBE"/>
    <w:rsid w:val="7FF8BCE2"/>
    <w:rsid w:val="7FFBDBD2"/>
    <w:rsid w:val="8FF13EEA"/>
    <w:rsid w:val="935B01B2"/>
    <w:rsid w:val="9E7B97E9"/>
    <w:rsid w:val="9EFC523F"/>
    <w:rsid w:val="9F7F1969"/>
    <w:rsid w:val="9FFB69C6"/>
    <w:rsid w:val="A573CDE8"/>
    <w:rsid w:val="A9EF3315"/>
    <w:rsid w:val="AF107B8D"/>
    <w:rsid w:val="AF703392"/>
    <w:rsid w:val="B1FFCE70"/>
    <w:rsid w:val="B27F879D"/>
    <w:rsid w:val="B2BB5D77"/>
    <w:rsid w:val="B376CFB4"/>
    <w:rsid w:val="B37FF73C"/>
    <w:rsid w:val="B4FE4F97"/>
    <w:rsid w:val="B6BFE35E"/>
    <w:rsid w:val="B7EBBFC7"/>
    <w:rsid w:val="BAF5AF71"/>
    <w:rsid w:val="BBDDB94F"/>
    <w:rsid w:val="BBED1510"/>
    <w:rsid w:val="BDBEF4ED"/>
    <w:rsid w:val="BDED8802"/>
    <w:rsid w:val="BEBFD57E"/>
    <w:rsid w:val="BEEF8F39"/>
    <w:rsid w:val="BF3C2875"/>
    <w:rsid w:val="BFF7CE55"/>
    <w:rsid w:val="C2FF2B95"/>
    <w:rsid w:val="CBFC5C7F"/>
    <w:rsid w:val="CBFFDE20"/>
    <w:rsid w:val="CD77F88E"/>
    <w:rsid w:val="CE7A5922"/>
    <w:rsid w:val="CEFC7D25"/>
    <w:rsid w:val="CF9E00C4"/>
    <w:rsid w:val="D0FCE3D8"/>
    <w:rsid w:val="D7AF479F"/>
    <w:rsid w:val="DBD79A62"/>
    <w:rsid w:val="DBDFA5C1"/>
    <w:rsid w:val="DDF57E67"/>
    <w:rsid w:val="DDFB72C3"/>
    <w:rsid w:val="DDFDBF43"/>
    <w:rsid w:val="DF5D5A86"/>
    <w:rsid w:val="DF5F54E0"/>
    <w:rsid w:val="DF7D6162"/>
    <w:rsid w:val="DF9EE200"/>
    <w:rsid w:val="DFF687EB"/>
    <w:rsid w:val="DFFAA5F5"/>
    <w:rsid w:val="DFFE0021"/>
    <w:rsid w:val="E6FDDA08"/>
    <w:rsid w:val="E73F0F36"/>
    <w:rsid w:val="E7F7D1C3"/>
    <w:rsid w:val="EC522E60"/>
    <w:rsid w:val="ECAFE6DD"/>
    <w:rsid w:val="EEACB78C"/>
    <w:rsid w:val="EEDB8AC9"/>
    <w:rsid w:val="EFA5972B"/>
    <w:rsid w:val="F3A8256E"/>
    <w:rsid w:val="F5593320"/>
    <w:rsid w:val="F57D99BE"/>
    <w:rsid w:val="F5E39AFB"/>
    <w:rsid w:val="F5FF4CE6"/>
    <w:rsid w:val="F6DB7F20"/>
    <w:rsid w:val="F75D6423"/>
    <w:rsid w:val="F7D8A105"/>
    <w:rsid w:val="F7EF9212"/>
    <w:rsid w:val="F7FD4D2D"/>
    <w:rsid w:val="F7FDE991"/>
    <w:rsid w:val="F97FA743"/>
    <w:rsid w:val="FA7B7474"/>
    <w:rsid w:val="FBBBA312"/>
    <w:rsid w:val="FBD7A661"/>
    <w:rsid w:val="FBE6F29E"/>
    <w:rsid w:val="FBEB2AE1"/>
    <w:rsid w:val="FBFE2E81"/>
    <w:rsid w:val="FC7F3ED6"/>
    <w:rsid w:val="FCEEF7A7"/>
    <w:rsid w:val="FCF7A633"/>
    <w:rsid w:val="FDED4960"/>
    <w:rsid w:val="FDF24756"/>
    <w:rsid w:val="FEA47127"/>
    <w:rsid w:val="FEFF72EB"/>
    <w:rsid w:val="FF3D6809"/>
    <w:rsid w:val="FF7A0C8D"/>
    <w:rsid w:val="FF9A8D8F"/>
    <w:rsid w:val="FFEBFA13"/>
    <w:rsid w:val="FFFF6B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7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qFormat/>
    <w:uiPriority w:val="0"/>
  </w:style>
  <w:style w:type="paragraph" w:styleId="20">
    <w:name w:val="toc 4"/>
    <w:basedOn w:val="1"/>
    <w:next w:val="1"/>
    <w:qFormat/>
    <w:uiPriority w:val="0"/>
    <w:pPr>
      <w:ind w:left="1260" w:leftChars="600"/>
    </w:pPr>
  </w:style>
  <w:style w:type="paragraph" w:styleId="21">
    <w:name w:val="toc 6"/>
    <w:basedOn w:val="1"/>
    <w:next w:val="1"/>
    <w:qFormat/>
    <w:uiPriority w:val="0"/>
    <w:pPr>
      <w:ind w:left="2100" w:leftChars="1000"/>
    </w:pPr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paragraph" w:styleId="23">
    <w:name w:val="toc 9"/>
    <w:basedOn w:val="1"/>
    <w:next w:val="1"/>
    <w:qFormat/>
    <w:uiPriority w:val="0"/>
    <w:pPr>
      <w:ind w:left="3360" w:leftChars="1600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7">
    <w:name w:val="FollowedHyperlink"/>
    <w:basedOn w:val="26"/>
    <w:qFormat/>
    <w:uiPriority w:val="0"/>
    <w:rPr>
      <w:color w:val="800080"/>
      <w:u w:val="single"/>
    </w:rPr>
  </w:style>
  <w:style w:type="character" w:styleId="28">
    <w:name w:val="Hyperlink"/>
    <w:basedOn w:val="26"/>
    <w:qFormat/>
    <w:uiPriority w:val="0"/>
    <w:rPr>
      <w:color w:val="0000FF"/>
      <w:u w:val="single"/>
    </w:rPr>
  </w:style>
  <w:style w:type="paragraph" w:customStyle="1" w:styleId="29">
    <w:name w:val="*123"/>
    <w:basedOn w:val="1"/>
    <w:qFormat/>
    <w:uiPriority w:val="0"/>
    <w:pPr>
      <w:numPr>
        <w:ilvl w:val="0"/>
        <w:numId w:val="3"/>
      </w:numPr>
      <w:ind w:left="0" w:firstLine="0"/>
    </w:pPr>
    <w:rPr>
      <w:rFonts w:eastAsia="微软雅黑" w:asciiTheme="minorAscii" w:hAnsiTheme="minorAscii"/>
    </w:rPr>
  </w:style>
  <w:style w:type="paragraph" w:customStyle="1" w:styleId="30">
    <w:name w:val="学习日期"/>
    <w:basedOn w:val="2"/>
    <w:next w:val="1"/>
    <w:qFormat/>
    <w:uiPriority w:val="0"/>
    <w:rPr>
      <w:rFonts w:ascii="Calibri" w:hAnsi="Calibri" w:eastAsia="微软雅黑"/>
      <w:sz w:val="30"/>
    </w:rPr>
  </w:style>
  <w:style w:type="paragraph" w:customStyle="1" w:styleId="31">
    <w:name w:val="代码"/>
    <w:basedOn w:val="1"/>
    <w:link w:val="35"/>
    <w:qFormat/>
    <w:uiPriority w:val="0"/>
    <w:pPr>
      <w:numPr>
        <w:ilvl w:val="0"/>
        <w:numId w:val="0"/>
      </w:numPr>
      <w:spacing w:line="240" w:lineRule="exact"/>
    </w:pPr>
    <w:rPr>
      <w:color w:val="2E75B5"/>
    </w:rPr>
  </w:style>
  <w:style w:type="paragraph" w:customStyle="1" w:styleId="32">
    <w:name w:val="一二三"/>
    <w:basedOn w:val="3"/>
    <w:next w:val="1"/>
    <w:link w:val="42"/>
    <w:qFormat/>
    <w:uiPriority w:val="0"/>
    <w:pPr>
      <w:numPr>
        <w:ilvl w:val="0"/>
        <w:numId w:val="2"/>
      </w:numPr>
      <w:tabs>
        <w:tab w:val="left" w:pos="0"/>
        <w:tab w:val="clear" w:pos="420"/>
      </w:tabs>
    </w:pPr>
    <w:rPr>
      <w:rFonts w:ascii="Arial" w:hAnsi="Arial" w:eastAsia="楷体"/>
      <w:sz w:val="30"/>
    </w:rPr>
  </w:style>
  <w:style w:type="paragraph" w:customStyle="1" w:styleId="33">
    <w:name w:val="123"/>
    <w:basedOn w:val="6"/>
    <w:next w:val="1"/>
    <w:link w:val="34"/>
    <w:qFormat/>
    <w:uiPriority w:val="0"/>
    <w:pPr>
      <w:numPr>
        <w:ilvl w:val="1"/>
        <w:numId w:val="2"/>
      </w:numPr>
      <w:tabs>
        <w:tab w:val="left" w:pos="397"/>
        <w:tab w:val="clear" w:pos="420"/>
      </w:tabs>
      <w:ind w:left="0" w:firstLine="0"/>
    </w:pPr>
    <w:rPr>
      <w:sz w:val="28"/>
    </w:rPr>
  </w:style>
  <w:style w:type="character" w:customStyle="1" w:styleId="34">
    <w:name w:val="123 Char"/>
    <w:link w:val="33"/>
    <w:qFormat/>
    <w:uiPriority w:val="0"/>
    <w:rPr>
      <w:rFonts w:eastAsia="微软雅黑"/>
      <w:sz w:val="28"/>
    </w:rPr>
  </w:style>
  <w:style w:type="character" w:customStyle="1" w:styleId="35">
    <w:name w:val="代码 Char"/>
    <w:link w:val="31"/>
    <w:qFormat/>
    <w:uiPriority w:val="0"/>
    <w:rPr>
      <w:color w:val="2E75B5"/>
    </w:rPr>
  </w:style>
  <w:style w:type="paragraph" w:customStyle="1" w:styleId="3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注释"/>
    <w:basedOn w:val="1"/>
    <w:link w:val="41"/>
    <w:qFormat/>
    <w:uiPriority w:val="0"/>
    <w:pPr>
      <w:spacing w:line="480" w:lineRule="exact"/>
    </w:pPr>
    <w:rPr>
      <w:color w:val="CE292F"/>
    </w:rPr>
  </w:style>
  <w:style w:type="paragraph" w:customStyle="1" w:styleId="3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9">
    <w:name w:val="1)2)3)"/>
    <w:basedOn w:val="1"/>
    <w:next w:val="1"/>
    <w:qFormat/>
    <w:uiPriority w:val="0"/>
    <w:pPr>
      <w:numPr>
        <w:ilvl w:val="0"/>
        <w:numId w:val="4"/>
      </w:numPr>
    </w:pPr>
  </w:style>
  <w:style w:type="paragraph" w:customStyle="1" w:styleId="40">
    <w:name w:val="abc"/>
    <w:basedOn w:val="1"/>
    <w:next w:val="1"/>
    <w:qFormat/>
    <w:uiPriority w:val="0"/>
    <w:pPr>
      <w:numPr>
        <w:ilvl w:val="0"/>
        <w:numId w:val="5"/>
      </w:numPr>
    </w:pPr>
  </w:style>
  <w:style w:type="character" w:customStyle="1" w:styleId="41">
    <w:name w:val="单行*注释 Char"/>
    <w:link w:val="37"/>
    <w:qFormat/>
    <w:uiPriority w:val="0"/>
    <w:rPr>
      <w:rFonts w:eastAsia="微软雅黑"/>
      <w:color w:val="CE292F"/>
    </w:rPr>
  </w:style>
  <w:style w:type="character" w:customStyle="1" w:styleId="42">
    <w:name w:val="一二三 Char"/>
    <w:link w:val="32"/>
    <w:qFormat/>
    <w:uiPriority w:val="0"/>
    <w:rPr>
      <w:rFonts w:ascii="Arial" w:hAnsi="Arial" w:eastAsia="楷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RCHITECTURE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笔记模板.wpt</Template>
  <Pages>1</Pages>
  <Words>0</Words>
  <Characters>0</Characters>
  <Lines>1</Lines>
  <Paragraphs>1</Paragraphs>
  <TotalTime>90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2019-03-13T15:59:00Z</dcterms:created>
  <dc:creator>无名之辈</dc:creator>
  <cp:lastModifiedBy>无名之辈</cp:lastModifiedBy>
  <dcterms:modified xsi:type="dcterms:W3CDTF">2019-06-09T14:36:40Z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