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1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Part1 搭建Kubernete容器集群管理系统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Kubernetes和相关组件介绍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实验环境：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三台全新的centos7.5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k8s概述</w:t>
      </w:r>
    </w:p>
    <w:p>
      <w:pPr>
        <w:numPr>
          <w:ilvl w:val="0"/>
          <w:numId w:val="5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Kubernetes是Google开源的容器集群管理系统，基于Docker构建一个容器的调度服务，提供资源调度，均衡容灾，服务注册，动态扩缩等功能套件。是一个基于容器的云平台</w:t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Kubernetes是基于docker容器的云平台，简写为k8s</w:t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Openstack是基于kvm虚拟机的云平台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k8s常见组件介绍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Master：k8s管理节点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Server：提供接口服务，用户通过apiserver来管理整个容器集群平台。API Server负责和etcd交互(其他组件不会直接操作etcd，只有API Server这么做)，在永恒个kubernets集群的所有的交互都是以API Server为核心的。如：1、所有对集群进行的查询和管理都要通过API来进行;2、所有模块之间并不会相互调用，而是通过和API Server打交道来完成自己那部分的工作;3、API Server提供的验证和授权保证了整个集群的安全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scheduler k8s调度服务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Replication Controllers复制，保证pod的高可用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Replication Controller是Kuberbetes系统中最有用的功能，实现复制多个Pod副本，往往一个应用需要多个Pod来支撑，并且可以保证其他复制的副本数，机师副本所调度分配的宿主机出现异常，通过Replication Controller可以保证在其他宿主机启动同等数量的Pod。Replication Controller可以通过rep模板来创建多个Pod副本，同样也可以直接复制已存在的Pod，需要通过Label selector来关联。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minion：真正运行容器container的物理机。k8s中需要很多minion机器来提供运算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container：容器，用来运行服务和程序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Pod：在k8s系统中，调度的最小颗粒不是单纯的容器，而是抽象成一个Pod，Pod是一个可以被创建、销毁、调度、管理的最小部署单元。pod中可以包括一个或一组容器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Kube_proxy：代理，做端口转发，相当于LVS-NAT模式中的负载调度器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proxy解决了同一宿主机，相同服务端口冲突的问题，还提供了对外服务的能力，proxy后端使用了随机，轮询负载均衡算法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etcd：etcd存储k8s的配置信息，可以理解为k8s的数据库，存储着k8s容器云平台中所有节点、pods、网络等信息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Services：Services是k8s最外围的单元，通过虚拟一个访问IP及服务端口，可以访问我们定义好的pod资源，目前的版本是通过iptables的nat转发来实现，转发的目标端口为Kube_proxy生成的随机端口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Labels标签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Labels是用于区分Pod、Service、Replication Controller的key/value键值对，仅使用在Pod、Service、Replication Controller之间的关系识别，但对这些单元本身进行的操作时得使用name标签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Deployment</w:t>
      </w:r>
      <w:bookmarkStart w:id="0" w:name="_GoBack"/>
      <w:bookmarkEnd w:id="0"/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配置yum和安装k8s及组件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配置etcd和master节点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配置minion1节点</w:t>
      </w:r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配置minion2节点并总结k8s所有服务和端口号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aePyQxoCAAAh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9CB242"/>
    <w:multiLevelType w:val="singleLevel"/>
    <w:tmpl w:val="A79CB242"/>
    <w:lvl w:ilvl="0" w:tentative="0">
      <w:start w:val="1"/>
      <w:numFmt w:val="decimal"/>
      <w:pStyle w:val="22"/>
      <w:lvlText w:val="%1."/>
      <w:lvlJc w:val="left"/>
      <w:pPr>
        <w:tabs>
          <w:tab w:val="left" w:pos="397"/>
        </w:tabs>
        <w:ind w:left="283" w:hanging="283"/>
      </w:pPr>
      <w:rPr>
        <w:rFonts w:hint="default"/>
      </w:rPr>
    </w:lvl>
  </w:abstractNum>
  <w:abstractNum w:abstractNumId="1">
    <w:nsid w:val="B9E71717"/>
    <w:multiLevelType w:val="singleLevel"/>
    <w:tmpl w:val="B9E71717"/>
    <w:lvl w:ilvl="0" w:tentative="0">
      <w:start w:val="1"/>
      <w:numFmt w:val="decimal"/>
      <w:pStyle w:val="23"/>
      <w:lvlText w:val="%1)"/>
      <w:lvlJc w:val="left"/>
      <w:pPr>
        <w:tabs>
          <w:tab w:val="left" w:pos="397"/>
        </w:tabs>
        <w:ind w:left="170" w:firstLine="227"/>
      </w:pPr>
      <w:rPr>
        <w:rFonts w:hint="default"/>
      </w:rPr>
    </w:lvl>
  </w:abstractNum>
  <w:abstractNum w:abstractNumId="2">
    <w:nsid w:val="DA8ABBF0"/>
    <w:multiLevelType w:val="singleLevel"/>
    <w:tmpl w:val="DA8ABBF0"/>
    <w:lvl w:ilvl="0" w:tentative="0">
      <w:start w:val="1"/>
      <w:numFmt w:val="chineseCounting"/>
      <w:pStyle w:val="21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E2D7240E"/>
    <w:multiLevelType w:val="singleLevel"/>
    <w:tmpl w:val="E2D7240E"/>
    <w:lvl w:ilvl="0" w:tentative="0">
      <w:start w:val="1"/>
      <w:numFmt w:val="lowerLetter"/>
      <w:pStyle w:val="24"/>
      <w:lvlText w:val="%1."/>
      <w:lvlJc w:val="left"/>
      <w:pPr>
        <w:tabs>
          <w:tab w:val="left" w:pos="794"/>
        </w:tabs>
        <w:ind w:left="0" w:firstLine="794"/>
      </w:pPr>
      <w:rPr>
        <w:rFonts w:hint="default"/>
      </w:rPr>
    </w:lvl>
  </w:abstractNum>
  <w:abstractNum w:abstractNumId="4">
    <w:nsid w:val="FA6FCFBE"/>
    <w:multiLevelType w:val="singleLevel"/>
    <w:tmpl w:val="FA6FCFBE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099FD5F5"/>
    <w:multiLevelType w:val="multilevel"/>
    <w:tmpl w:val="099FD5F5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94D94"/>
    <w:rsid w:val="00227FB1"/>
    <w:rsid w:val="00446676"/>
    <w:rsid w:val="004C5FC4"/>
    <w:rsid w:val="0053512E"/>
    <w:rsid w:val="00724B64"/>
    <w:rsid w:val="009377F8"/>
    <w:rsid w:val="009E5287"/>
    <w:rsid w:val="00A240C5"/>
    <w:rsid w:val="00A85C57"/>
    <w:rsid w:val="01024108"/>
    <w:rsid w:val="015E0887"/>
    <w:rsid w:val="016A16F3"/>
    <w:rsid w:val="017B3E51"/>
    <w:rsid w:val="01C47536"/>
    <w:rsid w:val="01C50C34"/>
    <w:rsid w:val="01C86E1F"/>
    <w:rsid w:val="02027F9B"/>
    <w:rsid w:val="02601281"/>
    <w:rsid w:val="02617FA7"/>
    <w:rsid w:val="027B5629"/>
    <w:rsid w:val="02832CF0"/>
    <w:rsid w:val="028572B1"/>
    <w:rsid w:val="02DD6018"/>
    <w:rsid w:val="02FD203D"/>
    <w:rsid w:val="02FF177B"/>
    <w:rsid w:val="03192B54"/>
    <w:rsid w:val="031D00F8"/>
    <w:rsid w:val="03207A4B"/>
    <w:rsid w:val="0337406E"/>
    <w:rsid w:val="03627FB1"/>
    <w:rsid w:val="03DC594F"/>
    <w:rsid w:val="03EC5CE0"/>
    <w:rsid w:val="03ED047E"/>
    <w:rsid w:val="045D44F2"/>
    <w:rsid w:val="048C4087"/>
    <w:rsid w:val="04B6695A"/>
    <w:rsid w:val="04B914E8"/>
    <w:rsid w:val="04E26ADD"/>
    <w:rsid w:val="04ED400D"/>
    <w:rsid w:val="04F524BF"/>
    <w:rsid w:val="05065D30"/>
    <w:rsid w:val="050959CD"/>
    <w:rsid w:val="05367FAF"/>
    <w:rsid w:val="05C43EFF"/>
    <w:rsid w:val="05E57BC1"/>
    <w:rsid w:val="062A6242"/>
    <w:rsid w:val="062C3A9D"/>
    <w:rsid w:val="06727104"/>
    <w:rsid w:val="067C2E96"/>
    <w:rsid w:val="06A2460C"/>
    <w:rsid w:val="06A71AFA"/>
    <w:rsid w:val="06C2136E"/>
    <w:rsid w:val="071B052F"/>
    <w:rsid w:val="076D020A"/>
    <w:rsid w:val="077C62D2"/>
    <w:rsid w:val="07917859"/>
    <w:rsid w:val="07A609E3"/>
    <w:rsid w:val="07B65B70"/>
    <w:rsid w:val="080B193A"/>
    <w:rsid w:val="080D2A6F"/>
    <w:rsid w:val="085878CA"/>
    <w:rsid w:val="08801555"/>
    <w:rsid w:val="088661FB"/>
    <w:rsid w:val="08C56268"/>
    <w:rsid w:val="09403D5A"/>
    <w:rsid w:val="094F1740"/>
    <w:rsid w:val="09544EE4"/>
    <w:rsid w:val="09A35357"/>
    <w:rsid w:val="09B3419B"/>
    <w:rsid w:val="09C65111"/>
    <w:rsid w:val="09CA6C42"/>
    <w:rsid w:val="09D3643A"/>
    <w:rsid w:val="0A053F25"/>
    <w:rsid w:val="0A087AFF"/>
    <w:rsid w:val="0A142BDD"/>
    <w:rsid w:val="0A24640B"/>
    <w:rsid w:val="0A442D06"/>
    <w:rsid w:val="0A581143"/>
    <w:rsid w:val="0A5A624C"/>
    <w:rsid w:val="0A701AC7"/>
    <w:rsid w:val="0A8A3B98"/>
    <w:rsid w:val="0AA80E75"/>
    <w:rsid w:val="0B1D04D7"/>
    <w:rsid w:val="0B4219DD"/>
    <w:rsid w:val="0B4E5FFA"/>
    <w:rsid w:val="0B845956"/>
    <w:rsid w:val="0BB55000"/>
    <w:rsid w:val="0BF12608"/>
    <w:rsid w:val="0BF3678A"/>
    <w:rsid w:val="0C6C0963"/>
    <w:rsid w:val="0C864852"/>
    <w:rsid w:val="0CB44621"/>
    <w:rsid w:val="0CEC6752"/>
    <w:rsid w:val="0D2B2B0E"/>
    <w:rsid w:val="0D355078"/>
    <w:rsid w:val="0D623707"/>
    <w:rsid w:val="0DC40340"/>
    <w:rsid w:val="0DD3463D"/>
    <w:rsid w:val="0DE25B71"/>
    <w:rsid w:val="0DE65D72"/>
    <w:rsid w:val="0EA505F2"/>
    <w:rsid w:val="0EBE36CB"/>
    <w:rsid w:val="0EEB17E3"/>
    <w:rsid w:val="0EFC3A7B"/>
    <w:rsid w:val="0F0A4C7B"/>
    <w:rsid w:val="0F662B62"/>
    <w:rsid w:val="0F6D01CB"/>
    <w:rsid w:val="0F7646C9"/>
    <w:rsid w:val="0FA35153"/>
    <w:rsid w:val="0FBE608D"/>
    <w:rsid w:val="0FC15569"/>
    <w:rsid w:val="0FD410E3"/>
    <w:rsid w:val="0FEE5510"/>
    <w:rsid w:val="101D67FF"/>
    <w:rsid w:val="103F035E"/>
    <w:rsid w:val="10753DE9"/>
    <w:rsid w:val="108D675A"/>
    <w:rsid w:val="10BD60AC"/>
    <w:rsid w:val="10E57E4D"/>
    <w:rsid w:val="10F9751D"/>
    <w:rsid w:val="11750917"/>
    <w:rsid w:val="118466C8"/>
    <w:rsid w:val="11D30E87"/>
    <w:rsid w:val="11DD03D1"/>
    <w:rsid w:val="11DF2BFC"/>
    <w:rsid w:val="11E20219"/>
    <w:rsid w:val="11E50743"/>
    <w:rsid w:val="11FD260B"/>
    <w:rsid w:val="11FD3D35"/>
    <w:rsid w:val="123F6D88"/>
    <w:rsid w:val="1255625A"/>
    <w:rsid w:val="126F558F"/>
    <w:rsid w:val="12936D2E"/>
    <w:rsid w:val="12BD1FF4"/>
    <w:rsid w:val="1337503B"/>
    <w:rsid w:val="13702787"/>
    <w:rsid w:val="13BF2437"/>
    <w:rsid w:val="13CE0BED"/>
    <w:rsid w:val="13CF68A9"/>
    <w:rsid w:val="1480716C"/>
    <w:rsid w:val="148425A0"/>
    <w:rsid w:val="14A16BA5"/>
    <w:rsid w:val="14AF40EC"/>
    <w:rsid w:val="14C60C1B"/>
    <w:rsid w:val="14CC5FBE"/>
    <w:rsid w:val="14E33DC4"/>
    <w:rsid w:val="14EE12DE"/>
    <w:rsid w:val="14F41D99"/>
    <w:rsid w:val="14FE2E14"/>
    <w:rsid w:val="151837A0"/>
    <w:rsid w:val="15290220"/>
    <w:rsid w:val="153F1C58"/>
    <w:rsid w:val="15782A10"/>
    <w:rsid w:val="158D73DB"/>
    <w:rsid w:val="158F24A8"/>
    <w:rsid w:val="15BF781B"/>
    <w:rsid w:val="15F043D3"/>
    <w:rsid w:val="15FA28D7"/>
    <w:rsid w:val="16CA4046"/>
    <w:rsid w:val="16FB7FEB"/>
    <w:rsid w:val="171B2326"/>
    <w:rsid w:val="173827EF"/>
    <w:rsid w:val="17536A07"/>
    <w:rsid w:val="1780240D"/>
    <w:rsid w:val="17A00E3A"/>
    <w:rsid w:val="17D82ADD"/>
    <w:rsid w:val="17F171A0"/>
    <w:rsid w:val="180067D4"/>
    <w:rsid w:val="180E00EE"/>
    <w:rsid w:val="181A0FA7"/>
    <w:rsid w:val="183D1F2D"/>
    <w:rsid w:val="18411540"/>
    <w:rsid w:val="18413EBE"/>
    <w:rsid w:val="184A5625"/>
    <w:rsid w:val="18AA7D6D"/>
    <w:rsid w:val="18FD1860"/>
    <w:rsid w:val="196C4551"/>
    <w:rsid w:val="196F56F5"/>
    <w:rsid w:val="1A1A0151"/>
    <w:rsid w:val="1A2E18DE"/>
    <w:rsid w:val="1A3011F9"/>
    <w:rsid w:val="1A394BD6"/>
    <w:rsid w:val="1A446493"/>
    <w:rsid w:val="1A5079F4"/>
    <w:rsid w:val="1A6D7EE3"/>
    <w:rsid w:val="1A7D6E80"/>
    <w:rsid w:val="1A7F4D9B"/>
    <w:rsid w:val="1A8E11EC"/>
    <w:rsid w:val="1AD53088"/>
    <w:rsid w:val="1B13637D"/>
    <w:rsid w:val="1B160DB0"/>
    <w:rsid w:val="1B30427F"/>
    <w:rsid w:val="1B7F08FE"/>
    <w:rsid w:val="1BB75F2C"/>
    <w:rsid w:val="1BBB1A34"/>
    <w:rsid w:val="1BCB1947"/>
    <w:rsid w:val="1C305701"/>
    <w:rsid w:val="1C3A5AF4"/>
    <w:rsid w:val="1C431C71"/>
    <w:rsid w:val="1C5435C0"/>
    <w:rsid w:val="1C57227C"/>
    <w:rsid w:val="1C720C8A"/>
    <w:rsid w:val="1C944728"/>
    <w:rsid w:val="1D107558"/>
    <w:rsid w:val="1D1423AB"/>
    <w:rsid w:val="1D5E4ECB"/>
    <w:rsid w:val="1D675A59"/>
    <w:rsid w:val="1D6A65E4"/>
    <w:rsid w:val="1D7E23C4"/>
    <w:rsid w:val="1D80730B"/>
    <w:rsid w:val="1DEE073C"/>
    <w:rsid w:val="1DF2001E"/>
    <w:rsid w:val="1E020CD3"/>
    <w:rsid w:val="1E435F24"/>
    <w:rsid w:val="1E4F750F"/>
    <w:rsid w:val="1E527974"/>
    <w:rsid w:val="1E5B56F8"/>
    <w:rsid w:val="1E9572E7"/>
    <w:rsid w:val="1E9E4E5E"/>
    <w:rsid w:val="1ED42EDB"/>
    <w:rsid w:val="1EDE7A5B"/>
    <w:rsid w:val="1EFD3F88"/>
    <w:rsid w:val="1F103C03"/>
    <w:rsid w:val="1F187EA9"/>
    <w:rsid w:val="1F554C74"/>
    <w:rsid w:val="1F8E2973"/>
    <w:rsid w:val="1F953EF2"/>
    <w:rsid w:val="1FA03927"/>
    <w:rsid w:val="1FA37433"/>
    <w:rsid w:val="200D5815"/>
    <w:rsid w:val="20C13A37"/>
    <w:rsid w:val="20D62E16"/>
    <w:rsid w:val="20EE3725"/>
    <w:rsid w:val="213D79AE"/>
    <w:rsid w:val="21560577"/>
    <w:rsid w:val="22022149"/>
    <w:rsid w:val="22087EC2"/>
    <w:rsid w:val="221518E3"/>
    <w:rsid w:val="22531E2E"/>
    <w:rsid w:val="227047A1"/>
    <w:rsid w:val="22761D12"/>
    <w:rsid w:val="228622AA"/>
    <w:rsid w:val="22A75A74"/>
    <w:rsid w:val="22AD25D0"/>
    <w:rsid w:val="22D26D0F"/>
    <w:rsid w:val="22D31B86"/>
    <w:rsid w:val="22EB79FA"/>
    <w:rsid w:val="22EE51A7"/>
    <w:rsid w:val="23406B6A"/>
    <w:rsid w:val="23624BB0"/>
    <w:rsid w:val="23693AE7"/>
    <w:rsid w:val="236E7B73"/>
    <w:rsid w:val="23CC23C9"/>
    <w:rsid w:val="23F334BC"/>
    <w:rsid w:val="24071D7D"/>
    <w:rsid w:val="247C0B11"/>
    <w:rsid w:val="250C1575"/>
    <w:rsid w:val="252352C0"/>
    <w:rsid w:val="25B6345F"/>
    <w:rsid w:val="25FE3B82"/>
    <w:rsid w:val="261062D5"/>
    <w:rsid w:val="262000A3"/>
    <w:rsid w:val="26633507"/>
    <w:rsid w:val="26AC686E"/>
    <w:rsid w:val="26BB4F3C"/>
    <w:rsid w:val="276260FE"/>
    <w:rsid w:val="2777129D"/>
    <w:rsid w:val="279851AE"/>
    <w:rsid w:val="27B00534"/>
    <w:rsid w:val="27D15411"/>
    <w:rsid w:val="27DF5186"/>
    <w:rsid w:val="28062FC9"/>
    <w:rsid w:val="284A7793"/>
    <w:rsid w:val="286F12FE"/>
    <w:rsid w:val="287452FD"/>
    <w:rsid w:val="28AA2994"/>
    <w:rsid w:val="28E90AFF"/>
    <w:rsid w:val="291059A9"/>
    <w:rsid w:val="294E0877"/>
    <w:rsid w:val="294E672C"/>
    <w:rsid w:val="29787AE3"/>
    <w:rsid w:val="298551DB"/>
    <w:rsid w:val="299B7A46"/>
    <w:rsid w:val="29E6564A"/>
    <w:rsid w:val="2A105895"/>
    <w:rsid w:val="2A206B15"/>
    <w:rsid w:val="2A7F2271"/>
    <w:rsid w:val="2AA57AFD"/>
    <w:rsid w:val="2AA8352D"/>
    <w:rsid w:val="2AC67782"/>
    <w:rsid w:val="2B196320"/>
    <w:rsid w:val="2B31554C"/>
    <w:rsid w:val="2B466357"/>
    <w:rsid w:val="2B5B5654"/>
    <w:rsid w:val="2B6148AC"/>
    <w:rsid w:val="2B6B6066"/>
    <w:rsid w:val="2B7C0223"/>
    <w:rsid w:val="2B9B3027"/>
    <w:rsid w:val="2B9F2F35"/>
    <w:rsid w:val="2BC46DFF"/>
    <w:rsid w:val="2BC709E4"/>
    <w:rsid w:val="2BEC7D91"/>
    <w:rsid w:val="2C1D51B3"/>
    <w:rsid w:val="2C3636BB"/>
    <w:rsid w:val="2C3E2636"/>
    <w:rsid w:val="2C7F4AEA"/>
    <w:rsid w:val="2C852E1A"/>
    <w:rsid w:val="2CB118BA"/>
    <w:rsid w:val="2CD51487"/>
    <w:rsid w:val="2D5C126A"/>
    <w:rsid w:val="2D5D3746"/>
    <w:rsid w:val="2D9D3836"/>
    <w:rsid w:val="2DC6091C"/>
    <w:rsid w:val="2DCD21BB"/>
    <w:rsid w:val="2DD75889"/>
    <w:rsid w:val="2DE10A19"/>
    <w:rsid w:val="2DE25234"/>
    <w:rsid w:val="2DE96593"/>
    <w:rsid w:val="2EAE5B82"/>
    <w:rsid w:val="2EC20F1D"/>
    <w:rsid w:val="2EEB17FC"/>
    <w:rsid w:val="2F0213F0"/>
    <w:rsid w:val="2F0E6476"/>
    <w:rsid w:val="2F21012A"/>
    <w:rsid w:val="2F4C5A8F"/>
    <w:rsid w:val="2F7C2EFD"/>
    <w:rsid w:val="2F8D7555"/>
    <w:rsid w:val="2F943677"/>
    <w:rsid w:val="2FBC0526"/>
    <w:rsid w:val="2FDA02B6"/>
    <w:rsid w:val="2FE15AFE"/>
    <w:rsid w:val="3001184E"/>
    <w:rsid w:val="30255359"/>
    <w:rsid w:val="305C3D54"/>
    <w:rsid w:val="30795CAA"/>
    <w:rsid w:val="30AD0E4F"/>
    <w:rsid w:val="30C8378F"/>
    <w:rsid w:val="30D212E2"/>
    <w:rsid w:val="3108548F"/>
    <w:rsid w:val="31295C84"/>
    <w:rsid w:val="31872993"/>
    <w:rsid w:val="31D4723B"/>
    <w:rsid w:val="31EF24A0"/>
    <w:rsid w:val="321074FD"/>
    <w:rsid w:val="32315118"/>
    <w:rsid w:val="326A0401"/>
    <w:rsid w:val="32725C46"/>
    <w:rsid w:val="32782C55"/>
    <w:rsid w:val="32AB64CE"/>
    <w:rsid w:val="32B33B54"/>
    <w:rsid w:val="32B74873"/>
    <w:rsid w:val="32C63A7E"/>
    <w:rsid w:val="32C713FB"/>
    <w:rsid w:val="32DD3C25"/>
    <w:rsid w:val="32DF68F1"/>
    <w:rsid w:val="32F80CB5"/>
    <w:rsid w:val="331D3E1E"/>
    <w:rsid w:val="33642252"/>
    <w:rsid w:val="336D63DB"/>
    <w:rsid w:val="33B177EA"/>
    <w:rsid w:val="33C12BFC"/>
    <w:rsid w:val="33FC4C8F"/>
    <w:rsid w:val="34056EF4"/>
    <w:rsid w:val="3446036C"/>
    <w:rsid w:val="3446739B"/>
    <w:rsid w:val="345758CF"/>
    <w:rsid w:val="345F1EE8"/>
    <w:rsid w:val="3460363C"/>
    <w:rsid w:val="34792149"/>
    <w:rsid w:val="34820E02"/>
    <w:rsid w:val="34FF1463"/>
    <w:rsid w:val="35136C4D"/>
    <w:rsid w:val="35473FAE"/>
    <w:rsid w:val="3566758F"/>
    <w:rsid w:val="35753370"/>
    <w:rsid w:val="357F0B21"/>
    <w:rsid w:val="35A73281"/>
    <w:rsid w:val="35B10C5F"/>
    <w:rsid w:val="35DD166A"/>
    <w:rsid w:val="35EC1325"/>
    <w:rsid w:val="35FC6FE8"/>
    <w:rsid w:val="361760EE"/>
    <w:rsid w:val="366B3D7C"/>
    <w:rsid w:val="36AD744D"/>
    <w:rsid w:val="36DA5A70"/>
    <w:rsid w:val="36EF7AE4"/>
    <w:rsid w:val="37114854"/>
    <w:rsid w:val="377623DA"/>
    <w:rsid w:val="37807888"/>
    <w:rsid w:val="37967DFE"/>
    <w:rsid w:val="37B167C4"/>
    <w:rsid w:val="382E3C66"/>
    <w:rsid w:val="385138D5"/>
    <w:rsid w:val="38E7033C"/>
    <w:rsid w:val="392E2AAA"/>
    <w:rsid w:val="39326912"/>
    <w:rsid w:val="393915B7"/>
    <w:rsid w:val="39433CB5"/>
    <w:rsid w:val="3947611F"/>
    <w:rsid w:val="394C461C"/>
    <w:rsid w:val="3965510C"/>
    <w:rsid w:val="39742E71"/>
    <w:rsid w:val="397C0D03"/>
    <w:rsid w:val="39833814"/>
    <w:rsid w:val="39DF1B46"/>
    <w:rsid w:val="39F04074"/>
    <w:rsid w:val="3A00632B"/>
    <w:rsid w:val="3AA02055"/>
    <w:rsid w:val="3AA07489"/>
    <w:rsid w:val="3AB9265E"/>
    <w:rsid w:val="3ABA29A0"/>
    <w:rsid w:val="3ACB2C2F"/>
    <w:rsid w:val="3B1C5201"/>
    <w:rsid w:val="3B245E4E"/>
    <w:rsid w:val="3B796242"/>
    <w:rsid w:val="3B856EB6"/>
    <w:rsid w:val="3C066A7F"/>
    <w:rsid w:val="3CB368D4"/>
    <w:rsid w:val="3CB85EB3"/>
    <w:rsid w:val="3D2B3561"/>
    <w:rsid w:val="3D4660F4"/>
    <w:rsid w:val="3DEB160F"/>
    <w:rsid w:val="3E214091"/>
    <w:rsid w:val="3E703DAC"/>
    <w:rsid w:val="3E721353"/>
    <w:rsid w:val="3E996587"/>
    <w:rsid w:val="3EC51C50"/>
    <w:rsid w:val="3ECA01FC"/>
    <w:rsid w:val="3EE76BF1"/>
    <w:rsid w:val="3EED3158"/>
    <w:rsid w:val="3F1C4C13"/>
    <w:rsid w:val="3F392913"/>
    <w:rsid w:val="3F4D490B"/>
    <w:rsid w:val="3F737EF1"/>
    <w:rsid w:val="3FCC62B6"/>
    <w:rsid w:val="3FEB4A28"/>
    <w:rsid w:val="40010999"/>
    <w:rsid w:val="4013175F"/>
    <w:rsid w:val="40344D09"/>
    <w:rsid w:val="406063A9"/>
    <w:rsid w:val="40751625"/>
    <w:rsid w:val="408230D4"/>
    <w:rsid w:val="40A04100"/>
    <w:rsid w:val="40A71CAF"/>
    <w:rsid w:val="40BF6C33"/>
    <w:rsid w:val="40C3325A"/>
    <w:rsid w:val="4106620D"/>
    <w:rsid w:val="41360CAE"/>
    <w:rsid w:val="41401E08"/>
    <w:rsid w:val="415E60E4"/>
    <w:rsid w:val="41723130"/>
    <w:rsid w:val="418B1823"/>
    <w:rsid w:val="419D5D1D"/>
    <w:rsid w:val="41AB61E1"/>
    <w:rsid w:val="41AC064A"/>
    <w:rsid w:val="41C864AE"/>
    <w:rsid w:val="41EC64E3"/>
    <w:rsid w:val="423240E4"/>
    <w:rsid w:val="42465466"/>
    <w:rsid w:val="426E1892"/>
    <w:rsid w:val="428B5941"/>
    <w:rsid w:val="42BC5006"/>
    <w:rsid w:val="42D530A6"/>
    <w:rsid w:val="42DD6341"/>
    <w:rsid w:val="42F6715B"/>
    <w:rsid w:val="431B42E0"/>
    <w:rsid w:val="433E04ED"/>
    <w:rsid w:val="43481E7F"/>
    <w:rsid w:val="4366598C"/>
    <w:rsid w:val="43D92741"/>
    <w:rsid w:val="44430D1E"/>
    <w:rsid w:val="448945F7"/>
    <w:rsid w:val="44976DD9"/>
    <w:rsid w:val="44987632"/>
    <w:rsid w:val="44A115A3"/>
    <w:rsid w:val="44A26C6F"/>
    <w:rsid w:val="44AB231B"/>
    <w:rsid w:val="44AD49A0"/>
    <w:rsid w:val="44BC3BC7"/>
    <w:rsid w:val="44BD22AA"/>
    <w:rsid w:val="44BD75E0"/>
    <w:rsid w:val="459C48C5"/>
    <w:rsid w:val="459E6818"/>
    <w:rsid w:val="45C07413"/>
    <w:rsid w:val="45D20D24"/>
    <w:rsid w:val="45DA4353"/>
    <w:rsid w:val="46052E82"/>
    <w:rsid w:val="46364514"/>
    <w:rsid w:val="468D62AE"/>
    <w:rsid w:val="469E6C4C"/>
    <w:rsid w:val="46AA0B30"/>
    <w:rsid w:val="46B5044B"/>
    <w:rsid w:val="46D21200"/>
    <w:rsid w:val="47304877"/>
    <w:rsid w:val="473679D1"/>
    <w:rsid w:val="474B2623"/>
    <w:rsid w:val="47742B6D"/>
    <w:rsid w:val="477D71EF"/>
    <w:rsid w:val="47994D94"/>
    <w:rsid w:val="47AA574E"/>
    <w:rsid w:val="47EB4729"/>
    <w:rsid w:val="48154654"/>
    <w:rsid w:val="482476A2"/>
    <w:rsid w:val="483A1E50"/>
    <w:rsid w:val="48476765"/>
    <w:rsid w:val="48815FA9"/>
    <w:rsid w:val="48A02EF4"/>
    <w:rsid w:val="48E633F0"/>
    <w:rsid w:val="49345D32"/>
    <w:rsid w:val="49371F0B"/>
    <w:rsid w:val="49582821"/>
    <w:rsid w:val="49606B09"/>
    <w:rsid w:val="496F4BA0"/>
    <w:rsid w:val="497B0980"/>
    <w:rsid w:val="498D3048"/>
    <w:rsid w:val="49E51DFC"/>
    <w:rsid w:val="4A086CB5"/>
    <w:rsid w:val="4A137B6C"/>
    <w:rsid w:val="4A1E6FA0"/>
    <w:rsid w:val="4ADE4236"/>
    <w:rsid w:val="4AE912D9"/>
    <w:rsid w:val="4B145227"/>
    <w:rsid w:val="4B291E83"/>
    <w:rsid w:val="4B3C5488"/>
    <w:rsid w:val="4B5362B4"/>
    <w:rsid w:val="4BF50A81"/>
    <w:rsid w:val="4C0961FA"/>
    <w:rsid w:val="4C142FAA"/>
    <w:rsid w:val="4C580BD8"/>
    <w:rsid w:val="4C5C1883"/>
    <w:rsid w:val="4C862B47"/>
    <w:rsid w:val="4CDA4228"/>
    <w:rsid w:val="4D0426D7"/>
    <w:rsid w:val="4D105D94"/>
    <w:rsid w:val="4D123B12"/>
    <w:rsid w:val="4D321A11"/>
    <w:rsid w:val="4DC1008B"/>
    <w:rsid w:val="4DC37321"/>
    <w:rsid w:val="4DE0584B"/>
    <w:rsid w:val="4DF1530A"/>
    <w:rsid w:val="4DF867A3"/>
    <w:rsid w:val="4E0B08B5"/>
    <w:rsid w:val="4E477E1C"/>
    <w:rsid w:val="4E576D34"/>
    <w:rsid w:val="4E665C83"/>
    <w:rsid w:val="4EDF26E1"/>
    <w:rsid w:val="4F020AB3"/>
    <w:rsid w:val="4F132492"/>
    <w:rsid w:val="4F1428A7"/>
    <w:rsid w:val="4F1F09A2"/>
    <w:rsid w:val="4F611D90"/>
    <w:rsid w:val="4F661EB3"/>
    <w:rsid w:val="4F742006"/>
    <w:rsid w:val="4F935AB6"/>
    <w:rsid w:val="4F9A339F"/>
    <w:rsid w:val="4FB25AC8"/>
    <w:rsid w:val="4FB6306D"/>
    <w:rsid w:val="4FC05FC6"/>
    <w:rsid w:val="4FC4189B"/>
    <w:rsid w:val="4FDC02FB"/>
    <w:rsid w:val="50151B9E"/>
    <w:rsid w:val="50165EBF"/>
    <w:rsid w:val="505F6CCB"/>
    <w:rsid w:val="507A0697"/>
    <w:rsid w:val="507F4912"/>
    <w:rsid w:val="50840F29"/>
    <w:rsid w:val="508B055C"/>
    <w:rsid w:val="509204AE"/>
    <w:rsid w:val="509F32CB"/>
    <w:rsid w:val="50A4436F"/>
    <w:rsid w:val="50D73644"/>
    <w:rsid w:val="50D911F5"/>
    <w:rsid w:val="51091B41"/>
    <w:rsid w:val="510D7155"/>
    <w:rsid w:val="511C01E5"/>
    <w:rsid w:val="51765C03"/>
    <w:rsid w:val="51DB4FE8"/>
    <w:rsid w:val="51E41FE6"/>
    <w:rsid w:val="523914CF"/>
    <w:rsid w:val="524B605F"/>
    <w:rsid w:val="525153BC"/>
    <w:rsid w:val="52772E92"/>
    <w:rsid w:val="52971002"/>
    <w:rsid w:val="52D2005F"/>
    <w:rsid w:val="52F07E27"/>
    <w:rsid w:val="52F61A1E"/>
    <w:rsid w:val="532A793D"/>
    <w:rsid w:val="533A607B"/>
    <w:rsid w:val="537A6A0D"/>
    <w:rsid w:val="53853DC5"/>
    <w:rsid w:val="53B12925"/>
    <w:rsid w:val="53CE7C17"/>
    <w:rsid w:val="53E40E80"/>
    <w:rsid w:val="53F0251F"/>
    <w:rsid w:val="540F40F8"/>
    <w:rsid w:val="54110E32"/>
    <w:rsid w:val="545E6232"/>
    <w:rsid w:val="547942B4"/>
    <w:rsid w:val="548E38D9"/>
    <w:rsid w:val="54B05C1B"/>
    <w:rsid w:val="54BA462D"/>
    <w:rsid w:val="54CC1556"/>
    <w:rsid w:val="551922C4"/>
    <w:rsid w:val="551D3993"/>
    <w:rsid w:val="55717A83"/>
    <w:rsid w:val="55877FA1"/>
    <w:rsid w:val="564D6DCC"/>
    <w:rsid w:val="56BD38EE"/>
    <w:rsid w:val="56E249A0"/>
    <w:rsid w:val="56EA10B7"/>
    <w:rsid w:val="57314671"/>
    <w:rsid w:val="573A6D43"/>
    <w:rsid w:val="57491865"/>
    <w:rsid w:val="57647C72"/>
    <w:rsid w:val="5776146F"/>
    <w:rsid w:val="57B45C85"/>
    <w:rsid w:val="57DE564C"/>
    <w:rsid w:val="582B52E7"/>
    <w:rsid w:val="583C4846"/>
    <w:rsid w:val="583F79A7"/>
    <w:rsid w:val="5841655D"/>
    <w:rsid w:val="58571CA0"/>
    <w:rsid w:val="58803B05"/>
    <w:rsid w:val="58926A0F"/>
    <w:rsid w:val="58EE0437"/>
    <w:rsid w:val="58F04B03"/>
    <w:rsid w:val="58F162EA"/>
    <w:rsid w:val="595356FF"/>
    <w:rsid w:val="597E5FE7"/>
    <w:rsid w:val="597F3A05"/>
    <w:rsid w:val="59906617"/>
    <w:rsid w:val="59A831B0"/>
    <w:rsid w:val="59AA3706"/>
    <w:rsid w:val="59AE6ADF"/>
    <w:rsid w:val="59C54AD3"/>
    <w:rsid w:val="59E47C20"/>
    <w:rsid w:val="5A2B3156"/>
    <w:rsid w:val="5A304D77"/>
    <w:rsid w:val="5A781B7E"/>
    <w:rsid w:val="5A8C73D8"/>
    <w:rsid w:val="5A901195"/>
    <w:rsid w:val="5AB63BD0"/>
    <w:rsid w:val="5AF41CAA"/>
    <w:rsid w:val="5AFC4D9D"/>
    <w:rsid w:val="5B052DC8"/>
    <w:rsid w:val="5B1E1CA9"/>
    <w:rsid w:val="5B2C1E3B"/>
    <w:rsid w:val="5B9B2D60"/>
    <w:rsid w:val="5BB13410"/>
    <w:rsid w:val="5BC630C8"/>
    <w:rsid w:val="5BD301A0"/>
    <w:rsid w:val="5BD82FD3"/>
    <w:rsid w:val="5C324ACD"/>
    <w:rsid w:val="5C480E1C"/>
    <w:rsid w:val="5C586CE3"/>
    <w:rsid w:val="5C7C03CF"/>
    <w:rsid w:val="5C873265"/>
    <w:rsid w:val="5C90556B"/>
    <w:rsid w:val="5CA5398D"/>
    <w:rsid w:val="5CDA3D1A"/>
    <w:rsid w:val="5D201028"/>
    <w:rsid w:val="5D231B91"/>
    <w:rsid w:val="5D4F37F6"/>
    <w:rsid w:val="5D860C3E"/>
    <w:rsid w:val="5DA83335"/>
    <w:rsid w:val="5DB53EE6"/>
    <w:rsid w:val="5E071E2C"/>
    <w:rsid w:val="5E314BB6"/>
    <w:rsid w:val="5EC04CA5"/>
    <w:rsid w:val="5EE42905"/>
    <w:rsid w:val="5F3361DF"/>
    <w:rsid w:val="5F3C02E0"/>
    <w:rsid w:val="5F401C84"/>
    <w:rsid w:val="5F5C46D3"/>
    <w:rsid w:val="5F621A40"/>
    <w:rsid w:val="5FCD6837"/>
    <w:rsid w:val="5FD406E2"/>
    <w:rsid w:val="5FE44C77"/>
    <w:rsid w:val="5FEF0E53"/>
    <w:rsid w:val="601A6EE6"/>
    <w:rsid w:val="60296CDF"/>
    <w:rsid w:val="603777AB"/>
    <w:rsid w:val="6038189F"/>
    <w:rsid w:val="606F5CF9"/>
    <w:rsid w:val="60E5279B"/>
    <w:rsid w:val="6120092C"/>
    <w:rsid w:val="615610C2"/>
    <w:rsid w:val="61C7614D"/>
    <w:rsid w:val="61F61E36"/>
    <w:rsid w:val="62035042"/>
    <w:rsid w:val="622243B7"/>
    <w:rsid w:val="62236EF5"/>
    <w:rsid w:val="622554ED"/>
    <w:rsid w:val="623D6F84"/>
    <w:rsid w:val="624D6568"/>
    <w:rsid w:val="627B5B1C"/>
    <w:rsid w:val="629C5CD9"/>
    <w:rsid w:val="62C36006"/>
    <w:rsid w:val="62C90001"/>
    <w:rsid w:val="62CC69F9"/>
    <w:rsid w:val="62EC01DB"/>
    <w:rsid w:val="62EC05F4"/>
    <w:rsid w:val="62F93CE7"/>
    <w:rsid w:val="630E4702"/>
    <w:rsid w:val="630F67AD"/>
    <w:rsid w:val="631B7F69"/>
    <w:rsid w:val="632E2665"/>
    <w:rsid w:val="633D2739"/>
    <w:rsid w:val="63A67065"/>
    <w:rsid w:val="63B61D3A"/>
    <w:rsid w:val="63C47EC8"/>
    <w:rsid w:val="63C936F9"/>
    <w:rsid w:val="63E436CF"/>
    <w:rsid w:val="63E962C7"/>
    <w:rsid w:val="641C3025"/>
    <w:rsid w:val="64210C46"/>
    <w:rsid w:val="64804A33"/>
    <w:rsid w:val="64CE58A4"/>
    <w:rsid w:val="65043042"/>
    <w:rsid w:val="6513046B"/>
    <w:rsid w:val="652D50F0"/>
    <w:rsid w:val="654E267B"/>
    <w:rsid w:val="657C34C1"/>
    <w:rsid w:val="65AC170D"/>
    <w:rsid w:val="65B47287"/>
    <w:rsid w:val="65BC00F0"/>
    <w:rsid w:val="65F66D5B"/>
    <w:rsid w:val="66984604"/>
    <w:rsid w:val="66C7752B"/>
    <w:rsid w:val="66C966B3"/>
    <w:rsid w:val="66D04DC5"/>
    <w:rsid w:val="66D40B02"/>
    <w:rsid w:val="66DE06D5"/>
    <w:rsid w:val="66DE1F83"/>
    <w:rsid w:val="66F33574"/>
    <w:rsid w:val="672A1408"/>
    <w:rsid w:val="673036FB"/>
    <w:rsid w:val="676E260E"/>
    <w:rsid w:val="677B1098"/>
    <w:rsid w:val="67A24FBF"/>
    <w:rsid w:val="67AB5E2F"/>
    <w:rsid w:val="67B9725C"/>
    <w:rsid w:val="67B97FCB"/>
    <w:rsid w:val="67F86F6D"/>
    <w:rsid w:val="680C6ADE"/>
    <w:rsid w:val="68204705"/>
    <w:rsid w:val="68224949"/>
    <w:rsid w:val="685339E9"/>
    <w:rsid w:val="68C42A45"/>
    <w:rsid w:val="68D9668E"/>
    <w:rsid w:val="68FC702C"/>
    <w:rsid w:val="693B124D"/>
    <w:rsid w:val="69895998"/>
    <w:rsid w:val="6A2577E1"/>
    <w:rsid w:val="6A6927B1"/>
    <w:rsid w:val="6A755C60"/>
    <w:rsid w:val="6A7758B4"/>
    <w:rsid w:val="6A9E5EE2"/>
    <w:rsid w:val="6AC978B4"/>
    <w:rsid w:val="6AD16C45"/>
    <w:rsid w:val="6AEA7388"/>
    <w:rsid w:val="6AEF7979"/>
    <w:rsid w:val="6B55600F"/>
    <w:rsid w:val="6B740155"/>
    <w:rsid w:val="6C5A235C"/>
    <w:rsid w:val="6C6855C3"/>
    <w:rsid w:val="6C712AF7"/>
    <w:rsid w:val="6C801896"/>
    <w:rsid w:val="6C902AD4"/>
    <w:rsid w:val="6C9651EA"/>
    <w:rsid w:val="6C9C39CA"/>
    <w:rsid w:val="6D120061"/>
    <w:rsid w:val="6D1237FD"/>
    <w:rsid w:val="6D1B522A"/>
    <w:rsid w:val="6D1E05A7"/>
    <w:rsid w:val="6D2A559F"/>
    <w:rsid w:val="6D2B4FCF"/>
    <w:rsid w:val="6D2C67A8"/>
    <w:rsid w:val="6D3860D9"/>
    <w:rsid w:val="6D397B65"/>
    <w:rsid w:val="6D4B5714"/>
    <w:rsid w:val="6DF3218F"/>
    <w:rsid w:val="6DF83E61"/>
    <w:rsid w:val="6E13303D"/>
    <w:rsid w:val="6E4A37A1"/>
    <w:rsid w:val="6E766C51"/>
    <w:rsid w:val="6E8B6C85"/>
    <w:rsid w:val="6E952618"/>
    <w:rsid w:val="6EB82FC5"/>
    <w:rsid w:val="6EF55DA5"/>
    <w:rsid w:val="6F1A2422"/>
    <w:rsid w:val="6F467925"/>
    <w:rsid w:val="6F7F0F51"/>
    <w:rsid w:val="6F8F338B"/>
    <w:rsid w:val="6FB66749"/>
    <w:rsid w:val="6FD74E9C"/>
    <w:rsid w:val="6FDA342E"/>
    <w:rsid w:val="6FF955D7"/>
    <w:rsid w:val="706F197D"/>
    <w:rsid w:val="70F80DF2"/>
    <w:rsid w:val="711862FE"/>
    <w:rsid w:val="712E49B6"/>
    <w:rsid w:val="71485847"/>
    <w:rsid w:val="714B01F1"/>
    <w:rsid w:val="718255EE"/>
    <w:rsid w:val="7197035A"/>
    <w:rsid w:val="72124AA7"/>
    <w:rsid w:val="721F2259"/>
    <w:rsid w:val="72202DCB"/>
    <w:rsid w:val="72330F6F"/>
    <w:rsid w:val="723830DA"/>
    <w:rsid w:val="726270BA"/>
    <w:rsid w:val="727F64AF"/>
    <w:rsid w:val="72AA18BB"/>
    <w:rsid w:val="72DB7631"/>
    <w:rsid w:val="72E8447E"/>
    <w:rsid w:val="72FF46E7"/>
    <w:rsid w:val="730A5C73"/>
    <w:rsid w:val="731B1D87"/>
    <w:rsid w:val="73463B51"/>
    <w:rsid w:val="7347678A"/>
    <w:rsid w:val="737210B6"/>
    <w:rsid w:val="73A05EE9"/>
    <w:rsid w:val="74086B0B"/>
    <w:rsid w:val="74096646"/>
    <w:rsid w:val="74140096"/>
    <w:rsid w:val="74411583"/>
    <w:rsid w:val="746C7F34"/>
    <w:rsid w:val="74B77304"/>
    <w:rsid w:val="74BF236F"/>
    <w:rsid w:val="74C91C76"/>
    <w:rsid w:val="74D92102"/>
    <w:rsid w:val="74FC2172"/>
    <w:rsid w:val="758440FB"/>
    <w:rsid w:val="759713AA"/>
    <w:rsid w:val="75B93E88"/>
    <w:rsid w:val="75BC222A"/>
    <w:rsid w:val="75CA1BB2"/>
    <w:rsid w:val="75D63316"/>
    <w:rsid w:val="764E2306"/>
    <w:rsid w:val="76CF4C77"/>
    <w:rsid w:val="771310C2"/>
    <w:rsid w:val="771C6537"/>
    <w:rsid w:val="773572C7"/>
    <w:rsid w:val="77555012"/>
    <w:rsid w:val="77D21ECA"/>
    <w:rsid w:val="780D23E6"/>
    <w:rsid w:val="78303938"/>
    <w:rsid w:val="78307669"/>
    <w:rsid w:val="785A3D51"/>
    <w:rsid w:val="786B39C4"/>
    <w:rsid w:val="78963841"/>
    <w:rsid w:val="789A32D6"/>
    <w:rsid w:val="78A30960"/>
    <w:rsid w:val="78E70297"/>
    <w:rsid w:val="795650B6"/>
    <w:rsid w:val="799F7ABA"/>
    <w:rsid w:val="79B301E3"/>
    <w:rsid w:val="7A2156F4"/>
    <w:rsid w:val="7A3D34AE"/>
    <w:rsid w:val="7A5F1E50"/>
    <w:rsid w:val="7A916621"/>
    <w:rsid w:val="7AB132A6"/>
    <w:rsid w:val="7B062733"/>
    <w:rsid w:val="7B1F68C7"/>
    <w:rsid w:val="7B2D182D"/>
    <w:rsid w:val="7B3658ED"/>
    <w:rsid w:val="7B3973D9"/>
    <w:rsid w:val="7B58685E"/>
    <w:rsid w:val="7BA044AF"/>
    <w:rsid w:val="7BFB1CEF"/>
    <w:rsid w:val="7C030461"/>
    <w:rsid w:val="7C7179AA"/>
    <w:rsid w:val="7C882A46"/>
    <w:rsid w:val="7C95101A"/>
    <w:rsid w:val="7C9E2DAA"/>
    <w:rsid w:val="7CCA28E3"/>
    <w:rsid w:val="7CE46A9E"/>
    <w:rsid w:val="7D1B5D2F"/>
    <w:rsid w:val="7D4349AE"/>
    <w:rsid w:val="7DC75F91"/>
    <w:rsid w:val="7DF10469"/>
    <w:rsid w:val="7E012FA3"/>
    <w:rsid w:val="7E0265CE"/>
    <w:rsid w:val="7E05703C"/>
    <w:rsid w:val="7E1907E6"/>
    <w:rsid w:val="7E3129E3"/>
    <w:rsid w:val="7E4D6B71"/>
    <w:rsid w:val="7E4E3652"/>
    <w:rsid w:val="7E6422FA"/>
    <w:rsid w:val="7EA83084"/>
    <w:rsid w:val="7F2450DE"/>
    <w:rsid w:val="7F713113"/>
    <w:rsid w:val="7FAF1386"/>
    <w:rsid w:val="7FB24773"/>
    <w:rsid w:val="7FCD456B"/>
    <w:rsid w:val="7FDD432C"/>
    <w:rsid w:val="7FE47307"/>
    <w:rsid w:val="CBFC5C7F"/>
    <w:rsid w:val="F7FD4D2D"/>
    <w:rsid w:val="FA7B7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paragraph" w:customStyle="1" w:styleId="1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代码"/>
    <w:basedOn w:val="1"/>
    <w:link w:val="26"/>
    <w:qFormat/>
    <w:uiPriority w:val="0"/>
    <w:pPr>
      <w:numPr>
        <w:ilvl w:val="0"/>
        <w:numId w:val="0"/>
      </w:numPr>
      <w:tabs>
        <w:tab w:val="left" w:pos="0"/>
      </w:tabs>
      <w:spacing w:line="240" w:lineRule="exact"/>
    </w:pPr>
    <w:rPr>
      <w:color w:val="2E75B5"/>
    </w:rPr>
  </w:style>
  <w:style w:type="paragraph" w:customStyle="1" w:styleId="18">
    <w:name w:val="注释"/>
    <w:basedOn w:val="1"/>
    <w:link w:val="25"/>
    <w:qFormat/>
    <w:uiPriority w:val="0"/>
    <w:pPr>
      <w:spacing w:line="480" w:lineRule="exact"/>
    </w:pPr>
    <w:rPr>
      <w:color w:val="CE292F"/>
    </w:rPr>
  </w:style>
  <w:style w:type="paragraph" w:customStyle="1" w:styleId="1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学习日期"/>
    <w:basedOn w:val="2"/>
    <w:next w:val="1"/>
    <w:qFormat/>
    <w:uiPriority w:val="0"/>
    <w:rPr>
      <w:rFonts w:ascii="Calibri" w:hAnsi="Calibri" w:eastAsia="微软雅黑"/>
      <w:sz w:val="30"/>
    </w:rPr>
  </w:style>
  <w:style w:type="paragraph" w:customStyle="1" w:styleId="21">
    <w:name w:val="一二三"/>
    <w:basedOn w:val="3"/>
    <w:next w:val="1"/>
    <w:qFormat/>
    <w:uiPriority w:val="0"/>
    <w:pPr>
      <w:numPr>
        <w:ilvl w:val="0"/>
        <w:numId w:val="1"/>
      </w:numPr>
    </w:pPr>
    <w:rPr>
      <w:rFonts w:eastAsia="楷体"/>
      <w:sz w:val="30"/>
    </w:rPr>
  </w:style>
  <w:style w:type="paragraph" w:customStyle="1" w:styleId="22">
    <w:name w:val="123"/>
    <w:basedOn w:val="6"/>
    <w:next w:val="1"/>
    <w:link w:val="27"/>
    <w:qFormat/>
    <w:uiPriority w:val="0"/>
    <w:pPr>
      <w:numPr>
        <w:ilvl w:val="0"/>
        <w:numId w:val="2"/>
      </w:numPr>
    </w:pPr>
    <w:rPr>
      <w:sz w:val="28"/>
    </w:rPr>
  </w:style>
  <w:style w:type="paragraph" w:customStyle="1" w:styleId="23">
    <w:name w:val="1)2)3)"/>
    <w:basedOn w:val="1"/>
    <w:next w:val="1"/>
    <w:qFormat/>
    <w:uiPriority w:val="0"/>
    <w:pPr>
      <w:numPr>
        <w:ilvl w:val="0"/>
        <w:numId w:val="3"/>
      </w:numPr>
    </w:pPr>
  </w:style>
  <w:style w:type="paragraph" w:customStyle="1" w:styleId="24">
    <w:name w:val="abc"/>
    <w:basedOn w:val="1"/>
    <w:next w:val="1"/>
    <w:qFormat/>
    <w:uiPriority w:val="0"/>
    <w:pPr>
      <w:numPr>
        <w:ilvl w:val="0"/>
        <w:numId w:val="4"/>
      </w:numPr>
    </w:pPr>
  </w:style>
  <w:style w:type="character" w:customStyle="1" w:styleId="25">
    <w:name w:val="单行*注释 Char"/>
    <w:link w:val="18"/>
    <w:qFormat/>
    <w:uiPriority w:val="0"/>
    <w:rPr>
      <w:rFonts w:eastAsia="微软雅黑"/>
      <w:color w:val="CE292F"/>
    </w:rPr>
  </w:style>
  <w:style w:type="character" w:customStyle="1" w:styleId="26">
    <w:name w:val="代码 Char"/>
    <w:link w:val="17"/>
    <w:qFormat/>
    <w:uiPriority w:val="0"/>
    <w:rPr>
      <w:color w:val="2E75B5"/>
    </w:rPr>
  </w:style>
  <w:style w:type="character" w:customStyle="1" w:styleId="27">
    <w:name w:val="123 Char"/>
    <w:link w:val="22"/>
    <w:qFormat/>
    <w:uiPriority w:val="0"/>
    <w:rPr>
      <w:rFonts w:eastAsia="微软雅黑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&#33258;&#23450;&#20041;%20Office%20&#27169;&#26495;\&#31508;&#35760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笔记模板.wpt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2019-04-16T01:48:00Z</dcterms:created>
  <dc:creator>无名之辈</dc:creator>
  <cp:lastModifiedBy>无名之辈</cp:lastModifiedBy>
  <dcterms:modified xsi:type="dcterms:W3CDTF">2019-04-16T12:10:19Z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